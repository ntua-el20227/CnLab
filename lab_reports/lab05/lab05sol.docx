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99A2C8" w14:textId="77777777" w:rsidR="00C6554A" w:rsidRPr="008B5277" w:rsidRDefault="007778C0" w:rsidP="00170DF4">
      <w:pPr>
        <w:pStyle w:val="a5"/>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7997BA7" wp14:editId="262976A2">
            <wp:extent cx="6080760" cy="3794760"/>
            <wp:effectExtent l="0" t="0" r="0" b="0"/>
            <wp:docPr id="288972861" name="Εικόνα 2" descr="Σερφάρισμα στο Ίντερνετ 2 με 3 ωρών ημερησίως για το 23% των παιδιών στην  Ελλάδα - monemvasianews.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Σερφάρισμα στο Ίντερνετ 2 με 3 ωρών ημερησίως για το 23% των παιδιών στην  Ελλάδα - monemvasianews.g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760" cy="3794760"/>
                    </a:xfrm>
                    <a:prstGeom prst="rect">
                      <a:avLst/>
                    </a:prstGeom>
                    <a:noFill/>
                    <a:ln>
                      <a:noFill/>
                    </a:ln>
                  </pic:spPr>
                </pic:pic>
              </a:graphicData>
            </a:graphic>
          </wp:inline>
        </w:drawing>
      </w:r>
    </w:p>
    <w:bookmarkEnd w:id="0"/>
    <w:bookmarkEnd w:id="1"/>
    <w:bookmarkEnd w:id="2"/>
    <w:bookmarkEnd w:id="3"/>
    <w:bookmarkEnd w:id="4"/>
    <w:p w14:paraId="0F06A4A2" w14:textId="77777777" w:rsidR="00C6554A" w:rsidRPr="007778C0" w:rsidRDefault="007778C0" w:rsidP="00C6554A">
      <w:pPr>
        <w:pStyle w:val="a5"/>
        <w:rPr>
          <w:lang w:val="el-GR"/>
        </w:rPr>
      </w:pPr>
      <w:r>
        <w:rPr>
          <w:lang w:val="el-GR"/>
        </w:rPr>
        <w:t>Εργαστήριο Δικτύων Υπολογιστών</w:t>
      </w:r>
    </w:p>
    <w:p w14:paraId="0CE69A65" w14:textId="55836E1C" w:rsidR="007778C0" w:rsidRPr="00CC281B" w:rsidRDefault="007778C0" w:rsidP="007778C0">
      <w:pPr>
        <w:pStyle w:val="a6"/>
        <w:rPr>
          <w:lang w:val="el-GR"/>
        </w:rPr>
      </w:pPr>
      <w:r>
        <w:rPr>
          <w:lang w:val="el-GR"/>
        </w:rPr>
        <w:t xml:space="preserve">Εργαστηριακή ασκηση </w:t>
      </w:r>
      <w:r w:rsidR="00AB4FD7" w:rsidRPr="00AB4FD7">
        <w:rPr>
          <w:lang w:val="el-GR"/>
        </w:rPr>
        <w:t>5</w:t>
      </w:r>
    </w:p>
    <w:p w14:paraId="36655F27" w14:textId="7A7DD277" w:rsidR="00AB4FD7" w:rsidRPr="00CC281B" w:rsidRDefault="00AB4FD7" w:rsidP="007778C0">
      <w:pPr>
        <w:pStyle w:val="a6"/>
        <w:rPr>
          <w:lang w:val="el-GR"/>
        </w:rPr>
      </w:pPr>
      <w:r w:rsidRPr="00CC281B">
        <w:rPr>
          <w:lang w:val="el-GR"/>
        </w:rPr>
        <w:t>Στατικ</w:t>
      </w:r>
      <w:r>
        <w:t>H</w:t>
      </w:r>
      <w:r w:rsidRPr="00CC281B">
        <w:rPr>
          <w:lang w:val="el-GR"/>
        </w:rPr>
        <w:t xml:space="preserve"> δρομολ</w:t>
      </w:r>
      <w:r>
        <w:t>o</w:t>
      </w:r>
      <w:r w:rsidRPr="00CC281B">
        <w:rPr>
          <w:lang w:val="el-GR"/>
        </w:rPr>
        <w:t>γηση</w:t>
      </w:r>
    </w:p>
    <w:p w14:paraId="05BDC95F" w14:textId="2155D278" w:rsidR="00C6554A" w:rsidRPr="00ED503E" w:rsidRDefault="007778C0" w:rsidP="00A34E8F">
      <w:pPr>
        <w:pStyle w:val="ContactInfo"/>
        <w:rPr>
          <w:lang w:val="el-GR"/>
        </w:rPr>
      </w:pPr>
      <w:r>
        <w:rPr>
          <w:lang w:val="el-GR"/>
        </w:rPr>
        <w:t>Κουστένης</w:t>
      </w:r>
      <w:r w:rsidRPr="00ED503E">
        <w:rPr>
          <w:lang w:val="el-GR"/>
        </w:rPr>
        <w:t xml:space="preserve"> </w:t>
      </w:r>
      <w:r>
        <w:rPr>
          <w:lang w:val="el-GR"/>
        </w:rPr>
        <w:t>Χρίστος</w:t>
      </w:r>
      <w:r w:rsidR="00C6554A" w:rsidRPr="00ED503E">
        <w:rPr>
          <w:lang w:val="el-GR"/>
        </w:rPr>
        <w:t xml:space="preserve"> | </w:t>
      </w:r>
      <w:r>
        <w:t>el</w:t>
      </w:r>
      <w:r w:rsidRPr="00ED503E">
        <w:rPr>
          <w:lang w:val="el-GR"/>
        </w:rPr>
        <w:t>20227</w:t>
      </w:r>
      <w:r w:rsidR="00C6554A" w:rsidRPr="00ED503E">
        <w:rPr>
          <w:lang w:val="el-GR"/>
        </w:rPr>
        <w:t xml:space="preserve"> | </w:t>
      </w:r>
      <w:r w:rsidR="00C0692B" w:rsidRPr="00C0692B">
        <w:rPr>
          <w:lang w:val="el-GR"/>
        </w:rPr>
        <w:t>1</w:t>
      </w:r>
      <w:r w:rsidR="00EE5F31" w:rsidRPr="00F5303E">
        <w:rPr>
          <w:lang w:val="el-GR"/>
        </w:rPr>
        <w:t>9</w:t>
      </w:r>
      <w:r w:rsidR="00C0692B" w:rsidRPr="00F5303E">
        <w:rPr>
          <w:lang w:val="el-GR"/>
        </w:rPr>
        <w:t>/03/2024</w:t>
      </w:r>
      <w:r w:rsidR="00C6554A" w:rsidRPr="00ED503E">
        <w:rPr>
          <w:lang w:val="el-GR"/>
        </w:rPr>
        <w:br w:type="page"/>
      </w:r>
    </w:p>
    <w:p w14:paraId="5CE2E939" w14:textId="77777777" w:rsidR="00C6554A" w:rsidRPr="00ED503E" w:rsidRDefault="00C6554A" w:rsidP="00A34E8F">
      <w:pPr>
        <w:rPr>
          <w:lang w:val="el-GR"/>
        </w:rPr>
      </w:pPr>
    </w:p>
    <w:p w14:paraId="6B79BFAF" w14:textId="1C672B1E" w:rsidR="00A34E8F" w:rsidRPr="000270B1" w:rsidRDefault="00A34E8F" w:rsidP="000270B1">
      <w:pPr>
        <w:pStyle w:val="1"/>
        <w:rPr>
          <w:lang w:val="el-GR"/>
        </w:rPr>
      </w:pPr>
      <w:r w:rsidRPr="00A34E8F">
        <w:rPr>
          <w:lang w:val="el-GR"/>
        </w:rPr>
        <w:t>Άσκηση 1:</w:t>
      </w:r>
      <w:r w:rsidR="00E17A27" w:rsidRPr="00E17A27">
        <w:rPr>
          <w:lang w:val="el-GR"/>
        </w:rPr>
        <w:t xml:space="preserve"> Δρομολόγηση σε ένα βήμα</w:t>
      </w:r>
    </w:p>
    <w:p w14:paraId="38BB7CB5" w14:textId="77777777" w:rsidR="00E94D03" w:rsidRPr="00ED503E" w:rsidRDefault="00A34E8F" w:rsidP="00286C5D">
      <w:pPr>
        <w:pStyle w:val="3"/>
        <w:rPr>
          <w:lang w:val="el-GR"/>
        </w:rPr>
      </w:pPr>
      <w:r w:rsidRPr="00ED503E">
        <w:rPr>
          <w:lang w:val="el-GR"/>
        </w:rPr>
        <w:t>1.1</w:t>
      </w:r>
    </w:p>
    <w:p w14:paraId="1727BBC2" w14:textId="5A8372DF" w:rsidR="007A070C" w:rsidRPr="007A070C" w:rsidRDefault="007A070C" w:rsidP="007A070C">
      <w:pPr>
        <w:rPr>
          <w:b/>
          <w:bCs/>
        </w:rPr>
      </w:pPr>
      <w:r w:rsidRPr="007A070C">
        <w:rPr>
          <w:b/>
          <w:bCs/>
        </w:rPr>
        <w:t>ifconfig em0 192.168.2.1/24</w:t>
      </w:r>
      <w:r>
        <w:rPr>
          <w:b/>
          <w:bCs/>
        </w:rPr>
        <w:t xml:space="preserve"> </w:t>
      </w:r>
      <w:r w:rsidRPr="007A070C">
        <w:t>--&gt; PC1</w:t>
      </w:r>
    </w:p>
    <w:p w14:paraId="6A5ABE77" w14:textId="4A7E4FEF" w:rsidR="007A070C" w:rsidRPr="007A070C" w:rsidRDefault="007A070C" w:rsidP="007A070C">
      <w:pPr>
        <w:rPr>
          <w:b/>
          <w:bCs/>
        </w:rPr>
      </w:pPr>
      <w:r w:rsidRPr="007A070C">
        <w:rPr>
          <w:b/>
          <w:bCs/>
        </w:rPr>
        <w:t>ifconfig em0 192.168.2.2/24</w:t>
      </w:r>
      <w:r>
        <w:rPr>
          <w:b/>
          <w:bCs/>
        </w:rPr>
        <w:t xml:space="preserve"> </w:t>
      </w:r>
      <w:r w:rsidRPr="007A070C">
        <w:t>--&gt; PC2</w:t>
      </w:r>
    </w:p>
    <w:p w14:paraId="61A466C9" w14:textId="77777777" w:rsidR="00A34E8F" w:rsidRPr="00CC281B" w:rsidRDefault="00A34E8F" w:rsidP="00A34E8F">
      <w:pPr>
        <w:pStyle w:val="3"/>
      </w:pPr>
      <w:r w:rsidRPr="00CC281B">
        <w:t>1.2</w:t>
      </w:r>
    </w:p>
    <w:p w14:paraId="7B081697" w14:textId="4F81945F" w:rsidR="00E94D03" w:rsidRDefault="00CC281B" w:rsidP="00E94D03">
      <w:pPr>
        <w:rPr>
          <w:b/>
          <w:bCs/>
        </w:rPr>
      </w:pPr>
      <w:r w:rsidRPr="00CC281B">
        <w:rPr>
          <w:b/>
          <w:bCs/>
        </w:rPr>
        <w:t>sysrc ifconfig_em0="inet 192.168.1.</w:t>
      </w:r>
      <w:r>
        <w:rPr>
          <w:b/>
          <w:bCs/>
        </w:rPr>
        <w:t>1</w:t>
      </w:r>
      <w:r w:rsidRPr="00CC281B">
        <w:rPr>
          <w:b/>
          <w:bCs/>
        </w:rPr>
        <w:t xml:space="preserve"> netmask 255.255.255.0"</w:t>
      </w:r>
    </w:p>
    <w:p w14:paraId="7ABB116F" w14:textId="6D10CA1B" w:rsidR="00CC281B" w:rsidRPr="00CC281B" w:rsidRDefault="00CC281B" w:rsidP="00E94D03">
      <w:pPr>
        <w:rPr>
          <w:b/>
          <w:bCs/>
        </w:rPr>
      </w:pPr>
      <w:r w:rsidRPr="00CC281B">
        <w:rPr>
          <w:b/>
          <w:bCs/>
        </w:rPr>
        <w:t>sysrc ifconfig_em</w:t>
      </w:r>
      <w:r>
        <w:rPr>
          <w:b/>
          <w:bCs/>
        </w:rPr>
        <w:t>1</w:t>
      </w:r>
      <w:r w:rsidRPr="00CC281B">
        <w:rPr>
          <w:b/>
          <w:bCs/>
        </w:rPr>
        <w:t>="inet 192.168.</w:t>
      </w:r>
      <w:r>
        <w:rPr>
          <w:b/>
          <w:bCs/>
        </w:rPr>
        <w:t>2</w:t>
      </w:r>
      <w:r w:rsidRPr="00CC281B">
        <w:rPr>
          <w:b/>
          <w:bCs/>
        </w:rPr>
        <w:t>.</w:t>
      </w:r>
      <w:r>
        <w:rPr>
          <w:b/>
          <w:bCs/>
        </w:rPr>
        <w:t>1</w:t>
      </w:r>
      <w:r w:rsidRPr="00CC281B">
        <w:rPr>
          <w:b/>
          <w:bCs/>
        </w:rPr>
        <w:t xml:space="preserve"> netmask 255.255.255.0"</w:t>
      </w:r>
    </w:p>
    <w:p w14:paraId="00579C71" w14:textId="77777777" w:rsidR="00E94D03" w:rsidRPr="001A3B14" w:rsidRDefault="00A34E8F" w:rsidP="00286C5D">
      <w:pPr>
        <w:pStyle w:val="3"/>
      </w:pPr>
      <w:r w:rsidRPr="001A3B14">
        <w:t>1.3</w:t>
      </w:r>
    </w:p>
    <w:p w14:paraId="3C1938A6" w14:textId="76EDAF50" w:rsidR="00824D3F" w:rsidRPr="001A3B14" w:rsidRDefault="000F3A08" w:rsidP="00E94D03">
      <w:r w:rsidRPr="001A3B14">
        <w:t>gateway_enable=“YES”</w:t>
      </w:r>
    </w:p>
    <w:p w14:paraId="2E9F087B" w14:textId="77777777" w:rsidR="00407411" w:rsidRPr="001A3B14" w:rsidRDefault="00A34E8F" w:rsidP="00A34E8F">
      <w:pPr>
        <w:pStyle w:val="3"/>
      </w:pPr>
      <w:r w:rsidRPr="001A3B14">
        <w:t>1.4</w:t>
      </w:r>
    </w:p>
    <w:p w14:paraId="2615262F" w14:textId="77B482B2" w:rsidR="00D10BB3" w:rsidRPr="00082D11" w:rsidRDefault="000F3A08" w:rsidP="00D10BB3">
      <w:pPr>
        <w:rPr>
          <w:b/>
          <w:bCs/>
        </w:rPr>
      </w:pPr>
      <w:r w:rsidRPr="00082D11">
        <w:rPr>
          <w:b/>
          <w:bCs/>
        </w:rPr>
        <w:t>service netif restart &amp;&amp; service routing restart</w:t>
      </w:r>
    </w:p>
    <w:p w14:paraId="1466A834" w14:textId="77777777" w:rsidR="00A34E8F" w:rsidRPr="001A3B14" w:rsidRDefault="00A34E8F" w:rsidP="00A34E8F">
      <w:pPr>
        <w:pStyle w:val="3"/>
      </w:pPr>
      <w:r w:rsidRPr="001A3B14">
        <w:t>1.5</w:t>
      </w:r>
    </w:p>
    <w:p w14:paraId="414F7F2C" w14:textId="729EEF58" w:rsidR="00286C5D" w:rsidRPr="00FE465E" w:rsidRDefault="000F3A08" w:rsidP="00286C5D">
      <w:r w:rsidRPr="001A3B14">
        <w:rPr>
          <w:b/>
          <w:bCs/>
        </w:rPr>
        <w:t>route add -net 192.168.2.0/24 192.168.1.1</w:t>
      </w:r>
      <w:r w:rsidR="00FE465E">
        <w:rPr>
          <w:b/>
          <w:bCs/>
        </w:rPr>
        <w:t xml:space="preserve"> </w:t>
      </w:r>
      <w:r w:rsidR="00FE465E">
        <w:t>--&gt; PC1</w:t>
      </w:r>
    </w:p>
    <w:p w14:paraId="21CEA23D" w14:textId="77777777" w:rsidR="004C1EF0" w:rsidRDefault="00A34E8F" w:rsidP="00286C5D">
      <w:pPr>
        <w:pStyle w:val="3"/>
      </w:pPr>
      <w:r w:rsidRPr="001A3B14">
        <w:t>1.6</w:t>
      </w:r>
    </w:p>
    <w:p w14:paraId="7708EA0E" w14:textId="1668D6E1" w:rsidR="006F48A4" w:rsidRPr="006F48A4" w:rsidRDefault="006F48A4" w:rsidP="006F48A4">
      <w:pPr>
        <w:rPr>
          <w:b/>
          <w:bCs/>
        </w:rPr>
      </w:pPr>
      <w:r w:rsidRPr="006F48A4">
        <w:rPr>
          <w:b/>
          <w:bCs/>
        </w:rPr>
        <w:t>netstat -r</w:t>
      </w:r>
    </w:p>
    <w:p w14:paraId="213C9A9B" w14:textId="2D9AC79F" w:rsidR="00E06F3D" w:rsidRPr="00C0692B" w:rsidRDefault="00E06F3D" w:rsidP="00E06F3D">
      <w:pPr>
        <w:rPr>
          <w:b/>
          <w:bCs/>
          <w:lang w:val="el-GR"/>
        </w:rPr>
      </w:pPr>
      <w:r w:rsidRPr="001A3B14">
        <w:rPr>
          <w:b/>
          <w:bCs/>
        </w:rPr>
        <w:t>UGS</w:t>
      </w:r>
    </w:p>
    <w:p w14:paraId="0EF2D02D" w14:textId="7BEF2A74" w:rsidR="00E06F3D" w:rsidRPr="00E06F3D" w:rsidRDefault="00E06F3D" w:rsidP="00E06F3D">
      <w:pPr>
        <w:rPr>
          <w:lang w:val="el-GR"/>
        </w:rPr>
      </w:pPr>
      <w:r w:rsidRPr="00E06F3D">
        <w:rPr>
          <w:lang w:val="el-GR"/>
        </w:rPr>
        <w:t>U : Η διαδρομή είναι ενεργή</w:t>
      </w:r>
    </w:p>
    <w:p w14:paraId="0252032F" w14:textId="09AFA80E" w:rsidR="00E06F3D" w:rsidRPr="00E06F3D" w:rsidRDefault="00E06F3D" w:rsidP="00E06F3D">
      <w:pPr>
        <w:rPr>
          <w:lang w:val="el-GR"/>
        </w:rPr>
      </w:pPr>
      <w:r w:rsidRPr="00E06F3D">
        <w:rPr>
          <w:lang w:val="el-GR"/>
        </w:rPr>
        <w:t>G : Ο προορισμός είναι πύλη, που θα αποφασίσει για το πώς θα προωθήσει τα πακέτα περαιτέρω.</w:t>
      </w:r>
    </w:p>
    <w:p w14:paraId="0F32BD2E" w14:textId="1F50DB06" w:rsidR="00286C5D" w:rsidRPr="00286C5D" w:rsidRDefault="00E06F3D" w:rsidP="00E06F3D">
      <w:pPr>
        <w:rPr>
          <w:lang w:val="el-GR"/>
        </w:rPr>
      </w:pPr>
      <w:r w:rsidRPr="00E06F3D">
        <w:rPr>
          <w:lang w:val="el-GR"/>
        </w:rPr>
        <w:t>S : Η διαδρομή έχει οριστεί στατικά.</w:t>
      </w:r>
    </w:p>
    <w:p w14:paraId="289037F9" w14:textId="77777777" w:rsidR="00A34E8F" w:rsidRDefault="00A34E8F" w:rsidP="00A34E8F">
      <w:pPr>
        <w:pStyle w:val="3"/>
        <w:rPr>
          <w:lang w:val="el-GR"/>
        </w:rPr>
      </w:pPr>
      <w:r w:rsidRPr="002E3F45">
        <w:rPr>
          <w:lang w:val="el-GR"/>
        </w:rPr>
        <w:t>1.7</w:t>
      </w:r>
    </w:p>
    <w:p w14:paraId="3FC01004" w14:textId="66A4056F" w:rsidR="00286C5D" w:rsidRPr="00286C5D" w:rsidRDefault="0076184C" w:rsidP="00286C5D">
      <w:pPr>
        <w:rPr>
          <w:lang w:val="el-GR"/>
        </w:rPr>
      </w:pPr>
      <w:r w:rsidRPr="0076184C">
        <w:rPr>
          <w:lang w:val="el-GR"/>
        </w:rPr>
        <w:t>Ενώ στάλθηκε το ping, δε λαμβάνουμε απάντηση.</w:t>
      </w:r>
    </w:p>
    <w:p w14:paraId="46334B02" w14:textId="77777777" w:rsidR="00A34E8F" w:rsidRDefault="00A34E8F" w:rsidP="00A34E8F">
      <w:pPr>
        <w:pStyle w:val="3"/>
        <w:rPr>
          <w:lang w:val="el-GR"/>
        </w:rPr>
      </w:pPr>
      <w:r w:rsidRPr="002F694C">
        <w:rPr>
          <w:lang w:val="el-GR"/>
        </w:rPr>
        <w:t>1.8</w:t>
      </w:r>
    </w:p>
    <w:p w14:paraId="38D17899" w14:textId="584FF457" w:rsidR="00ED503E" w:rsidRPr="00ED503E" w:rsidRDefault="0076184C" w:rsidP="0076184C">
      <w:pPr>
        <w:rPr>
          <w:lang w:val="el-GR"/>
        </w:rPr>
      </w:pPr>
      <w:r>
        <w:t>T</w:t>
      </w:r>
      <w:r w:rsidRPr="0076184C">
        <w:rPr>
          <w:lang w:val="el-GR"/>
        </w:rPr>
        <w:t>ο LAN1 παρατηρούμε πως το PC1 στέλνει τα ICMP Echo requests του στη διεπαφή em0 του R1, ενώ στο LAN2 το R1 στέλνει μέσω της em1 τα αιτήματα στο PC2. Επομένως, ενώ ο PC2 λαμβάνει κανονικά τα requests του PC1, αδυνατεί να απαντήσει, καθώς δε ξέρει προς τα που πρέπει να προωθήσει τα replies.</w:t>
      </w:r>
    </w:p>
    <w:p w14:paraId="570C5C7F" w14:textId="77777777" w:rsidR="00A34E8F" w:rsidRPr="00C0692B" w:rsidRDefault="00A34E8F" w:rsidP="00A34E8F">
      <w:pPr>
        <w:pStyle w:val="3"/>
      </w:pPr>
      <w:r w:rsidRPr="00C0692B">
        <w:t>1.9</w:t>
      </w:r>
    </w:p>
    <w:p w14:paraId="104568F4" w14:textId="24CA8E08" w:rsidR="00260078" w:rsidRPr="00FE465E" w:rsidRDefault="00855EA4" w:rsidP="00A34E8F">
      <w:r w:rsidRPr="00C0692B">
        <w:rPr>
          <w:b/>
          <w:bCs/>
        </w:rPr>
        <w:t>route add -net 192.168.1.0/24 192.168.2.1</w:t>
      </w:r>
      <w:r w:rsidR="00FE465E">
        <w:rPr>
          <w:b/>
          <w:bCs/>
        </w:rPr>
        <w:t xml:space="preserve"> </w:t>
      </w:r>
      <w:r w:rsidR="00FE465E">
        <w:t>--&gt; PC2</w:t>
      </w:r>
    </w:p>
    <w:p w14:paraId="51D812EF" w14:textId="77777777" w:rsidR="00862774" w:rsidRPr="00C0692B" w:rsidRDefault="00862774" w:rsidP="00862774">
      <w:pPr>
        <w:pStyle w:val="3"/>
      </w:pPr>
      <w:r w:rsidRPr="00C0692B">
        <w:lastRenderedPageBreak/>
        <w:t>1.10</w:t>
      </w:r>
    </w:p>
    <w:p w14:paraId="695B40CD" w14:textId="72A09E68" w:rsidR="00C879B5" w:rsidRPr="00C0692B" w:rsidRDefault="0033180F" w:rsidP="00C879B5">
      <w:r>
        <w:rPr>
          <w:lang w:val="el-GR"/>
        </w:rPr>
        <w:t>Ναι</w:t>
      </w:r>
      <w:r w:rsidRPr="00C0692B">
        <w:t>.</w:t>
      </w:r>
    </w:p>
    <w:p w14:paraId="6CD1DA7A" w14:textId="77777777" w:rsidR="00862774" w:rsidRPr="002F694C" w:rsidRDefault="00C879B5" w:rsidP="00C879B5">
      <w:pPr>
        <w:pStyle w:val="3"/>
        <w:rPr>
          <w:lang w:val="el-GR"/>
        </w:rPr>
      </w:pPr>
      <w:r w:rsidRPr="002F694C">
        <w:rPr>
          <w:lang w:val="el-GR"/>
        </w:rPr>
        <w:t>1.11</w:t>
      </w:r>
    </w:p>
    <w:p w14:paraId="49B76AA3" w14:textId="765F9011" w:rsidR="00DF467E" w:rsidRPr="00C0692B" w:rsidRDefault="00855EA4" w:rsidP="00855EA4">
      <w:pPr>
        <w:rPr>
          <w:lang w:val="el-GR"/>
        </w:rPr>
      </w:pPr>
      <w:r w:rsidRPr="00855EA4">
        <w:rPr>
          <w:lang w:val="el-GR"/>
        </w:rPr>
        <w:t>Ο πίνακας δρομολόγησης του R1, όπως φαίνεται έχει ήδη την απαραίτητη πληροφορία για δρομολόγηση στα LAN1 (192.168.1.0/24) και LAN2 (192.168.2.0/24),</w:t>
      </w:r>
      <w:r w:rsidR="004F2440">
        <w:rPr>
          <w:lang w:val="el-GR"/>
        </w:rPr>
        <w:t xml:space="preserve"> </w:t>
      </w:r>
      <w:r w:rsidRPr="00855EA4">
        <w:rPr>
          <w:lang w:val="el-GR"/>
        </w:rPr>
        <w:t>οπότε και δεν απαιτείται κάποια επιπλέον ρύθμιση.</w:t>
      </w:r>
    </w:p>
    <w:p w14:paraId="431AE110" w14:textId="2A149978" w:rsidR="00ED503E" w:rsidRPr="00C135D3" w:rsidRDefault="00C162C6" w:rsidP="00ED503E">
      <w:r w:rsidRPr="00C162C6">
        <w:rPr>
          <w:noProof/>
          <w:lang w:val="el-GR"/>
        </w:rPr>
        <w:drawing>
          <wp:inline distT="0" distB="0" distL="0" distR="0" wp14:anchorId="1ACE63FD" wp14:editId="7204D93F">
            <wp:extent cx="5434642" cy="2678502"/>
            <wp:effectExtent l="0" t="0" r="0" b="7620"/>
            <wp:docPr id="150743535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35357" name=""/>
                    <pic:cNvPicPr/>
                  </pic:nvPicPr>
                  <pic:blipFill>
                    <a:blip r:embed="rId9"/>
                    <a:stretch>
                      <a:fillRect/>
                    </a:stretch>
                  </pic:blipFill>
                  <pic:spPr>
                    <a:xfrm>
                      <a:off x="0" y="0"/>
                      <a:ext cx="5439444" cy="2680869"/>
                    </a:xfrm>
                    <a:prstGeom prst="rect">
                      <a:avLst/>
                    </a:prstGeom>
                  </pic:spPr>
                </pic:pic>
              </a:graphicData>
            </a:graphic>
          </wp:inline>
        </w:drawing>
      </w:r>
    </w:p>
    <w:p w14:paraId="793908DD" w14:textId="1037C947" w:rsidR="000A43FD" w:rsidRPr="001A3B14" w:rsidRDefault="004218A7" w:rsidP="004218A7">
      <w:pPr>
        <w:pStyle w:val="1"/>
      </w:pPr>
      <w:r w:rsidRPr="0098154F">
        <w:rPr>
          <w:lang w:val="el-GR"/>
        </w:rPr>
        <w:t>Άσκηση</w:t>
      </w:r>
      <w:r w:rsidRPr="001A3B14">
        <w:t xml:space="preserve"> 2:</w:t>
      </w:r>
      <w:r w:rsidR="00E17A27" w:rsidRPr="001A3B14">
        <w:t xml:space="preserve"> </w:t>
      </w:r>
      <w:r w:rsidR="00E17A27">
        <w:t>Proxy</w:t>
      </w:r>
      <w:r w:rsidR="00E17A27" w:rsidRPr="001A3B14">
        <w:t xml:space="preserve"> </w:t>
      </w:r>
      <w:r w:rsidR="00E17A27">
        <w:t>ARP</w:t>
      </w:r>
    </w:p>
    <w:p w14:paraId="1C15EF43" w14:textId="77777777" w:rsidR="00EB4280" w:rsidRPr="001A3B14" w:rsidRDefault="003A7E98" w:rsidP="00AF75A3">
      <w:pPr>
        <w:pStyle w:val="3"/>
      </w:pPr>
      <w:r w:rsidRPr="001A3B14">
        <w:t>2.1</w:t>
      </w:r>
    </w:p>
    <w:p w14:paraId="1088A340" w14:textId="3970CF41" w:rsidR="00ED503E" w:rsidRPr="00C45483" w:rsidRDefault="001A3B14" w:rsidP="00ED503E">
      <w:r w:rsidRPr="007E5412">
        <w:rPr>
          <w:b/>
          <w:bCs/>
        </w:rPr>
        <w:t>route del 192.168.2.0/24</w:t>
      </w:r>
      <w:r w:rsidR="00C45483">
        <w:rPr>
          <w:b/>
          <w:bCs/>
        </w:rPr>
        <w:t xml:space="preserve"> </w:t>
      </w:r>
      <w:r w:rsidR="00C45483" w:rsidRPr="00C0692B">
        <w:t>--&gt;</w:t>
      </w:r>
      <w:r w:rsidR="00C45483">
        <w:t xml:space="preserve"> PC1</w:t>
      </w:r>
    </w:p>
    <w:p w14:paraId="64EB93C8" w14:textId="77777777" w:rsidR="003A7E98" w:rsidRDefault="003A7E98" w:rsidP="003D37A1">
      <w:pPr>
        <w:pStyle w:val="3"/>
        <w:rPr>
          <w:lang w:val="el-GR"/>
        </w:rPr>
      </w:pPr>
      <w:r w:rsidRPr="00ED503E">
        <w:rPr>
          <w:lang w:val="el-GR"/>
        </w:rPr>
        <w:t>2.2</w:t>
      </w:r>
    </w:p>
    <w:p w14:paraId="3C914F13" w14:textId="529E6AD4" w:rsidR="00ED503E" w:rsidRPr="00C0692B" w:rsidRDefault="001A3B14" w:rsidP="00ED503E">
      <w:pPr>
        <w:rPr>
          <w:lang w:val="el-GR"/>
        </w:rPr>
      </w:pPr>
      <w:r w:rsidRPr="007E5412">
        <w:rPr>
          <w:b/>
          <w:bCs/>
          <w:lang w:val="el-GR"/>
        </w:rPr>
        <w:t>ifconfig em0 inet 192.168.1.2/20</w:t>
      </w:r>
      <w:r w:rsidR="00BF52FD" w:rsidRPr="00C0692B">
        <w:rPr>
          <w:b/>
          <w:bCs/>
          <w:lang w:val="el-GR"/>
        </w:rPr>
        <w:t xml:space="preserve"> </w:t>
      </w:r>
      <w:r w:rsidR="00BF52FD" w:rsidRPr="00C0692B">
        <w:rPr>
          <w:lang w:val="el-GR"/>
        </w:rPr>
        <w:t xml:space="preserve">--&gt; </w:t>
      </w:r>
      <w:r w:rsidR="00BF52FD">
        <w:t>PC</w:t>
      </w:r>
      <w:r w:rsidR="00BF52FD" w:rsidRPr="00C0692B">
        <w:rPr>
          <w:lang w:val="el-GR"/>
        </w:rPr>
        <w:t>1</w:t>
      </w:r>
    </w:p>
    <w:p w14:paraId="2D936990" w14:textId="77777777" w:rsidR="003A7E98" w:rsidRDefault="003A7E98" w:rsidP="003D37A1">
      <w:pPr>
        <w:pStyle w:val="3"/>
        <w:rPr>
          <w:lang w:val="el-GR"/>
        </w:rPr>
      </w:pPr>
      <w:r w:rsidRPr="00ED503E">
        <w:rPr>
          <w:lang w:val="el-GR"/>
        </w:rPr>
        <w:t>2.3</w:t>
      </w:r>
    </w:p>
    <w:p w14:paraId="0B45951A" w14:textId="19B541C9" w:rsidR="00ED503E" w:rsidRPr="00ED503E" w:rsidRDefault="007E5412" w:rsidP="007E5412">
      <w:pPr>
        <w:rPr>
          <w:lang w:val="el-GR"/>
        </w:rPr>
      </w:pPr>
      <w:r w:rsidRPr="007E5412">
        <w:rPr>
          <w:lang w:val="el-GR"/>
        </w:rPr>
        <w:t>Το PC1 βρίσκεται στο υποδίκτυο 192.168.0.0. Εάν εφαρμόσουμε τη μάσκα του υποδικτύου του στις διευθύνσεις των PC2, PC3 βλέπουμε πως το PC1 τα αντιλαμβάνεται σα να ανήκουν στο ίδιο υποδίκτυο.</w:t>
      </w:r>
    </w:p>
    <w:p w14:paraId="0775CD7B" w14:textId="77777777" w:rsidR="003A7E98" w:rsidRDefault="003A7E98" w:rsidP="003D37A1">
      <w:pPr>
        <w:pStyle w:val="3"/>
        <w:rPr>
          <w:lang w:val="el-GR"/>
        </w:rPr>
      </w:pPr>
      <w:r w:rsidRPr="00ED503E">
        <w:rPr>
          <w:lang w:val="el-GR"/>
        </w:rPr>
        <w:t>2.4</w:t>
      </w:r>
    </w:p>
    <w:p w14:paraId="4D58A2A7" w14:textId="207D33AA" w:rsidR="00ED503E" w:rsidRPr="000270B1" w:rsidRDefault="00D73D76" w:rsidP="00ED503E">
      <w:pPr>
        <w:rPr>
          <w:lang w:val="el-GR"/>
        </w:rPr>
      </w:pPr>
      <w:r w:rsidRPr="00D73D76">
        <w:rPr>
          <w:lang w:val="el-GR"/>
        </w:rPr>
        <w:t xml:space="preserve">Όχι, δεν είναι. </w:t>
      </w:r>
      <w:r>
        <w:rPr>
          <w:lang w:val="el-GR"/>
        </w:rPr>
        <w:t>Λ</w:t>
      </w:r>
      <w:r w:rsidRPr="00D73D76">
        <w:rPr>
          <w:lang w:val="el-GR"/>
        </w:rPr>
        <w:t>αμβάνουμε</w:t>
      </w:r>
      <w:r w:rsidRPr="000270B1">
        <w:rPr>
          <w:lang w:val="el-GR"/>
        </w:rPr>
        <w:t xml:space="preserve"> </w:t>
      </w:r>
      <w:r w:rsidRPr="00D73D76">
        <w:rPr>
          <w:lang w:val="el-GR"/>
        </w:rPr>
        <w:t>σφάλμα</w:t>
      </w:r>
      <w:r w:rsidRPr="000270B1">
        <w:rPr>
          <w:lang w:val="el-GR"/>
        </w:rPr>
        <w:t xml:space="preserve"> « </w:t>
      </w:r>
      <w:r w:rsidRPr="00D73D76">
        <w:t>ping</w:t>
      </w:r>
      <w:r w:rsidRPr="000270B1">
        <w:rPr>
          <w:lang w:val="el-GR"/>
        </w:rPr>
        <w:t xml:space="preserve">: </w:t>
      </w:r>
      <w:r w:rsidRPr="00D73D76">
        <w:t>sendto</w:t>
      </w:r>
      <w:r w:rsidRPr="000270B1">
        <w:rPr>
          <w:lang w:val="el-GR"/>
        </w:rPr>
        <w:t xml:space="preserve">: </w:t>
      </w:r>
      <w:r w:rsidRPr="00D73D76">
        <w:t>Host</w:t>
      </w:r>
      <w:r w:rsidRPr="000270B1">
        <w:rPr>
          <w:lang w:val="el-GR"/>
        </w:rPr>
        <w:t xml:space="preserve"> </w:t>
      </w:r>
      <w:r w:rsidRPr="00D73D76">
        <w:t>is</w:t>
      </w:r>
      <w:r w:rsidRPr="000270B1">
        <w:rPr>
          <w:lang w:val="el-GR"/>
        </w:rPr>
        <w:t xml:space="preserve"> </w:t>
      </w:r>
      <w:r w:rsidRPr="00D73D76">
        <w:t>down</w:t>
      </w:r>
      <w:r w:rsidRPr="000270B1">
        <w:rPr>
          <w:lang w:val="el-GR"/>
        </w:rPr>
        <w:t xml:space="preserve"> ».</w:t>
      </w:r>
    </w:p>
    <w:p w14:paraId="5C64B8A2" w14:textId="77777777" w:rsidR="001B361E" w:rsidRDefault="003A7E98" w:rsidP="00AF75A3">
      <w:pPr>
        <w:pStyle w:val="3"/>
        <w:rPr>
          <w:lang w:val="el-GR"/>
        </w:rPr>
      </w:pPr>
      <w:r w:rsidRPr="00ED503E">
        <w:rPr>
          <w:lang w:val="el-GR"/>
        </w:rPr>
        <w:t>2.5</w:t>
      </w:r>
    </w:p>
    <w:p w14:paraId="1F0C0222" w14:textId="1EF94FD7" w:rsidR="00ED503E" w:rsidRPr="000270B1" w:rsidRDefault="0087130E" w:rsidP="00030F90">
      <w:pPr>
        <w:rPr>
          <w:lang w:val="el-GR"/>
        </w:rPr>
      </w:pPr>
      <w:r>
        <w:rPr>
          <w:lang w:val="el-GR"/>
        </w:rPr>
        <w:t>Τ</w:t>
      </w:r>
      <w:r w:rsidR="00030F90" w:rsidRPr="00030F90">
        <w:rPr>
          <w:lang w:val="el-GR"/>
        </w:rPr>
        <w:t>ο ping είναι επιτυχές, καθώς ο δρομολογητής λειτουργεί ως proxy, επομένως απαντάει με τη δική του MAC στα ARP requests του PC1, δεδομένου ότι το</w:t>
      </w:r>
      <w:r>
        <w:rPr>
          <w:lang w:val="el-GR"/>
        </w:rPr>
        <w:t xml:space="preserve"> </w:t>
      </w:r>
      <w:r w:rsidR="00030F90" w:rsidRPr="00030F90">
        <w:rPr>
          <w:lang w:val="el-GR"/>
        </w:rPr>
        <w:t>PC2 βρίσκεται σε υποδίκτυο στο οποίο ο R1 ξέρει πώς να δρομολογήσει πακέτα για</w:t>
      </w:r>
      <w:r>
        <w:rPr>
          <w:lang w:val="el-GR"/>
        </w:rPr>
        <w:t xml:space="preserve"> </w:t>
      </w:r>
      <w:r w:rsidR="00030F90" w:rsidRPr="00030F90">
        <w:rPr>
          <w:lang w:val="el-GR"/>
        </w:rPr>
        <w:t>εκεί.</w:t>
      </w:r>
    </w:p>
    <w:p w14:paraId="2ABA9FAE" w14:textId="77777777" w:rsidR="00042FBD" w:rsidRDefault="003A7E98" w:rsidP="00AF75A3">
      <w:pPr>
        <w:pStyle w:val="3"/>
        <w:rPr>
          <w:lang w:val="el-GR"/>
        </w:rPr>
      </w:pPr>
      <w:r w:rsidRPr="00ED503E">
        <w:rPr>
          <w:lang w:val="el-GR"/>
        </w:rPr>
        <w:lastRenderedPageBreak/>
        <w:t>2.6</w:t>
      </w:r>
    </w:p>
    <w:p w14:paraId="548C9B12" w14:textId="112710E5" w:rsidR="00ED503E" w:rsidRPr="00ED503E" w:rsidRDefault="00156045" w:rsidP="00ED503E">
      <w:pPr>
        <w:rPr>
          <w:lang w:val="el-GR"/>
        </w:rPr>
      </w:pPr>
      <w:r w:rsidRPr="00156045">
        <w:rPr>
          <w:lang w:val="el-GR"/>
        </w:rPr>
        <w:t>Γιατι στο PC3 δεν έχουμε προσθέσει στο πίνακα προώθησης την εγγραφή για το 192.168.1.0/24</w:t>
      </w:r>
      <w:r w:rsidR="00E137E8">
        <w:rPr>
          <w:lang w:val="el-GR"/>
        </w:rPr>
        <w:t xml:space="preserve"> </w:t>
      </w:r>
      <w:r>
        <w:rPr>
          <w:lang w:val="el-GR"/>
        </w:rPr>
        <w:t>.</w:t>
      </w:r>
    </w:p>
    <w:p w14:paraId="3125D89B" w14:textId="77777777" w:rsidR="003A7E98" w:rsidRPr="000270B1" w:rsidRDefault="003A7E98" w:rsidP="003D37A1">
      <w:pPr>
        <w:pStyle w:val="3"/>
      </w:pPr>
      <w:r w:rsidRPr="000270B1">
        <w:t>2.7</w:t>
      </w:r>
    </w:p>
    <w:p w14:paraId="13F38EB3" w14:textId="77914E1F" w:rsidR="00ED503E" w:rsidRPr="00BF52FD" w:rsidRDefault="00E8344F" w:rsidP="00ED503E">
      <w:r w:rsidRPr="000270B1">
        <w:rPr>
          <w:b/>
          <w:bCs/>
        </w:rPr>
        <w:t>route add -net 192.168.1.0/24 192.168.2.1</w:t>
      </w:r>
      <w:r w:rsidR="00BF52FD">
        <w:rPr>
          <w:b/>
          <w:bCs/>
        </w:rPr>
        <w:t xml:space="preserve"> </w:t>
      </w:r>
      <w:r w:rsidR="00BF52FD">
        <w:t>--&gt; PC3</w:t>
      </w:r>
    </w:p>
    <w:p w14:paraId="01B61B15" w14:textId="77777777" w:rsidR="001B4FC4" w:rsidRPr="000270B1" w:rsidRDefault="003A7E98" w:rsidP="003D37A1">
      <w:pPr>
        <w:pStyle w:val="3"/>
      </w:pPr>
      <w:r w:rsidRPr="000270B1">
        <w:t>2.8</w:t>
      </w:r>
    </w:p>
    <w:p w14:paraId="4239B4FE" w14:textId="6A128170" w:rsidR="00ED503E" w:rsidRPr="000270B1" w:rsidRDefault="00E137E8" w:rsidP="00ED503E">
      <w:pPr>
        <w:rPr>
          <w:b/>
          <w:bCs/>
        </w:rPr>
      </w:pPr>
      <w:r w:rsidRPr="000270B1">
        <w:rPr>
          <w:b/>
          <w:bCs/>
        </w:rPr>
        <w:t>arp -ad</w:t>
      </w:r>
    </w:p>
    <w:p w14:paraId="3AE14F3D" w14:textId="77777777" w:rsidR="003A7E98" w:rsidRPr="00C0692B" w:rsidRDefault="003A7E98" w:rsidP="003D37A1">
      <w:pPr>
        <w:pStyle w:val="3"/>
        <w:rPr>
          <w:lang w:val="el-GR"/>
        </w:rPr>
      </w:pPr>
      <w:r w:rsidRPr="00C0692B">
        <w:rPr>
          <w:lang w:val="el-GR"/>
        </w:rPr>
        <w:t>2.9</w:t>
      </w:r>
    </w:p>
    <w:p w14:paraId="70A9B544" w14:textId="77E37CD6" w:rsidR="00ED503E" w:rsidRPr="00ED503E" w:rsidRDefault="004B73DB" w:rsidP="004B73DB">
      <w:pPr>
        <w:rPr>
          <w:lang w:val="el-GR"/>
        </w:rPr>
      </w:pPr>
      <w:r w:rsidRPr="004B73DB">
        <w:rPr>
          <w:lang w:val="el-GR"/>
        </w:rPr>
        <w:t xml:space="preserve">Στο R1 εκτελούμε σε μία κονσόλα </w:t>
      </w:r>
      <w:r>
        <w:rPr>
          <w:lang w:val="el-GR"/>
        </w:rPr>
        <w:t>«</w:t>
      </w:r>
      <w:r w:rsidRPr="004B73DB">
        <w:rPr>
          <w:b/>
          <w:bCs/>
          <w:lang w:val="el-GR"/>
        </w:rPr>
        <w:t>tcpdump -ei em0</w:t>
      </w:r>
      <w:r>
        <w:rPr>
          <w:lang w:val="el-GR"/>
        </w:rPr>
        <w:t>»</w:t>
      </w:r>
      <w:r w:rsidRPr="004B73DB">
        <w:rPr>
          <w:lang w:val="el-GR"/>
        </w:rPr>
        <w:t xml:space="preserve"> και σε μία δεύτερη </w:t>
      </w:r>
      <w:r>
        <w:rPr>
          <w:lang w:val="el-GR"/>
        </w:rPr>
        <w:t>«</w:t>
      </w:r>
      <w:r w:rsidRPr="004B73DB">
        <w:rPr>
          <w:b/>
          <w:bCs/>
          <w:lang w:val="el-GR"/>
        </w:rPr>
        <w:t>tcpdump -ei em1</w:t>
      </w:r>
      <w:r>
        <w:rPr>
          <w:lang w:val="el-GR"/>
        </w:rPr>
        <w:t>».</w:t>
      </w:r>
    </w:p>
    <w:p w14:paraId="399BF74D" w14:textId="77777777" w:rsidR="00ED503E" w:rsidRPr="004B73DB" w:rsidRDefault="003A7E98" w:rsidP="00ED503E">
      <w:pPr>
        <w:pStyle w:val="3"/>
        <w:rPr>
          <w:lang w:val="el-GR"/>
        </w:rPr>
      </w:pPr>
      <w:r w:rsidRPr="00ED503E">
        <w:rPr>
          <w:lang w:val="el-GR"/>
        </w:rPr>
        <w:t>2.10</w:t>
      </w:r>
    </w:p>
    <w:p w14:paraId="088B0E8F" w14:textId="44729ED5" w:rsidR="004B73DB" w:rsidRPr="004B73DB" w:rsidRDefault="004B73DB" w:rsidP="004B73DB">
      <w:pPr>
        <w:rPr>
          <w:lang w:val="el-GR"/>
        </w:rPr>
      </w:pPr>
      <w:r w:rsidRPr="004B73DB">
        <w:rPr>
          <w:lang w:val="el-GR"/>
        </w:rPr>
        <w:t xml:space="preserve">Βάζει στο </w:t>
      </w:r>
      <w:r w:rsidRPr="004B73DB">
        <w:t>ARP</w:t>
      </w:r>
      <w:r w:rsidRPr="004B73DB">
        <w:rPr>
          <w:lang w:val="el-GR"/>
        </w:rPr>
        <w:t xml:space="preserve"> </w:t>
      </w:r>
      <w:r w:rsidRPr="004B73DB">
        <w:t>reply</w:t>
      </w:r>
      <w:r w:rsidRPr="004B73DB">
        <w:rPr>
          <w:lang w:val="el-GR"/>
        </w:rPr>
        <w:t xml:space="preserve"> τη δικιά του </w:t>
      </w:r>
      <w:r w:rsidRPr="004B73DB">
        <w:t>MAC</w:t>
      </w:r>
      <w:r w:rsidRPr="004B73DB">
        <w:rPr>
          <w:lang w:val="el-GR"/>
        </w:rPr>
        <w:t xml:space="preserve"> διεύθυνση.</w:t>
      </w:r>
    </w:p>
    <w:p w14:paraId="2BD716F1" w14:textId="222C4067" w:rsidR="00F84DB6" w:rsidRDefault="004B73DB" w:rsidP="00F84DB6">
      <w:pPr>
        <w:rPr>
          <w:lang w:val="el-GR"/>
        </w:rPr>
      </w:pPr>
      <w:r w:rsidRPr="004B73DB">
        <w:rPr>
          <w:noProof/>
          <w:lang w:val="el-GR"/>
        </w:rPr>
        <w:drawing>
          <wp:inline distT="0" distB="0" distL="0" distR="0" wp14:anchorId="16AF81EB" wp14:editId="4C25952C">
            <wp:extent cx="5227608" cy="2425513"/>
            <wp:effectExtent l="0" t="0" r="0" b="0"/>
            <wp:docPr id="10460860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86016" name=""/>
                    <pic:cNvPicPr/>
                  </pic:nvPicPr>
                  <pic:blipFill>
                    <a:blip r:embed="rId10"/>
                    <a:stretch>
                      <a:fillRect/>
                    </a:stretch>
                  </pic:blipFill>
                  <pic:spPr>
                    <a:xfrm>
                      <a:off x="0" y="0"/>
                      <a:ext cx="5236300" cy="2429546"/>
                    </a:xfrm>
                    <a:prstGeom prst="rect">
                      <a:avLst/>
                    </a:prstGeom>
                  </pic:spPr>
                </pic:pic>
              </a:graphicData>
            </a:graphic>
          </wp:inline>
        </w:drawing>
      </w:r>
    </w:p>
    <w:p w14:paraId="3F33CD38" w14:textId="3826635A" w:rsidR="004B73DB" w:rsidRPr="00CC281B" w:rsidRDefault="004B73DB" w:rsidP="004B73DB">
      <w:pPr>
        <w:rPr>
          <w:lang w:val="el-GR"/>
        </w:rPr>
      </w:pPr>
      <w:r>
        <w:rPr>
          <w:lang w:val="el-GR"/>
        </w:rPr>
        <w:t xml:space="preserve">Επίσης, </w:t>
      </w:r>
      <w:r w:rsidRPr="004B73DB">
        <w:rPr>
          <w:lang w:val="el-GR"/>
        </w:rPr>
        <w:t>βλέπουμε πως το το R1 απαντάει</w:t>
      </w:r>
      <w:r>
        <w:rPr>
          <w:lang w:val="el-GR"/>
        </w:rPr>
        <w:t xml:space="preserve"> </w:t>
      </w:r>
      <w:r w:rsidRPr="004B73DB">
        <w:rPr>
          <w:lang w:val="el-GR"/>
        </w:rPr>
        <w:t>με τη MAC του em0 του, παρόλο που το</w:t>
      </w:r>
      <w:r w:rsidR="00EB7B52">
        <w:rPr>
          <w:lang w:val="el-GR"/>
        </w:rPr>
        <w:t xml:space="preserve"> </w:t>
      </w:r>
      <w:r w:rsidR="00EB7B52">
        <w:t>p</w:t>
      </w:r>
      <w:r w:rsidRPr="004B73DB">
        <w:rPr>
          <w:lang w:val="el-GR"/>
        </w:rPr>
        <w:t>ing έχει ως προορισμό το PC3</w:t>
      </w:r>
      <w:r w:rsidR="007712D8">
        <w:rPr>
          <w:lang w:val="el-GR"/>
        </w:rPr>
        <w:t>.</w:t>
      </w:r>
    </w:p>
    <w:p w14:paraId="5B37F4A4" w14:textId="0EA3F47B" w:rsidR="00F84DB6" w:rsidRPr="00CC281B" w:rsidRDefault="00F84DB6" w:rsidP="00F84DB6">
      <w:pPr>
        <w:pStyle w:val="3"/>
        <w:rPr>
          <w:lang w:val="el-GR"/>
        </w:rPr>
      </w:pPr>
      <w:r w:rsidRPr="00CC281B">
        <w:rPr>
          <w:lang w:val="el-GR"/>
        </w:rPr>
        <w:t>2.11</w:t>
      </w:r>
    </w:p>
    <w:p w14:paraId="62040B1E" w14:textId="57EBAE52" w:rsidR="00F84DB6" w:rsidRPr="00CC281B" w:rsidRDefault="00A73F50" w:rsidP="00F84DB6">
      <w:pPr>
        <w:rPr>
          <w:lang w:val="el-GR"/>
        </w:rPr>
      </w:pPr>
      <w:r w:rsidRPr="00A73F50">
        <w:rPr>
          <w:lang w:val="el-GR"/>
        </w:rPr>
        <w:t>Προς τη MAC 08:00:27:</w:t>
      </w:r>
      <w:r w:rsidR="001676FE" w:rsidRPr="00EB2E28">
        <w:rPr>
          <w:lang w:val="el-GR"/>
        </w:rPr>
        <w:t>3</w:t>
      </w:r>
      <w:r w:rsidR="001676FE">
        <w:t>C</w:t>
      </w:r>
      <w:r w:rsidR="001676FE" w:rsidRPr="00EB2E28">
        <w:rPr>
          <w:lang w:val="el-GR"/>
        </w:rPr>
        <w:t>:</w:t>
      </w:r>
      <w:r w:rsidR="001676FE">
        <w:t>A</w:t>
      </w:r>
      <w:r w:rsidR="001676FE" w:rsidRPr="00EB2E28">
        <w:rPr>
          <w:lang w:val="el-GR"/>
        </w:rPr>
        <w:t>1:86</w:t>
      </w:r>
      <w:r w:rsidRPr="00A73F50">
        <w:rPr>
          <w:lang w:val="el-GR"/>
        </w:rPr>
        <w:t xml:space="preserve"> (em0 του R1).</w:t>
      </w:r>
    </w:p>
    <w:p w14:paraId="2C9D09ED" w14:textId="21AF5BB1" w:rsidR="00F84DB6" w:rsidRPr="00CC281B" w:rsidRDefault="00F84DB6" w:rsidP="00F84DB6">
      <w:pPr>
        <w:pStyle w:val="3"/>
        <w:rPr>
          <w:lang w:val="el-GR"/>
        </w:rPr>
      </w:pPr>
      <w:r w:rsidRPr="00CC281B">
        <w:rPr>
          <w:lang w:val="el-GR"/>
        </w:rPr>
        <w:t>2.12</w:t>
      </w:r>
    </w:p>
    <w:p w14:paraId="2E388CA3" w14:textId="24D21573" w:rsidR="00F84DB6" w:rsidRPr="00A73F50" w:rsidRDefault="00A73F50" w:rsidP="00F84DB6">
      <w:pPr>
        <w:rPr>
          <w:lang w:val="el-GR"/>
        </w:rPr>
      </w:pPr>
      <w:r>
        <w:rPr>
          <w:lang w:val="el-GR"/>
        </w:rPr>
        <w:t xml:space="preserve">Από τη </w:t>
      </w:r>
      <w:r>
        <w:t>MAC</w:t>
      </w:r>
      <w:r w:rsidRPr="00A73F50">
        <w:rPr>
          <w:lang w:val="el-GR"/>
        </w:rPr>
        <w:t xml:space="preserve"> 08:00:27:44:58:03 (</w:t>
      </w:r>
      <w:r>
        <w:t>em</w:t>
      </w:r>
      <w:r w:rsidRPr="00A73F50">
        <w:rPr>
          <w:lang w:val="el-GR"/>
        </w:rPr>
        <w:t xml:space="preserve">1 </w:t>
      </w:r>
      <w:r>
        <w:rPr>
          <w:lang w:val="el-GR"/>
        </w:rPr>
        <w:t xml:space="preserve">του </w:t>
      </w:r>
      <w:r>
        <w:t>R</w:t>
      </w:r>
      <w:r w:rsidRPr="00A73F50">
        <w:rPr>
          <w:lang w:val="el-GR"/>
        </w:rPr>
        <w:t>1).</w:t>
      </w:r>
    </w:p>
    <w:p w14:paraId="1A223BEE" w14:textId="37F4E1B6" w:rsidR="00F84DB6" w:rsidRPr="00CC281B" w:rsidRDefault="00F84DB6" w:rsidP="00F84DB6">
      <w:pPr>
        <w:pStyle w:val="3"/>
        <w:rPr>
          <w:lang w:val="el-GR"/>
        </w:rPr>
      </w:pPr>
      <w:r w:rsidRPr="00CC281B">
        <w:rPr>
          <w:lang w:val="el-GR"/>
        </w:rPr>
        <w:t>2.13</w:t>
      </w:r>
    </w:p>
    <w:p w14:paraId="33688325" w14:textId="77777777" w:rsidR="00EB2E28" w:rsidRPr="00EB2E28" w:rsidRDefault="00EB2E28" w:rsidP="00EB2E28">
      <w:pPr>
        <w:rPr>
          <w:lang w:val="el-GR"/>
        </w:rPr>
      </w:pPr>
      <w:r w:rsidRPr="00EB2E28">
        <w:rPr>
          <w:lang w:val="el-GR"/>
        </w:rPr>
        <w:t>Παρατηρήσαμε τα παρακάτω πακέτα:</w:t>
      </w:r>
    </w:p>
    <w:p w14:paraId="6F535EC6" w14:textId="3CD8220D" w:rsidR="00EB2E28" w:rsidRPr="00EB2E28" w:rsidRDefault="00EB2E28" w:rsidP="00EB2E28">
      <w:pPr>
        <w:pStyle w:val="af9"/>
        <w:numPr>
          <w:ilvl w:val="0"/>
          <w:numId w:val="19"/>
        </w:numPr>
        <w:rPr>
          <w:lang w:val="el-GR"/>
        </w:rPr>
      </w:pPr>
      <w:r w:rsidRPr="00EB2E28">
        <w:rPr>
          <w:lang w:val="el-GR"/>
        </w:rPr>
        <w:t xml:space="preserve">PC1 κάνει broadcast </w:t>
      </w:r>
      <w:r w:rsidRPr="00EB2E28">
        <w:rPr>
          <w:u w:val="single"/>
          <w:lang w:val="el-GR"/>
        </w:rPr>
        <w:t>ARP request</w:t>
      </w:r>
      <w:r w:rsidRPr="00EB2E28">
        <w:rPr>
          <w:lang w:val="el-GR"/>
        </w:rPr>
        <w:t xml:space="preserve"> για να μάθει την MAC address της διεύθυνσης 192.168.2.3</w:t>
      </w:r>
    </w:p>
    <w:p w14:paraId="62E75746" w14:textId="09BE5F08" w:rsidR="00EB2E28" w:rsidRPr="00EB2E28" w:rsidRDefault="00EB2E28" w:rsidP="00EB2E28">
      <w:pPr>
        <w:pStyle w:val="af9"/>
        <w:numPr>
          <w:ilvl w:val="0"/>
          <w:numId w:val="19"/>
        </w:numPr>
        <w:rPr>
          <w:lang w:val="el-GR"/>
        </w:rPr>
      </w:pPr>
      <w:r w:rsidRPr="00EB2E28">
        <w:rPr>
          <w:lang w:val="el-GR"/>
        </w:rPr>
        <w:t xml:space="preserve">Το R1 απαντάει </w:t>
      </w:r>
      <w:r>
        <w:rPr>
          <w:lang w:val="el-GR"/>
        </w:rPr>
        <w:t xml:space="preserve">με </w:t>
      </w:r>
      <w:r w:rsidRPr="00EB2E28">
        <w:rPr>
          <w:u w:val="single"/>
        </w:rPr>
        <w:t>ARP</w:t>
      </w:r>
      <w:r w:rsidRPr="00EB2E28">
        <w:rPr>
          <w:u w:val="single"/>
          <w:lang w:val="el-GR"/>
        </w:rPr>
        <w:t xml:space="preserve"> </w:t>
      </w:r>
      <w:r w:rsidRPr="00EB2E28">
        <w:rPr>
          <w:u w:val="single"/>
        </w:rPr>
        <w:t>reply</w:t>
      </w:r>
      <w:r w:rsidRPr="00EB2E28">
        <w:rPr>
          <w:lang w:val="el-GR"/>
        </w:rPr>
        <w:t xml:space="preserve"> δίνοντάς του τη MAC της διεπαφής em0 ως MAC της 192.168.2.3, αφού το έχουμε δηλώσει ως proxy</w:t>
      </w:r>
      <w:r w:rsidR="00D26F81">
        <w:rPr>
          <w:lang w:val="el-GR"/>
        </w:rPr>
        <w:t>.</w:t>
      </w:r>
    </w:p>
    <w:p w14:paraId="600C0141" w14:textId="48804981" w:rsidR="00EB2E28" w:rsidRPr="00EB2E28" w:rsidRDefault="00EB2E28" w:rsidP="00EB2E28">
      <w:pPr>
        <w:pStyle w:val="af9"/>
        <w:numPr>
          <w:ilvl w:val="0"/>
          <w:numId w:val="19"/>
        </w:numPr>
        <w:rPr>
          <w:lang w:val="el-GR"/>
        </w:rPr>
      </w:pPr>
      <w:r w:rsidRPr="00EB2E28">
        <w:rPr>
          <w:lang w:val="el-GR"/>
        </w:rPr>
        <w:t>Το PC1 στέλνει στο em0 του R1 το ICMP echo request</w:t>
      </w:r>
      <w:r w:rsidR="002172C5">
        <w:rPr>
          <w:lang w:val="el-GR"/>
        </w:rPr>
        <w:t>.</w:t>
      </w:r>
    </w:p>
    <w:p w14:paraId="5290702E" w14:textId="6BECF2AF" w:rsidR="00EB2E28" w:rsidRPr="00EB2E28" w:rsidRDefault="00EB2E28" w:rsidP="00EB2E28">
      <w:pPr>
        <w:pStyle w:val="af9"/>
        <w:numPr>
          <w:ilvl w:val="0"/>
          <w:numId w:val="19"/>
        </w:numPr>
        <w:rPr>
          <w:lang w:val="el-GR"/>
        </w:rPr>
      </w:pPr>
      <w:r w:rsidRPr="00EB2E28">
        <w:rPr>
          <w:lang w:val="el-GR"/>
        </w:rPr>
        <w:lastRenderedPageBreak/>
        <w:t>Το PC1, μέσω της em1 κάνει broadcast ένα ARP request με σκοπό να μάθει την MAC της 192.168.2.3</w:t>
      </w:r>
    </w:p>
    <w:p w14:paraId="0A2C8781" w14:textId="07AE2749" w:rsidR="00EB2E28" w:rsidRPr="00EB2E28" w:rsidRDefault="00EB2E28" w:rsidP="00EB2E28">
      <w:pPr>
        <w:pStyle w:val="af9"/>
        <w:numPr>
          <w:ilvl w:val="0"/>
          <w:numId w:val="19"/>
        </w:numPr>
        <w:rPr>
          <w:lang w:val="el-GR"/>
        </w:rPr>
      </w:pPr>
      <w:r w:rsidRPr="00EB2E28">
        <w:rPr>
          <w:lang w:val="el-GR"/>
        </w:rPr>
        <w:t xml:space="preserve">Το PC3 απαντάει </w:t>
      </w:r>
      <w:r w:rsidR="00EC4027">
        <w:rPr>
          <w:lang w:val="el-GR"/>
        </w:rPr>
        <w:t xml:space="preserve">με </w:t>
      </w:r>
      <w:r w:rsidR="00EC4027" w:rsidRPr="00EC4027">
        <w:rPr>
          <w:u w:val="single"/>
        </w:rPr>
        <w:t>ARP</w:t>
      </w:r>
      <w:r w:rsidR="00EC4027" w:rsidRPr="00EC4027">
        <w:rPr>
          <w:u w:val="single"/>
          <w:lang w:val="el-GR"/>
        </w:rPr>
        <w:t xml:space="preserve"> </w:t>
      </w:r>
      <w:r w:rsidR="00EC4027" w:rsidRPr="00EC4027">
        <w:rPr>
          <w:u w:val="single"/>
        </w:rPr>
        <w:t>Reply</w:t>
      </w:r>
      <w:r w:rsidR="00EC4027" w:rsidRPr="00EC4027">
        <w:rPr>
          <w:lang w:val="el-GR"/>
        </w:rPr>
        <w:t xml:space="preserve"> </w:t>
      </w:r>
      <w:r w:rsidRPr="00EB2E28">
        <w:rPr>
          <w:lang w:val="el-GR"/>
        </w:rPr>
        <w:t>στο παραπάνω broadcast με τη MAC διεύθυνσή του</w:t>
      </w:r>
      <w:r w:rsidR="00EC4027" w:rsidRPr="00EC4027">
        <w:rPr>
          <w:lang w:val="el-GR"/>
        </w:rPr>
        <w:t>.</w:t>
      </w:r>
    </w:p>
    <w:p w14:paraId="69571DD4" w14:textId="372BC6AC" w:rsidR="00EB2E28" w:rsidRPr="00EB2E28" w:rsidRDefault="00EB2E28" w:rsidP="00EB2E28">
      <w:pPr>
        <w:pStyle w:val="af9"/>
        <w:numPr>
          <w:ilvl w:val="0"/>
          <w:numId w:val="19"/>
        </w:numPr>
        <w:rPr>
          <w:lang w:val="el-GR"/>
        </w:rPr>
      </w:pPr>
      <w:r w:rsidRPr="00EB2E28">
        <w:rPr>
          <w:lang w:val="el-GR"/>
        </w:rPr>
        <w:t>Το R1 προωθεί στο PC3 το ICMP echo request μέσω της em1</w:t>
      </w:r>
    </w:p>
    <w:p w14:paraId="43E4DFE0" w14:textId="3AE43609" w:rsidR="00EB2E28" w:rsidRPr="00EB2E28" w:rsidRDefault="00EB2E28" w:rsidP="00EB2E28">
      <w:pPr>
        <w:pStyle w:val="af9"/>
        <w:numPr>
          <w:ilvl w:val="0"/>
          <w:numId w:val="19"/>
        </w:numPr>
        <w:rPr>
          <w:lang w:val="el-GR"/>
        </w:rPr>
      </w:pPr>
      <w:r w:rsidRPr="00EB2E28">
        <w:rPr>
          <w:lang w:val="el-GR"/>
        </w:rPr>
        <w:t xml:space="preserve">Το PC3 απαντάει στην em1 του R1 με </w:t>
      </w:r>
      <w:r w:rsidRPr="00A84745">
        <w:rPr>
          <w:u w:val="single"/>
          <w:lang w:val="el-GR"/>
        </w:rPr>
        <w:t>ICMP echo reply</w:t>
      </w:r>
      <w:r w:rsidRPr="00EB2E28">
        <w:rPr>
          <w:lang w:val="el-GR"/>
        </w:rPr>
        <w:t>, με τελικό αποδέκτη τη διεύθυνση 192.168.1.2</w:t>
      </w:r>
      <w:r w:rsidR="00C81372">
        <w:rPr>
          <w:lang w:val="el-GR"/>
        </w:rPr>
        <w:t>.</w:t>
      </w:r>
    </w:p>
    <w:p w14:paraId="293B5773" w14:textId="0F5108ED" w:rsidR="00EB2E28" w:rsidRPr="00EB2E28" w:rsidRDefault="00EB2E28" w:rsidP="00EB2E28">
      <w:pPr>
        <w:pStyle w:val="af9"/>
        <w:numPr>
          <w:ilvl w:val="0"/>
          <w:numId w:val="19"/>
        </w:numPr>
        <w:rPr>
          <w:lang w:val="el-GR"/>
        </w:rPr>
      </w:pPr>
      <w:r w:rsidRPr="00EB2E28">
        <w:rPr>
          <w:lang w:val="el-GR"/>
        </w:rPr>
        <w:t xml:space="preserve">Το R1 κάνει broadcast ένα </w:t>
      </w:r>
      <w:r w:rsidRPr="00D85453">
        <w:rPr>
          <w:u w:val="single"/>
          <w:lang w:val="el-GR"/>
        </w:rPr>
        <w:t>ARP Request</w:t>
      </w:r>
      <w:r w:rsidRPr="00EB2E28">
        <w:rPr>
          <w:lang w:val="el-GR"/>
        </w:rPr>
        <w:t xml:space="preserve"> μέσω της em0, ώστε να μάθει την MAC της 192.168.1.2, μιας και δε φαίνεται να την αποθήκευσε από το προηγούμενο broadcast του PC1</w:t>
      </w:r>
    </w:p>
    <w:p w14:paraId="6496B15D" w14:textId="7CF0DC8A" w:rsidR="00EB2E28" w:rsidRPr="00EB2E28" w:rsidRDefault="00EB2E28" w:rsidP="00EB2E28">
      <w:pPr>
        <w:pStyle w:val="af9"/>
        <w:numPr>
          <w:ilvl w:val="0"/>
          <w:numId w:val="20"/>
        </w:numPr>
        <w:rPr>
          <w:lang w:val="el-GR"/>
        </w:rPr>
      </w:pPr>
      <w:r w:rsidRPr="00EB2E28">
        <w:rPr>
          <w:lang w:val="el-GR"/>
        </w:rPr>
        <w:t>Το PC1 απαντάει με τη MAC διεύθυνσή του στο R1</w:t>
      </w:r>
    </w:p>
    <w:p w14:paraId="7D3369C6" w14:textId="24C25B92" w:rsidR="00F84DB6" w:rsidRPr="00EB2E28" w:rsidRDefault="00EB2E28" w:rsidP="00EB2E28">
      <w:pPr>
        <w:pStyle w:val="af9"/>
        <w:numPr>
          <w:ilvl w:val="0"/>
          <w:numId w:val="20"/>
        </w:numPr>
        <w:rPr>
          <w:lang w:val="el-GR"/>
        </w:rPr>
      </w:pPr>
      <w:r w:rsidRPr="00EB2E28">
        <w:rPr>
          <w:lang w:val="el-GR"/>
        </w:rPr>
        <w:t>Το R1 προωθεί το ICMP echo reply στο PC1</w:t>
      </w:r>
      <w:r w:rsidR="00A265C0">
        <w:rPr>
          <w:lang w:val="el-GR"/>
        </w:rPr>
        <w:t xml:space="preserve"> με </w:t>
      </w:r>
      <w:r w:rsidR="00A265C0">
        <w:t>MAC</w:t>
      </w:r>
      <w:r w:rsidR="00A265C0" w:rsidRPr="00A265C0">
        <w:rPr>
          <w:vertAlign w:val="subscript"/>
        </w:rPr>
        <w:t>destination</w:t>
      </w:r>
      <w:r w:rsidR="00A265C0" w:rsidRPr="00A265C0">
        <w:rPr>
          <w:lang w:val="el-GR"/>
        </w:rPr>
        <w:t xml:space="preserve"> =  </w:t>
      </w:r>
      <w:r w:rsidR="00A265C0">
        <w:t>MAC</w:t>
      </w:r>
      <w:r w:rsidR="00A265C0" w:rsidRPr="00D41E9B">
        <w:rPr>
          <w:vertAlign w:val="subscript"/>
        </w:rPr>
        <w:t>PC</w:t>
      </w:r>
      <w:r w:rsidR="00A265C0" w:rsidRPr="00D41E9B">
        <w:rPr>
          <w:vertAlign w:val="subscript"/>
          <w:lang w:val="el-GR"/>
        </w:rPr>
        <w:t>1</w:t>
      </w:r>
      <w:r w:rsidR="00D41E9B" w:rsidRPr="00D41E9B">
        <w:rPr>
          <w:lang w:val="el-GR"/>
        </w:rPr>
        <w:t xml:space="preserve">  </w:t>
      </w:r>
      <w:r w:rsidR="00A265C0" w:rsidRPr="00D41E9B">
        <w:rPr>
          <w:vertAlign w:val="subscript"/>
          <w:lang w:val="el-GR"/>
        </w:rPr>
        <w:t xml:space="preserve"> </w:t>
      </w:r>
      <w:r w:rsidR="00A265C0">
        <w:rPr>
          <w:lang w:val="el-GR"/>
        </w:rPr>
        <w:t xml:space="preserve">και </w:t>
      </w:r>
      <w:r w:rsidR="00A265C0">
        <w:t>MAC</w:t>
      </w:r>
      <w:r w:rsidR="00A265C0" w:rsidRPr="00A265C0">
        <w:rPr>
          <w:vertAlign w:val="subscript"/>
        </w:rPr>
        <w:t>source</w:t>
      </w:r>
      <w:r w:rsidR="00A265C0" w:rsidRPr="00A265C0">
        <w:rPr>
          <w:lang w:val="el-GR"/>
        </w:rPr>
        <w:t xml:space="preserve">  </w:t>
      </w:r>
      <w:r w:rsidR="003C5186" w:rsidRPr="003C5186">
        <w:rPr>
          <w:lang w:val="el-GR"/>
        </w:rPr>
        <w:t xml:space="preserve">= </w:t>
      </w:r>
      <w:r w:rsidR="00A265C0">
        <w:t>MAC</w:t>
      </w:r>
      <w:r w:rsidR="00A265C0" w:rsidRPr="00A265C0">
        <w:rPr>
          <w:vertAlign w:val="subscript"/>
        </w:rPr>
        <w:t>em</w:t>
      </w:r>
      <w:r w:rsidR="00A265C0" w:rsidRPr="00A265C0">
        <w:rPr>
          <w:vertAlign w:val="subscript"/>
          <w:lang w:val="el-GR"/>
        </w:rPr>
        <w:t>0</w:t>
      </w:r>
      <w:r w:rsidR="00A265C0" w:rsidRPr="00D41E9B">
        <w:rPr>
          <w:vertAlign w:val="subscript"/>
          <w:lang w:val="el-GR"/>
        </w:rPr>
        <w:t>_</w:t>
      </w:r>
      <w:r w:rsidR="00A265C0" w:rsidRPr="00A265C0">
        <w:rPr>
          <w:vertAlign w:val="subscript"/>
        </w:rPr>
        <w:t>R</w:t>
      </w:r>
      <w:r w:rsidR="00A265C0" w:rsidRPr="00A265C0">
        <w:rPr>
          <w:vertAlign w:val="subscript"/>
          <w:lang w:val="el-GR"/>
        </w:rPr>
        <w:t>1</w:t>
      </w:r>
    </w:p>
    <w:p w14:paraId="026ABB17" w14:textId="3E0848E8" w:rsidR="00F84DB6" w:rsidRPr="00CC281B" w:rsidRDefault="00F84DB6" w:rsidP="00F84DB6">
      <w:pPr>
        <w:pStyle w:val="3"/>
        <w:rPr>
          <w:lang w:val="el-GR"/>
        </w:rPr>
      </w:pPr>
      <w:r w:rsidRPr="00CC281B">
        <w:rPr>
          <w:lang w:val="el-GR"/>
        </w:rPr>
        <w:t>2.14</w:t>
      </w:r>
    </w:p>
    <w:p w14:paraId="4F58E6A8" w14:textId="291A3F0C" w:rsidR="00F84DB6" w:rsidRPr="000270B1" w:rsidRDefault="00037469" w:rsidP="00037469">
      <w:pPr>
        <w:rPr>
          <w:lang w:val="el-GR"/>
        </w:rPr>
      </w:pPr>
      <w:r w:rsidRPr="00037469">
        <w:rPr>
          <w:lang w:val="el-GR"/>
        </w:rPr>
        <w:t xml:space="preserve">Το </w:t>
      </w:r>
      <w:r>
        <w:t>ping</w:t>
      </w:r>
      <w:r w:rsidRPr="00037469">
        <w:rPr>
          <w:lang w:val="el-GR"/>
        </w:rPr>
        <w:t xml:space="preserve"> θα επιτυγχάνει όσο το </w:t>
      </w:r>
      <w:r>
        <w:t>PC</w:t>
      </w:r>
      <w:r w:rsidRPr="00037469">
        <w:rPr>
          <w:lang w:val="el-GR"/>
        </w:rPr>
        <w:t xml:space="preserve">1 νομίζει πως το </w:t>
      </w:r>
      <w:r>
        <w:t>PC</w:t>
      </w:r>
      <w:r w:rsidRPr="00037469">
        <w:rPr>
          <w:lang w:val="el-GR"/>
        </w:rPr>
        <w:t xml:space="preserve">3 είναι στο ίδιο υποδίκτυο με αυτό. Επομένως, το μέγιστο μήκος προθέματος είναι 22, καθώς αν βάλουμε 23, το </w:t>
      </w:r>
      <w:r>
        <w:t>PC</w:t>
      </w:r>
      <w:r w:rsidRPr="00037469">
        <w:rPr>
          <w:lang w:val="el-GR"/>
        </w:rPr>
        <w:t xml:space="preserve">1 αντιλαμβάνεται πως το </w:t>
      </w:r>
      <w:r>
        <w:t>PC</w:t>
      </w:r>
      <w:r w:rsidRPr="00037469">
        <w:rPr>
          <w:lang w:val="el-GR"/>
        </w:rPr>
        <w:t xml:space="preserve">3 ανήκει στο 192.168.2.0/23, ενώ το ίδιο το </w:t>
      </w:r>
      <w:r>
        <w:t>PC</w:t>
      </w:r>
      <w:r w:rsidRPr="00037469">
        <w:rPr>
          <w:lang w:val="el-GR"/>
        </w:rPr>
        <w:t xml:space="preserve">1 ανήκει στο 192.168.0.0/23, άρα από τα 23 </w:t>
      </w:r>
      <w:r>
        <w:t>bits</w:t>
      </w:r>
      <w:r w:rsidRPr="00037469">
        <w:rPr>
          <w:lang w:val="el-GR"/>
        </w:rPr>
        <w:t xml:space="preserve"> και μετά απαιτείται δρομολόγηση, για την οποία δεν έχουμε ορίσει κάποια πύλη στο </w:t>
      </w:r>
      <w:r>
        <w:t>PC</w:t>
      </w:r>
      <w:r w:rsidRPr="00037469">
        <w:rPr>
          <w:lang w:val="el-GR"/>
        </w:rPr>
        <w:t xml:space="preserve">1, οπότε και το </w:t>
      </w:r>
      <w:r>
        <w:t>Ping</w:t>
      </w:r>
      <w:r w:rsidRPr="00037469">
        <w:rPr>
          <w:lang w:val="el-GR"/>
        </w:rPr>
        <w:t xml:space="preserve"> θα αποτυγχάνει. (Σημείωση: Μέχρι τα 22 </w:t>
      </w:r>
      <w:r>
        <w:t>bits</w:t>
      </w:r>
      <w:r w:rsidRPr="00037469">
        <w:rPr>
          <w:lang w:val="el-GR"/>
        </w:rPr>
        <w:t xml:space="preserve">, το </w:t>
      </w:r>
      <w:r>
        <w:t>PC</w:t>
      </w:r>
      <w:r w:rsidRPr="00037469">
        <w:rPr>
          <w:lang w:val="el-GR"/>
        </w:rPr>
        <w:t>1 αντιλαμβάνεται αμφότερα μηχανήματα στο υποδίκτυο 192.168.0.0/22)</w:t>
      </w:r>
    </w:p>
    <w:p w14:paraId="14C57898" w14:textId="0D3969EE" w:rsidR="00F84DB6" w:rsidRPr="00BA5E2A" w:rsidRDefault="00F84DB6" w:rsidP="00F84DB6">
      <w:pPr>
        <w:pStyle w:val="3"/>
      </w:pPr>
      <w:r w:rsidRPr="00BA5E2A">
        <w:t>2.15</w:t>
      </w:r>
    </w:p>
    <w:p w14:paraId="65F76E60" w14:textId="693A1709" w:rsidR="00F84DB6" w:rsidRPr="00BF52FD" w:rsidRDefault="00133737" w:rsidP="00F84DB6">
      <w:r w:rsidRPr="004E0B0D">
        <w:rPr>
          <w:b/>
          <w:bCs/>
        </w:rPr>
        <w:t>ifconfig em0 192.168.1.2/23</w:t>
      </w:r>
      <w:r w:rsidR="00BF52FD">
        <w:rPr>
          <w:b/>
          <w:bCs/>
        </w:rPr>
        <w:t xml:space="preserve"> </w:t>
      </w:r>
      <w:r w:rsidR="00BF52FD">
        <w:t>--&gt; PC1</w:t>
      </w:r>
    </w:p>
    <w:p w14:paraId="43CA52A3" w14:textId="536E8A9B" w:rsidR="00F84DB6" w:rsidRPr="00BA5E2A" w:rsidRDefault="00F84DB6" w:rsidP="00F84DB6">
      <w:pPr>
        <w:pStyle w:val="3"/>
      </w:pPr>
      <w:r w:rsidRPr="00BA5E2A">
        <w:t>2.16</w:t>
      </w:r>
    </w:p>
    <w:p w14:paraId="267155B1" w14:textId="483B9549" w:rsidR="00F84DB6" w:rsidRPr="00F33F6B" w:rsidRDefault="00BA5E2A" w:rsidP="00F84DB6">
      <w:r w:rsidRPr="00BA5E2A">
        <w:rPr>
          <w:b/>
          <w:bCs/>
        </w:rPr>
        <w:t>route add -net 192.168.2.0/24 -interface em0</w:t>
      </w:r>
      <w:r w:rsidR="00F33F6B">
        <w:rPr>
          <w:b/>
          <w:bCs/>
        </w:rPr>
        <w:t xml:space="preserve"> </w:t>
      </w:r>
      <w:r w:rsidR="00F33F6B">
        <w:t>--&gt; PC1</w:t>
      </w:r>
    </w:p>
    <w:p w14:paraId="671F9279" w14:textId="4AA44F55" w:rsidR="00F84DB6" w:rsidRPr="00CC281B" w:rsidRDefault="00F84DB6" w:rsidP="00F84DB6">
      <w:pPr>
        <w:pStyle w:val="3"/>
        <w:rPr>
          <w:lang w:val="el-GR"/>
        </w:rPr>
      </w:pPr>
      <w:r w:rsidRPr="00CC281B">
        <w:rPr>
          <w:lang w:val="el-GR"/>
        </w:rPr>
        <w:t>2.17</w:t>
      </w:r>
    </w:p>
    <w:p w14:paraId="158AFD32" w14:textId="1318E71E" w:rsidR="00F84DB6" w:rsidRDefault="00BA5E2A" w:rsidP="00BA5E2A">
      <w:pPr>
        <w:rPr>
          <w:lang w:val="el-GR"/>
        </w:rPr>
      </w:pPr>
      <w:r w:rsidRPr="00BA5E2A">
        <w:rPr>
          <w:lang w:val="el-GR"/>
        </w:rPr>
        <w:t xml:space="preserve">Με </w:t>
      </w:r>
      <w:r w:rsidR="000B15D1">
        <w:rPr>
          <w:lang w:val="el-GR"/>
        </w:rPr>
        <w:t xml:space="preserve">« </w:t>
      </w:r>
      <w:r w:rsidRPr="000B15D1">
        <w:rPr>
          <w:b/>
          <w:bCs/>
          <w:lang w:val="el-GR"/>
        </w:rPr>
        <w:t>netstat -r</w:t>
      </w:r>
      <w:r w:rsidR="000B15D1">
        <w:rPr>
          <w:b/>
          <w:bCs/>
          <w:lang w:val="el-GR"/>
        </w:rPr>
        <w:t xml:space="preserve"> </w:t>
      </w:r>
      <w:r w:rsidR="000B15D1">
        <w:rPr>
          <w:lang w:val="el-GR"/>
        </w:rPr>
        <w:t>»</w:t>
      </w:r>
      <w:r w:rsidRPr="00BA5E2A">
        <w:rPr>
          <w:lang w:val="el-GR"/>
        </w:rPr>
        <w:t xml:space="preserve"> βλέπουμε πως ως πύλη για το δίκτυο 192.168.2.0/24 εμφανίζεται η </w:t>
      </w:r>
      <w:r w:rsidR="008B7A3E">
        <w:rPr>
          <w:lang w:val="el-GR"/>
        </w:rPr>
        <w:t xml:space="preserve">διεπαφή </w:t>
      </w:r>
      <w:r w:rsidRPr="00BA5E2A">
        <w:rPr>
          <w:lang w:val="el-GR"/>
        </w:rPr>
        <w:t>em0</w:t>
      </w:r>
      <w:r w:rsidR="000B15D1" w:rsidRPr="000B15D1">
        <w:rPr>
          <w:lang w:val="el-GR"/>
        </w:rPr>
        <w:t>.</w:t>
      </w:r>
    </w:p>
    <w:p w14:paraId="2A898F70" w14:textId="77777777" w:rsidR="00DD58DD" w:rsidRDefault="00DD58DD" w:rsidP="00BA5E2A">
      <w:pPr>
        <w:rPr>
          <w:lang w:val="el-GR"/>
        </w:rPr>
      </w:pPr>
    </w:p>
    <w:p w14:paraId="3EF8D776" w14:textId="77777777" w:rsidR="00DD58DD" w:rsidRDefault="00DD58DD" w:rsidP="00BA5E2A">
      <w:pPr>
        <w:rPr>
          <w:lang w:val="el-GR"/>
        </w:rPr>
      </w:pPr>
    </w:p>
    <w:p w14:paraId="44FDC254" w14:textId="2A0939BD" w:rsidR="00DD58DD" w:rsidRPr="000B15D1" w:rsidRDefault="00DD58DD" w:rsidP="00BA5E2A">
      <w:pPr>
        <w:rPr>
          <w:lang w:val="el-GR"/>
        </w:rPr>
      </w:pPr>
      <w:r w:rsidRPr="00DD58DD">
        <w:rPr>
          <w:noProof/>
          <w:lang w:val="el-GR"/>
        </w:rPr>
        <w:drawing>
          <wp:inline distT="0" distB="0" distL="0" distR="0" wp14:anchorId="3BE52EAD" wp14:editId="7F34DCD8">
            <wp:extent cx="6773545" cy="3072384"/>
            <wp:effectExtent l="0" t="0" r="8255" b="0"/>
            <wp:docPr id="36324460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44607" name=""/>
                    <pic:cNvPicPr/>
                  </pic:nvPicPr>
                  <pic:blipFill rotWithShape="1">
                    <a:blip r:embed="rId11"/>
                    <a:srcRect l="501" b="4285"/>
                    <a:stretch/>
                  </pic:blipFill>
                  <pic:spPr bwMode="auto">
                    <a:xfrm>
                      <a:off x="0" y="0"/>
                      <a:ext cx="6774499" cy="3072817"/>
                    </a:xfrm>
                    <a:prstGeom prst="rect">
                      <a:avLst/>
                    </a:prstGeom>
                    <a:ln>
                      <a:noFill/>
                    </a:ln>
                    <a:extLst>
                      <a:ext uri="{53640926-AAD7-44D8-BBD7-CCE9431645EC}">
                        <a14:shadowObscured xmlns:a14="http://schemas.microsoft.com/office/drawing/2010/main"/>
                      </a:ext>
                    </a:extLst>
                  </pic:spPr>
                </pic:pic>
              </a:graphicData>
            </a:graphic>
          </wp:inline>
        </w:drawing>
      </w:r>
    </w:p>
    <w:p w14:paraId="192CB39B" w14:textId="78C3517F" w:rsidR="00F84DB6" w:rsidRPr="00CC281B" w:rsidRDefault="00F84DB6" w:rsidP="00F84DB6">
      <w:pPr>
        <w:pStyle w:val="3"/>
        <w:rPr>
          <w:lang w:val="el-GR"/>
        </w:rPr>
      </w:pPr>
      <w:r w:rsidRPr="00CC281B">
        <w:rPr>
          <w:lang w:val="el-GR"/>
        </w:rPr>
        <w:lastRenderedPageBreak/>
        <w:t>2.18</w:t>
      </w:r>
    </w:p>
    <w:p w14:paraId="39B0C281" w14:textId="4B6599CD" w:rsidR="00F84DB6" w:rsidRPr="00CC281B" w:rsidRDefault="00FF23F9" w:rsidP="00FF23F9">
      <w:pPr>
        <w:rPr>
          <w:lang w:val="el-GR"/>
        </w:rPr>
      </w:pPr>
      <w:r w:rsidRPr="00FF23F9">
        <w:rPr>
          <w:lang w:val="el-GR"/>
        </w:rPr>
        <w:t>Πλέον το Ping επιτυγχάνει, καθώς το ταίριασμα μεγαλύτερου προθέματος γίνεται με το υποδίκτυο 192.168.2.0/24, οπότε και το em0 κάνει τα κατάλληλα ARP requests, ώστε να στείλει τα ICMP πακέτα και λαμβάνει απαντήσεις από το proxy ARP,</w:t>
      </w:r>
      <w:r>
        <w:rPr>
          <w:lang w:val="el-GR"/>
        </w:rPr>
        <w:t xml:space="preserve"> </w:t>
      </w:r>
      <w:r w:rsidRPr="00FF23F9">
        <w:rPr>
          <w:lang w:val="el-GR"/>
        </w:rPr>
        <w:t>δηλαδή το R1, το οποίο απαντάει σα να ήταν το PC3</w:t>
      </w:r>
      <w:r w:rsidR="000B46CC">
        <w:rPr>
          <w:lang w:val="el-GR"/>
        </w:rPr>
        <w:t>.</w:t>
      </w:r>
    </w:p>
    <w:p w14:paraId="266B4684" w14:textId="2BDC6E9F" w:rsidR="00F84DB6" w:rsidRPr="00C0692B" w:rsidRDefault="00F84DB6" w:rsidP="00F84DB6">
      <w:pPr>
        <w:pStyle w:val="3"/>
      </w:pPr>
      <w:r w:rsidRPr="00C0692B">
        <w:t>2.19</w:t>
      </w:r>
    </w:p>
    <w:p w14:paraId="41DA9F2A" w14:textId="49B74528" w:rsidR="00F84DB6" w:rsidRPr="00F33F6B" w:rsidRDefault="00BD15BF" w:rsidP="00F84DB6">
      <w:r w:rsidRPr="00F33F6B">
        <w:rPr>
          <w:b/>
          <w:bCs/>
        </w:rPr>
        <w:t>sysctl net.link.ether.inet.proxyall=0</w:t>
      </w:r>
      <w:r w:rsidR="00F33F6B" w:rsidRPr="00F33F6B">
        <w:rPr>
          <w:b/>
          <w:bCs/>
        </w:rPr>
        <w:t xml:space="preserve"> </w:t>
      </w:r>
      <w:r w:rsidR="00F33F6B" w:rsidRPr="00F33F6B">
        <w:t xml:space="preserve">--&gt; </w:t>
      </w:r>
      <w:r w:rsidR="00F33F6B">
        <w:t>R1</w:t>
      </w:r>
    </w:p>
    <w:p w14:paraId="265674AC" w14:textId="6E7288F7" w:rsidR="00F84DB6" w:rsidRPr="000270B1" w:rsidRDefault="00F84DB6" w:rsidP="00F84DB6">
      <w:pPr>
        <w:pStyle w:val="3"/>
      </w:pPr>
      <w:r w:rsidRPr="000270B1">
        <w:t>2.20</w:t>
      </w:r>
    </w:p>
    <w:p w14:paraId="03336CD0" w14:textId="4036E58B" w:rsidR="00BD15BF" w:rsidRPr="003B26D6" w:rsidRDefault="00BD15BF" w:rsidP="00BD15BF">
      <w:r w:rsidRPr="000270B1">
        <w:rPr>
          <w:b/>
          <w:bCs/>
        </w:rPr>
        <w:t>route change -net 192.168.2.0/24 192.168.1.1</w:t>
      </w:r>
      <w:r w:rsidR="003B26D6">
        <w:rPr>
          <w:b/>
          <w:bCs/>
        </w:rPr>
        <w:t xml:space="preserve"> </w:t>
      </w:r>
      <w:r w:rsidR="003B26D6">
        <w:t>--&gt; PC1</w:t>
      </w:r>
    </w:p>
    <w:p w14:paraId="035C51FA" w14:textId="2E6F1459" w:rsidR="00F84DB6" w:rsidRPr="000270B1" w:rsidRDefault="00BD15BF" w:rsidP="00BD15BF">
      <w:pPr>
        <w:pStyle w:val="3"/>
      </w:pPr>
      <w:r w:rsidRPr="000270B1">
        <w:t>2.21</w:t>
      </w:r>
    </w:p>
    <w:p w14:paraId="09BB9141" w14:textId="72B515E7" w:rsidR="00BD15BF" w:rsidRPr="003B26D6" w:rsidRDefault="00BD15BF" w:rsidP="00BD15BF">
      <w:r w:rsidRPr="000270B1">
        <w:rPr>
          <w:b/>
          <w:bCs/>
        </w:rPr>
        <w:t>ifconfig em0 192.168.1.2/24</w:t>
      </w:r>
      <w:r w:rsidR="003B26D6">
        <w:rPr>
          <w:b/>
          <w:bCs/>
        </w:rPr>
        <w:t xml:space="preserve"> </w:t>
      </w:r>
      <w:r w:rsidR="003B26D6">
        <w:t>--&gt; PC1</w:t>
      </w:r>
    </w:p>
    <w:p w14:paraId="34F1A45D" w14:textId="6C2ED172" w:rsidR="00BD15BF" w:rsidRPr="00C0692B" w:rsidRDefault="00BD15BF" w:rsidP="00BD15BF">
      <w:pPr>
        <w:pStyle w:val="3"/>
      </w:pPr>
      <w:r w:rsidRPr="00C0692B">
        <w:t>2.22</w:t>
      </w:r>
    </w:p>
    <w:p w14:paraId="125B0088" w14:textId="2BD3AD13" w:rsidR="00BD15BF" w:rsidRPr="00C0692B" w:rsidRDefault="00BD15BF" w:rsidP="00BD15BF">
      <w:r w:rsidRPr="00BD15BF">
        <w:rPr>
          <w:lang w:val="el-GR"/>
        </w:rPr>
        <w:t>Εξαφανίστηκε</w:t>
      </w:r>
      <w:r w:rsidRPr="00C0692B">
        <w:t>.</w:t>
      </w:r>
    </w:p>
    <w:p w14:paraId="5BD7BDCD" w14:textId="671EB7E2" w:rsidR="00BD15BF" w:rsidRPr="00C0692B" w:rsidRDefault="00BD15BF" w:rsidP="00BD15BF">
      <w:pPr>
        <w:pStyle w:val="3"/>
      </w:pPr>
      <w:r w:rsidRPr="00C0692B">
        <w:t>2.23</w:t>
      </w:r>
    </w:p>
    <w:p w14:paraId="7B8646C4" w14:textId="5B532C88" w:rsidR="00BD15BF" w:rsidRPr="003B26D6" w:rsidRDefault="00343495" w:rsidP="00BD15BF">
      <w:r w:rsidRPr="000270B1">
        <w:rPr>
          <w:b/>
          <w:bCs/>
        </w:rPr>
        <w:t xml:space="preserve">route </w:t>
      </w:r>
      <w:r>
        <w:rPr>
          <w:b/>
          <w:bCs/>
        </w:rPr>
        <w:t>add</w:t>
      </w:r>
      <w:r w:rsidRPr="000270B1">
        <w:rPr>
          <w:b/>
          <w:bCs/>
        </w:rPr>
        <w:t xml:space="preserve"> -net 192.168.2.0/24 192.168.1.1</w:t>
      </w:r>
      <w:r w:rsidR="003B26D6">
        <w:t xml:space="preserve"> --&gt; PC1</w:t>
      </w:r>
    </w:p>
    <w:p w14:paraId="1C09E57F" w14:textId="46F7A4B2" w:rsidR="00BD15BF" w:rsidRPr="001A5EF8" w:rsidRDefault="00BD15BF" w:rsidP="00BD15BF">
      <w:pPr>
        <w:pStyle w:val="3"/>
      </w:pPr>
      <w:r w:rsidRPr="001A5EF8">
        <w:t>2.24</w:t>
      </w:r>
    </w:p>
    <w:p w14:paraId="3D45AB29" w14:textId="3059446A" w:rsidR="00BD15BF" w:rsidRPr="004F5921" w:rsidRDefault="001A5EF8" w:rsidP="00F84DB6">
      <w:pPr>
        <w:rPr>
          <w:b/>
          <w:bCs/>
        </w:rPr>
      </w:pPr>
      <w:r w:rsidRPr="004F5921">
        <w:rPr>
          <w:b/>
          <w:bCs/>
        </w:rPr>
        <w:t>ifconfig em0 delete 192.168.2.3</w:t>
      </w:r>
    </w:p>
    <w:p w14:paraId="395B226A" w14:textId="335921BF" w:rsidR="002132C1" w:rsidRDefault="004F5921" w:rsidP="00F84DB6">
      <w:r>
        <w:t>Uncheck cable connected on adapter</w:t>
      </w:r>
    </w:p>
    <w:p w14:paraId="67E91CB1" w14:textId="77777777" w:rsidR="002132C1" w:rsidRPr="002132C1" w:rsidRDefault="002132C1" w:rsidP="00F84DB6"/>
    <w:p w14:paraId="3AC66C07" w14:textId="3703C3C2" w:rsidR="0001370D" w:rsidRPr="00C0692B" w:rsidRDefault="003A1882" w:rsidP="00A37E43">
      <w:pPr>
        <w:pStyle w:val="1"/>
        <w:rPr>
          <w:lang w:val="el-GR"/>
        </w:rPr>
      </w:pPr>
      <w:r w:rsidRPr="0095134F">
        <w:rPr>
          <w:lang w:val="el-GR"/>
        </w:rPr>
        <w:t>Άσκηση 3</w:t>
      </w:r>
      <w:r w:rsidR="00F84DB6" w:rsidRPr="00F84DB6">
        <w:rPr>
          <w:lang w:val="el-GR"/>
        </w:rPr>
        <w:t xml:space="preserve"> </w:t>
      </w:r>
      <w:r w:rsidRPr="0095134F">
        <w:rPr>
          <w:lang w:val="el-GR"/>
        </w:rPr>
        <w:t>:</w:t>
      </w:r>
      <w:r w:rsidR="00F84DB6" w:rsidRPr="00F84DB6">
        <w:rPr>
          <w:lang w:val="el-GR"/>
        </w:rPr>
        <w:t xml:space="preserve"> Δρομολόγηση σε περισσότερα βήματα</w:t>
      </w:r>
    </w:p>
    <w:p w14:paraId="692B2D9E" w14:textId="77777777" w:rsidR="0095134F" w:rsidRPr="00C0692B" w:rsidRDefault="0095134F" w:rsidP="00C0688E">
      <w:pPr>
        <w:pStyle w:val="3"/>
        <w:rPr>
          <w:lang w:val="el-GR"/>
        </w:rPr>
      </w:pPr>
      <w:r w:rsidRPr="00C0692B">
        <w:rPr>
          <w:lang w:val="el-GR"/>
        </w:rPr>
        <w:t xml:space="preserve">3.1 </w:t>
      </w:r>
    </w:p>
    <w:p w14:paraId="513DE2B1" w14:textId="04B63571" w:rsidR="007635E8" w:rsidRPr="007635E8" w:rsidRDefault="007635E8" w:rsidP="007635E8">
      <w:pPr>
        <w:rPr>
          <w:u w:val="single"/>
        </w:rPr>
      </w:pPr>
      <w:r w:rsidRPr="007635E8">
        <w:rPr>
          <w:u w:val="single"/>
        </w:rPr>
        <w:t>R1</w:t>
      </w:r>
    </w:p>
    <w:p w14:paraId="388207E0" w14:textId="339A1204" w:rsidR="00B31D5C" w:rsidRDefault="007635E8" w:rsidP="00B31D5C">
      <w:pPr>
        <w:rPr>
          <w:b/>
          <w:bCs/>
        </w:rPr>
      </w:pPr>
      <w:r w:rsidRPr="007635E8">
        <w:rPr>
          <w:b/>
          <w:bCs/>
        </w:rPr>
        <w:t>sysrc ifconfig_em1=”inet 172.17.17.1 netma</w:t>
      </w:r>
      <w:r>
        <w:rPr>
          <w:b/>
          <w:bCs/>
        </w:rPr>
        <w:t>sk</w:t>
      </w:r>
      <w:r w:rsidRPr="007635E8">
        <w:rPr>
          <w:b/>
          <w:bCs/>
        </w:rPr>
        <w:t xml:space="preserve"> 255.255.255.252”</w:t>
      </w:r>
    </w:p>
    <w:p w14:paraId="1B16288C" w14:textId="44CEACA6" w:rsidR="007635E8" w:rsidRPr="007635E8" w:rsidRDefault="002F64B2" w:rsidP="00B31D5C">
      <w:pPr>
        <w:rPr>
          <w:b/>
          <w:bCs/>
        </w:rPr>
      </w:pPr>
      <w:r>
        <w:rPr>
          <w:b/>
          <w:bCs/>
        </w:rPr>
        <w:t xml:space="preserve">service netif restart </w:t>
      </w:r>
    </w:p>
    <w:p w14:paraId="6F74F16B" w14:textId="77777777" w:rsidR="007E1B76" w:rsidRDefault="0095134F" w:rsidP="00AF75A3">
      <w:pPr>
        <w:pStyle w:val="3"/>
      </w:pPr>
      <w:r w:rsidRPr="007635E8">
        <w:t>3.2</w:t>
      </w:r>
    </w:p>
    <w:p w14:paraId="1DA5F4C6" w14:textId="2CA585C2" w:rsidR="007635E8" w:rsidRPr="007635E8" w:rsidRDefault="007635E8" w:rsidP="007635E8">
      <w:pPr>
        <w:rPr>
          <w:u w:val="single"/>
        </w:rPr>
      </w:pPr>
      <w:r w:rsidRPr="007635E8">
        <w:rPr>
          <w:u w:val="single"/>
        </w:rPr>
        <w:t>R2</w:t>
      </w:r>
    </w:p>
    <w:p w14:paraId="7044F9D2" w14:textId="45748883" w:rsidR="007635E8" w:rsidRDefault="007635E8" w:rsidP="007635E8">
      <w:pPr>
        <w:rPr>
          <w:b/>
          <w:bCs/>
        </w:rPr>
      </w:pPr>
      <w:r w:rsidRPr="007635E8">
        <w:rPr>
          <w:b/>
          <w:bCs/>
        </w:rPr>
        <w:t>sysrc ifconfig_em</w:t>
      </w:r>
      <w:r>
        <w:rPr>
          <w:b/>
          <w:bCs/>
        </w:rPr>
        <w:t>0</w:t>
      </w:r>
      <w:r w:rsidRPr="007635E8">
        <w:rPr>
          <w:b/>
          <w:bCs/>
        </w:rPr>
        <w:t>=”inet 172.17.17.</w:t>
      </w:r>
      <w:r>
        <w:rPr>
          <w:b/>
          <w:bCs/>
        </w:rPr>
        <w:t>2</w:t>
      </w:r>
      <w:r w:rsidRPr="007635E8">
        <w:rPr>
          <w:b/>
          <w:bCs/>
        </w:rPr>
        <w:t xml:space="preserve"> netma</w:t>
      </w:r>
      <w:r>
        <w:rPr>
          <w:b/>
          <w:bCs/>
        </w:rPr>
        <w:t>sk</w:t>
      </w:r>
      <w:r w:rsidRPr="007635E8">
        <w:rPr>
          <w:b/>
          <w:bCs/>
        </w:rPr>
        <w:t xml:space="preserve"> 255.255.255.252”</w:t>
      </w:r>
    </w:p>
    <w:p w14:paraId="745E75ED" w14:textId="4C57918F" w:rsidR="00B31D5C" w:rsidRDefault="00DA549C" w:rsidP="00B31D5C">
      <w:pPr>
        <w:rPr>
          <w:b/>
          <w:bCs/>
        </w:rPr>
      </w:pPr>
      <w:r w:rsidRPr="007635E8">
        <w:rPr>
          <w:b/>
          <w:bCs/>
        </w:rPr>
        <w:t>sysrc ifconfig_em1=”inet 1</w:t>
      </w:r>
      <w:r>
        <w:rPr>
          <w:b/>
          <w:bCs/>
        </w:rPr>
        <w:t>92.168.2</w:t>
      </w:r>
      <w:r w:rsidRPr="007635E8">
        <w:rPr>
          <w:b/>
          <w:bCs/>
        </w:rPr>
        <w:t>.1 netma</w:t>
      </w:r>
      <w:r>
        <w:rPr>
          <w:b/>
          <w:bCs/>
        </w:rPr>
        <w:t>sk</w:t>
      </w:r>
      <w:r w:rsidRPr="007635E8">
        <w:rPr>
          <w:b/>
          <w:bCs/>
        </w:rPr>
        <w:t xml:space="preserve"> 255.255.255.</w:t>
      </w:r>
      <w:r>
        <w:rPr>
          <w:b/>
          <w:bCs/>
        </w:rPr>
        <w:t>0</w:t>
      </w:r>
      <w:r w:rsidRPr="007635E8">
        <w:rPr>
          <w:b/>
          <w:bCs/>
        </w:rPr>
        <w:t>”</w:t>
      </w:r>
    </w:p>
    <w:p w14:paraId="734220E4" w14:textId="747F2CC8" w:rsidR="002F64B2" w:rsidRPr="00DA549C" w:rsidRDefault="002F64B2" w:rsidP="00B31D5C">
      <w:pPr>
        <w:rPr>
          <w:b/>
          <w:bCs/>
        </w:rPr>
      </w:pPr>
      <w:r>
        <w:rPr>
          <w:b/>
          <w:bCs/>
        </w:rPr>
        <w:t xml:space="preserve">service netif restart </w:t>
      </w:r>
    </w:p>
    <w:p w14:paraId="66DF0034" w14:textId="77777777" w:rsidR="00B31D5C" w:rsidRPr="00C0692B" w:rsidRDefault="0095134F" w:rsidP="00B31D5C">
      <w:pPr>
        <w:pStyle w:val="3"/>
      </w:pPr>
      <w:r w:rsidRPr="00C0692B">
        <w:lastRenderedPageBreak/>
        <w:t xml:space="preserve">3.3 </w:t>
      </w:r>
    </w:p>
    <w:p w14:paraId="4FF5D640" w14:textId="77777777" w:rsidR="0047011D" w:rsidRPr="00C0692B" w:rsidRDefault="00A42894" w:rsidP="00B31D5C">
      <w:r>
        <w:t>gateway</w:t>
      </w:r>
      <w:r w:rsidRPr="00C0692B">
        <w:t>_</w:t>
      </w:r>
      <w:r>
        <w:t>enable</w:t>
      </w:r>
      <w:r w:rsidRPr="00C0692B">
        <w:t>=”</w:t>
      </w:r>
      <w:r>
        <w:t>YES</w:t>
      </w:r>
      <w:r w:rsidRPr="00C0692B">
        <w:t>” (</w:t>
      </w:r>
      <w:r>
        <w:rPr>
          <w:lang w:val="el-GR"/>
        </w:rPr>
        <w:t>υπήρχε</w:t>
      </w:r>
      <w:r w:rsidRPr="00C0692B">
        <w:t xml:space="preserve"> </w:t>
      </w:r>
      <w:r>
        <w:rPr>
          <w:lang w:val="el-GR"/>
        </w:rPr>
        <w:t>ήδη</w:t>
      </w:r>
      <w:r w:rsidRPr="00C0692B">
        <w:t xml:space="preserve"> </w:t>
      </w:r>
      <w:r>
        <w:rPr>
          <w:lang w:val="el-GR"/>
        </w:rPr>
        <w:t>η</w:t>
      </w:r>
      <w:r w:rsidRPr="00C0692B">
        <w:t xml:space="preserve"> </w:t>
      </w:r>
      <w:r>
        <w:rPr>
          <w:lang w:val="el-GR"/>
        </w:rPr>
        <w:t>γραμμή</w:t>
      </w:r>
      <w:r w:rsidRPr="00C0692B">
        <w:t xml:space="preserve"> </w:t>
      </w:r>
      <w:r>
        <w:rPr>
          <w:lang w:val="el-GR"/>
        </w:rPr>
        <w:t>αυτή</w:t>
      </w:r>
      <w:r w:rsidRPr="00C0692B">
        <w:t xml:space="preserve"> </w:t>
      </w:r>
      <w:r>
        <w:rPr>
          <w:lang w:val="el-GR"/>
        </w:rPr>
        <w:t>γιατί</w:t>
      </w:r>
      <w:r w:rsidRPr="00C0692B">
        <w:t xml:space="preserve"> </w:t>
      </w:r>
      <w:r>
        <w:rPr>
          <w:lang w:val="el-GR"/>
        </w:rPr>
        <w:t>το</w:t>
      </w:r>
      <w:r w:rsidRPr="00C0692B">
        <w:t xml:space="preserve"> </w:t>
      </w:r>
      <w:r>
        <w:t>R</w:t>
      </w:r>
      <w:r w:rsidRPr="00C0692B">
        <w:t xml:space="preserve">2 </w:t>
      </w:r>
      <w:r>
        <w:rPr>
          <w:lang w:val="el-GR"/>
        </w:rPr>
        <w:t>φτιάχτηκε</w:t>
      </w:r>
      <w:r w:rsidRPr="00C0692B">
        <w:t xml:space="preserve"> </w:t>
      </w:r>
      <w:r>
        <w:rPr>
          <w:lang w:val="el-GR"/>
        </w:rPr>
        <w:t>ως</w:t>
      </w:r>
      <w:r w:rsidRPr="00C0692B">
        <w:t xml:space="preserve"> </w:t>
      </w:r>
      <w:r>
        <w:t>linked</w:t>
      </w:r>
      <w:r w:rsidRPr="00C0692B">
        <w:t xml:space="preserve"> </w:t>
      </w:r>
      <w:r>
        <w:t>clone</w:t>
      </w:r>
      <w:r w:rsidRPr="00C0692B">
        <w:t xml:space="preserve"> </w:t>
      </w:r>
      <w:r>
        <w:rPr>
          <w:lang w:val="el-GR"/>
        </w:rPr>
        <w:t>του</w:t>
      </w:r>
      <w:r w:rsidRPr="00C0692B">
        <w:t xml:space="preserve"> </w:t>
      </w:r>
      <w:r>
        <w:t>R</w:t>
      </w:r>
      <w:r w:rsidRPr="00C0692B">
        <w:t>1)</w:t>
      </w:r>
    </w:p>
    <w:p w14:paraId="0172F1CE" w14:textId="38E1F80D" w:rsidR="0047011D" w:rsidRPr="0047011D" w:rsidRDefault="0047011D" w:rsidP="00B31D5C">
      <w:r>
        <w:rPr>
          <w:b/>
          <w:bCs/>
        </w:rPr>
        <w:t>service routing restart</w:t>
      </w:r>
    </w:p>
    <w:p w14:paraId="6C9B4EA2" w14:textId="77777777" w:rsidR="00B31D5C" w:rsidRDefault="0095134F" w:rsidP="00B31D5C">
      <w:pPr>
        <w:pStyle w:val="3"/>
        <w:rPr>
          <w:rStyle w:val="3Char"/>
          <w:b/>
        </w:rPr>
      </w:pPr>
      <w:r w:rsidRPr="00C0692B">
        <w:rPr>
          <w:rStyle w:val="3Char"/>
          <w:b/>
        </w:rPr>
        <w:t>3.4</w:t>
      </w:r>
    </w:p>
    <w:p w14:paraId="7B85FFB8" w14:textId="6F7AB85D" w:rsidR="00BF45A2" w:rsidRPr="00BF45A2" w:rsidRDefault="00BF45A2" w:rsidP="00BF45A2">
      <w:r>
        <w:t>Destination Host Unreachable</w:t>
      </w:r>
    </w:p>
    <w:p w14:paraId="1D249A36" w14:textId="0E9FE2B0" w:rsidR="00B31D5C" w:rsidRPr="00A42894" w:rsidRDefault="00BF45A2" w:rsidP="00B31D5C">
      <w:pPr>
        <w:rPr>
          <w:lang w:val="el-GR"/>
        </w:rPr>
      </w:pPr>
      <w:r w:rsidRPr="00BF45A2">
        <w:rPr>
          <w:noProof/>
          <w:lang w:val="el-GR"/>
        </w:rPr>
        <w:drawing>
          <wp:inline distT="0" distB="0" distL="0" distR="0" wp14:anchorId="26C839A1" wp14:editId="6A579819">
            <wp:extent cx="6792273" cy="1705213"/>
            <wp:effectExtent l="0" t="0" r="8890" b="9525"/>
            <wp:docPr id="6269045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04510" name=""/>
                    <pic:cNvPicPr/>
                  </pic:nvPicPr>
                  <pic:blipFill>
                    <a:blip r:embed="rId12"/>
                    <a:stretch>
                      <a:fillRect/>
                    </a:stretch>
                  </pic:blipFill>
                  <pic:spPr>
                    <a:xfrm>
                      <a:off x="0" y="0"/>
                      <a:ext cx="6792273" cy="1705213"/>
                    </a:xfrm>
                    <a:prstGeom prst="rect">
                      <a:avLst/>
                    </a:prstGeom>
                  </pic:spPr>
                </pic:pic>
              </a:graphicData>
            </a:graphic>
          </wp:inline>
        </w:drawing>
      </w:r>
    </w:p>
    <w:p w14:paraId="203CB8C0" w14:textId="77777777" w:rsidR="0095134F" w:rsidRPr="00C0692B" w:rsidRDefault="0095134F" w:rsidP="00B31D5C">
      <w:pPr>
        <w:pStyle w:val="3"/>
        <w:rPr>
          <w:lang w:val="el-GR"/>
        </w:rPr>
      </w:pPr>
      <w:r w:rsidRPr="00C0692B">
        <w:rPr>
          <w:rStyle w:val="3Char"/>
          <w:b/>
          <w:lang w:val="el-GR"/>
        </w:rPr>
        <w:t>3.5</w:t>
      </w:r>
    </w:p>
    <w:p w14:paraId="54885AE4" w14:textId="71E7B21A" w:rsidR="00B31D5C" w:rsidRPr="00C0692B" w:rsidRDefault="00F036D3" w:rsidP="00B31D5C">
      <w:pPr>
        <w:rPr>
          <w:lang w:val="el-GR"/>
        </w:rPr>
      </w:pPr>
      <w:r w:rsidRPr="00C0692B">
        <w:rPr>
          <w:lang w:val="el-GR"/>
        </w:rPr>
        <w:t>Στ</w:t>
      </w:r>
      <w:r>
        <w:t>o</w:t>
      </w:r>
      <w:r w:rsidRPr="00C0692B">
        <w:rPr>
          <w:lang w:val="el-GR"/>
        </w:rPr>
        <w:t xml:space="preserve"> </w:t>
      </w:r>
      <w:r>
        <w:t>LAN</w:t>
      </w:r>
      <w:r w:rsidRPr="00C0692B">
        <w:rPr>
          <w:lang w:val="el-GR"/>
        </w:rPr>
        <w:t xml:space="preserve">1 παράγονται μηνύματα </w:t>
      </w:r>
      <w:r>
        <w:t>ICMP</w:t>
      </w:r>
      <w:r w:rsidRPr="00C0692B">
        <w:rPr>
          <w:lang w:val="el-GR"/>
        </w:rPr>
        <w:t xml:space="preserve"> </w:t>
      </w:r>
      <w:r>
        <w:t>echo</w:t>
      </w:r>
      <w:r w:rsidRPr="00C0692B">
        <w:rPr>
          <w:lang w:val="el-GR"/>
        </w:rPr>
        <w:t xml:space="preserve"> </w:t>
      </w:r>
      <w:r>
        <w:t>request</w:t>
      </w:r>
      <w:r w:rsidRPr="00C0692B">
        <w:rPr>
          <w:lang w:val="el-GR"/>
        </w:rPr>
        <w:t xml:space="preserve"> και </w:t>
      </w:r>
      <w:r>
        <w:t>ICMP</w:t>
      </w:r>
      <w:r w:rsidRPr="00C0692B">
        <w:rPr>
          <w:lang w:val="el-GR"/>
        </w:rPr>
        <w:t xml:space="preserve"> </w:t>
      </w:r>
      <w:r>
        <w:t>host</w:t>
      </w:r>
      <w:r w:rsidRPr="00C0692B">
        <w:rPr>
          <w:lang w:val="el-GR"/>
        </w:rPr>
        <w:t xml:space="preserve"> </w:t>
      </w:r>
      <w:r>
        <w:t>unreachable</w:t>
      </w:r>
      <w:r w:rsidRPr="00C0692B">
        <w:rPr>
          <w:lang w:val="el-GR"/>
        </w:rPr>
        <w:t>.</w:t>
      </w:r>
    </w:p>
    <w:p w14:paraId="3E95B9E0" w14:textId="4FC663D1" w:rsidR="00F036D3" w:rsidRPr="00A10748" w:rsidRDefault="00A10748" w:rsidP="00B31D5C">
      <w:pPr>
        <w:rPr>
          <w:lang w:val="el-GR"/>
        </w:rPr>
      </w:pPr>
      <w:r w:rsidRPr="00A10748">
        <w:rPr>
          <w:lang w:val="el-GR"/>
        </w:rPr>
        <w:t xml:space="preserve">Στο </w:t>
      </w:r>
      <w:r>
        <w:t>W</w:t>
      </w:r>
      <w:r w:rsidRPr="00A10748">
        <w:rPr>
          <w:lang w:val="el-GR"/>
        </w:rPr>
        <w:t xml:space="preserve">ΑΝ1 δεν παράγεται καθόλου κίνηση γιατί ο </w:t>
      </w:r>
      <w:r>
        <w:t>R</w:t>
      </w:r>
      <w:r w:rsidRPr="00A10748">
        <w:rPr>
          <w:lang w:val="el-GR"/>
        </w:rPr>
        <w:t xml:space="preserve">1 δεν έχει κάποια εγγραφή ώστε να προωθήσει τα </w:t>
      </w:r>
      <w:r>
        <w:t>echo</w:t>
      </w:r>
      <w:r w:rsidRPr="00A10748">
        <w:rPr>
          <w:lang w:val="el-GR"/>
        </w:rPr>
        <w:t xml:space="preserve"> </w:t>
      </w:r>
      <w:r>
        <w:t>requests</w:t>
      </w:r>
      <w:r>
        <w:rPr>
          <w:lang w:val="el-GR"/>
        </w:rPr>
        <w:t>.</w:t>
      </w:r>
    </w:p>
    <w:p w14:paraId="0E13BF10" w14:textId="77777777" w:rsidR="00A56017" w:rsidRDefault="0095134F" w:rsidP="00B31D5C">
      <w:pPr>
        <w:pStyle w:val="3"/>
        <w:rPr>
          <w:lang w:val="el-GR"/>
        </w:rPr>
      </w:pPr>
      <w:r w:rsidRPr="007635E8">
        <w:rPr>
          <w:rStyle w:val="3Char"/>
          <w:b/>
        </w:rPr>
        <w:t>3.6</w:t>
      </w:r>
      <w:r w:rsidRPr="007635E8">
        <w:t xml:space="preserve"> </w:t>
      </w:r>
    </w:p>
    <w:p w14:paraId="300B269D" w14:textId="1DE88C62" w:rsidR="004E45D0" w:rsidRPr="004E45D0" w:rsidRDefault="004E45D0" w:rsidP="004E45D0">
      <w:r w:rsidRPr="004E45D0">
        <w:rPr>
          <w:b/>
          <w:bCs/>
        </w:rPr>
        <w:t>traceroute 192.168.2.2</w:t>
      </w:r>
      <w:r>
        <w:rPr>
          <w:b/>
          <w:bCs/>
        </w:rPr>
        <w:t xml:space="preserve"> </w:t>
      </w:r>
      <w:r>
        <w:t>--&gt; PC2</w:t>
      </w:r>
    </w:p>
    <w:p w14:paraId="2695814F" w14:textId="70C153EF" w:rsidR="00B31D5C" w:rsidRDefault="00EF4525" w:rsidP="00B31D5C">
      <w:r w:rsidRPr="00EF4525">
        <w:rPr>
          <w:noProof/>
        </w:rPr>
        <w:drawing>
          <wp:inline distT="0" distB="0" distL="0" distR="0" wp14:anchorId="43BDEE83" wp14:editId="6873E6A3">
            <wp:extent cx="6020640" cy="762106"/>
            <wp:effectExtent l="0" t="0" r="0" b="0"/>
            <wp:docPr id="10494600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60010" name=""/>
                    <pic:cNvPicPr/>
                  </pic:nvPicPr>
                  <pic:blipFill>
                    <a:blip r:embed="rId13"/>
                    <a:stretch>
                      <a:fillRect/>
                    </a:stretch>
                  </pic:blipFill>
                  <pic:spPr>
                    <a:xfrm>
                      <a:off x="0" y="0"/>
                      <a:ext cx="6020640" cy="762106"/>
                    </a:xfrm>
                    <a:prstGeom prst="rect">
                      <a:avLst/>
                    </a:prstGeom>
                  </pic:spPr>
                </pic:pic>
              </a:graphicData>
            </a:graphic>
          </wp:inline>
        </w:drawing>
      </w:r>
    </w:p>
    <w:p w14:paraId="3191C1FD" w14:textId="1D1E8B53" w:rsidR="00EF4525" w:rsidRPr="00EF4525" w:rsidRDefault="00EF4525" w:rsidP="00B31D5C">
      <w:pPr>
        <w:rPr>
          <w:lang w:val="el-GR"/>
        </w:rPr>
      </w:pPr>
      <w:r w:rsidRPr="00EF4525">
        <w:rPr>
          <w:lang w:val="el-GR"/>
        </w:rPr>
        <w:t xml:space="preserve">Εκτελώντας </w:t>
      </w:r>
      <w:r>
        <w:rPr>
          <w:lang w:val="el-GR"/>
        </w:rPr>
        <w:t xml:space="preserve">« </w:t>
      </w:r>
      <w:r w:rsidRPr="004E45D0">
        <w:rPr>
          <w:b/>
          <w:bCs/>
        </w:rPr>
        <w:t>man</w:t>
      </w:r>
      <w:r w:rsidRPr="004E45D0">
        <w:rPr>
          <w:b/>
          <w:bCs/>
          <w:lang w:val="el-GR"/>
        </w:rPr>
        <w:t xml:space="preserve"> </w:t>
      </w:r>
      <w:r w:rsidRPr="004E45D0">
        <w:rPr>
          <w:b/>
          <w:bCs/>
        </w:rPr>
        <w:t>traceroute</w:t>
      </w:r>
      <w:r>
        <w:rPr>
          <w:lang w:val="el-GR"/>
        </w:rPr>
        <w:t xml:space="preserve"> »</w:t>
      </w:r>
      <w:r w:rsidRPr="00EF4525">
        <w:rPr>
          <w:lang w:val="el-GR"/>
        </w:rPr>
        <w:t xml:space="preserve"> βλέπουμε πως το </w:t>
      </w:r>
      <w:r>
        <w:rPr>
          <w:lang w:val="el-GR"/>
        </w:rPr>
        <w:t>«</w:t>
      </w:r>
      <w:r w:rsidRPr="004E45D0">
        <w:rPr>
          <w:b/>
          <w:bCs/>
          <w:lang w:val="el-GR"/>
        </w:rPr>
        <w:t xml:space="preserve"> !</w:t>
      </w:r>
      <w:r w:rsidRPr="004E45D0">
        <w:rPr>
          <w:b/>
          <w:bCs/>
        </w:rPr>
        <w:t>H</w:t>
      </w:r>
      <w:r>
        <w:rPr>
          <w:lang w:val="el-GR"/>
        </w:rPr>
        <w:t xml:space="preserve"> »</w:t>
      </w:r>
      <w:r w:rsidRPr="00EF4525">
        <w:rPr>
          <w:lang w:val="el-GR"/>
        </w:rPr>
        <w:t xml:space="preserve"> αναφέρεται στο </w:t>
      </w:r>
      <w:r>
        <w:t>Host</w:t>
      </w:r>
      <w:r w:rsidRPr="00EF4525">
        <w:rPr>
          <w:lang w:val="el-GR"/>
        </w:rPr>
        <w:t xml:space="preserve"> </w:t>
      </w:r>
      <w:r>
        <w:t>Unreachable</w:t>
      </w:r>
      <w:r w:rsidRPr="00EF4525">
        <w:rPr>
          <w:lang w:val="el-GR"/>
        </w:rPr>
        <w:t>.</w:t>
      </w:r>
    </w:p>
    <w:p w14:paraId="508E8BE4" w14:textId="5905261C" w:rsidR="00C0688E" w:rsidRPr="00F5303E" w:rsidRDefault="0095134F" w:rsidP="00B31D5C">
      <w:pPr>
        <w:pStyle w:val="3"/>
        <w:rPr>
          <w:rStyle w:val="3Char"/>
          <w:b/>
          <w:lang w:val="el-GR"/>
        </w:rPr>
      </w:pPr>
      <w:r w:rsidRPr="00F5303E">
        <w:rPr>
          <w:rStyle w:val="3Char"/>
          <w:b/>
          <w:lang w:val="el-GR"/>
        </w:rPr>
        <w:t>3.7</w:t>
      </w:r>
    </w:p>
    <w:p w14:paraId="2FADE54B" w14:textId="41B3BBF0" w:rsidR="004B48DB" w:rsidRPr="00F5303E" w:rsidRDefault="00C571D1" w:rsidP="004B48DB">
      <w:pPr>
        <w:rPr>
          <w:lang w:val="el-GR"/>
        </w:rPr>
      </w:pPr>
      <w:r w:rsidRPr="00B4005A">
        <w:rPr>
          <w:b/>
          <w:bCs/>
        </w:rPr>
        <w:t>route</w:t>
      </w:r>
      <w:r w:rsidRPr="00B4005A">
        <w:rPr>
          <w:b/>
          <w:bCs/>
          <w:lang w:val="el-GR"/>
        </w:rPr>
        <w:t xml:space="preserve"> </w:t>
      </w:r>
      <w:r w:rsidRPr="00B4005A">
        <w:rPr>
          <w:b/>
          <w:bCs/>
        </w:rPr>
        <w:t>add</w:t>
      </w:r>
      <w:r w:rsidRPr="00B4005A">
        <w:rPr>
          <w:b/>
          <w:bCs/>
          <w:lang w:val="el-GR"/>
        </w:rPr>
        <w:t xml:space="preserve"> -</w:t>
      </w:r>
      <w:r w:rsidRPr="00B4005A">
        <w:rPr>
          <w:b/>
          <w:bCs/>
        </w:rPr>
        <w:t>net</w:t>
      </w:r>
      <w:r w:rsidRPr="00B4005A">
        <w:rPr>
          <w:b/>
          <w:bCs/>
          <w:lang w:val="el-GR"/>
        </w:rPr>
        <w:t xml:space="preserve"> 192.168.2.0/24</w:t>
      </w:r>
      <w:r w:rsidR="009056E0" w:rsidRPr="00F5303E">
        <w:rPr>
          <w:lang w:val="el-GR"/>
        </w:rPr>
        <w:t xml:space="preserve"> </w:t>
      </w:r>
      <w:r w:rsidR="00B4005A" w:rsidRPr="002C2F99">
        <w:rPr>
          <w:b/>
          <w:bCs/>
          <w:lang w:val="el-GR"/>
        </w:rPr>
        <w:t>172.17.17.2</w:t>
      </w:r>
      <w:r w:rsidR="009056E0" w:rsidRPr="00F5303E">
        <w:rPr>
          <w:lang w:val="el-GR"/>
        </w:rPr>
        <w:t xml:space="preserve">--&gt; </w:t>
      </w:r>
      <w:r w:rsidR="009056E0">
        <w:t>R</w:t>
      </w:r>
      <w:r w:rsidR="009056E0" w:rsidRPr="00F5303E">
        <w:rPr>
          <w:lang w:val="el-GR"/>
        </w:rPr>
        <w:t>1</w:t>
      </w:r>
    </w:p>
    <w:p w14:paraId="36CFF546" w14:textId="62965E1C" w:rsidR="005A44C0" w:rsidRPr="00F5303E" w:rsidRDefault="005A44C0" w:rsidP="005A44C0">
      <w:pPr>
        <w:pStyle w:val="3"/>
        <w:rPr>
          <w:lang w:val="el-GR"/>
        </w:rPr>
      </w:pPr>
      <w:r w:rsidRPr="00F5303E">
        <w:rPr>
          <w:lang w:val="el-GR"/>
        </w:rPr>
        <w:t>3.8</w:t>
      </w:r>
    </w:p>
    <w:p w14:paraId="30D5748A" w14:textId="378895A1" w:rsidR="004B48DB" w:rsidRPr="00F5303E" w:rsidRDefault="004B48DB" w:rsidP="004B48DB">
      <w:pPr>
        <w:rPr>
          <w:lang w:val="el-GR"/>
        </w:rPr>
      </w:pPr>
      <w:r w:rsidRPr="004B48DB">
        <w:rPr>
          <w:lang w:val="el-GR"/>
        </w:rPr>
        <w:t xml:space="preserve">Πλέον, το </w:t>
      </w:r>
      <w:r>
        <w:t>ping</w:t>
      </w:r>
      <w:r w:rsidRPr="004B48DB">
        <w:rPr>
          <w:lang w:val="el-GR"/>
        </w:rPr>
        <w:t xml:space="preserve"> του </w:t>
      </w:r>
      <w:r>
        <w:t>PC</w:t>
      </w:r>
      <w:r w:rsidRPr="004B48DB">
        <w:rPr>
          <w:lang w:val="el-GR"/>
        </w:rPr>
        <w:t xml:space="preserve">1 στο </w:t>
      </w:r>
      <w:r>
        <w:t>PC</w:t>
      </w:r>
      <w:r w:rsidRPr="004B48DB">
        <w:rPr>
          <w:lang w:val="el-GR"/>
        </w:rPr>
        <w:t xml:space="preserve">2 επιτυγχάνει ως </w:t>
      </w:r>
      <w:r>
        <w:t>Request</w:t>
      </w:r>
      <w:r w:rsidRPr="004B48DB">
        <w:rPr>
          <w:lang w:val="el-GR"/>
        </w:rPr>
        <w:t xml:space="preserve">, ωστόσο δε λαμβάνουμε πίσω το </w:t>
      </w:r>
      <w:r>
        <w:t>Reply</w:t>
      </w:r>
      <w:r w:rsidRPr="004B48DB">
        <w:rPr>
          <w:lang w:val="el-GR"/>
        </w:rPr>
        <w:t xml:space="preserve">, καθώς όταν στέλνει το </w:t>
      </w:r>
      <w:r>
        <w:t>Reply</w:t>
      </w:r>
      <w:r w:rsidRPr="004B48DB">
        <w:rPr>
          <w:lang w:val="el-GR"/>
        </w:rPr>
        <w:t xml:space="preserve"> το </w:t>
      </w:r>
      <w:r>
        <w:t>PC</w:t>
      </w:r>
      <w:r w:rsidRPr="004B48DB">
        <w:rPr>
          <w:lang w:val="el-GR"/>
        </w:rPr>
        <w:t xml:space="preserve">2, αυτό αδυνατεί να προωθηθεί από το </w:t>
      </w:r>
      <w:r>
        <w:t>R</w:t>
      </w:r>
      <w:r w:rsidRPr="004B48DB">
        <w:rPr>
          <w:lang w:val="el-GR"/>
        </w:rPr>
        <w:t xml:space="preserve">2, επομένως στέλνεται ένα </w:t>
      </w:r>
      <w:r w:rsidR="007C23CE">
        <w:rPr>
          <w:lang w:val="el-GR"/>
        </w:rPr>
        <w:t xml:space="preserve">                                                                  « </w:t>
      </w:r>
      <w:r>
        <w:t>ICMP</w:t>
      </w:r>
      <w:r w:rsidRPr="004B48DB">
        <w:rPr>
          <w:lang w:val="el-GR"/>
        </w:rPr>
        <w:t xml:space="preserve"> </w:t>
      </w:r>
      <w:r>
        <w:t>host</w:t>
      </w:r>
      <w:r w:rsidRPr="004B48DB">
        <w:rPr>
          <w:lang w:val="el-GR"/>
        </w:rPr>
        <w:t xml:space="preserve"> 192.168.1.2 </w:t>
      </w:r>
      <w:r>
        <w:t>unreachable</w:t>
      </w:r>
      <w:r w:rsidR="007C23CE">
        <w:rPr>
          <w:lang w:val="el-GR"/>
        </w:rPr>
        <w:t xml:space="preserve"> »</w:t>
      </w:r>
      <w:r w:rsidRPr="004B48DB">
        <w:rPr>
          <w:lang w:val="el-GR"/>
        </w:rPr>
        <w:t xml:space="preserve"> από το </w:t>
      </w:r>
      <w:r>
        <w:t>R</w:t>
      </w:r>
      <w:r w:rsidRPr="004B48DB">
        <w:rPr>
          <w:lang w:val="el-GR"/>
        </w:rPr>
        <w:t xml:space="preserve">2 στο </w:t>
      </w:r>
      <w:r>
        <w:t>PC</w:t>
      </w:r>
      <w:r w:rsidRPr="004B48DB">
        <w:rPr>
          <w:lang w:val="el-GR"/>
        </w:rPr>
        <w:t>2.</w:t>
      </w:r>
    </w:p>
    <w:p w14:paraId="026C8EF4" w14:textId="16B93520" w:rsidR="001F6F34" w:rsidRPr="004B48DB" w:rsidRDefault="001F6F34" w:rsidP="004B48DB">
      <w:pPr>
        <w:rPr>
          <w:lang w:val="el-GR"/>
        </w:rPr>
      </w:pPr>
      <w:r w:rsidRPr="001F6F34">
        <w:rPr>
          <w:noProof/>
          <w:lang w:val="el-GR"/>
        </w:rPr>
        <w:drawing>
          <wp:inline distT="0" distB="0" distL="0" distR="0" wp14:anchorId="5A37C831" wp14:editId="253D6CE1">
            <wp:extent cx="5961888" cy="340917"/>
            <wp:effectExtent l="0" t="0" r="0" b="0"/>
            <wp:docPr id="105235684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6845" name=""/>
                    <pic:cNvPicPr/>
                  </pic:nvPicPr>
                  <pic:blipFill>
                    <a:blip r:embed="rId14"/>
                    <a:stretch>
                      <a:fillRect/>
                    </a:stretch>
                  </pic:blipFill>
                  <pic:spPr>
                    <a:xfrm>
                      <a:off x="0" y="0"/>
                      <a:ext cx="5992752" cy="342682"/>
                    </a:xfrm>
                    <a:prstGeom prst="rect">
                      <a:avLst/>
                    </a:prstGeom>
                  </pic:spPr>
                </pic:pic>
              </a:graphicData>
            </a:graphic>
          </wp:inline>
        </w:drawing>
      </w:r>
    </w:p>
    <w:p w14:paraId="2E453A2C" w14:textId="77777777" w:rsidR="004B48DB" w:rsidRPr="004B48DB" w:rsidRDefault="004B48DB" w:rsidP="004B48DB">
      <w:pPr>
        <w:rPr>
          <w:lang w:val="el-GR"/>
        </w:rPr>
      </w:pPr>
    </w:p>
    <w:p w14:paraId="50FA2C0C" w14:textId="3937F613" w:rsidR="005A44C0" w:rsidRDefault="005A44C0" w:rsidP="005A44C0">
      <w:pPr>
        <w:pStyle w:val="3"/>
      </w:pPr>
      <w:r>
        <w:lastRenderedPageBreak/>
        <w:t>3.9</w:t>
      </w:r>
    </w:p>
    <w:p w14:paraId="3C511ED2" w14:textId="77777777" w:rsidR="003C6E06" w:rsidRPr="003C6E06" w:rsidRDefault="003C6E06" w:rsidP="009056E0">
      <w:pPr>
        <w:pStyle w:val="af9"/>
        <w:numPr>
          <w:ilvl w:val="0"/>
          <w:numId w:val="21"/>
        </w:numPr>
        <w:rPr>
          <w:lang w:val="el-GR"/>
        </w:rPr>
      </w:pPr>
      <w:r>
        <w:t>IP</w:t>
      </w:r>
      <w:r w:rsidRPr="003C6E06">
        <w:rPr>
          <w:lang w:val="el-GR"/>
        </w:rPr>
        <w:t xml:space="preserve"> 192.168.1.2 &gt; 192.168.2.2: </w:t>
      </w:r>
      <w:r w:rsidRPr="0041301C">
        <w:rPr>
          <w:highlight w:val="yellow"/>
        </w:rPr>
        <w:t>ICMP</w:t>
      </w:r>
      <w:r w:rsidRPr="0041301C">
        <w:rPr>
          <w:highlight w:val="yellow"/>
          <w:lang w:val="el-GR"/>
        </w:rPr>
        <w:t xml:space="preserve"> </w:t>
      </w:r>
      <w:r w:rsidRPr="0041301C">
        <w:rPr>
          <w:highlight w:val="yellow"/>
        </w:rPr>
        <w:t>echo</w:t>
      </w:r>
      <w:r w:rsidRPr="0041301C">
        <w:rPr>
          <w:highlight w:val="yellow"/>
          <w:lang w:val="el-GR"/>
        </w:rPr>
        <w:t xml:space="preserve"> </w:t>
      </w:r>
      <w:r w:rsidRPr="0041301C">
        <w:rPr>
          <w:highlight w:val="yellow"/>
        </w:rPr>
        <w:t>request</w:t>
      </w:r>
      <w:r w:rsidRPr="003C6E06">
        <w:rPr>
          <w:lang w:val="el-GR"/>
        </w:rPr>
        <w:t xml:space="preserve">, το οποίο είναι το πακέτο του </w:t>
      </w:r>
      <w:r>
        <w:t>PC</w:t>
      </w:r>
      <w:r w:rsidRPr="003C6E06">
        <w:rPr>
          <w:lang w:val="el-GR"/>
        </w:rPr>
        <w:t xml:space="preserve">1 που το </w:t>
      </w:r>
      <w:r>
        <w:t>R</w:t>
      </w:r>
      <w:r w:rsidRPr="003C6E06">
        <w:rPr>
          <w:lang w:val="el-GR"/>
        </w:rPr>
        <w:t xml:space="preserve">2 προωθεί στο </w:t>
      </w:r>
      <w:r>
        <w:t>PC</w:t>
      </w:r>
      <w:r w:rsidRPr="003C6E06">
        <w:rPr>
          <w:lang w:val="el-GR"/>
        </w:rPr>
        <w:t xml:space="preserve">2 </w:t>
      </w:r>
    </w:p>
    <w:p w14:paraId="037B6E1C" w14:textId="6223CCEE" w:rsidR="003C6E06" w:rsidRPr="003C6E06" w:rsidRDefault="003C6E06" w:rsidP="009056E0">
      <w:pPr>
        <w:pStyle w:val="af9"/>
        <w:numPr>
          <w:ilvl w:val="0"/>
          <w:numId w:val="21"/>
        </w:numPr>
        <w:rPr>
          <w:lang w:val="el-GR"/>
        </w:rPr>
      </w:pPr>
      <w:r>
        <w:t>IP</w:t>
      </w:r>
      <w:r w:rsidRPr="003C6E06">
        <w:rPr>
          <w:lang w:val="el-GR"/>
        </w:rPr>
        <w:t xml:space="preserve"> 192.168.2.2 &gt; 192.168.1.2: </w:t>
      </w:r>
      <w:r w:rsidRPr="0041301C">
        <w:rPr>
          <w:highlight w:val="yellow"/>
        </w:rPr>
        <w:t>ICMP</w:t>
      </w:r>
      <w:r w:rsidRPr="0041301C">
        <w:rPr>
          <w:highlight w:val="yellow"/>
          <w:lang w:val="el-GR"/>
        </w:rPr>
        <w:t xml:space="preserve"> </w:t>
      </w:r>
      <w:r w:rsidRPr="0041301C">
        <w:rPr>
          <w:highlight w:val="yellow"/>
        </w:rPr>
        <w:t>echo</w:t>
      </w:r>
      <w:r w:rsidRPr="0041301C">
        <w:rPr>
          <w:highlight w:val="yellow"/>
          <w:lang w:val="el-GR"/>
        </w:rPr>
        <w:t xml:space="preserve"> </w:t>
      </w:r>
      <w:r w:rsidRPr="0041301C">
        <w:rPr>
          <w:highlight w:val="yellow"/>
        </w:rPr>
        <w:t>reply</w:t>
      </w:r>
      <w:r w:rsidRPr="003C6E06">
        <w:rPr>
          <w:lang w:val="el-GR"/>
        </w:rPr>
        <w:t xml:space="preserve">, το οποίο είναι το πακέτο που το </w:t>
      </w:r>
      <w:r>
        <w:t>PC</w:t>
      </w:r>
      <w:r w:rsidRPr="003C6E06">
        <w:rPr>
          <w:lang w:val="el-GR"/>
        </w:rPr>
        <w:t xml:space="preserve">2 στέλνει στο </w:t>
      </w:r>
      <w:r>
        <w:t>R</w:t>
      </w:r>
      <w:r w:rsidRPr="003C6E06">
        <w:rPr>
          <w:lang w:val="el-GR"/>
        </w:rPr>
        <w:t xml:space="preserve">2 με τελικό προορισμό το </w:t>
      </w:r>
      <w:r>
        <w:t>PC</w:t>
      </w:r>
      <w:r w:rsidRPr="003C6E06">
        <w:rPr>
          <w:lang w:val="el-GR"/>
        </w:rPr>
        <w:t>1.</w:t>
      </w:r>
    </w:p>
    <w:p w14:paraId="7F9CFD09" w14:textId="6BAFFE7C" w:rsidR="009056E0" w:rsidRPr="003C6E06" w:rsidRDefault="003C6E06" w:rsidP="009056E0">
      <w:pPr>
        <w:pStyle w:val="af9"/>
        <w:numPr>
          <w:ilvl w:val="0"/>
          <w:numId w:val="21"/>
        </w:numPr>
        <w:rPr>
          <w:lang w:val="el-GR"/>
        </w:rPr>
      </w:pPr>
      <w:r>
        <w:t>IP</w:t>
      </w:r>
      <w:r w:rsidRPr="003C6E06">
        <w:rPr>
          <w:lang w:val="el-GR"/>
        </w:rPr>
        <w:t xml:space="preserve"> 192.168.2.1 &gt; 192.168.2.2: </w:t>
      </w:r>
      <w:r w:rsidRPr="0041301C">
        <w:rPr>
          <w:highlight w:val="yellow"/>
        </w:rPr>
        <w:t>ICMP</w:t>
      </w:r>
      <w:r w:rsidRPr="0041301C">
        <w:rPr>
          <w:highlight w:val="yellow"/>
          <w:lang w:val="el-GR"/>
        </w:rPr>
        <w:t xml:space="preserve"> </w:t>
      </w:r>
      <w:r w:rsidRPr="0041301C">
        <w:rPr>
          <w:highlight w:val="yellow"/>
        </w:rPr>
        <w:t>host</w:t>
      </w:r>
      <w:r w:rsidRPr="0041301C">
        <w:rPr>
          <w:highlight w:val="yellow"/>
          <w:lang w:val="el-GR"/>
        </w:rPr>
        <w:t xml:space="preserve"> 192.168.1.2 </w:t>
      </w:r>
      <w:r w:rsidRPr="0041301C">
        <w:rPr>
          <w:highlight w:val="yellow"/>
        </w:rPr>
        <w:t>unreachable</w:t>
      </w:r>
      <w:r w:rsidRPr="003C6E06">
        <w:rPr>
          <w:lang w:val="el-GR"/>
        </w:rPr>
        <w:t xml:space="preserve">, το οποίο είναι η απάντηση που το </w:t>
      </w:r>
      <w:r>
        <w:t>R</w:t>
      </w:r>
      <w:r w:rsidR="001B7FB4" w:rsidRPr="001B7FB4">
        <w:rPr>
          <w:lang w:val="el-GR"/>
        </w:rPr>
        <w:t>2</w:t>
      </w:r>
      <w:r w:rsidRPr="003C6E06">
        <w:rPr>
          <w:lang w:val="el-GR"/>
        </w:rPr>
        <w:t xml:space="preserve"> στέλνει στο </w:t>
      </w:r>
      <w:r>
        <w:t>PC</w:t>
      </w:r>
      <w:r w:rsidRPr="003C6E06">
        <w:rPr>
          <w:lang w:val="el-GR"/>
        </w:rPr>
        <w:t xml:space="preserve">2, ενημερώνοντας το πως δε μπορεί να προωθήσει το προηγούμενο </w:t>
      </w:r>
      <w:r>
        <w:t>reply</w:t>
      </w:r>
      <w:r w:rsidR="001B7FB4" w:rsidRPr="001B7FB4">
        <w:rPr>
          <w:lang w:val="el-GR"/>
        </w:rPr>
        <w:t>.</w:t>
      </w:r>
    </w:p>
    <w:p w14:paraId="0D80878F" w14:textId="5634279C" w:rsidR="005A44C0" w:rsidRDefault="005A44C0" w:rsidP="005A44C0">
      <w:pPr>
        <w:pStyle w:val="3"/>
      </w:pPr>
      <w:r>
        <w:t>3.10</w:t>
      </w:r>
    </w:p>
    <w:p w14:paraId="69E7EC89" w14:textId="31A9F0A5" w:rsidR="009056E0" w:rsidRDefault="00D61779" w:rsidP="009056E0">
      <w:r w:rsidRPr="00D61779">
        <w:rPr>
          <w:noProof/>
        </w:rPr>
        <w:drawing>
          <wp:inline distT="0" distB="0" distL="0" distR="0" wp14:anchorId="5F81A80E" wp14:editId="6A7EFF23">
            <wp:extent cx="4286526" cy="2553004"/>
            <wp:effectExtent l="0" t="0" r="0" b="0"/>
            <wp:docPr id="3135966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9666" name=""/>
                    <pic:cNvPicPr/>
                  </pic:nvPicPr>
                  <pic:blipFill>
                    <a:blip r:embed="rId15"/>
                    <a:stretch>
                      <a:fillRect/>
                    </a:stretch>
                  </pic:blipFill>
                  <pic:spPr>
                    <a:xfrm>
                      <a:off x="0" y="0"/>
                      <a:ext cx="4293382" cy="2557087"/>
                    </a:xfrm>
                    <a:prstGeom prst="rect">
                      <a:avLst/>
                    </a:prstGeom>
                  </pic:spPr>
                </pic:pic>
              </a:graphicData>
            </a:graphic>
          </wp:inline>
        </w:drawing>
      </w:r>
    </w:p>
    <w:p w14:paraId="470F0544" w14:textId="6B7B9950" w:rsidR="00D61779" w:rsidRPr="00DC3349" w:rsidRDefault="00D61779" w:rsidP="009056E0">
      <w:pPr>
        <w:rPr>
          <w:lang w:val="el-GR"/>
        </w:rPr>
      </w:pPr>
      <w:r w:rsidRPr="00D61779">
        <w:rPr>
          <w:lang w:val="el-GR"/>
        </w:rPr>
        <w:t xml:space="preserve">Στο </w:t>
      </w:r>
      <w:r>
        <w:t>WAN</w:t>
      </w:r>
      <w:r w:rsidRPr="00D61779">
        <w:rPr>
          <w:lang w:val="el-GR"/>
        </w:rPr>
        <w:t xml:space="preserve">1 δε παρατηρούμε πακέτα </w:t>
      </w:r>
      <w:r>
        <w:t>ICMP</w:t>
      </w:r>
      <w:r w:rsidRPr="00D61779">
        <w:rPr>
          <w:lang w:val="el-GR"/>
        </w:rPr>
        <w:t xml:space="preserve">, παρά μόνο </w:t>
      </w:r>
      <w:r>
        <w:t>UDP</w:t>
      </w:r>
      <w:r w:rsidRPr="00D61779">
        <w:rPr>
          <w:lang w:val="el-GR"/>
        </w:rPr>
        <w:t>, με αποστολέα το 192.168.1.2.33989 και παραλήπτη τη διεύθυνση 192.168.2.2</w:t>
      </w:r>
      <w:r w:rsidR="00ED665A" w:rsidRPr="00ED665A">
        <w:rPr>
          <w:lang w:val="el-GR"/>
        </w:rPr>
        <w:t>.</w:t>
      </w:r>
      <w:r w:rsidR="00ED665A">
        <w:t>XXXXX</w:t>
      </w:r>
      <w:r w:rsidRPr="00D61779">
        <w:rPr>
          <w:lang w:val="el-GR"/>
        </w:rPr>
        <w:t xml:space="preserve"> με διαφορετική κάθε φορά θύρα προορισμού προκειμένου ο κόμβος-παραλήπτης να μην επεξεργαστεί τα </w:t>
      </w:r>
      <w:r>
        <w:t>UDP</w:t>
      </w:r>
      <w:r w:rsidRPr="00D61779">
        <w:rPr>
          <w:lang w:val="el-GR"/>
        </w:rPr>
        <w:t xml:space="preserve"> </w:t>
      </w:r>
      <w:r>
        <w:t>packets</w:t>
      </w:r>
      <w:r w:rsidRPr="00D61779">
        <w:rPr>
          <w:lang w:val="el-GR"/>
        </w:rPr>
        <w:t xml:space="preserve">. Καταγράφουμε τα εν λόγω πακέτα, καθώς αυτά αποστέλλονται μέσω του </w:t>
      </w:r>
      <w:r>
        <w:t>tracer</w:t>
      </w:r>
      <w:r w:rsidR="00A9573C">
        <w:t>oute</w:t>
      </w:r>
      <w:r w:rsidRPr="00D61779">
        <w:rPr>
          <w:lang w:val="el-GR"/>
        </w:rPr>
        <w:t xml:space="preserve"> με ένα μικρό </w:t>
      </w:r>
      <w:r>
        <w:t>TTL</w:t>
      </w:r>
      <w:r w:rsidRPr="00D61779">
        <w:rPr>
          <w:lang w:val="el-GR"/>
        </w:rPr>
        <w:t xml:space="preserve"> μέχρι να ληφθεί απάντηση </w:t>
      </w:r>
      <w:r>
        <w:t>ICMP</w:t>
      </w:r>
      <w:r w:rsidRPr="00D61779">
        <w:rPr>
          <w:lang w:val="el-GR"/>
        </w:rPr>
        <w:t xml:space="preserve"> </w:t>
      </w:r>
      <w:r>
        <w:t>time</w:t>
      </w:r>
      <w:r w:rsidRPr="00D61779">
        <w:rPr>
          <w:lang w:val="el-GR"/>
        </w:rPr>
        <w:t xml:space="preserve"> </w:t>
      </w:r>
      <w:r>
        <w:t>exceeded</w:t>
      </w:r>
      <w:r w:rsidRPr="00D61779">
        <w:rPr>
          <w:lang w:val="el-GR"/>
        </w:rPr>
        <w:t>.</w:t>
      </w:r>
    </w:p>
    <w:p w14:paraId="231B87D0" w14:textId="6691A2B2" w:rsidR="005A44C0" w:rsidRPr="00E33FB1" w:rsidRDefault="005A44C0" w:rsidP="005A44C0">
      <w:pPr>
        <w:pStyle w:val="3"/>
        <w:rPr>
          <w:lang w:val="el-GR"/>
        </w:rPr>
      </w:pPr>
      <w:r w:rsidRPr="00E33FB1">
        <w:rPr>
          <w:lang w:val="el-GR"/>
        </w:rPr>
        <w:t>3.11</w:t>
      </w:r>
    </w:p>
    <w:p w14:paraId="11936B01" w14:textId="7D72E170" w:rsidR="00D61779" w:rsidRPr="00F5303E" w:rsidRDefault="00D61779" w:rsidP="00D61779">
      <w:pPr>
        <w:rPr>
          <w:lang w:val="el-GR"/>
        </w:rPr>
      </w:pPr>
      <w:r w:rsidRPr="00D61779">
        <w:rPr>
          <w:lang w:val="el-GR"/>
        </w:rPr>
        <w:t xml:space="preserve">Στο </w:t>
      </w:r>
      <w:r>
        <w:t>LAN</w:t>
      </w:r>
      <w:r w:rsidRPr="00D61779">
        <w:rPr>
          <w:lang w:val="el-GR"/>
        </w:rPr>
        <w:t xml:space="preserve">2 βλέπουμε να προωθούνται τα ανωτέρω </w:t>
      </w:r>
      <w:r>
        <w:t>UDP</w:t>
      </w:r>
      <w:r w:rsidRPr="00D61779">
        <w:rPr>
          <w:lang w:val="el-GR"/>
        </w:rPr>
        <w:t xml:space="preserve"> πακέτα από το </w:t>
      </w:r>
      <w:r>
        <w:t>R</w:t>
      </w:r>
      <w:r w:rsidRPr="00D61779">
        <w:rPr>
          <w:lang w:val="el-GR"/>
        </w:rPr>
        <w:t xml:space="preserve">2 στο </w:t>
      </w:r>
      <w:r>
        <w:t>PC</w:t>
      </w:r>
      <w:r w:rsidRPr="00D61779">
        <w:rPr>
          <w:lang w:val="el-GR"/>
        </w:rPr>
        <w:t xml:space="preserve">2, ενώ επιπλέον βλέπουμε ως απάντηση από το </w:t>
      </w:r>
      <w:r>
        <w:t>PC</w:t>
      </w:r>
      <w:r w:rsidRPr="00D61779">
        <w:rPr>
          <w:lang w:val="el-GR"/>
        </w:rPr>
        <w:t xml:space="preserve">2 (192.168.2.2) στο </w:t>
      </w:r>
      <w:r>
        <w:t>R</w:t>
      </w:r>
      <w:r w:rsidRPr="00D61779">
        <w:rPr>
          <w:lang w:val="el-GR"/>
        </w:rPr>
        <w:t xml:space="preserve">2 (192.168.1.2) μηνύματα </w:t>
      </w:r>
      <w:r>
        <w:t>ICMP</w:t>
      </w:r>
      <w:r w:rsidRPr="00D61779">
        <w:rPr>
          <w:lang w:val="el-GR"/>
        </w:rPr>
        <w:t xml:space="preserve"> 192.168.2.2 </w:t>
      </w:r>
      <w:r>
        <w:t>udp</w:t>
      </w:r>
      <w:r w:rsidRPr="00D61779">
        <w:rPr>
          <w:lang w:val="el-GR"/>
        </w:rPr>
        <w:t xml:space="preserve"> </w:t>
      </w:r>
      <w:r>
        <w:t>port</w:t>
      </w:r>
      <w:r w:rsidRPr="00D61779">
        <w:rPr>
          <w:lang w:val="el-GR"/>
        </w:rPr>
        <w:t xml:space="preserve"> </w:t>
      </w:r>
      <w:r>
        <w:t>XXXXX</w:t>
      </w:r>
      <w:r w:rsidRPr="00D61779">
        <w:rPr>
          <w:lang w:val="el-GR"/>
        </w:rPr>
        <w:t xml:space="preserve"> </w:t>
      </w:r>
      <w:r>
        <w:t>unreachable</w:t>
      </w:r>
      <w:r w:rsidRPr="00D61779">
        <w:rPr>
          <w:lang w:val="el-GR"/>
        </w:rPr>
        <w:t xml:space="preserve">, όπου </w:t>
      </w:r>
      <w:r>
        <w:t>XXXXX</w:t>
      </w:r>
      <w:r w:rsidRPr="00D61779">
        <w:rPr>
          <w:lang w:val="el-GR"/>
        </w:rPr>
        <w:t xml:space="preserve"> η εκάστοτε θύρα προορισμού.</w:t>
      </w:r>
    </w:p>
    <w:p w14:paraId="46A4893C" w14:textId="4398EA15" w:rsidR="005A44C0" w:rsidRPr="00D61779" w:rsidRDefault="005A44C0" w:rsidP="005A44C0">
      <w:pPr>
        <w:pStyle w:val="3"/>
        <w:rPr>
          <w:lang w:val="el-GR"/>
        </w:rPr>
      </w:pPr>
      <w:r w:rsidRPr="00D61779">
        <w:rPr>
          <w:lang w:val="el-GR"/>
        </w:rPr>
        <w:t>3.12</w:t>
      </w:r>
    </w:p>
    <w:p w14:paraId="4C061E8B" w14:textId="039FF2B7" w:rsidR="00DF1D08" w:rsidRPr="003D75D7" w:rsidRDefault="003D75D7" w:rsidP="00DF1D08">
      <w:pPr>
        <w:rPr>
          <w:lang w:val="el-GR"/>
        </w:rPr>
      </w:pPr>
      <w:r>
        <w:t>T</w:t>
      </w:r>
      <w:r w:rsidRPr="003D75D7">
        <w:rPr>
          <w:lang w:val="el-GR"/>
        </w:rPr>
        <w:t xml:space="preserve">ο </w:t>
      </w:r>
      <w:r>
        <w:t>PC</w:t>
      </w:r>
      <w:r w:rsidRPr="003D75D7">
        <w:rPr>
          <w:lang w:val="el-GR"/>
        </w:rPr>
        <w:t xml:space="preserve">2 αποκρίνεται στο </w:t>
      </w:r>
      <w:r>
        <w:t>R</w:t>
      </w:r>
      <w:r w:rsidRPr="003D75D7">
        <w:rPr>
          <w:lang w:val="el-GR"/>
        </w:rPr>
        <w:t xml:space="preserve">2 λέγοντας πως ήταν </w:t>
      </w:r>
      <w:r>
        <w:t>unreachable</w:t>
      </w:r>
      <w:r w:rsidRPr="003D75D7">
        <w:rPr>
          <w:lang w:val="el-GR"/>
        </w:rPr>
        <w:t xml:space="preserve"> το </w:t>
      </w:r>
      <w:r>
        <w:t>port</w:t>
      </w:r>
      <w:r w:rsidRPr="003D75D7">
        <w:rPr>
          <w:lang w:val="el-GR"/>
        </w:rPr>
        <w:t xml:space="preserve"> του μηνύματος που έλαβε. Δε παράγονται </w:t>
      </w:r>
      <w:r>
        <w:t>ICMP</w:t>
      </w:r>
      <w:r w:rsidRPr="003D75D7">
        <w:rPr>
          <w:lang w:val="el-GR"/>
        </w:rPr>
        <w:t xml:space="preserve"> </w:t>
      </w:r>
      <w:r>
        <w:t>destination</w:t>
      </w:r>
      <w:r w:rsidRPr="003D75D7">
        <w:rPr>
          <w:lang w:val="el-GR"/>
        </w:rPr>
        <w:t xml:space="preserve"> </w:t>
      </w:r>
      <w:r>
        <w:t>unreachable</w:t>
      </w:r>
      <w:r w:rsidRPr="003D75D7">
        <w:rPr>
          <w:lang w:val="el-GR"/>
        </w:rPr>
        <w:t xml:space="preserve"> μηνύματα ως απόκριση στα </w:t>
      </w:r>
      <w:r>
        <w:t>ICMP</w:t>
      </w:r>
      <w:r w:rsidRPr="003D75D7">
        <w:rPr>
          <w:lang w:val="el-GR"/>
        </w:rPr>
        <w:t xml:space="preserve"> που παράγει το </w:t>
      </w:r>
      <w:r>
        <w:t>PC</w:t>
      </w:r>
      <w:r w:rsidRPr="003D75D7">
        <w:rPr>
          <w:lang w:val="el-GR"/>
        </w:rPr>
        <w:t xml:space="preserve">2, καθώς σε αυτή την περίπτωση θα προκαλούνταν </w:t>
      </w:r>
      <w:r>
        <w:t>loop</w:t>
      </w:r>
      <w:r w:rsidRPr="003D75D7">
        <w:rPr>
          <w:lang w:val="el-GR"/>
        </w:rPr>
        <w:t xml:space="preserve"> στο σύστημα.</w:t>
      </w:r>
    </w:p>
    <w:p w14:paraId="5F7D148A" w14:textId="2098E0C9" w:rsidR="005A44C0" w:rsidRPr="003D75D7" w:rsidRDefault="005A44C0" w:rsidP="005A44C0">
      <w:pPr>
        <w:pStyle w:val="3"/>
        <w:rPr>
          <w:lang w:val="el-GR"/>
        </w:rPr>
      </w:pPr>
      <w:r w:rsidRPr="003D75D7">
        <w:rPr>
          <w:lang w:val="el-GR"/>
        </w:rPr>
        <w:t>3.13</w:t>
      </w:r>
    </w:p>
    <w:p w14:paraId="0B6B6C72" w14:textId="5C3A397C" w:rsidR="00DF1D08" w:rsidRPr="006F14EF" w:rsidRDefault="006F14EF" w:rsidP="00DF1D08">
      <w:r w:rsidRPr="006F14EF">
        <w:rPr>
          <w:b/>
          <w:bCs/>
        </w:rPr>
        <w:t>route</w:t>
      </w:r>
      <w:r w:rsidRPr="006F14EF">
        <w:rPr>
          <w:b/>
          <w:bCs/>
          <w:lang w:val="el-GR"/>
        </w:rPr>
        <w:t xml:space="preserve"> </w:t>
      </w:r>
      <w:r w:rsidRPr="006F14EF">
        <w:rPr>
          <w:b/>
          <w:bCs/>
        </w:rPr>
        <w:t>add</w:t>
      </w:r>
      <w:r w:rsidRPr="006F14EF">
        <w:rPr>
          <w:b/>
          <w:bCs/>
          <w:lang w:val="el-GR"/>
        </w:rPr>
        <w:t xml:space="preserve"> -</w:t>
      </w:r>
      <w:r w:rsidRPr="006F14EF">
        <w:rPr>
          <w:b/>
          <w:bCs/>
        </w:rPr>
        <w:t>net</w:t>
      </w:r>
      <w:r w:rsidRPr="006F14EF">
        <w:rPr>
          <w:b/>
          <w:bCs/>
          <w:lang w:val="el-GR"/>
        </w:rPr>
        <w:t xml:space="preserve"> 192.168.1.0/24 172.17.17.1</w:t>
      </w:r>
      <w:r>
        <w:rPr>
          <w:b/>
          <w:bCs/>
        </w:rPr>
        <w:t xml:space="preserve"> </w:t>
      </w:r>
      <w:r>
        <w:t>--&gt; R2</w:t>
      </w:r>
    </w:p>
    <w:p w14:paraId="6A2824F8" w14:textId="013D9E6D" w:rsidR="005A44C0" w:rsidRPr="003D75D7" w:rsidRDefault="005A44C0" w:rsidP="005A44C0">
      <w:pPr>
        <w:pStyle w:val="3"/>
        <w:rPr>
          <w:lang w:val="el-GR"/>
        </w:rPr>
      </w:pPr>
      <w:r w:rsidRPr="003D75D7">
        <w:rPr>
          <w:lang w:val="el-GR"/>
        </w:rPr>
        <w:t>3.14</w:t>
      </w:r>
    </w:p>
    <w:p w14:paraId="10DEACB9" w14:textId="77777777" w:rsidR="00450A7E" w:rsidRDefault="00450A7E" w:rsidP="00DF1D08"/>
    <w:p w14:paraId="08B32529" w14:textId="77777777" w:rsidR="00450A7E" w:rsidRDefault="00450A7E" w:rsidP="00DF1D08"/>
    <w:p w14:paraId="3BF802AA" w14:textId="1489E216" w:rsidR="00DF1D08" w:rsidRDefault="00450A7E" w:rsidP="00DF1D08">
      <w:r w:rsidRPr="00450A7E">
        <w:rPr>
          <w:noProof/>
          <w:lang w:val="el-GR"/>
        </w:rPr>
        <w:lastRenderedPageBreak/>
        <w:drawing>
          <wp:inline distT="0" distB="0" distL="0" distR="0" wp14:anchorId="49171EAA" wp14:editId="73AED0B7">
            <wp:extent cx="3678742" cy="1909207"/>
            <wp:effectExtent l="0" t="0" r="0" b="0"/>
            <wp:docPr id="5004117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11769" name=""/>
                    <pic:cNvPicPr/>
                  </pic:nvPicPr>
                  <pic:blipFill rotWithShape="1">
                    <a:blip r:embed="rId16"/>
                    <a:srcRect l="567" r="591"/>
                    <a:stretch/>
                  </pic:blipFill>
                  <pic:spPr bwMode="auto">
                    <a:xfrm>
                      <a:off x="0" y="0"/>
                      <a:ext cx="3688390" cy="1914214"/>
                    </a:xfrm>
                    <a:prstGeom prst="rect">
                      <a:avLst/>
                    </a:prstGeom>
                    <a:ln>
                      <a:noFill/>
                    </a:ln>
                    <a:extLst>
                      <a:ext uri="{53640926-AAD7-44D8-BBD7-CCE9431645EC}">
                        <a14:shadowObscured xmlns:a14="http://schemas.microsoft.com/office/drawing/2010/main"/>
                      </a:ext>
                    </a:extLst>
                  </pic:spPr>
                </pic:pic>
              </a:graphicData>
            </a:graphic>
          </wp:inline>
        </w:drawing>
      </w:r>
    </w:p>
    <w:p w14:paraId="65FF1D35" w14:textId="0178FE06" w:rsidR="00450A7E" w:rsidRPr="004076EB" w:rsidRDefault="00450A7E" w:rsidP="00DF1D08">
      <w:pPr>
        <w:rPr>
          <w:lang w:val="el-GR"/>
        </w:rPr>
      </w:pPr>
      <w:r w:rsidRPr="00450A7E">
        <w:rPr>
          <w:lang w:val="el-GR"/>
        </w:rPr>
        <w:t xml:space="preserve">Πλέον μπορούμε να κάνουμε κανονικά </w:t>
      </w:r>
      <w:r>
        <w:t>traceroute</w:t>
      </w:r>
      <w:r w:rsidRPr="00450A7E">
        <w:rPr>
          <w:lang w:val="el-GR"/>
        </w:rPr>
        <w:t xml:space="preserve">. Στο </w:t>
      </w:r>
      <w:r>
        <w:t>WAN</w:t>
      </w:r>
      <w:r w:rsidRPr="001E5D4C">
        <w:rPr>
          <w:lang w:val="el-GR"/>
        </w:rPr>
        <w:t>1</w:t>
      </w:r>
      <w:r w:rsidRPr="00450A7E">
        <w:rPr>
          <w:lang w:val="el-GR"/>
        </w:rPr>
        <w:t xml:space="preserve"> παράγονται μηνύματα τύπου </w:t>
      </w:r>
      <w:r w:rsidR="001E5D4C" w:rsidRPr="001E5D4C">
        <w:rPr>
          <w:lang w:val="el-GR"/>
        </w:rPr>
        <w:t xml:space="preserve">                                           </w:t>
      </w:r>
      <w:r w:rsidRPr="004076EB">
        <w:rPr>
          <w:color w:val="FF0000"/>
        </w:rPr>
        <w:t>ICMP</w:t>
      </w:r>
      <w:r w:rsidRPr="004076EB">
        <w:rPr>
          <w:color w:val="FF0000"/>
          <w:lang w:val="el-GR"/>
        </w:rPr>
        <w:t xml:space="preserve"> </w:t>
      </w:r>
      <w:r w:rsidRPr="004076EB">
        <w:rPr>
          <w:color w:val="FF0000"/>
        </w:rPr>
        <w:t>time</w:t>
      </w:r>
      <w:r w:rsidRPr="004076EB">
        <w:rPr>
          <w:color w:val="FF0000"/>
          <w:lang w:val="el-GR"/>
        </w:rPr>
        <w:t xml:space="preserve"> </w:t>
      </w:r>
      <w:r w:rsidRPr="004076EB">
        <w:rPr>
          <w:color w:val="FF0000"/>
        </w:rPr>
        <w:t>exceeded</w:t>
      </w:r>
      <w:r w:rsidRPr="004076EB">
        <w:rPr>
          <w:color w:val="FF0000"/>
          <w:lang w:val="el-GR"/>
        </w:rPr>
        <w:t xml:space="preserve"> </w:t>
      </w:r>
      <w:r w:rsidRPr="004076EB">
        <w:rPr>
          <w:color w:val="FF0000"/>
        </w:rPr>
        <w:t>in</w:t>
      </w:r>
      <w:r w:rsidRPr="004076EB">
        <w:rPr>
          <w:color w:val="FF0000"/>
          <w:lang w:val="el-GR"/>
        </w:rPr>
        <w:t>-</w:t>
      </w:r>
      <w:r w:rsidRPr="004076EB">
        <w:rPr>
          <w:color w:val="FF0000"/>
        </w:rPr>
        <w:t>transit</w:t>
      </w:r>
      <w:r w:rsidRPr="004076EB">
        <w:rPr>
          <w:color w:val="FF0000"/>
          <w:lang w:val="el-GR"/>
        </w:rPr>
        <w:t xml:space="preserve"> (172.17.17.2 &gt; 192.168.1.2)</w:t>
      </w:r>
      <w:r w:rsidRPr="00450A7E">
        <w:rPr>
          <w:lang w:val="el-GR"/>
        </w:rPr>
        <w:t xml:space="preserve">, ενώ επιπλέον καταγράφονται μηνύματα </w:t>
      </w:r>
      <w:r w:rsidR="009E1F0C" w:rsidRPr="009E1F0C">
        <w:rPr>
          <w:lang w:val="el-GR"/>
        </w:rPr>
        <w:t xml:space="preserve">                                    </w:t>
      </w:r>
      <w:r w:rsidRPr="004076EB">
        <w:rPr>
          <w:color w:val="FF0000"/>
        </w:rPr>
        <w:t>ICMP</w:t>
      </w:r>
      <w:r w:rsidRPr="004076EB">
        <w:rPr>
          <w:color w:val="FF0000"/>
          <w:lang w:val="el-GR"/>
        </w:rPr>
        <w:t xml:space="preserve"> 192.168.2.2 </w:t>
      </w:r>
      <w:r w:rsidRPr="004076EB">
        <w:rPr>
          <w:color w:val="FF0000"/>
        </w:rPr>
        <w:t>udp</w:t>
      </w:r>
      <w:r w:rsidRPr="004076EB">
        <w:rPr>
          <w:color w:val="FF0000"/>
          <w:lang w:val="el-GR"/>
        </w:rPr>
        <w:t xml:space="preserve"> </w:t>
      </w:r>
      <w:r w:rsidRPr="004076EB">
        <w:rPr>
          <w:color w:val="FF0000"/>
        </w:rPr>
        <w:t>port</w:t>
      </w:r>
      <w:r w:rsidRPr="004076EB">
        <w:rPr>
          <w:color w:val="FF0000"/>
          <w:lang w:val="el-GR"/>
        </w:rPr>
        <w:t xml:space="preserve"> 3344</w:t>
      </w:r>
      <w:r w:rsidR="009E1F0C" w:rsidRPr="004076EB">
        <w:rPr>
          <w:color w:val="FF0000"/>
        </w:rPr>
        <w:t>X</w:t>
      </w:r>
      <w:r w:rsidR="009E1F0C" w:rsidRPr="004076EB">
        <w:rPr>
          <w:color w:val="FF0000"/>
          <w:lang w:val="el-GR"/>
        </w:rPr>
        <w:t xml:space="preserve"> (</w:t>
      </w:r>
      <w:r w:rsidR="009E1F0C" w:rsidRPr="004076EB">
        <w:rPr>
          <w:color w:val="FF0000"/>
        </w:rPr>
        <w:t>X</w:t>
      </w:r>
      <w:r w:rsidR="009E1F0C" w:rsidRPr="004076EB">
        <w:rPr>
          <w:color w:val="FF0000"/>
          <w:lang w:val="el-GR"/>
        </w:rPr>
        <w:t>={1,2,3})</w:t>
      </w:r>
      <w:r w:rsidRPr="004076EB">
        <w:rPr>
          <w:color w:val="FF0000"/>
          <w:lang w:val="el-GR"/>
        </w:rPr>
        <w:t xml:space="preserve"> </w:t>
      </w:r>
      <w:r w:rsidRPr="004076EB">
        <w:rPr>
          <w:color w:val="FF0000"/>
        </w:rPr>
        <w:t>unreachable</w:t>
      </w:r>
      <w:r w:rsidRPr="004076EB">
        <w:rPr>
          <w:color w:val="FF0000"/>
          <w:lang w:val="el-GR"/>
        </w:rPr>
        <w:t xml:space="preserve"> (192.168.2.2 &gt; 192.168.1.2)</w:t>
      </w:r>
      <w:r w:rsidRPr="00450A7E">
        <w:rPr>
          <w:lang w:val="el-GR"/>
        </w:rPr>
        <w:t xml:space="preserve">. Τα </w:t>
      </w:r>
      <w:r>
        <w:t>ICMP</w:t>
      </w:r>
      <w:r w:rsidRPr="00450A7E">
        <w:rPr>
          <w:lang w:val="el-GR"/>
        </w:rPr>
        <w:t xml:space="preserve"> </w:t>
      </w:r>
      <w:r>
        <w:t>time</w:t>
      </w:r>
      <w:r w:rsidRPr="00450A7E">
        <w:rPr>
          <w:lang w:val="el-GR"/>
        </w:rPr>
        <w:t xml:space="preserve"> </w:t>
      </w:r>
      <w:r>
        <w:t>exceeded</w:t>
      </w:r>
      <w:r w:rsidRPr="00450A7E">
        <w:rPr>
          <w:lang w:val="el-GR"/>
        </w:rPr>
        <w:t xml:space="preserve"> μηνύματα που παρήχθησαν οφείλονται στο γεγονός ότι στη διεπαφή 172.17.17.2 του </w:t>
      </w:r>
      <w:r>
        <w:t>R</w:t>
      </w:r>
      <w:r w:rsidRPr="00450A7E">
        <w:rPr>
          <w:lang w:val="el-GR"/>
        </w:rPr>
        <w:t xml:space="preserve">2 μηδενίστηκε το </w:t>
      </w:r>
      <w:r>
        <w:t>TTL</w:t>
      </w:r>
      <w:r w:rsidRPr="00450A7E">
        <w:rPr>
          <w:lang w:val="el-GR"/>
        </w:rPr>
        <w:t xml:space="preserve"> (</w:t>
      </w:r>
      <w:r>
        <w:t>TTL</w:t>
      </w:r>
      <w:r w:rsidRPr="00450A7E">
        <w:rPr>
          <w:lang w:val="el-GR"/>
        </w:rPr>
        <w:t xml:space="preserve"> = 2) της δεύτερης τριάδας πακέτων που απεστάλησαν από το </w:t>
      </w:r>
      <w:r>
        <w:t>traceroute</w:t>
      </w:r>
      <w:r w:rsidRPr="00450A7E">
        <w:rPr>
          <w:lang w:val="el-GR"/>
        </w:rPr>
        <w:t xml:space="preserve"> του </w:t>
      </w:r>
      <w:r>
        <w:t>PC</w:t>
      </w:r>
      <w:r w:rsidRPr="00450A7E">
        <w:rPr>
          <w:lang w:val="el-GR"/>
        </w:rPr>
        <w:t>1</w:t>
      </w:r>
      <w:r w:rsidR="004076EB" w:rsidRPr="004076EB">
        <w:rPr>
          <w:lang w:val="el-GR"/>
        </w:rPr>
        <w:t>.</w:t>
      </w:r>
    </w:p>
    <w:p w14:paraId="6A9EF7F2" w14:textId="6F9AE484" w:rsidR="007E79A8" w:rsidRPr="007E79A8" w:rsidRDefault="005A44C0" w:rsidP="007E79A8">
      <w:pPr>
        <w:pStyle w:val="3"/>
      </w:pPr>
      <w:r w:rsidRPr="003D75D7">
        <w:rPr>
          <w:lang w:val="el-GR"/>
        </w:rPr>
        <w:t>3.15</w:t>
      </w:r>
    </w:p>
    <w:p w14:paraId="52ACF9C0" w14:textId="0B237728" w:rsidR="00DF1D08" w:rsidRDefault="007E79A8" w:rsidP="00DF1D08">
      <w:pPr>
        <w:rPr>
          <w:b/>
          <w:bCs/>
        </w:rPr>
      </w:pPr>
      <w:r w:rsidRPr="007E79A8">
        <w:rPr>
          <w:noProof/>
          <w:lang w:val="el-GR"/>
        </w:rPr>
        <w:drawing>
          <wp:inline distT="0" distB="0" distL="0" distR="0" wp14:anchorId="5C9D2CAA" wp14:editId="05899B9D">
            <wp:extent cx="4923897" cy="1278255"/>
            <wp:effectExtent l="0" t="0" r="0" b="0"/>
            <wp:docPr id="43485253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52539" name=""/>
                    <pic:cNvPicPr/>
                  </pic:nvPicPr>
                  <pic:blipFill rotWithShape="1">
                    <a:blip r:embed="rId17"/>
                    <a:srcRect l="679"/>
                    <a:stretch/>
                  </pic:blipFill>
                  <pic:spPr bwMode="auto">
                    <a:xfrm>
                      <a:off x="0" y="0"/>
                      <a:ext cx="4938096" cy="1281941"/>
                    </a:xfrm>
                    <a:prstGeom prst="rect">
                      <a:avLst/>
                    </a:prstGeom>
                    <a:ln>
                      <a:noFill/>
                    </a:ln>
                    <a:extLst>
                      <a:ext uri="{53640926-AAD7-44D8-BBD7-CCE9431645EC}">
                        <a14:shadowObscured xmlns:a14="http://schemas.microsoft.com/office/drawing/2010/main"/>
                      </a:ext>
                    </a:extLst>
                  </pic:spPr>
                </pic:pic>
              </a:graphicData>
            </a:graphic>
          </wp:inline>
        </w:drawing>
      </w:r>
    </w:p>
    <w:p w14:paraId="669D2A51" w14:textId="233A8050" w:rsidR="007E79A8" w:rsidRPr="00383FF4" w:rsidRDefault="007E79A8" w:rsidP="00DF1D08">
      <w:pPr>
        <w:rPr>
          <w:b/>
          <w:bCs/>
          <w:lang w:val="el-GR"/>
        </w:rPr>
      </w:pPr>
      <w:r w:rsidRPr="007E79A8">
        <w:rPr>
          <w:lang w:val="el-GR"/>
        </w:rPr>
        <w:t xml:space="preserve">Λαμβάνουμε ως απάντηση </w:t>
      </w:r>
      <w:r>
        <w:rPr>
          <w:lang w:val="el-GR"/>
        </w:rPr>
        <w:t xml:space="preserve">« </w:t>
      </w:r>
      <w:r w:rsidRPr="007E79A8">
        <w:rPr>
          <w:b/>
          <w:bCs/>
          <w:lang w:val="el-GR"/>
        </w:rPr>
        <w:t>Ν</w:t>
      </w:r>
      <w:r w:rsidRPr="007E79A8">
        <w:rPr>
          <w:b/>
          <w:bCs/>
        </w:rPr>
        <w:t>o</w:t>
      </w:r>
      <w:r w:rsidRPr="007E79A8">
        <w:rPr>
          <w:b/>
          <w:bCs/>
          <w:lang w:val="el-GR"/>
        </w:rPr>
        <w:t xml:space="preserve"> </w:t>
      </w:r>
      <w:r w:rsidRPr="007E79A8">
        <w:rPr>
          <w:b/>
          <w:bCs/>
        </w:rPr>
        <w:t>route</w:t>
      </w:r>
      <w:r w:rsidRPr="007E79A8">
        <w:rPr>
          <w:b/>
          <w:bCs/>
          <w:lang w:val="el-GR"/>
        </w:rPr>
        <w:t xml:space="preserve"> </w:t>
      </w:r>
      <w:r w:rsidRPr="007E79A8">
        <w:rPr>
          <w:b/>
          <w:bCs/>
        </w:rPr>
        <w:t>to</w:t>
      </w:r>
      <w:r w:rsidRPr="007E79A8">
        <w:rPr>
          <w:b/>
          <w:bCs/>
          <w:lang w:val="el-GR"/>
        </w:rPr>
        <w:t xml:space="preserve"> </w:t>
      </w:r>
      <w:r w:rsidRPr="007E79A8">
        <w:rPr>
          <w:b/>
          <w:bCs/>
        </w:rPr>
        <w:t>host</w:t>
      </w:r>
      <w:r>
        <w:rPr>
          <w:lang w:val="el-GR"/>
        </w:rPr>
        <w:t xml:space="preserve"> »</w:t>
      </w:r>
      <w:r w:rsidRPr="007E79A8">
        <w:rPr>
          <w:lang w:val="el-GR"/>
        </w:rPr>
        <w:t xml:space="preserve">, πράγμα που οφείλεται στο γεγονός ότι ο πίνακας δρομολόγησης του </w:t>
      </w:r>
      <w:r>
        <w:t>PC</w:t>
      </w:r>
      <w:r w:rsidRPr="007E79A8">
        <w:rPr>
          <w:lang w:val="el-GR"/>
        </w:rPr>
        <w:t xml:space="preserve">2 δε περιλαμβάνει εγγραφές ούτε για το υποδίκτυο της διεύθυνσης 172.17.17.1, αλλά ούτε και έχει </w:t>
      </w:r>
      <w:r>
        <w:t>default</w:t>
      </w:r>
      <w:r w:rsidRPr="007E79A8">
        <w:rPr>
          <w:lang w:val="el-GR"/>
        </w:rPr>
        <w:t xml:space="preserve"> </w:t>
      </w:r>
      <w:r>
        <w:t>gateway</w:t>
      </w:r>
      <w:r w:rsidRPr="007E79A8">
        <w:rPr>
          <w:lang w:val="el-GR"/>
        </w:rPr>
        <w:t>, ώστε το πακέτο να δρομολογηθεί από εκεί</w:t>
      </w:r>
      <w:r w:rsidR="00383FF4" w:rsidRPr="00383FF4">
        <w:rPr>
          <w:lang w:val="el-GR"/>
        </w:rPr>
        <w:t>.</w:t>
      </w:r>
    </w:p>
    <w:p w14:paraId="532DAA0B" w14:textId="7E7EC9FA" w:rsidR="005A44C0" w:rsidRDefault="005A44C0" w:rsidP="005A44C0">
      <w:pPr>
        <w:pStyle w:val="3"/>
      </w:pPr>
      <w:r>
        <w:t>3.16</w:t>
      </w:r>
    </w:p>
    <w:p w14:paraId="0A69E313" w14:textId="762E2579" w:rsidR="00DF1D08" w:rsidRPr="00585FB0" w:rsidRDefault="008C3ACD" w:rsidP="00DF1D08">
      <w:pPr>
        <w:rPr>
          <w:b/>
          <w:bCs/>
        </w:rPr>
      </w:pPr>
      <w:r w:rsidRPr="008C3ACD">
        <w:rPr>
          <w:b/>
          <w:bCs/>
        </w:rPr>
        <w:t>route del 192.168.1.0/24</w:t>
      </w:r>
      <w:r w:rsidR="00585FB0">
        <w:rPr>
          <w:b/>
          <w:bCs/>
        </w:rPr>
        <w:t xml:space="preserve"> </w:t>
      </w:r>
      <w:r w:rsidR="00585FB0" w:rsidRPr="00585FB0">
        <w:t>--&gt; PC2</w:t>
      </w:r>
    </w:p>
    <w:p w14:paraId="5BA1F3A6" w14:textId="26311D7E" w:rsidR="005A44C0" w:rsidRDefault="005A44C0" w:rsidP="005A44C0">
      <w:pPr>
        <w:pStyle w:val="3"/>
      </w:pPr>
      <w:r>
        <w:t>3.17</w:t>
      </w:r>
    </w:p>
    <w:p w14:paraId="6FB1AB09" w14:textId="2A2C3381" w:rsidR="00450A7E" w:rsidRPr="00F5303E" w:rsidRDefault="00585FB0" w:rsidP="00450A7E">
      <w:pPr>
        <w:rPr>
          <w:b/>
          <w:bCs/>
        </w:rPr>
      </w:pPr>
      <w:r w:rsidRPr="00585FB0">
        <w:rPr>
          <w:b/>
          <w:bCs/>
        </w:rPr>
        <w:t>route</w:t>
      </w:r>
      <w:r w:rsidRPr="00F5303E">
        <w:rPr>
          <w:b/>
          <w:bCs/>
        </w:rPr>
        <w:t xml:space="preserve"> </w:t>
      </w:r>
      <w:r w:rsidRPr="00585FB0">
        <w:rPr>
          <w:b/>
          <w:bCs/>
        </w:rPr>
        <w:t>add</w:t>
      </w:r>
      <w:r w:rsidRPr="00F5303E">
        <w:rPr>
          <w:b/>
          <w:bCs/>
        </w:rPr>
        <w:t xml:space="preserve"> </w:t>
      </w:r>
      <w:r w:rsidRPr="00585FB0">
        <w:rPr>
          <w:b/>
          <w:bCs/>
        </w:rPr>
        <w:t>default</w:t>
      </w:r>
      <w:r w:rsidRPr="00F5303E">
        <w:rPr>
          <w:b/>
          <w:bCs/>
        </w:rPr>
        <w:t xml:space="preserve"> 192.168.2.1</w:t>
      </w:r>
    </w:p>
    <w:p w14:paraId="083048B8" w14:textId="233C81C4" w:rsidR="005A44C0" w:rsidRPr="00585FB0" w:rsidRDefault="005A44C0" w:rsidP="005A44C0">
      <w:pPr>
        <w:pStyle w:val="3"/>
        <w:rPr>
          <w:lang w:val="el-GR"/>
        </w:rPr>
      </w:pPr>
      <w:r w:rsidRPr="00585FB0">
        <w:rPr>
          <w:lang w:val="el-GR"/>
        </w:rPr>
        <w:t>3.18</w:t>
      </w:r>
    </w:p>
    <w:p w14:paraId="7ECE9F3A" w14:textId="7FD0956A" w:rsidR="00450A7E" w:rsidRPr="00585FB0" w:rsidRDefault="00585FB0" w:rsidP="00450A7E">
      <w:pPr>
        <w:rPr>
          <w:lang w:val="el-GR"/>
        </w:rPr>
      </w:pPr>
      <w:r w:rsidRPr="00585FB0">
        <w:rPr>
          <w:lang w:val="el-GR"/>
        </w:rPr>
        <w:t xml:space="preserve">Το </w:t>
      </w:r>
      <w:r>
        <w:t>ping</w:t>
      </w:r>
      <w:r w:rsidRPr="00585FB0">
        <w:rPr>
          <w:lang w:val="el-GR"/>
        </w:rPr>
        <w:t xml:space="preserve"> εκτελείται με επιτυχία.</w:t>
      </w:r>
    </w:p>
    <w:p w14:paraId="4FE1D4F7" w14:textId="43DE31D5" w:rsidR="005A44C0" w:rsidRPr="00F5303E" w:rsidRDefault="005A44C0" w:rsidP="005A44C0">
      <w:pPr>
        <w:pStyle w:val="3"/>
        <w:rPr>
          <w:lang w:val="el-GR"/>
        </w:rPr>
      </w:pPr>
      <w:r w:rsidRPr="00F5303E">
        <w:rPr>
          <w:lang w:val="el-GR"/>
        </w:rPr>
        <w:t>3.19</w:t>
      </w:r>
    </w:p>
    <w:p w14:paraId="0AF9340F" w14:textId="675ABD4A" w:rsidR="001C38A1" w:rsidRPr="00F5303E" w:rsidRDefault="005D5A62" w:rsidP="001C38A1">
      <w:pPr>
        <w:rPr>
          <w:lang w:val="el-GR"/>
        </w:rPr>
      </w:pPr>
      <w:r w:rsidRPr="005D5A62">
        <w:rPr>
          <w:lang w:val="el-GR"/>
        </w:rPr>
        <w:t xml:space="preserve">Λόγω το </w:t>
      </w:r>
      <w:r>
        <w:t>default</w:t>
      </w:r>
      <w:r w:rsidRPr="005D5A62">
        <w:rPr>
          <w:lang w:val="el-GR"/>
        </w:rPr>
        <w:t xml:space="preserve"> </w:t>
      </w:r>
      <w:r>
        <w:t>gateway</w:t>
      </w:r>
      <w:r w:rsidRPr="005D5A62">
        <w:rPr>
          <w:lang w:val="el-GR"/>
        </w:rPr>
        <w:t xml:space="preserve"> στο πίνακα δρομολόγησης του </w:t>
      </w:r>
      <w:r>
        <w:t>PC</w:t>
      </w:r>
      <w:r w:rsidRPr="005D5A62">
        <w:rPr>
          <w:lang w:val="el-GR"/>
        </w:rPr>
        <w:t xml:space="preserve">2 τη δεύτερη φορά θα στείλει σωστά το </w:t>
      </w:r>
      <w:r>
        <w:t>ping</w:t>
      </w:r>
      <w:r w:rsidRPr="005D5A62">
        <w:rPr>
          <w:lang w:val="el-GR"/>
        </w:rPr>
        <w:t xml:space="preserve"> στο </w:t>
      </w:r>
      <w:r>
        <w:t>R</w:t>
      </w:r>
      <w:r w:rsidRPr="005D5A62">
        <w:rPr>
          <w:lang w:val="el-GR"/>
        </w:rPr>
        <w:t xml:space="preserve">2 ο οποίος με τη σειρά του θα το προωθήσει στο </w:t>
      </w:r>
      <w:r>
        <w:t>R</w:t>
      </w:r>
      <w:r w:rsidRPr="005D5A62">
        <w:rPr>
          <w:lang w:val="el-GR"/>
        </w:rPr>
        <w:t>1.</w:t>
      </w:r>
    </w:p>
    <w:p w14:paraId="2C753F03" w14:textId="77777777" w:rsidR="00C1091B" w:rsidRPr="00F5303E" w:rsidRDefault="00C1091B" w:rsidP="001C38A1">
      <w:pPr>
        <w:rPr>
          <w:lang w:val="el-GR"/>
        </w:rPr>
      </w:pPr>
    </w:p>
    <w:p w14:paraId="612C2BA4" w14:textId="77777777" w:rsidR="00C1091B" w:rsidRPr="00F5303E" w:rsidRDefault="00C1091B" w:rsidP="001C38A1">
      <w:pPr>
        <w:rPr>
          <w:lang w:val="el-GR"/>
        </w:rPr>
      </w:pPr>
    </w:p>
    <w:p w14:paraId="02D190BA" w14:textId="77777777" w:rsidR="00C1091B" w:rsidRPr="00F5303E" w:rsidRDefault="00C1091B" w:rsidP="001C38A1">
      <w:pPr>
        <w:rPr>
          <w:lang w:val="el-GR"/>
        </w:rPr>
      </w:pPr>
    </w:p>
    <w:p w14:paraId="5D5E0AB0" w14:textId="107815DE" w:rsidR="00C1091B" w:rsidRPr="00F5303E" w:rsidRDefault="00C1091B" w:rsidP="00C1091B">
      <w:pPr>
        <w:pStyle w:val="1"/>
        <w:rPr>
          <w:lang w:val="el-GR"/>
        </w:rPr>
      </w:pPr>
      <w:r w:rsidRPr="00C1091B">
        <w:rPr>
          <w:lang w:val="el-GR"/>
        </w:rPr>
        <w:t>Άσκηση 4: Ένα πιο πολύπλοκο δίκτυο με εναλλακτικές διαδρομές</w:t>
      </w:r>
    </w:p>
    <w:p w14:paraId="02BC2FB3" w14:textId="77777777" w:rsidR="00C1091B" w:rsidRPr="00F5303E" w:rsidRDefault="00C1091B" w:rsidP="00C1091B">
      <w:pPr>
        <w:rPr>
          <w:lang w:val="el-GR"/>
        </w:rPr>
      </w:pPr>
    </w:p>
    <w:p w14:paraId="7ADF6687" w14:textId="055500C5" w:rsidR="00C1091B" w:rsidRDefault="00C1091B" w:rsidP="00905BE9">
      <w:pPr>
        <w:pStyle w:val="3"/>
      </w:pPr>
      <w:r>
        <w:t>4.1</w:t>
      </w:r>
    </w:p>
    <w:p w14:paraId="7D1B0EBD" w14:textId="6809E702" w:rsidR="00B56598" w:rsidRPr="00E705A0" w:rsidRDefault="00B56598" w:rsidP="00B56598">
      <w:r w:rsidRPr="00B56598">
        <w:rPr>
          <w:b/>
          <w:bCs/>
        </w:rPr>
        <w:t>ifconfig em0 192.168.2.3/24</w:t>
      </w:r>
      <w:r w:rsidR="00E705A0">
        <w:rPr>
          <w:b/>
          <w:bCs/>
        </w:rPr>
        <w:t xml:space="preserve"> </w:t>
      </w:r>
      <w:r w:rsidR="00E705A0">
        <w:t>--&gt; PC3</w:t>
      </w:r>
    </w:p>
    <w:p w14:paraId="3ECBB653" w14:textId="09DC6B38" w:rsidR="00905BE9" w:rsidRPr="00B56598" w:rsidRDefault="00F5303E" w:rsidP="00905BE9">
      <w:pPr>
        <w:rPr>
          <w:b/>
          <w:bCs/>
        </w:rPr>
      </w:pPr>
      <w:r w:rsidRPr="00B56598">
        <w:rPr>
          <w:b/>
          <w:bCs/>
        </w:rPr>
        <w:t>route add -net 192.168.1.0/24 192.168.2.1</w:t>
      </w:r>
      <w:r w:rsidR="00E705A0">
        <w:rPr>
          <w:b/>
          <w:bCs/>
        </w:rPr>
        <w:t xml:space="preserve"> </w:t>
      </w:r>
      <w:r w:rsidR="00E705A0">
        <w:t>--&gt; PC3</w:t>
      </w:r>
    </w:p>
    <w:p w14:paraId="5D9B0157" w14:textId="1FD001A9" w:rsidR="00E705A0" w:rsidRPr="00E705A0" w:rsidRDefault="00C1091B" w:rsidP="00E705A0">
      <w:pPr>
        <w:pStyle w:val="3"/>
      </w:pPr>
      <w:r>
        <w:t>4.2</w:t>
      </w:r>
    </w:p>
    <w:p w14:paraId="2E29F3BF" w14:textId="18920E25" w:rsidR="00905BE9" w:rsidRDefault="00E705A0" w:rsidP="00905BE9">
      <w:r w:rsidRPr="00CC281B">
        <w:rPr>
          <w:b/>
          <w:bCs/>
        </w:rPr>
        <w:t>sysrc ifconfig_em</w:t>
      </w:r>
      <w:r>
        <w:rPr>
          <w:b/>
          <w:bCs/>
        </w:rPr>
        <w:t>2</w:t>
      </w:r>
      <w:r w:rsidRPr="00CC281B">
        <w:rPr>
          <w:b/>
          <w:bCs/>
        </w:rPr>
        <w:t>="inet 1</w:t>
      </w:r>
      <w:r>
        <w:rPr>
          <w:b/>
          <w:bCs/>
        </w:rPr>
        <w:t>7</w:t>
      </w:r>
      <w:r w:rsidRPr="00CC281B">
        <w:rPr>
          <w:b/>
          <w:bCs/>
        </w:rPr>
        <w:t>2.1</w:t>
      </w:r>
      <w:r>
        <w:rPr>
          <w:b/>
          <w:bCs/>
        </w:rPr>
        <w:t>7</w:t>
      </w:r>
      <w:r w:rsidRPr="00CC281B">
        <w:rPr>
          <w:b/>
          <w:bCs/>
        </w:rPr>
        <w:t>.1</w:t>
      </w:r>
      <w:r>
        <w:rPr>
          <w:b/>
          <w:bCs/>
        </w:rPr>
        <w:t>7</w:t>
      </w:r>
      <w:r w:rsidRPr="00CC281B">
        <w:rPr>
          <w:b/>
          <w:bCs/>
        </w:rPr>
        <w:t>.</w:t>
      </w:r>
      <w:r>
        <w:rPr>
          <w:b/>
          <w:bCs/>
        </w:rPr>
        <w:t>5</w:t>
      </w:r>
      <w:r w:rsidRPr="00CC281B">
        <w:rPr>
          <w:b/>
          <w:bCs/>
        </w:rPr>
        <w:t xml:space="preserve"> netmask 255.255.255.</w:t>
      </w:r>
      <w:r>
        <w:rPr>
          <w:b/>
          <w:bCs/>
        </w:rPr>
        <w:t>252</w:t>
      </w:r>
      <w:r w:rsidRPr="00CC281B">
        <w:rPr>
          <w:b/>
          <w:bCs/>
        </w:rPr>
        <w:t>"</w:t>
      </w:r>
      <w:r>
        <w:rPr>
          <w:b/>
          <w:bCs/>
        </w:rPr>
        <w:t xml:space="preserve"> </w:t>
      </w:r>
      <w:r>
        <w:t>--&gt; R1</w:t>
      </w:r>
    </w:p>
    <w:p w14:paraId="13A0B9E3" w14:textId="5DA01A4F" w:rsidR="002C16C1" w:rsidRPr="00E705A0" w:rsidRDefault="002C16C1" w:rsidP="00905BE9">
      <w:r w:rsidRPr="002C16C1">
        <w:rPr>
          <w:b/>
          <w:bCs/>
        </w:rPr>
        <w:t>service netif restart</w:t>
      </w:r>
      <w:r>
        <w:t xml:space="preserve"> --&gt; R1</w:t>
      </w:r>
    </w:p>
    <w:p w14:paraId="3D09120B" w14:textId="121EA6D2" w:rsidR="00C1091B" w:rsidRDefault="00C1091B" w:rsidP="00905BE9">
      <w:pPr>
        <w:pStyle w:val="3"/>
      </w:pPr>
      <w:r>
        <w:t>4.3</w:t>
      </w:r>
    </w:p>
    <w:p w14:paraId="20EFB6BC" w14:textId="10E0789E" w:rsidR="00905BE9" w:rsidRDefault="002C16C1" w:rsidP="00905BE9">
      <w:pPr>
        <w:rPr>
          <w:b/>
          <w:bCs/>
        </w:rPr>
      </w:pPr>
      <w:r w:rsidRPr="00CC281B">
        <w:rPr>
          <w:b/>
          <w:bCs/>
        </w:rPr>
        <w:t>sysrc ifconfig_em</w:t>
      </w:r>
      <w:r>
        <w:rPr>
          <w:b/>
          <w:bCs/>
        </w:rPr>
        <w:t>2</w:t>
      </w:r>
      <w:r w:rsidRPr="00CC281B">
        <w:rPr>
          <w:b/>
          <w:bCs/>
        </w:rPr>
        <w:t>="inet 1</w:t>
      </w:r>
      <w:r>
        <w:rPr>
          <w:b/>
          <w:bCs/>
        </w:rPr>
        <w:t>7</w:t>
      </w:r>
      <w:r w:rsidRPr="00CC281B">
        <w:rPr>
          <w:b/>
          <w:bCs/>
        </w:rPr>
        <w:t>2.1</w:t>
      </w:r>
      <w:r>
        <w:rPr>
          <w:b/>
          <w:bCs/>
        </w:rPr>
        <w:t>7</w:t>
      </w:r>
      <w:r w:rsidRPr="00CC281B">
        <w:rPr>
          <w:b/>
          <w:bCs/>
        </w:rPr>
        <w:t>.1</w:t>
      </w:r>
      <w:r>
        <w:rPr>
          <w:b/>
          <w:bCs/>
        </w:rPr>
        <w:t>7</w:t>
      </w:r>
      <w:r w:rsidRPr="00CC281B">
        <w:rPr>
          <w:b/>
          <w:bCs/>
        </w:rPr>
        <w:t>.</w:t>
      </w:r>
      <w:r>
        <w:rPr>
          <w:b/>
          <w:bCs/>
        </w:rPr>
        <w:t>9</w:t>
      </w:r>
      <w:r w:rsidRPr="00CC281B">
        <w:rPr>
          <w:b/>
          <w:bCs/>
        </w:rPr>
        <w:t xml:space="preserve"> netmask 255.255.255.</w:t>
      </w:r>
      <w:r>
        <w:rPr>
          <w:b/>
          <w:bCs/>
        </w:rPr>
        <w:t>252</w:t>
      </w:r>
      <w:r w:rsidRPr="00CC281B">
        <w:rPr>
          <w:b/>
          <w:bCs/>
        </w:rPr>
        <w:t>"</w:t>
      </w:r>
      <w:r>
        <w:rPr>
          <w:b/>
          <w:bCs/>
        </w:rPr>
        <w:t xml:space="preserve"> </w:t>
      </w:r>
      <w:r>
        <w:t>--&gt; R2</w:t>
      </w:r>
    </w:p>
    <w:p w14:paraId="3CC60FC6" w14:textId="1ECFB892" w:rsidR="002C16C1" w:rsidRPr="00905BE9" w:rsidRDefault="002C16C1" w:rsidP="00905BE9">
      <w:r w:rsidRPr="002C16C1">
        <w:rPr>
          <w:b/>
          <w:bCs/>
        </w:rPr>
        <w:t>service netif restart</w:t>
      </w:r>
      <w:r>
        <w:t xml:space="preserve"> --&gt; R2</w:t>
      </w:r>
    </w:p>
    <w:p w14:paraId="3EB194CE" w14:textId="56B6A06B" w:rsidR="00C1091B" w:rsidRDefault="00C1091B" w:rsidP="00905BE9">
      <w:pPr>
        <w:pStyle w:val="3"/>
      </w:pPr>
      <w:r>
        <w:t>4.4</w:t>
      </w:r>
    </w:p>
    <w:p w14:paraId="0C330E18" w14:textId="53B60A37" w:rsidR="00E551D2" w:rsidRDefault="00E551D2" w:rsidP="00E551D2">
      <w:r w:rsidRPr="00CC281B">
        <w:rPr>
          <w:b/>
          <w:bCs/>
        </w:rPr>
        <w:t>sysrc ifconfig_em</w:t>
      </w:r>
      <w:r>
        <w:rPr>
          <w:b/>
          <w:bCs/>
        </w:rPr>
        <w:t>0</w:t>
      </w:r>
      <w:r w:rsidRPr="00CC281B">
        <w:rPr>
          <w:b/>
          <w:bCs/>
        </w:rPr>
        <w:t>="inet 1</w:t>
      </w:r>
      <w:r>
        <w:rPr>
          <w:b/>
          <w:bCs/>
        </w:rPr>
        <w:t>7</w:t>
      </w:r>
      <w:r w:rsidRPr="00CC281B">
        <w:rPr>
          <w:b/>
          <w:bCs/>
        </w:rPr>
        <w:t>2.1</w:t>
      </w:r>
      <w:r>
        <w:rPr>
          <w:b/>
          <w:bCs/>
        </w:rPr>
        <w:t>7</w:t>
      </w:r>
      <w:r w:rsidRPr="00CC281B">
        <w:rPr>
          <w:b/>
          <w:bCs/>
        </w:rPr>
        <w:t>.1</w:t>
      </w:r>
      <w:r>
        <w:rPr>
          <w:b/>
          <w:bCs/>
        </w:rPr>
        <w:t>7</w:t>
      </w:r>
      <w:r w:rsidRPr="00CC281B">
        <w:rPr>
          <w:b/>
          <w:bCs/>
        </w:rPr>
        <w:t>.</w:t>
      </w:r>
      <w:r>
        <w:rPr>
          <w:b/>
          <w:bCs/>
        </w:rPr>
        <w:t>6</w:t>
      </w:r>
      <w:r w:rsidRPr="00CC281B">
        <w:rPr>
          <w:b/>
          <w:bCs/>
        </w:rPr>
        <w:t xml:space="preserve"> netmask 255.255.255.</w:t>
      </w:r>
      <w:r>
        <w:rPr>
          <w:b/>
          <w:bCs/>
        </w:rPr>
        <w:t>252</w:t>
      </w:r>
      <w:r w:rsidRPr="00CC281B">
        <w:rPr>
          <w:b/>
          <w:bCs/>
        </w:rPr>
        <w:t>"</w:t>
      </w:r>
      <w:r>
        <w:rPr>
          <w:b/>
          <w:bCs/>
        </w:rPr>
        <w:t xml:space="preserve"> </w:t>
      </w:r>
      <w:r>
        <w:t>--&gt; R3</w:t>
      </w:r>
    </w:p>
    <w:p w14:paraId="5BFA3368" w14:textId="2C3894CD" w:rsidR="00E551D2" w:rsidRPr="00E551D2" w:rsidRDefault="00E551D2" w:rsidP="00E551D2">
      <w:pPr>
        <w:rPr>
          <w:b/>
          <w:bCs/>
        </w:rPr>
      </w:pPr>
      <w:r w:rsidRPr="00CC281B">
        <w:rPr>
          <w:b/>
          <w:bCs/>
        </w:rPr>
        <w:t>sysrc ifconfig_em</w:t>
      </w:r>
      <w:r>
        <w:rPr>
          <w:b/>
          <w:bCs/>
        </w:rPr>
        <w:t>1</w:t>
      </w:r>
      <w:r w:rsidRPr="00CC281B">
        <w:rPr>
          <w:b/>
          <w:bCs/>
        </w:rPr>
        <w:t>="inet 1</w:t>
      </w:r>
      <w:r>
        <w:rPr>
          <w:b/>
          <w:bCs/>
        </w:rPr>
        <w:t>7</w:t>
      </w:r>
      <w:r w:rsidRPr="00CC281B">
        <w:rPr>
          <w:b/>
          <w:bCs/>
        </w:rPr>
        <w:t>2.1</w:t>
      </w:r>
      <w:r>
        <w:rPr>
          <w:b/>
          <w:bCs/>
        </w:rPr>
        <w:t>7</w:t>
      </w:r>
      <w:r w:rsidRPr="00CC281B">
        <w:rPr>
          <w:b/>
          <w:bCs/>
        </w:rPr>
        <w:t>.1</w:t>
      </w:r>
      <w:r>
        <w:rPr>
          <w:b/>
          <w:bCs/>
        </w:rPr>
        <w:t>7</w:t>
      </w:r>
      <w:r w:rsidRPr="00CC281B">
        <w:rPr>
          <w:b/>
          <w:bCs/>
        </w:rPr>
        <w:t>.</w:t>
      </w:r>
      <w:r>
        <w:rPr>
          <w:b/>
          <w:bCs/>
        </w:rPr>
        <w:t>10</w:t>
      </w:r>
      <w:r w:rsidRPr="00CC281B">
        <w:rPr>
          <w:b/>
          <w:bCs/>
        </w:rPr>
        <w:t xml:space="preserve"> netmask 255.255.255.</w:t>
      </w:r>
      <w:r>
        <w:rPr>
          <w:b/>
          <w:bCs/>
        </w:rPr>
        <w:t>252</w:t>
      </w:r>
      <w:r w:rsidRPr="00CC281B">
        <w:rPr>
          <w:b/>
          <w:bCs/>
        </w:rPr>
        <w:t>"</w:t>
      </w:r>
      <w:r>
        <w:rPr>
          <w:b/>
          <w:bCs/>
        </w:rPr>
        <w:t xml:space="preserve"> </w:t>
      </w:r>
      <w:r>
        <w:t>--&gt; R3</w:t>
      </w:r>
    </w:p>
    <w:p w14:paraId="2AAE5B39" w14:textId="008846C3" w:rsidR="00905BE9" w:rsidRPr="002C2F99" w:rsidRDefault="00E551D2" w:rsidP="00905BE9">
      <w:pPr>
        <w:rPr>
          <w:lang w:val="el-GR"/>
        </w:rPr>
      </w:pPr>
      <w:r w:rsidRPr="002C16C1">
        <w:rPr>
          <w:b/>
          <w:bCs/>
        </w:rPr>
        <w:t>service</w:t>
      </w:r>
      <w:r w:rsidRPr="002C2F99">
        <w:rPr>
          <w:b/>
          <w:bCs/>
          <w:lang w:val="el-GR"/>
        </w:rPr>
        <w:t xml:space="preserve"> </w:t>
      </w:r>
      <w:r w:rsidRPr="002C16C1">
        <w:rPr>
          <w:b/>
          <w:bCs/>
        </w:rPr>
        <w:t>netif</w:t>
      </w:r>
      <w:r w:rsidRPr="002C2F99">
        <w:rPr>
          <w:b/>
          <w:bCs/>
          <w:lang w:val="el-GR"/>
        </w:rPr>
        <w:t xml:space="preserve"> </w:t>
      </w:r>
      <w:r w:rsidRPr="002C16C1">
        <w:rPr>
          <w:b/>
          <w:bCs/>
        </w:rPr>
        <w:t>restart</w:t>
      </w:r>
      <w:r w:rsidRPr="002C2F99">
        <w:rPr>
          <w:lang w:val="el-GR"/>
        </w:rPr>
        <w:t xml:space="preserve"> --&gt; </w:t>
      </w:r>
      <w:r>
        <w:t>R</w:t>
      </w:r>
      <w:r w:rsidRPr="002C2F99">
        <w:rPr>
          <w:lang w:val="el-GR"/>
        </w:rPr>
        <w:t>3</w:t>
      </w:r>
    </w:p>
    <w:p w14:paraId="0BF740C7" w14:textId="18919823" w:rsidR="00C1091B" w:rsidRPr="002C2F99" w:rsidRDefault="00C1091B" w:rsidP="00905BE9">
      <w:pPr>
        <w:pStyle w:val="3"/>
        <w:rPr>
          <w:lang w:val="el-GR"/>
        </w:rPr>
      </w:pPr>
      <w:r w:rsidRPr="002C2F99">
        <w:rPr>
          <w:lang w:val="el-GR"/>
        </w:rPr>
        <w:t>4.5</w:t>
      </w:r>
    </w:p>
    <w:p w14:paraId="3D277250" w14:textId="0123DEC0" w:rsidR="00905BE9" w:rsidRPr="002C2F99" w:rsidRDefault="005C027D" w:rsidP="00905BE9">
      <w:pPr>
        <w:rPr>
          <w:lang w:val="el-GR"/>
        </w:rPr>
      </w:pPr>
      <w:r>
        <w:rPr>
          <w:lang w:val="el-GR"/>
        </w:rPr>
        <w:t xml:space="preserve">Υπάρχει ήδη η ζητούμενη γραμμή γιατί το </w:t>
      </w:r>
      <w:r>
        <w:t>R</w:t>
      </w:r>
      <w:r w:rsidRPr="005C027D">
        <w:rPr>
          <w:lang w:val="el-GR"/>
        </w:rPr>
        <w:t xml:space="preserve">3 </w:t>
      </w:r>
      <w:r>
        <w:rPr>
          <w:lang w:val="el-GR"/>
        </w:rPr>
        <w:t xml:space="preserve">είναι </w:t>
      </w:r>
      <w:r>
        <w:t>linked</w:t>
      </w:r>
      <w:r w:rsidRPr="005C027D">
        <w:rPr>
          <w:lang w:val="el-GR"/>
        </w:rPr>
        <w:t xml:space="preserve"> </w:t>
      </w:r>
      <w:r>
        <w:t>clone</w:t>
      </w:r>
      <w:r w:rsidRPr="005C027D">
        <w:rPr>
          <w:lang w:val="el-GR"/>
        </w:rPr>
        <w:t>.</w:t>
      </w:r>
    </w:p>
    <w:p w14:paraId="2A7511E1" w14:textId="55AB5953" w:rsidR="00880084" w:rsidRPr="00880084" w:rsidRDefault="00880084" w:rsidP="00905BE9">
      <w:pPr>
        <w:rPr>
          <w:b/>
          <w:bCs/>
        </w:rPr>
      </w:pPr>
      <w:r w:rsidRPr="00880084">
        <w:rPr>
          <w:b/>
          <w:bCs/>
        </w:rPr>
        <w:t>service routing restart</w:t>
      </w:r>
    </w:p>
    <w:p w14:paraId="4A80664D" w14:textId="71EADD27" w:rsidR="00C1091B" w:rsidRPr="00607E0C" w:rsidRDefault="00C1091B" w:rsidP="00905BE9">
      <w:pPr>
        <w:pStyle w:val="3"/>
      </w:pPr>
      <w:r w:rsidRPr="00607E0C">
        <w:t>4.6</w:t>
      </w:r>
    </w:p>
    <w:p w14:paraId="518C4D13" w14:textId="4C8960B5" w:rsidR="00905BE9" w:rsidRPr="00607E0C" w:rsidRDefault="00880084" w:rsidP="00905BE9">
      <w:r w:rsidRPr="00607E0C">
        <w:rPr>
          <w:b/>
          <w:bCs/>
        </w:rPr>
        <w:t>route add -net 192.168.2.0/24 172.17.17.2</w:t>
      </w:r>
      <w:r w:rsidR="00607E0C">
        <w:rPr>
          <w:b/>
          <w:bCs/>
        </w:rPr>
        <w:t xml:space="preserve"> </w:t>
      </w:r>
      <w:r w:rsidR="00607E0C">
        <w:t>--&gt; R1</w:t>
      </w:r>
    </w:p>
    <w:p w14:paraId="74244765" w14:textId="02279756" w:rsidR="00C1091B" w:rsidRDefault="00C1091B" w:rsidP="00905BE9">
      <w:pPr>
        <w:pStyle w:val="3"/>
      </w:pPr>
      <w:r>
        <w:t>4.7</w:t>
      </w:r>
    </w:p>
    <w:p w14:paraId="560D89E1" w14:textId="71FAF01A" w:rsidR="00905BE9" w:rsidRPr="00607E0C" w:rsidRDefault="00607E0C" w:rsidP="00905BE9">
      <w:r w:rsidRPr="00880084">
        <w:rPr>
          <w:b/>
          <w:bCs/>
        </w:rPr>
        <w:t>route add -net 192.168.1.0/24 172.17.17.1</w:t>
      </w:r>
      <w:r>
        <w:rPr>
          <w:b/>
          <w:bCs/>
        </w:rPr>
        <w:t xml:space="preserve"> </w:t>
      </w:r>
      <w:r>
        <w:t>--&gt; R2</w:t>
      </w:r>
    </w:p>
    <w:p w14:paraId="5317BF3A" w14:textId="323EFD3D" w:rsidR="00C1091B" w:rsidRDefault="00C1091B" w:rsidP="00905BE9">
      <w:pPr>
        <w:pStyle w:val="3"/>
      </w:pPr>
      <w:r>
        <w:t>4.8</w:t>
      </w:r>
    </w:p>
    <w:p w14:paraId="7B9F8C65" w14:textId="57A48567" w:rsidR="00A814D3" w:rsidRPr="003362F4" w:rsidRDefault="00A814D3" w:rsidP="00A814D3">
      <w:r w:rsidRPr="00A814D3">
        <w:rPr>
          <w:b/>
          <w:bCs/>
        </w:rPr>
        <w:t>route add -net 192.168.1.0/24 172.17.17.5</w:t>
      </w:r>
      <w:r w:rsidR="003362F4">
        <w:rPr>
          <w:b/>
          <w:bCs/>
        </w:rPr>
        <w:t xml:space="preserve"> </w:t>
      </w:r>
      <w:r w:rsidR="003362F4">
        <w:t>--&gt; R3</w:t>
      </w:r>
    </w:p>
    <w:p w14:paraId="2D951831" w14:textId="31E0C63C" w:rsidR="00905BE9" w:rsidRPr="003362F4" w:rsidRDefault="00A814D3" w:rsidP="00A814D3">
      <w:r w:rsidRPr="00A814D3">
        <w:rPr>
          <w:b/>
          <w:bCs/>
        </w:rPr>
        <w:t>route add -net 192.168.2.0/24 172.17.17.9</w:t>
      </w:r>
      <w:r w:rsidR="003362F4">
        <w:rPr>
          <w:b/>
          <w:bCs/>
        </w:rPr>
        <w:t xml:space="preserve"> </w:t>
      </w:r>
      <w:r w:rsidR="003362F4">
        <w:t>--&gt; R3</w:t>
      </w:r>
    </w:p>
    <w:p w14:paraId="6A83591F" w14:textId="605DD084" w:rsidR="00C1091B" w:rsidRDefault="00C1091B" w:rsidP="00905BE9">
      <w:pPr>
        <w:pStyle w:val="3"/>
      </w:pPr>
      <w:r>
        <w:lastRenderedPageBreak/>
        <w:t>4.9</w:t>
      </w:r>
    </w:p>
    <w:p w14:paraId="35D3C6E3" w14:textId="5F9A3392" w:rsidR="00905BE9" w:rsidRPr="000B7E52" w:rsidRDefault="00A814D3" w:rsidP="00905BE9">
      <w:pPr>
        <w:rPr>
          <w:b/>
          <w:bCs/>
        </w:rPr>
      </w:pPr>
      <w:r w:rsidRPr="000B7E52">
        <w:rPr>
          <w:b/>
          <w:bCs/>
        </w:rPr>
        <w:t>route add -host 192.168.2.3 172.17.17.6</w:t>
      </w:r>
    </w:p>
    <w:p w14:paraId="350981EF" w14:textId="45F7F67C" w:rsidR="00300930" w:rsidRPr="000B7E52" w:rsidRDefault="00300930" w:rsidP="00905BE9">
      <w:pPr>
        <w:rPr>
          <w:b/>
          <w:bCs/>
        </w:rPr>
      </w:pPr>
      <w:r w:rsidRPr="000B7E52">
        <w:rPr>
          <w:b/>
          <w:bCs/>
        </w:rPr>
        <w:t>netstat -r</w:t>
      </w:r>
    </w:p>
    <w:p w14:paraId="7F6BCFBB" w14:textId="0A517649" w:rsidR="00300930" w:rsidRDefault="00300930" w:rsidP="00905BE9">
      <w:r w:rsidRPr="00300930">
        <w:rPr>
          <w:noProof/>
        </w:rPr>
        <w:drawing>
          <wp:inline distT="0" distB="0" distL="0" distR="0" wp14:anchorId="7233898F" wp14:editId="3E31383F">
            <wp:extent cx="4915586" cy="161948"/>
            <wp:effectExtent l="0" t="0" r="0" b="9525"/>
            <wp:docPr id="166504848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48484" name=""/>
                    <pic:cNvPicPr/>
                  </pic:nvPicPr>
                  <pic:blipFill>
                    <a:blip r:embed="rId18"/>
                    <a:stretch>
                      <a:fillRect/>
                    </a:stretch>
                  </pic:blipFill>
                  <pic:spPr>
                    <a:xfrm>
                      <a:off x="0" y="0"/>
                      <a:ext cx="4915586" cy="161948"/>
                    </a:xfrm>
                    <a:prstGeom prst="rect">
                      <a:avLst/>
                    </a:prstGeom>
                  </pic:spPr>
                </pic:pic>
              </a:graphicData>
            </a:graphic>
          </wp:inline>
        </w:drawing>
      </w:r>
    </w:p>
    <w:p w14:paraId="2878A671" w14:textId="6FC53999" w:rsidR="00300930" w:rsidRPr="001544B3" w:rsidRDefault="00300930" w:rsidP="00905BE9">
      <w:r>
        <w:rPr>
          <w:lang w:val="el-GR"/>
        </w:rPr>
        <w:t>Η</w:t>
      </w:r>
      <w:r w:rsidRPr="001544B3">
        <w:t xml:space="preserve"> </w:t>
      </w:r>
      <w:r>
        <w:rPr>
          <w:lang w:val="el-GR"/>
        </w:rPr>
        <w:t>σημαία</w:t>
      </w:r>
      <w:r w:rsidRPr="001544B3">
        <w:t xml:space="preserve"> </w:t>
      </w:r>
      <w:r>
        <w:rPr>
          <w:lang w:val="el-GR"/>
        </w:rPr>
        <w:t>Η</w:t>
      </w:r>
      <w:r w:rsidRPr="001544B3">
        <w:t>.</w:t>
      </w:r>
    </w:p>
    <w:p w14:paraId="6EC17543" w14:textId="62B38CA2" w:rsidR="00C1091B" w:rsidRDefault="00C1091B" w:rsidP="00905BE9">
      <w:pPr>
        <w:pStyle w:val="3"/>
      </w:pPr>
      <w:r>
        <w:t>4.10</w:t>
      </w:r>
    </w:p>
    <w:p w14:paraId="47A71113" w14:textId="36535490" w:rsidR="00905BE9" w:rsidRPr="00AA4616" w:rsidRDefault="00986C3D" w:rsidP="00905BE9">
      <w:pPr>
        <w:rPr>
          <w:b/>
          <w:bCs/>
        </w:rPr>
      </w:pPr>
      <w:r w:rsidRPr="00AA4616">
        <w:rPr>
          <w:b/>
          <w:bCs/>
        </w:rPr>
        <w:t>traceroute 192.168</w:t>
      </w:r>
      <w:r w:rsidR="001544B3" w:rsidRPr="00AA4616">
        <w:rPr>
          <w:b/>
          <w:bCs/>
        </w:rPr>
        <w:t>.2.2</w:t>
      </w:r>
    </w:p>
    <w:p w14:paraId="4F93CA30" w14:textId="73634F88" w:rsidR="00AA4616" w:rsidRDefault="00AA4616" w:rsidP="00905BE9">
      <w:r w:rsidRPr="003362F4">
        <w:rPr>
          <w:noProof/>
          <w:lang w:val="el-GR"/>
        </w:rPr>
        <w:drawing>
          <wp:inline distT="0" distB="0" distL="0" distR="0" wp14:anchorId="43EF174E" wp14:editId="465DF1C3">
            <wp:extent cx="6154309" cy="931912"/>
            <wp:effectExtent l="0" t="0" r="0" b="0"/>
            <wp:docPr id="212109862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98626" name=""/>
                    <pic:cNvPicPr/>
                  </pic:nvPicPr>
                  <pic:blipFill>
                    <a:blip r:embed="rId19"/>
                    <a:stretch>
                      <a:fillRect/>
                    </a:stretch>
                  </pic:blipFill>
                  <pic:spPr>
                    <a:xfrm>
                      <a:off x="0" y="0"/>
                      <a:ext cx="6158709" cy="932578"/>
                    </a:xfrm>
                    <a:prstGeom prst="rect">
                      <a:avLst/>
                    </a:prstGeom>
                  </pic:spPr>
                </pic:pic>
              </a:graphicData>
            </a:graphic>
          </wp:inline>
        </w:drawing>
      </w:r>
    </w:p>
    <w:p w14:paraId="4FAD3603" w14:textId="684CBB39" w:rsidR="00AA4616" w:rsidRPr="00AA4616" w:rsidRDefault="00AA4616" w:rsidP="00AA4616">
      <w:pPr>
        <w:rPr>
          <w:lang w:val="el-GR"/>
        </w:rPr>
      </w:pPr>
      <w:r w:rsidRPr="00AA4616">
        <w:rPr>
          <w:lang w:val="el-GR"/>
        </w:rPr>
        <w:t xml:space="preserve">Βλέπουμε συνολικά 3 βήματα, το 3ο εκ των οποίων γίνεται στο </w:t>
      </w:r>
      <w:r>
        <w:t>destination</w:t>
      </w:r>
      <w:r w:rsidRPr="00AA4616">
        <w:rPr>
          <w:lang w:val="el-GR"/>
        </w:rPr>
        <w:t xml:space="preserve"> (</w:t>
      </w:r>
      <w:r>
        <w:t>PC</w:t>
      </w:r>
      <w:r w:rsidRPr="00AA4616">
        <w:rPr>
          <w:lang w:val="el-GR"/>
        </w:rPr>
        <w:t>2).</w:t>
      </w:r>
    </w:p>
    <w:p w14:paraId="7F425B3B" w14:textId="4328348C" w:rsidR="00C1091B" w:rsidRPr="001544B3" w:rsidRDefault="00C1091B" w:rsidP="00905BE9">
      <w:pPr>
        <w:pStyle w:val="3"/>
      </w:pPr>
      <w:r>
        <w:t>4.11</w:t>
      </w:r>
    </w:p>
    <w:p w14:paraId="40CA03E3" w14:textId="544B1A21" w:rsidR="00222CCF" w:rsidRPr="00DD4CAA" w:rsidRDefault="001544B3" w:rsidP="00222CCF">
      <w:pPr>
        <w:rPr>
          <w:b/>
          <w:bCs/>
        </w:rPr>
      </w:pPr>
      <w:r w:rsidRPr="00DD4CAA">
        <w:rPr>
          <w:b/>
          <w:bCs/>
        </w:rPr>
        <w:t>ping 192.168.2.2</w:t>
      </w:r>
    </w:p>
    <w:p w14:paraId="3A620FD6" w14:textId="3B5FB8CA" w:rsidR="00DD4CAA" w:rsidRDefault="00DD4CAA" w:rsidP="00222CCF">
      <w:r w:rsidRPr="00DD4CAA">
        <w:rPr>
          <w:noProof/>
        </w:rPr>
        <w:drawing>
          <wp:inline distT="0" distB="0" distL="0" distR="0" wp14:anchorId="6240E05E" wp14:editId="6DEC5ED2">
            <wp:extent cx="5687219" cy="1819529"/>
            <wp:effectExtent l="0" t="0" r="8890" b="9525"/>
            <wp:docPr id="12731191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911" name=""/>
                    <pic:cNvPicPr/>
                  </pic:nvPicPr>
                  <pic:blipFill>
                    <a:blip r:embed="rId20"/>
                    <a:stretch>
                      <a:fillRect/>
                    </a:stretch>
                  </pic:blipFill>
                  <pic:spPr>
                    <a:xfrm>
                      <a:off x="0" y="0"/>
                      <a:ext cx="5687219" cy="1819529"/>
                    </a:xfrm>
                    <a:prstGeom prst="rect">
                      <a:avLst/>
                    </a:prstGeom>
                  </pic:spPr>
                </pic:pic>
              </a:graphicData>
            </a:graphic>
          </wp:inline>
        </w:drawing>
      </w:r>
    </w:p>
    <w:p w14:paraId="2B984FF4" w14:textId="46A3045A" w:rsidR="00D444FE" w:rsidRPr="00D444FE" w:rsidRDefault="00D444FE" w:rsidP="00222CCF">
      <w:pPr>
        <w:rPr>
          <w:lang w:val="el-GR"/>
        </w:rPr>
      </w:pPr>
      <w:r w:rsidRPr="00D444FE">
        <w:t>ttl = 62</w:t>
      </w:r>
      <w:r>
        <w:t xml:space="preserve">. </w:t>
      </w:r>
      <w:r>
        <w:rPr>
          <w:lang w:val="el-GR"/>
        </w:rPr>
        <w:t>Άρα 2 βήματα</w:t>
      </w:r>
      <w:r w:rsidR="006C3C20">
        <w:rPr>
          <w:lang w:val="el-GR"/>
        </w:rPr>
        <w:t>.</w:t>
      </w:r>
    </w:p>
    <w:p w14:paraId="4111DC35" w14:textId="6539BDFC" w:rsidR="0086537E" w:rsidRDefault="00C1091B" w:rsidP="0086537E">
      <w:pPr>
        <w:pStyle w:val="3"/>
        <w:rPr>
          <w:lang w:val="el-GR"/>
        </w:rPr>
      </w:pPr>
      <w:r>
        <w:t>4.12</w:t>
      </w:r>
    </w:p>
    <w:p w14:paraId="73968B81" w14:textId="31E10FD1" w:rsidR="0086537E" w:rsidRPr="0086537E" w:rsidRDefault="0086537E" w:rsidP="0086537E">
      <w:pPr>
        <w:rPr>
          <w:lang w:val="el-GR"/>
        </w:rPr>
      </w:pPr>
      <w:r>
        <w:rPr>
          <w:lang w:val="el-GR"/>
        </w:rPr>
        <w:t>4 βήματα.</w:t>
      </w:r>
    </w:p>
    <w:p w14:paraId="208814A9" w14:textId="1F8D61CD" w:rsidR="0086537E" w:rsidRPr="00222CCF" w:rsidRDefault="0086537E" w:rsidP="00222CCF">
      <w:pPr>
        <w:rPr>
          <w:lang w:val="el-GR"/>
        </w:rPr>
      </w:pPr>
      <w:r w:rsidRPr="0086537E">
        <w:rPr>
          <w:noProof/>
          <w:lang w:val="el-GR"/>
        </w:rPr>
        <w:drawing>
          <wp:inline distT="0" distB="0" distL="0" distR="0" wp14:anchorId="5BDA3FBF" wp14:editId="5ECC5841">
            <wp:extent cx="6639852" cy="1095528"/>
            <wp:effectExtent l="0" t="0" r="8890" b="9525"/>
            <wp:docPr id="116387512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75129" name=""/>
                    <pic:cNvPicPr/>
                  </pic:nvPicPr>
                  <pic:blipFill>
                    <a:blip r:embed="rId21"/>
                    <a:stretch>
                      <a:fillRect/>
                    </a:stretch>
                  </pic:blipFill>
                  <pic:spPr>
                    <a:xfrm>
                      <a:off x="0" y="0"/>
                      <a:ext cx="6639852" cy="1095528"/>
                    </a:xfrm>
                    <a:prstGeom prst="rect">
                      <a:avLst/>
                    </a:prstGeom>
                  </pic:spPr>
                </pic:pic>
              </a:graphicData>
            </a:graphic>
          </wp:inline>
        </w:drawing>
      </w:r>
    </w:p>
    <w:p w14:paraId="7C20C1D4" w14:textId="08461ADE" w:rsidR="00C1091B" w:rsidRDefault="00C1091B" w:rsidP="00905BE9">
      <w:pPr>
        <w:pStyle w:val="3"/>
        <w:rPr>
          <w:lang w:val="el-GR"/>
        </w:rPr>
      </w:pPr>
      <w:r>
        <w:lastRenderedPageBreak/>
        <w:t>4.13</w:t>
      </w:r>
    </w:p>
    <w:p w14:paraId="6C109DD8" w14:textId="78D4DD3A" w:rsidR="00222CCF" w:rsidRDefault="0001307B" w:rsidP="00222CCF">
      <w:pPr>
        <w:rPr>
          <w:lang w:val="el-GR"/>
        </w:rPr>
      </w:pPr>
      <w:r w:rsidRPr="0001307B">
        <w:rPr>
          <w:noProof/>
          <w:lang w:val="el-GR"/>
        </w:rPr>
        <w:drawing>
          <wp:inline distT="0" distB="0" distL="0" distR="0" wp14:anchorId="1937E585" wp14:editId="106CE514">
            <wp:extent cx="5439534" cy="1581371"/>
            <wp:effectExtent l="0" t="0" r="0" b="0"/>
            <wp:docPr id="231439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960" name=""/>
                    <pic:cNvPicPr/>
                  </pic:nvPicPr>
                  <pic:blipFill>
                    <a:blip r:embed="rId22"/>
                    <a:stretch>
                      <a:fillRect/>
                    </a:stretch>
                  </pic:blipFill>
                  <pic:spPr>
                    <a:xfrm>
                      <a:off x="0" y="0"/>
                      <a:ext cx="5439534" cy="1581371"/>
                    </a:xfrm>
                    <a:prstGeom prst="rect">
                      <a:avLst/>
                    </a:prstGeom>
                  </pic:spPr>
                </pic:pic>
              </a:graphicData>
            </a:graphic>
          </wp:inline>
        </w:drawing>
      </w:r>
    </w:p>
    <w:p w14:paraId="6A77DA95" w14:textId="4F069372" w:rsidR="0001307B" w:rsidRPr="0001307B" w:rsidRDefault="0001307B" w:rsidP="00222CCF">
      <w:pPr>
        <w:rPr>
          <w:lang w:val="el-GR"/>
        </w:rPr>
      </w:pPr>
      <w:r>
        <w:t>ttl</w:t>
      </w:r>
      <w:r w:rsidRPr="008D3FF0">
        <w:rPr>
          <w:lang w:val="el-GR"/>
        </w:rPr>
        <w:t xml:space="preserve"> = 62. </w:t>
      </w:r>
      <w:r>
        <w:rPr>
          <w:lang w:val="el-GR"/>
        </w:rPr>
        <w:t>Άρα 2 βήματα.</w:t>
      </w:r>
    </w:p>
    <w:p w14:paraId="723611CA" w14:textId="7160BEE7" w:rsidR="00C1091B" w:rsidRDefault="00C1091B" w:rsidP="00905BE9">
      <w:pPr>
        <w:pStyle w:val="3"/>
        <w:rPr>
          <w:lang w:val="el-GR"/>
        </w:rPr>
      </w:pPr>
      <w:r w:rsidRPr="008D3FF0">
        <w:rPr>
          <w:lang w:val="el-GR"/>
        </w:rPr>
        <w:t>4.14</w:t>
      </w:r>
    </w:p>
    <w:p w14:paraId="75EBEA44" w14:textId="75A95609" w:rsidR="00222CCF" w:rsidRPr="00222CCF" w:rsidRDefault="008D3FF0" w:rsidP="00222CCF">
      <w:pPr>
        <w:rPr>
          <w:lang w:val="el-GR"/>
        </w:rPr>
      </w:pPr>
      <w:r w:rsidRPr="008D3FF0">
        <w:rPr>
          <w:lang w:val="el-GR"/>
        </w:rPr>
        <w:t>Το ICMP echo request ακολουθεί τη διαδρομή PC1 → R1 → R3 → R2 → PC3.</w:t>
      </w:r>
    </w:p>
    <w:p w14:paraId="3C4FD626" w14:textId="1BB1509A" w:rsidR="00C1091B" w:rsidRDefault="00C1091B" w:rsidP="00905BE9">
      <w:pPr>
        <w:pStyle w:val="3"/>
        <w:rPr>
          <w:lang w:val="el-GR"/>
        </w:rPr>
      </w:pPr>
      <w:r w:rsidRPr="002C2F99">
        <w:rPr>
          <w:lang w:val="el-GR"/>
        </w:rPr>
        <w:t>4.15</w:t>
      </w:r>
    </w:p>
    <w:p w14:paraId="3B2066F5" w14:textId="00802B62" w:rsidR="00222CCF" w:rsidRPr="00222CCF" w:rsidRDefault="008D3FF0" w:rsidP="008D3FF0">
      <w:pPr>
        <w:rPr>
          <w:lang w:val="el-GR"/>
        </w:rPr>
      </w:pPr>
      <w:r w:rsidRPr="008D3FF0">
        <w:rPr>
          <w:lang w:val="el-GR"/>
        </w:rPr>
        <w:t>Αντιθέτως, το ICMP echo reply ακολουθεί τη διαδρομή PC3 → R2 → R1 →</w:t>
      </w:r>
      <w:r>
        <w:rPr>
          <w:lang w:val="el-GR"/>
        </w:rPr>
        <w:t xml:space="preserve"> </w:t>
      </w:r>
      <w:r w:rsidRPr="008D3FF0">
        <w:rPr>
          <w:lang w:val="el-GR"/>
        </w:rPr>
        <w:t>PC1, δεδομένου πως είχαμε ορίσει στατική εγγραφή στον R2 ώστε να προωθούνται</w:t>
      </w:r>
      <w:r>
        <w:rPr>
          <w:lang w:val="el-GR"/>
        </w:rPr>
        <w:t xml:space="preserve"> </w:t>
      </w:r>
      <w:r w:rsidRPr="008D3FF0">
        <w:rPr>
          <w:lang w:val="el-GR"/>
        </w:rPr>
        <w:t>πακέτα προς το LAN1 μέσω του R1, ενώ είχαμε ορίσει επίσης στατική εγγραφή στο</w:t>
      </w:r>
      <w:r w:rsidR="00B466DD">
        <w:rPr>
          <w:lang w:val="el-GR"/>
        </w:rPr>
        <w:t xml:space="preserve"> </w:t>
      </w:r>
      <w:r w:rsidRPr="008D3FF0">
        <w:rPr>
          <w:lang w:val="el-GR"/>
        </w:rPr>
        <w:t>R1, έτσι ώστε πακέτα προς το PC3 να διέρχονται από το R3.</w:t>
      </w:r>
    </w:p>
    <w:p w14:paraId="1C10C5DE" w14:textId="4D31E465" w:rsidR="00C1091B" w:rsidRDefault="00C1091B" w:rsidP="00905BE9">
      <w:pPr>
        <w:pStyle w:val="3"/>
        <w:rPr>
          <w:lang w:val="el-GR"/>
        </w:rPr>
      </w:pPr>
      <w:r w:rsidRPr="002C2F99">
        <w:rPr>
          <w:lang w:val="el-GR"/>
        </w:rPr>
        <w:t>4.16</w:t>
      </w:r>
    </w:p>
    <w:p w14:paraId="664BFC79" w14:textId="66DD8D01" w:rsidR="007A719A" w:rsidRPr="007A719A" w:rsidRDefault="007A719A" w:rsidP="007A719A">
      <w:pPr>
        <w:rPr>
          <w:lang w:val="el-GR"/>
        </w:rPr>
      </w:pPr>
      <w:r w:rsidRPr="007A719A">
        <w:rPr>
          <w:b/>
          <w:bCs/>
          <w:lang w:val="el-GR"/>
        </w:rPr>
        <w:t>tcpdump -i em1</w:t>
      </w:r>
      <w:r>
        <w:rPr>
          <w:lang w:val="el-GR"/>
        </w:rPr>
        <w:t xml:space="preserve"> --&gt; </w:t>
      </w:r>
      <w:r w:rsidRPr="007A719A">
        <w:rPr>
          <w:lang w:val="el-GR"/>
        </w:rPr>
        <w:t>R2</w:t>
      </w:r>
    </w:p>
    <w:p w14:paraId="49919309" w14:textId="123F2FDF" w:rsidR="00222CCF" w:rsidRDefault="007A719A" w:rsidP="007A719A">
      <w:pPr>
        <w:pStyle w:val="3"/>
        <w:rPr>
          <w:lang w:val="el-GR"/>
        </w:rPr>
      </w:pPr>
      <w:r>
        <w:rPr>
          <w:lang w:val="el-GR"/>
        </w:rPr>
        <w:t>4.17</w:t>
      </w:r>
    </w:p>
    <w:p w14:paraId="015D0101" w14:textId="7FD751A6" w:rsidR="007A719A" w:rsidRPr="007A719A" w:rsidRDefault="007A719A" w:rsidP="007A719A">
      <w:pPr>
        <w:rPr>
          <w:lang w:val="el-GR"/>
        </w:rPr>
      </w:pPr>
      <w:r>
        <w:rPr>
          <w:lang w:val="el-GR"/>
        </w:rPr>
        <w:t>Όχι, δεν παρατηρούμε κανένα είδος πακέτου.</w:t>
      </w:r>
    </w:p>
    <w:p w14:paraId="600A7E68" w14:textId="6A3F7FB4" w:rsidR="007A719A" w:rsidRDefault="007A719A" w:rsidP="007A719A">
      <w:pPr>
        <w:pStyle w:val="3"/>
        <w:rPr>
          <w:lang w:val="el-GR"/>
        </w:rPr>
      </w:pPr>
      <w:r>
        <w:rPr>
          <w:lang w:val="el-GR"/>
        </w:rPr>
        <w:t>4.18</w:t>
      </w:r>
    </w:p>
    <w:p w14:paraId="3D46495E" w14:textId="2A770BF5" w:rsidR="002252C5" w:rsidRPr="002252C5" w:rsidRDefault="002252C5" w:rsidP="002252C5">
      <w:pPr>
        <w:rPr>
          <w:lang w:val="el-GR"/>
        </w:rPr>
      </w:pPr>
      <w:r w:rsidRPr="002252C5">
        <w:rPr>
          <w:lang w:val="el-GR"/>
        </w:rPr>
        <w:t>Ναι, παράγονται</w:t>
      </w:r>
      <w:r>
        <w:rPr>
          <w:lang w:val="el-GR"/>
        </w:rPr>
        <w:t xml:space="preserve"> τα παρακάτω πακέτα.</w:t>
      </w:r>
    </w:p>
    <w:p w14:paraId="68C1AEE2" w14:textId="69C12F74" w:rsidR="002252C5" w:rsidRDefault="002252C5" w:rsidP="002252C5">
      <w:pPr>
        <w:rPr>
          <w:lang w:val="el-GR"/>
        </w:rPr>
      </w:pPr>
      <w:r w:rsidRPr="002252C5">
        <w:rPr>
          <w:noProof/>
          <w:lang w:val="el-GR"/>
        </w:rPr>
        <w:drawing>
          <wp:inline distT="0" distB="0" distL="0" distR="0" wp14:anchorId="33466DA0" wp14:editId="38DFB5CA">
            <wp:extent cx="4039262" cy="2239546"/>
            <wp:effectExtent l="0" t="0" r="0" b="0"/>
            <wp:docPr id="89003369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33696" name=""/>
                    <pic:cNvPicPr/>
                  </pic:nvPicPr>
                  <pic:blipFill>
                    <a:blip r:embed="rId23"/>
                    <a:stretch>
                      <a:fillRect/>
                    </a:stretch>
                  </pic:blipFill>
                  <pic:spPr>
                    <a:xfrm>
                      <a:off x="0" y="0"/>
                      <a:ext cx="4044900" cy="2242672"/>
                    </a:xfrm>
                    <a:prstGeom prst="rect">
                      <a:avLst/>
                    </a:prstGeom>
                  </pic:spPr>
                </pic:pic>
              </a:graphicData>
            </a:graphic>
          </wp:inline>
        </w:drawing>
      </w:r>
    </w:p>
    <w:p w14:paraId="481ECEF4" w14:textId="0439CACA" w:rsidR="00490C6C" w:rsidRPr="002C2F99" w:rsidRDefault="00490C6C" w:rsidP="0065447B">
      <w:pPr>
        <w:rPr>
          <w:lang w:val="el-GR"/>
        </w:rPr>
      </w:pPr>
      <w:r>
        <w:rPr>
          <w:lang w:val="el-GR"/>
        </w:rPr>
        <w:t xml:space="preserve">Παρατηρούμε την παρουσία πακέτων </w:t>
      </w:r>
      <w:r w:rsidR="0065447B" w:rsidRPr="0065447B">
        <w:rPr>
          <w:b/>
          <w:bCs/>
          <w:i/>
          <w:iCs/>
        </w:rPr>
        <w:t>ICMP</w:t>
      </w:r>
      <w:r w:rsidR="0065447B" w:rsidRPr="0065447B">
        <w:rPr>
          <w:b/>
          <w:bCs/>
          <w:i/>
          <w:iCs/>
          <w:lang w:val="el-GR"/>
        </w:rPr>
        <w:t xml:space="preserve"> 192.168.2.3 </w:t>
      </w:r>
      <w:r w:rsidR="0065447B" w:rsidRPr="0065447B">
        <w:rPr>
          <w:b/>
          <w:bCs/>
          <w:i/>
          <w:iCs/>
        </w:rPr>
        <w:t>udp</w:t>
      </w:r>
      <w:r w:rsidR="0065447B" w:rsidRPr="0065447B">
        <w:rPr>
          <w:b/>
          <w:bCs/>
          <w:i/>
          <w:iCs/>
          <w:lang w:val="el-GR"/>
        </w:rPr>
        <w:t xml:space="preserve"> </w:t>
      </w:r>
      <w:r w:rsidR="0065447B" w:rsidRPr="0065447B">
        <w:rPr>
          <w:b/>
          <w:bCs/>
          <w:i/>
          <w:iCs/>
        </w:rPr>
        <w:t>port</w:t>
      </w:r>
      <w:r w:rsidR="0065447B" w:rsidRPr="0065447B">
        <w:rPr>
          <w:b/>
          <w:bCs/>
          <w:i/>
          <w:iCs/>
          <w:lang w:val="el-GR"/>
        </w:rPr>
        <w:t xml:space="preserve"> </w:t>
      </w:r>
      <w:r w:rsidR="0065447B" w:rsidRPr="0065447B">
        <w:rPr>
          <w:b/>
          <w:bCs/>
          <w:i/>
          <w:iCs/>
        </w:rPr>
        <w:t>XXXXX</w:t>
      </w:r>
      <w:r w:rsidR="0065447B" w:rsidRPr="0065447B">
        <w:rPr>
          <w:b/>
          <w:bCs/>
          <w:i/>
          <w:iCs/>
          <w:lang w:val="el-GR"/>
        </w:rPr>
        <w:t xml:space="preserve"> </w:t>
      </w:r>
      <w:r w:rsidR="0065447B" w:rsidRPr="0065447B">
        <w:rPr>
          <w:b/>
          <w:bCs/>
          <w:i/>
          <w:iCs/>
        </w:rPr>
        <w:t>unreachable</w:t>
      </w:r>
      <w:r w:rsidR="0065447B" w:rsidRPr="0065447B">
        <w:rPr>
          <w:b/>
          <w:bCs/>
          <w:i/>
          <w:iCs/>
          <w:lang w:val="el-GR"/>
        </w:rPr>
        <w:t>.</w:t>
      </w:r>
    </w:p>
    <w:p w14:paraId="70AA33D8" w14:textId="5C6CB0FE" w:rsidR="00FC379C" w:rsidRPr="00D00895" w:rsidRDefault="00FC379C" w:rsidP="0065447B">
      <w:pPr>
        <w:rPr>
          <w:lang w:val="el-GR"/>
        </w:rPr>
      </w:pPr>
      <w:r>
        <w:lastRenderedPageBreak/>
        <w:t>To</w:t>
      </w:r>
      <w:r w:rsidRPr="00FC379C">
        <w:rPr>
          <w:lang w:val="el-GR"/>
        </w:rPr>
        <w:t xml:space="preserve"> </w:t>
      </w:r>
      <w:r>
        <w:t>traceroute</w:t>
      </w:r>
      <w:r w:rsidRPr="00FC379C">
        <w:rPr>
          <w:lang w:val="el-GR"/>
        </w:rPr>
        <w:t xml:space="preserve"> </w:t>
      </w:r>
      <w:r>
        <w:rPr>
          <w:lang w:val="el-GR"/>
        </w:rPr>
        <w:t>ωστόσο</w:t>
      </w:r>
      <w:r w:rsidRPr="00FC379C">
        <w:rPr>
          <w:lang w:val="el-GR"/>
        </w:rPr>
        <w:t xml:space="preserve"> </w:t>
      </w:r>
      <w:r>
        <w:rPr>
          <w:lang w:val="el-GR"/>
        </w:rPr>
        <w:t xml:space="preserve">αποτυγχάνει καθώς </w:t>
      </w:r>
      <w:r w:rsidR="00D00895">
        <w:rPr>
          <w:lang w:val="el-GR"/>
        </w:rPr>
        <w:t xml:space="preserve">ο </w:t>
      </w:r>
      <w:r w:rsidR="00D00895">
        <w:t>R</w:t>
      </w:r>
      <w:r w:rsidR="00D00895" w:rsidRPr="00D00895">
        <w:rPr>
          <w:lang w:val="el-GR"/>
        </w:rPr>
        <w:t xml:space="preserve">2 </w:t>
      </w:r>
      <w:r w:rsidR="00D00895">
        <w:rPr>
          <w:lang w:val="el-GR"/>
        </w:rPr>
        <w:t xml:space="preserve">δεν μπορεί να προωθήσει </w:t>
      </w:r>
      <w:r w:rsidR="00D00895">
        <w:t>replies</w:t>
      </w:r>
      <w:r w:rsidR="00D00895" w:rsidRPr="00D00895">
        <w:rPr>
          <w:lang w:val="el-GR"/>
        </w:rPr>
        <w:t xml:space="preserve"> </w:t>
      </w:r>
      <w:r w:rsidR="00D00895">
        <w:rPr>
          <w:lang w:val="el-GR"/>
        </w:rPr>
        <w:t xml:space="preserve">πίσω στο </w:t>
      </w:r>
      <w:r w:rsidR="00D00895">
        <w:t>PC</w:t>
      </w:r>
      <w:r w:rsidR="00D00895" w:rsidRPr="00D00895">
        <w:rPr>
          <w:lang w:val="el-GR"/>
        </w:rPr>
        <w:t xml:space="preserve">1 </w:t>
      </w:r>
      <w:r w:rsidR="00D00895">
        <w:rPr>
          <w:lang w:val="el-GR"/>
        </w:rPr>
        <w:t xml:space="preserve">αφού η διαδρομή που του ορίσαμε στατικά να ακολουθήσει μέσω </w:t>
      </w:r>
      <w:r w:rsidR="00D00895">
        <w:t>WAN</w:t>
      </w:r>
      <w:r w:rsidR="00D00895" w:rsidRPr="00D00895">
        <w:rPr>
          <w:lang w:val="el-GR"/>
        </w:rPr>
        <w:t xml:space="preserve">1 </w:t>
      </w:r>
      <w:r w:rsidR="00D00895">
        <w:rPr>
          <w:lang w:val="el-GR"/>
        </w:rPr>
        <w:t>έχει βλάβη.</w:t>
      </w:r>
    </w:p>
    <w:p w14:paraId="73205D33" w14:textId="4F8A5534" w:rsidR="007A719A" w:rsidRPr="00C04B4F" w:rsidRDefault="007A719A" w:rsidP="007A719A">
      <w:pPr>
        <w:pStyle w:val="3"/>
      </w:pPr>
      <w:r w:rsidRPr="00C04B4F">
        <w:t>4.19</w:t>
      </w:r>
    </w:p>
    <w:p w14:paraId="7D0B637E" w14:textId="52D9EF0D" w:rsidR="002252C5" w:rsidRPr="00C04B4F" w:rsidRDefault="000B5DBF" w:rsidP="002252C5">
      <w:r>
        <w:rPr>
          <w:lang w:val="el-GR"/>
        </w:rPr>
        <w:t>Ναι</w:t>
      </w:r>
      <w:r w:rsidRPr="00C04B4F">
        <w:t>.</w:t>
      </w:r>
    </w:p>
    <w:p w14:paraId="017247B4" w14:textId="59A32795" w:rsidR="007A719A" w:rsidRPr="00C04B4F" w:rsidRDefault="007A719A" w:rsidP="007A719A">
      <w:pPr>
        <w:pStyle w:val="3"/>
      </w:pPr>
      <w:r w:rsidRPr="00C04B4F">
        <w:t>4.20</w:t>
      </w:r>
    </w:p>
    <w:p w14:paraId="213822F8" w14:textId="378D1E56" w:rsidR="002252C5" w:rsidRPr="00C04B4F" w:rsidRDefault="00C04B4F" w:rsidP="002252C5">
      <w:r w:rsidRPr="00C04B4F">
        <w:rPr>
          <w:b/>
          <w:bCs/>
        </w:rPr>
        <w:t>route change -net 192.168.2.0/24 172.17.17.6</w:t>
      </w:r>
      <w:r w:rsidRPr="00C04B4F">
        <w:t xml:space="preserve"> --&gt; </w:t>
      </w:r>
      <w:r>
        <w:t>R1</w:t>
      </w:r>
    </w:p>
    <w:p w14:paraId="606CC685" w14:textId="10DE27D9" w:rsidR="00C04B4F" w:rsidRPr="00C04B4F" w:rsidRDefault="00C04B4F" w:rsidP="00C04B4F">
      <w:r w:rsidRPr="00C04B4F">
        <w:rPr>
          <w:b/>
          <w:bCs/>
        </w:rPr>
        <w:t>route change -net 192.168.1.0/24 172.17.17.10</w:t>
      </w:r>
      <w:r>
        <w:rPr>
          <w:b/>
          <w:bCs/>
        </w:rPr>
        <w:t xml:space="preserve"> </w:t>
      </w:r>
      <w:r>
        <w:t>--&gt;R2</w:t>
      </w:r>
    </w:p>
    <w:p w14:paraId="1D3B7764" w14:textId="31AF2138" w:rsidR="007A719A" w:rsidRDefault="007A719A" w:rsidP="007A719A">
      <w:pPr>
        <w:pStyle w:val="3"/>
      </w:pPr>
      <w:r w:rsidRPr="002C2F99">
        <w:t>4.21</w:t>
      </w:r>
    </w:p>
    <w:p w14:paraId="12886A86" w14:textId="587B018C" w:rsidR="00D22216" w:rsidRPr="00D22216" w:rsidRDefault="00D22216" w:rsidP="00D22216">
      <w:pPr>
        <w:rPr>
          <w:u w:val="single"/>
        </w:rPr>
      </w:pPr>
      <w:r w:rsidRPr="00D22216">
        <w:rPr>
          <w:u w:val="single"/>
        </w:rPr>
        <w:t>R1</w:t>
      </w:r>
    </w:p>
    <w:p w14:paraId="5B6E7025" w14:textId="77777777" w:rsidR="00D22216" w:rsidRPr="00854E17" w:rsidRDefault="00D22216" w:rsidP="002252C5">
      <w:pPr>
        <w:rPr>
          <w:b/>
          <w:bCs/>
        </w:rPr>
      </w:pPr>
      <w:r w:rsidRPr="00854E17">
        <w:rPr>
          <w:b/>
          <w:bCs/>
        </w:rPr>
        <w:t>route show 192.168.2.2</w:t>
      </w:r>
    </w:p>
    <w:p w14:paraId="5B96CFDB" w14:textId="284ADF8A" w:rsidR="00D22216" w:rsidRPr="00854E17" w:rsidRDefault="00D22216" w:rsidP="002252C5">
      <w:pPr>
        <w:rPr>
          <w:b/>
          <w:bCs/>
        </w:rPr>
      </w:pPr>
      <w:r w:rsidRPr="00854E17">
        <w:rPr>
          <w:b/>
          <w:bCs/>
        </w:rPr>
        <w:t>route show 192.168.2.3</w:t>
      </w:r>
    </w:p>
    <w:p w14:paraId="4B81DC70" w14:textId="438EE292" w:rsidR="002252C5" w:rsidRDefault="00D22216" w:rsidP="002252C5">
      <w:r w:rsidRPr="00D22216">
        <w:rPr>
          <w:noProof/>
          <w:lang w:val="el-GR"/>
        </w:rPr>
        <w:drawing>
          <wp:inline distT="0" distB="0" distL="0" distR="0" wp14:anchorId="134033C0" wp14:editId="1838512D">
            <wp:extent cx="6278976" cy="2893695"/>
            <wp:effectExtent l="0" t="0" r="0" b="0"/>
            <wp:docPr id="185596018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60180" name=""/>
                    <pic:cNvPicPr/>
                  </pic:nvPicPr>
                  <pic:blipFill rotWithShape="1">
                    <a:blip r:embed="rId24"/>
                    <a:srcRect l="379"/>
                    <a:stretch/>
                  </pic:blipFill>
                  <pic:spPr bwMode="auto">
                    <a:xfrm>
                      <a:off x="0" y="0"/>
                      <a:ext cx="6286996" cy="2897391"/>
                    </a:xfrm>
                    <a:prstGeom prst="rect">
                      <a:avLst/>
                    </a:prstGeom>
                    <a:ln>
                      <a:noFill/>
                    </a:ln>
                    <a:extLst>
                      <a:ext uri="{53640926-AAD7-44D8-BBD7-CCE9431645EC}">
                        <a14:shadowObscured xmlns:a14="http://schemas.microsoft.com/office/drawing/2010/main"/>
                      </a:ext>
                    </a:extLst>
                  </pic:spPr>
                </pic:pic>
              </a:graphicData>
            </a:graphic>
          </wp:inline>
        </w:drawing>
      </w:r>
    </w:p>
    <w:p w14:paraId="0ECC2B0E" w14:textId="62684850" w:rsidR="00854E17" w:rsidRPr="00854E17" w:rsidRDefault="00854E17" w:rsidP="00854E17">
      <w:pPr>
        <w:rPr>
          <w:lang w:val="el-GR"/>
        </w:rPr>
      </w:pPr>
      <w:r w:rsidRPr="00854E17">
        <w:rPr>
          <w:lang w:val="el-GR"/>
        </w:rPr>
        <w:t xml:space="preserve">Η διαφορά που παρατηρούμε είναι πως, για το </w:t>
      </w:r>
      <w:r>
        <w:t>PC</w:t>
      </w:r>
      <w:r w:rsidRPr="00854E17">
        <w:rPr>
          <w:lang w:val="el-GR"/>
        </w:rPr>
        <w:t xml:space="preserve">2 το </w:t>
      </w:r>
      <w:r>
        <w:t>destination</w:t>
      </w:r>
      <w:r w:rsidRPr="00854E17">
        <w:rPr>
          <w:lang w:val="el-GR"/>
        </w:rPr>
        <w:t xml:space="preserve"> είναι το </w:t>
      </w:r>
      <w:r>
        <w:t>subnet</w:t>
      </w:r>
      <w:r w:rsidRPr="00854E17">
        <w:rPr>
          <w:lang w:val="el-GR"/>
        </w:rPr>
        <w:t xml:space="preserve"> 192.168.2.0/24, ενώ για το </w:t>
      </w:r>
      <w:r>
        <w:t>PC</w:t>
      </w:r>
      <w:r w:rsidRPr="00854E17">
        <w:rPr>
          <w:lang w:val="el-GR"/>
        </w:rPr>
        <w:t xml:space="preserve">3 το </w:t>
      </w:r>
      <w:r>
        <w:t>destination</w:t>
      </w:r>
      <w:r w:rsidRPr="00854E17">
        <w:rPr>
          <w:lang w:val="el-GR"/>
        </w:rPr>
        <w:t xml:space="preserve"> είναι η ίδια η </w:t>
      </w:r>
      <w:r>
        <w:t>IP</w:t>
      </w:r>
      <w:r w:rsidRPr="00854E17">
        <w:rPr>
          <w:lang w:val="el-GR"/>
        </w:rPr>
        <w:t xml:space="preserve"> του (192.168.2.3), μιας και είχαμε ορίσει προηγουμένως στατική εγγραφή προς αυτό από το </w:t>
      </w:r>
      <w:r>
        <w:t>R</w:t>
      </w:r>
      <w:r w:rsidRPr="00854E17">
        <w:rPr>
          <w:lang w:val="el-GR"/>
        </w:rPr>
        <w:t xml:space="preserve">1 μέσω του </w:t>
      </w:r>
      <w:r>
        <w:t>R</w:t>
      </w:r>
      <w:r w:rsidRPr="00854E17">
        <w:rPr>
          <w:lang w:val="el-GR"/>
        </w:rPr>
        <w:t xml:space="preserve">3. </w:t>
      </w:r>
      <w:r>
        <w:rPr>
          <w:lang w:val="el-GR"/>
        </w:rPr>
        <w:t xml:space="preserve">Για τον ίδιο λόγο έχουμε ενεργοποιημένη και τη σημαία </w:t>
      </w:r>
      <w:r>
        <w:t>HOST</w:t>
      </w:r>
      <w:r w:rsidRPr="00854E17">
        <w:rPr>
          <w:lang w:val="el-GR"/>
        </w:rPr>
        <w:t xml:space="preserve"> </w:t>
      </w:r>
      <w:r>
        <w:rPr>
          <w:lang w:val="el-GR"/>
        </w:rPr>
        <w:t>στην δεύτερη δρομολόγηση</w:t>
      </w:r>
      <w:r w:rsidR="00EB3E5C">
        <w:rPr>
          <w:lang w:val="el-GR"/>
        </w:rPr>
        <w:t>.</w:t>
      </w:r>
    </w:p>
    <w:p w14:paraId="04D4D7A6" w14:textId="01CD3821" w:rsidR="007A719A" w:rsidRDefault="007A719A" w:rsidP="007A719A">
      <w:pPr>
        <w:pStyle w:val="3"/>
        <w:rPr>
          <w:lang w:val="el-GR"/>
        </w:rPr>
      </w:pPr>
      <w:r>
        <w:rPr>
          <w:lang w:val="el-GR"/>
        </w:rPr>
        <w:t>4.22</w:t>
      </w:r>
    </w:p>
    <w:p w14:paraId="2B1C6D18" w14:textId="0F1195CD" w:rsidR="00C1091B" w:rsidRDefault="00E74B0C" w:rsidP="00E74B0C">
      <w:pPr>
        <w:rPr>
          <w:lang w:val="el-GR"/>
        </w:rPr>
      </w:pPr>
      <w:r w:rsidRPr="00E74B0C">
        <w:rPr>
          <w:lang w:val="el-GR"/>
        </w:rPr>
        <w:t>Μεταξύ των 2 τελευταίων εγγραφών, επιλέγεται η τελευταία, καθώς έχουμε</w:t>
      </w:r>
      <w:r w:rsidR="006C4AAE">
        <w:rPr>
          <w:lang w:val="el-GR"/>
        </w:rPr>
        <w:t xml:space="preserve"> </w:t>
      </w:r>
      <w:r w:rsidRPr="00E74B0C">
        <w:rPr>
          <w:lang w:val="el-GR"/>
        </w:rPr>
        <w:t>ταίριασμα μήκους 32 bits.</w:t>
      </w:r>
    </w:p>
    <w:p w14:paraId="59B9EF99" w14:textId="16BC5AF0" w:rsidR="007E397A" w:rsidRPr="00351B29" w:rsidRDefault="007E397A" w:rsidP="007E397A">
      <w:r w:rsidRPr="007E397A">
        <w:rPr>
          <w:noProof/>
          <w:lang w:val="el-GR"/>
        </w:rPr>
        <w:lastRenderedPageBreak/>
        <w:drawing>
          <wp:inline distT="0" distB="0" distL="0" distR="0" wp14:anchorId="62EA5FB8" wp14:editId="7EC95046">
            <wp:extent cx="5208104" cy="2116062"/>
            <wp:effectExtent l="0" t="0" r="0" b="0"/>
            <wp:docPr id="17683045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04521" name=""/>
                    <pic:cNvPicPr/>
                  </pic:nvPicPr>
                  <pic:blipFill>
                    <a:blip r:embed="rId25"/>
                    <a:stretch>
                      <a:fillRect/>
                    </a:stretch>
                  </pic:blipFill>
                  <pic:spPr>
                    <a:xfrm>
                      <a:off x="0" y="0"/>
                      <a:ext cx="5211269" cy="2117348"/>
                    </a:xfrm>
                    <a:prstGeom prst="rect">
                      <a:avLst/>
                    </a:prstGeom>
                  </pic:spPr>
                </pic:pic>
              </a:graphicData>
            </a:graphic>
          </wp:inline>
        </w:drawing>
      </w:r>
    </w:p>
    <w:p w14:paraId="3884DBCB" w14:textId="635A9A42" w:rsidR="007E397A" w:rsidRDefault="007E397A" w:rsidP="007E397A">
      <w:pPr>
        <w:pStyle w:val="3"/>
        <w:rPr>
          <w:lang w:val="el-GR"/>
        </w:rPr>
      </w:pPr>
      <w:r>
        <w:rPr>
          <w:lang w:val="el-GR"/>
        </w:rPr>
        <w:t>4.23</w:t>
      </w:r>
    </w:p>
    <w:p w14:paraId="4FA8B7D2" w14:textId="029FC113" w:rsidR="007E397A" w:rsidRPr="002C2F99" w:rsidRDefault="00351B29" w:rsidP="007E397A">
      <w:pPr>
        <w:rPr>
          <w:lang w:val="el-GR"/>
        </w:rPr>
      </w:pPr>
      <w:r w:rsidRPr="004244B9">
        <w:rPr>
          <w:b/>
          <w:bCs/>
        </w:rPr>
        <w:t>route</w:t>
      </w:r>
      <w:r w:rsidRPr="002C2F99">
        <w:rPr>
          <w:b/>
          <w:bCs/>
          <w:lang w:val="el-GR"/>
        </w:rPr>
        <w:t xml:space="preserve"> </w:t>
      </w:r>
      <w:r w:rsidRPr="004244B9">
        <w:rPr>
          <w:b/>
          <w:bCs/>
        </w:rPr>
        <w:t>change</w:t>
      </w:r>
      <w:r w:rsidRPr="002C2F99">
        <w:rPr>
          <w:b/>
          <w:bCs/>
          <w:lang w:val="el-GR"/>
        </w:rPr>
        <w:t xml:space="preserve"> -</w:t>
      </w:r>
      <w:r w:rsidRPr="004244B9">
        <w:rPr>
          <w:b/>
          <w:bCs/>
        </w:rPr>
        <w:t>net</w:t>
      </w:r>
      <w:r w:rsidRPr="002C2F99">
        <w:rPr>
          <w:b/>
          <w:bCs/>
          <w:lang w:val="el-GR"/>
        </w:rPr>
        <w:t xml:space="preserve"> 192.168.2.0/24 172.17.17.</w:t>
      </w:r>
      <w:r w:rsidR="004244B9" w:rsidRPr="002C2F99">
        <w:rPr>
          <w:b/>
          <w:bCs/>
          <w:lang w:val="el-GR"/>
        </w:rPr>
        <w:t>5</w:t>
      </w:r>
      <w:r w:rsidRPr="002C2F99">
        <w:rPr>
          <w:lang w:val="el-GR"/>
        </w:rPr>
        <w:t xml:space="preserve"> --&gt;</w:t>
      </w:r>
      <w:r w:rsidR="004244B9" w:rsidRPr="002C2F99">
        <w:rPr>
          <w:lang w:val="el-GR"/>
        </w:rPr>
        <w:t xml:space="preserve"> </w:t>
      </w:r>
      <w:r>
        <w:t>R</w:t>
      </w:r>
      <w:r w:rsidRPr="002C2F99">
        <w:rPr>
          <w:lang w:val="el-GR"/>
        </w:rPr>
        <w:t>3</w:t>
      </w:r>
    </w:p>
    <w:p w14:paraId="1EF86F19" w14:textId="74015E23" w:rsidR="007E397A" w:rsidRPr="002C2F99" w:rsidRDefault="007E397A" w:rsidP="007E397A">
      <w:pPr>
        <w:pStyle w:val="3"/>
        <w:rPr>
          <w:lang w:val="el-GR"/>
        </w:rPr>
      </w:pPr>
      <w:r>
        <w:rPr>
          <w:lang w:val="el-GR"/>
        </w:rPr>
        <w:t>4.24</w:t>
      </w:r>
    </w:p>
    <w:p w14:paraId="43477E20" w14:textId="13B8850A" w:rsidR="004244B9" w:rsidRPr="004244B9" w:rsidRDefault="004244B9" w:rsidP="004244B9">
      <w:pPr>
        <w:rPr>
          <w:lang w:val="el-GR"/>
        </w:rPr>
      </w:pPr>
      <w:r>
        <w:rPr>
          <w:lang w:val="el-GR"/>
        </w:rPr>
        <w:t>Όχι, δεν είναι επιτυχές.</w:t>
      </w:r>
    </w:p>
    <w:p w14:paraId="3251B801" w14:textId="3218F4BB" w:rsidR="007E397A" w:rsidRPr="007E397A" w:rsidRDefault="004244B9" w:rsidP="007E397A">
      <w:pPr>
        <w:rPr>
          <w:lang w:val="el-GR"/>
        </w:rPr>
      </w:pPr>
      <w:r w:rsidRPr="004244B9">
        <w:rPr>
          <w:noProof/>
          <w:lang w:val="el-GR"/>
        </w:rPr>
        <w:drawing>
          <wp:inline distT="0" distB="0" distL="0" distR="0" wp14:anchorId="02717FBB" wp14:editId="2401C25F">
            <wp:extent cx="5057029" cy="2793632"/>
            <wp:effectExtent l="0" t="0" r="0" b="0"/>
            <wp:docPr id="1858490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0032" name=""/>
                    <pic:cNvPicPr/>
                  </pic:nvPicPr>
                  <pic:blipFill>
                    <a:blip r:embed="rId26"/>
                    <a:stretch>
                      <a:fillRect/>
                    </a:stretch>
                  </pic:blipFill>
                  <pic:spPr>
                    <a:xfrm>
                      <a:off x="0" y="0"/>
                      <a:ext cx="5063893" cy="2797424"/>
                    </a:xfrm>
                    <a:prstGeom prst="rect">
                      <a:avLst/>
                    </a:prstGeom>
                  </pic:spPr>
                </pic:pic>
              </a:graphicData>
            </a:graphic>
          </wp:inline>
        </w:drawing>
      </w:r>
    </w:p>
    <w:p w14:paraId="609FAFFB" w14:textId="1C55AC52" w:rsidR="007E397A" w:rsidRDefault="007E397A" w:rsidP="007E397A">
      <w:pPr>
        <w:pStyle w:val="3"/>
        <w:rPr>
          <w:lang w:val="el-GR"/>
        </w:rPr>
      </w:pPr>
      <w:r>
        <w:rPr>
          <w:lang w:val="el-GR"/>
        </w:rPr>
        <w:t>4.25</w:t>
      </w:r>
    </w:p>
    <w:p w14:paraId="2F58CAD1" w14:textId="3885C34E" w:rsidR="00087E9D" w:rsidRPr="007E397A" w:rsidRDefault="000C2BC2" w:rsidP="00087E9D">
      <w:pPr>
        <w:rPr>
          <w:lang w:val="el-GR"/>
        </w:rPr>
      </w:pPr>
      <w:r w:rsidRPr="000C2BC2">
        <w:rPr>
          <w:lang w:val="el-GR"/>
        </w:rPr>
        <w:t>Γίνονται συνεχόμενα redirects μεταξύ 192.168.1.1 και</w:t>
      </w:r>
      <w:r>
        <w:rPr>
          <w:lang w:val="el-GR"/>
        </w:rPr>
        <w:t xml:space="preserve"> </w:t>
      </w:r>
      <w:r w:rsidRPr="000C2BC2">
        <w:rPr>
          <w:lang w:val="el-GR"/>
        </w:rPr>
        <w:t>172.17.17.6 γιατί το PC1 ξεκινάει στέλνοντας το ICMP echo</w:t>
      </w:r>
      <w:r>
        <w:rPr>
          <w:lang w:val="el-GR"/>
        </w:rPr>
        <w:t xml:space="preserve"> </w:t>
      </w:r>
      <w:r w:rsidRPr="000C2BC2">
        <w:rPr>
          <w:lang w:val="el-GR"/>
        </w:rPr>
        <w:t>request στο R1 το οποίο το προωθεί στο R3 το οποίο όμως λόγω</w:t>
      </w:r>
      <w:r>
        <w:rPr>
          <w:lang w:val="el-GR"/>
        </w:rPr>
        <w:t xml:space="preserve"> </w:t>
      </w:r>
      <w:r w:rsidRPr="000C2BC2">
        <w:rPr>
          <w:lang w:val="el-GR"/>
        </w:rPr>
        <w:t>του ερωτήματος 5.1 το ξαναπροωθεί στο R1 κ.λπ κ.λπ. Μέχρι που</w:t>
      </w:r>
      <w:r>
        <w:rPr>
          <w:lang w:val="el-GR"/>
        </w:rPr>
        <w:t xml:space="preserve"> </w:t>
      </w:r>
      <w:r w:rsidRPr="000C2BC2">
        <w:rPr>
          <w:lang w:val="el-GR"/>
        </w:rPr>
        <w:t>κάποια στιγμή μηδενίζεται το TTL. Το μήνυμα Time to live</w:t>
      </w:r>
      <w:r>
        <w:rPr>
          <w:lang w:val="el-GR"/>
        </w:rPr>
        <w:t xml:space="preserve"> </w:t>
      </w:r>
      <w:r w:rsidRPr="000C2BC2">
        <w:rPr>
          <w:lang w:val="el-GR"/>
        </w:rPr>
        <w:t>exceeded έρχεται από 172.17.17.6.</w:t>
      </w:r>
      <w:r w:rsidR="00087E9D">
        <w:rPr>
          <w:lang w:val="el-GR"/>
        </w:rPr>
        <w:t xml:space="preserve"> </w:t>
      </w:r>
      <w:r w:rsidR="00087E9D" w:rsidRPr="00087E9D">
        <w:rPr>
          <w:lang w:val="el-GR"/>
        </w:rPr>
        <w:t>Αν</w:t>
      </w:r>
      <w:r w:rsidR="004B016A">
        <w:rPr>
          <w:lang w:val="el-GR"/>
        </w:rPr>
        <w:t xml:space="preserve"> </w:t>
      </w:r>
      <w:r w:rsidR="00A54DAD">
        <w:rPr>
          <w:lang w:val="el-GR"/>
        </w:rPr>
        <w:t>όμως</w:t>
      </w:r>
      <w:r w:rsidR="00087E9D" w:rsidRPr="00087E9D">
        <w:rPr>
          <w:lang w:val="el-GR"/>
        </w:rPr>
        <w:t>, βάζαμε</w:t>
      </w:r>
      <w:r w:rsidR="00087E9D">
        <w:rPr>
          <w:lang w:val="el-GR"/>
        </w:rPr>
        <w:t xml:space="preserve"> </w:t>
      </w:r>
      <w:r w:rsidR="00087E9D" w:rsidRPr="00087E9D">
        <w:rPr>
          <w:lang w:val="el-GR"/>
        </w:rPr>
        <w:t>ως TTL μια περιττή τιμή τότε θα παίρναμε απάντηση από τη διεπαφή 192.168.1.1</w:t>
      </w:r>
    </w:p>
    <w:p w14:paraId="7C1B75D2" w14:textId="44E3B5BA" w:rsidR="007E397A" w:rsidRPr="002C2F99" w:rsidRDefault="007E397A" w:rsidP="007E397A">
      <w:pPr>
        <w:pStyle w:val="3"/>
      </w:pPr>
      <w:r w:rsidRPr="002C2F99">
        <w:t>4.26</w:t>
      </w:r>
    </w:p>
    <w:p w14:paraId="62AD8143" w14:textId="4922436F" w:rsidR="007E397A" w:rsidRPr="00525868" w:rsidRDefault="00525868" w:rsidP="007E397A">
      <w:r w:rsidRPr="00525868">
        <w:rPr>
          <w:b/>
          <w:bCs/>
        </w:rPr>
        <w:t xml:space="preserve">tcpdump </w:t>
      </w:r>
      <w:r>
        <w:rPr>
          <w:b/>
          <w:bCs/>
        </w:rPr>
        <w:t>-i em</w:t>
      </w:r>
      <w:r w:rsidR="00D408EB">
        <w:rPr>
          <w:b/>
          <w:bCs/>
        </w:rPr>
        <w:t>0</w:t>
      </w:r>
      <w:r w:rsidR="007A1A5D">
        <w:rPr>
          <w:b/>
          <w:bCs/>
        </w:rPr>
        <w:t xml:space="preserve"> -</w:t>
      </w:r>
      <w:r w:rsidR="00061ABC">
        <w:rPr>
          <w:b/>
          <w:bCs/>
        </w:rPr>
        <w:t>v</w:t>
      </w:r>
      <w:r w:rsidR="007A1A5D">
        <w:rPr>
          <w:b/>
          <w:bCs/>
        </w:rPr>
        <w:t>e</w:t>
      </w:r>
      <w:r>
        <w:rPr>
          <w:b/>
          <w:bCs/>
        </w:rPr>
        <w:t xml:space="preserve"> </w:t>
      </w:r>
      <w:r w:rsidRPr="00525868">
        <w:rPr>
          <w:b/>
          <w:bCs/>
        </w:rPr>
        <w:t>‘icmp[icmptype] == icmp-echo’</w:t>
      </w:r>
      <w:r>
        <w:rPr>
          <w:b/>
          <w:bCs/>
        </w:rPr>
        <w:t xml:space="preserve"> </w:t>
      </w:r>
      <w:r>
        <w:t>--&gt; R3</w:t>
      </w:r>
    </w:p>
    <w:p w14:paraId="41830E6E" w14:textId="6D0C2C0F" w:rsidR="007E397A" w:rsidRPr="00D408EB" w:rsidRDefault="007E397A" w:rsidP="007E397A">
      <w:pPr>
        <w:pStyle w:val="3"/>
      </w:pPr>
      <w:r w:rsidRPr="00D408EB">
        <w:t>4.27</w:t>
      </w:r>
    </w:p>
    <w:p w14:paraId="2A68EB3D" w14:textId="2E1F57D6" w:rsidR="007E397A" w:rsidRPr="00DC3349" w:rsidRDefault="00D408EB" w:rsidP="007E397A">
      <w:r>
        <w:rPr>
          <w:lang w:val="el-GR"/>
        </w:rPr>
        <w:t>Σ</w:t>
      </w:r>
      <w:r w:rsidRPr="00D408EB">
        <w:rPr>
          <w:lang w:val="el-GR"/>
        </w:rPr>
        <w:t>το</w:t>
      </w:r>
      <w:r w:rsidRPr="00D408EB">
        <w:t xml:space="preserve"> WAN2 </w:t>
      </w:r>
      <w:r w:rsidRPr="00D408EB">
        <w:rPr>
          <w:lang w:val="el-GR"/>
        </w:rPr>
        <w:t>καταγράφηκαν</w:t>
      </w:r>
      <w:r w:rsidRPr="00D408EB">
        <w:t xml:space="preserve"> 63 (packets captured)</w:t>
      </w:r>
      <w:r w:rsidR="0055632F">
        <w:t xml:space="preserve"> </w:t>
      </w:r>
      <w:r w:rsidR="0055632F" w:rsidRPr="00C47170">
        <w:t xml:space="preserve">+1 </w:t>
      </w:r>
      <w:r w:rsidR="0055632F">
        <w:t>Time</w:t>
      </w:r>
      <w:r w:rsidR="0055632F" w:rsidRPr="00C47170">
        <w:t xml:space="preserve"> </w:t>
      </w:r>
      <w:r w:rsidR="0055632F">
        <w:t>Exceeded</w:t>
      </w:r>
    </w:p>
    <w:p w14:paraId="20AFD774" w14:textId="22C34195" w:rsidR="007E397A" w:rsidRDefault="007E397A" w:rsidP="007E397A">
      <w:pPr>
        <w:pStyle w:val="3"/>
        <w:rPr>
          <w:lang w:val="el-GR"/>
        </w:rPr>
      </w:pPr>
      <w:r>
        <w:rPr>
          <w:lang w:val="el-GR"/>
        </w:rPr>
        <w:lastRenderedPageBreak/>
        <w:t>4.28</w:t>
      </w:r>
    </w:p>
    <w:p w14:paraId="4822AE46" w14:textId="4F0F2BC0" w:rsidR="007E397A" w:rsidRPr="00A54DAD" w:rsidRDefault="0028552E" w:rsidP="007E397A">
      <w:pPr>
        <w:rPr>
          <w:lang w:val="el-GR"/>
        </w:rPr>
      </w:pPr>
      <w:r w:rsidRPr="0028552E">
        <w:rPr>
          <w:lang w:val="el-GR"/>
        </w:rPr>
        <w:t xml:space="preserve">32 </w:t>
      </w:r>
      <w:r>
        <w:t>ICMP</w:t>
      </w:r>
      <w:r w:rsidRPr="0028552E">
        <w:rPr>
          <w:lang w:val="el-GR"/>
        </w:rPr>
        <w:t xml:space="preserve"> </w:t>
      </w:r>
      <w:r>
        <w:t>echo</w:t>
      </w:r>
      <w:r w:rsidRPr="0028552E">
        <w:rPr>
          <w:lang w:val="el-GR"/>
        </w:rPr>
        <w:t xml:space="preserve"> </w:t>
      </w:r>
      <w:r>
        <w:t>requests</w:t>
      </w:r>
      <w:r w:rsidRPr="0028552E">
        <w:rPr>
          <w:lang w:val="el-GR"/>
        </w:rPr>
        <w:t xml:space="preserve"> </w:t>
      </w:r>
      <w:r>
        <w:rPr>
          <w:lang w:val="el-GR"/>
        </w:rPr>
        <w:t>με</w:t>
      </w:r>
      <w:r w:rsidRPr="0028552E">
        <w:rPr>
          <w:lang w:val="el-GR"/>
        </w:rPr>
        <w:t xml:space="preserve"> </w:t>
      </w:r>
      <w:r>
        <w:rPr>
          <w:lang w:val="el-GR"/>
        </w:rPr>
        <w:t>πηγή</w:t>
      </w:r>
      <w:r w:rsidRPr="0028552E">
        <w:rPr>
          <w:lang w:val="el-GR"/>
        </w:rPr>
        <w:t xml:space="preserve"> </w:t>
      </w:r>
      <w:r>
        <w:rPr>
          <w:lang w:val="el-GR"/>
        </w:rPr>
        <w:t>τον</w:t>
      </w:r>
      <w:r w:rsidRPr="0028552E">
        <w:rPr>
          <w:lang w:val="el-GR"/>
        </w:rPr>
        <w:t xml:space="preserve"> </w:t>
      </w:r>
      <w:r>
        <w:t>R</w:t>
      </w:r>
      <w:r w:rsidRPr="0028552E">
        <w:rPr>
          <w:lang w:val="el-GR"/>
        </w:rPr>
        <w:t xml:space="preserve">1 </w:t>
      </w:r>
      <w:r>
        <w:rPr>
          <w:lang w:val="el-GR"/>
        </w:rPr>
        <w:t xml:space="preserve">και 31 με πηγή τον </w:t>
      </w:r>
      <w:r>
        <w:t>R</w:t>
      </w:r>
      <w:r w:rsidRPr="0028552E">
        <w:rPr>
          <w:lang w:val="el-GR"/>
        </w:rPr>
        <w:t xml:space="preserve">2. </w:t>
      </w:r>
      <w:r w:rsidR="00DD0FE3">
        <w:rPr>
          <w:lang w:val="el-GR"/>
        </w:rPr>
        <w:t xml:space="preserve">Αυτό συμβαίνει γιατί </w:t>
      </w:r>
      <w:r w:rsidR="00DD0FE3">
        <w:t>by</w:t>
      </w:r>
      <w:r w:rsidR="00DD0FE3" w:rsidRPr="00DD0FE3">
        <w:rPr>
          <w:lang w:val="el-GR"/>
        </w:rPr>
        <w:t xml:space="preserve"> </w:t>
      </w:r>
      <w:r w:rsidR="00DD0FE3">
        <w:t>default</w:t>
      </w:r>
      <w:r w:rsidR="00DD0FE3" w:rsidRPr="00DD0FE3">
        <w:rPr>
          <w:lang w:val="el-GR"/>
        </w:rPr>
        <w:t xml:space="preserve"> </w:t>
      </w:r>
      <w:r w:rsidR="00DD0FE3">
        <w:rPr>
          <w:lang w:val="el-GR"/>
        </w:rPr>
        <w:t xml:space="preserve">τα πακέτα στέλνονται με </w:t>
      </w:r>
      <w:r w:rsidR="00DD0FE3">
        <w:t>ttl</w:t>
      </w:r>
      <w:r w:rsidR="00DD0FE3" w:rsidRPr="00DD0FE3">
        <w:rPr>
          <w:lang w:val="el-GR"/>
        </w:rPr>
        <w:t xml:space="preserve"> = 64 </w:t>
      </w:r>
      <w:r w:rsidR="00DD0FE3">
        <w:rPr>
          <w:lang w:val="el-GR"/>
        </w:rPr>
        <w:t xml:space="preserve">από το </w:t>
      </w:r>
      <w:r w:rsidR="00DD0FE3">
        <w:t>PC</w:t>
      </w:r>
      <w:r w:rsidR="00DD0FE3" w:rsidRPr="00DD0FE3">
        <w:rPr>
          <w:lang w:val="el-GR"/>
        </w:rPr>
        <w:t xml:space="preserve">1 </w:t>
      </w:r>
      <w:r w:rsidR="00DD0FE3">
        <w:rPr>
          <w:lang w:val="el-GR"/>
        </w:rPr>
        <w:t>και έτσι εκτελ</w:t>
      </w:r>
      <w:r w:rsidR="00E67BE2">
        <w:rPr>
          <w:lang w:val="el-GR"/>
        </w:rPr>
        <w:t>ώ</w:t>
      </w:r>
      <w:r w:rsidR="00DD0FE3">
        <w:rPr>
          <w:lang w:val="el-GR"/>
        </w:rPr>
        <w:t>ντας αλλεπάληλα τον βρόχο το πακέτο που στείλαμε καταλήγει να πεθαίνει (</w:t>
      </w:r>
      <w:r w:rsidR="00DD0FE3">
        <w:t>ttl</w:t>
      </w:r>
      <w:r w:rsidR="00DD0FE3" w:rsidRPr="00DD0FE3">
        <w:rPr>
          <w:lang w:val="el-GR"/>
        </w:rPr>
        <w:t xml:space="preserve"> = 0</w:t>
      </w:r>
      <w:r w:rsidR="00DD0FE3">
        <w:rPr>
          <w:lang w:val="el-GR"/>
        </w:rPr>
        <w:t>)</w:t>
      </w:r>
      <w:r w:rsidR="00DD0FE3" w:rsidRPr="00DD0FE3">
        <w:rPr>
          <w:lang w:val="el-GR"/>
        </w:rPr>
        <w:t xml:space="preserve"> </w:t>
      </w:r>
      <w:r w:rsidR="00DD0FE3">
        <w:rPr>
          <w:lang w:val="el-GR"/>
        </w:rPr>
        <w:t xml:space="preserve">στο </w:t>
      </w:r>
      <w:r w:rsidR="00DD0FE3">
        <w:t>R</w:t>
      </w:r>
      <w:r w:rsidR="00DD0FE3" w:rsidRPr="00DD0FE3">
        <w:rPr>
          <w:lang w:val="el-GR"/>
        </w:rPr>
        <w:t>3.</w:t>
      </w:r>
    </w:p>
    <w:p w14:paraId="1E9998CC" w14:textId="3CA45D27" w:rsidR="007E397A" w:rsidRPr="002C2F99" w:rsidRDefault="007E397A" w:rsidP="007E397A">
      <w:pPr>
        <w:pStyle w:val="3"/>
      </w:pPr>
      <w:r w:rsidRPr="002C2F99">
        <w:t>4.29</w:t>
      </w:r>
    </w:p>
    <w:p w14:paraId="7BB4AFA6" w14:textId="2B3DD5D5" w:rsidR="00A72E56" w:rsidRPr="009477C9" w:rsidRDefault="00A72E56" w:rsidP="00A72E56">
      <w:r w:rsidRPr="00525868">
        <w:rPr>
          <w:b/>
          <w:bCs/>
        </w:rPr>
        <w:t xml:space="preserve">tcpdump </w:t>
      </w:r>
      <w:r>
        <w:rPr>
          <w:b/>
          <w:bCs/>
        </w:rPr>
        <w:t xml:space="preserve">-i em2 -e </w:t>
      </w:r>
      <w:r w:rsidRPr="00525868">
        <w:rPr>
          <w:b/>
          <w:bCs/>
        </w:rPr>
        <w:t>‘icmp[icmptype] == icmp-echo’</w:t>
      </w:r>
      <w:r w:rsidR="009477C9">
        <w:rPr>
          <w:b/>
          <w:bCs/>
        </w:rPr>
        <w:t xml:space="preserve"> </w:t>
      </w:r>
      <w:r w:rsidR="009477C9">
        <w:t>--&gt; R1</w:t>
      </w:r>
    </w:p>
    <w:p w14:paraId="784F0BB1" w14:textId="6535BAFF" w:rsidR="007E397A" w:rsidRPr="007C78E7" w:rsidRDefault="007C78E7" w:rsidP="007E397A">
      <w:r w:rsidRPr="00A72E56">
        <w:rPr>
          <w:b/>
          <w:bCs/>
        </w:rPr>
        <w:t>tcpdump -i em0 -e ‘icmp[icmptype] == icmp-timxceed’</w:t>
      </w:r>
      <w:r w:rsidR="00A72E56">
        <w:t xml:space="preserve"> --&gt; R3</w:t>
      </w:r>
    </w:p>
    <w:p w14:paraId="0FDA2ED3" w14:textId="53F86DE2" w:rsidR="007E397A" w:rsidRPr="002C2F99" w:rsidRDefault="007E397A" w:rsidP="007E397A">
      <w:pPr>
        <w:pStyle w:val="3"/>
        <w:rPr>
          <w:lang w:val="el-GR"/>
        </w:rPr>
      </w:pPr>
      <w:r w:rsidRPr="002C2F99">
        <w:rPr>
          <w:lang w:val="el-GR"/>
        </w:rPr>
        <w:t>4.30</w:t>
      </w:r>
    </w:p>
    <w:p w14:paraId="06596E60" w14:textId="77777777" w:rsidR="00675369" w:rsidRPr="00675369" w:rsidRDefault="00675369" w:rsidP="00675369">
      <w:pPr>
        <w:rPr>
          <w:lang w:val="el-GR"/>
        </w:rPr>
      </w:pPr>
      <w:r w:rsidRPr="00675369">
        <w:rPr>
          <w:lang w:val="el-GR"/>
        </w:rPr>
        <w:t>Εμφανίζονται 64 βήματα, ενώ η διαδρομή που καταγράφεται είναι: PC1 → R1</w:t>
      </w:r>
    </w:p>
    <w:p w14:paraId="2FEC03E3" w14:textId="77777777" w:rsidR="00675369" w:rsidRPr="00675369" w:rsidRDefault="00675369" w:rsidP="00675369">
      <w:pPr>
        <w:rPr>
          <w:lang w:val="el-GR"/>
        </w:rPr>
      </w:pPr>
      <w:r w:rsidRPr="00675369">
        <w:rPr>
          <w:lang w:val="el-GR"/>
        </w:rPr>
        <w:t>(192.168.1.1) → R3 (172.17.17.6) → R1 (192.168.1.1) → R3 (172.17.17.6) → R1</w:t>
      </w:r>
    </w:p>
    <w:p w14:paraId="1794544A" w14:textId="0C5DD8FC" w:rsidR="007E397A" w:rsidRDefault="00675369" w:rsidP="00675369">
      <w:pPr>
        <w:rPr>
          <w:lang w:val="el-GR"/>
        </w:rPr>
      </w:pPr>
      <w:r w:rsidRPr="00675369">
        <w:rPr>
          <w:lang w:val="el-GR"/>
        </w:rPr>
        <w:t>(192.168.1.1) → R3 (172.17.17.6) … → R1 (192.168.1.1) → R3 (172.17.17.6)</w:t>
      </w:r>
    </w:p>
    <w:p w14:paraId="08DD4AF4" w14:textId="67170271" w:rsidR="007B11F4" w:rsidRDefault="007B11F4" w:rsidP="007B11F4">
      <w:pPr>
        <w:pStyle w:val="3"/>
        <w:rPr>
          <w:lang w:val="el-GR"/>
        </w:rPr>
      </w:pPr>
      <w:r>
        <w:rPr>
          <w:lang w:val="el-GR"/>
        </w:rPr>
        <w:t>4.31</w:t>
      </w:r>
    </w:p>
    <w:p w14:paraId="7506E06B" w14:textId="238BE94D" w:rsidR="00675369" w:rsidRPr="00675369" w:rsidRDefault="00675369" w:rsidP="00675369">
      <w:pPr>
        <w:rPr>
          <w:lang w:val="el-GR"/>
        </w:rPr>
      </w:pPr>
      <w:r>
        <w:rPr>
          <w:lang w:val="el-GR"/>
        </w:rPr>
        <w:t>Λ</w:t>
      </w:r>
      <w:r w:rsidRPr="00675369">
        <w:rPr>
          <w:lang w:val="el-GR"/>
        </w:rPr>
        <w:t xml:space="preserve">αμβάνουμε ως αποτέλεσμα </w:t>
      </w:r>
      <w:r>
        <w:rPr>
          <w:lang w:val="el-GR"/>
        </w:rPr>
        <w:t xml:space="preserve">μετά τον τερματισμό της καταγραφής ότι έγιναν </w:t>
      </w:r>
      <w:r>
        <w:t>capture</w:t>
      </w:r>
      <w:r w:rsidRPr="00675369">
        <w:rPr>
          <w:lang w:val="el-GR"/>
        </w:rPr>
        <w:t xml:space="preserve"> 2016 </w:t>
      </w:r>
      <w:r>
        <w:rPr>
          <w:lang w:val="el-GR"/>
        </w:rPr>
        <w:t xml:space="preserve">πακέτα </w:t>
      </w:r>
      <w:r w:rsidRPr="00675369">
        <w:rPr>
          <w:lang w:val="el-GR"/>
        </w:rPr>
        <w:t>. Στο πρώτο ICMP echo request του PC1,</w:t>
      </w:r>
      <w:r w:rsidR="00E8474F">
        <w:rPr>
          <w:lang w:val="el-GR"/>
        </w:rPr>
        <w:t xml:space="preserve"> </w:t>
      </w:r>
      <w:r w:rsidRPr="00675369">
        <w:rPr>
          <w:lang w:val="el-GR"/>
        </w:rPr>
        <w:t>αναμένουμε πως δε καταγράφηκε τίποτα στο WAN2, καθώς το TTL ήταν 1, οπότε</w:t>
      </w:r>
    </w:p>
    <w:p w14:paraId="23DC6062" w14:textId="77777777" w:rsidR="00675369" w:rsidRPr="00675369" w:rsidRDefault="00675369" w:rsidP="00675369">
      <w:pPr>
        <w:rPr>
          <w:lang w:val="el-GR"/>
        </w:rPr>
      </w:pPr>
      <w:r w:rsidRPr="00675369">
        <w:rPr>
          <w:lang w:val="el-GR"/>
        </w:rPr>
        <w:t>και απάντησε το R1 αμέσως. Για τα υπόλοιπα ICMP echo requests του PC1:</w:t>
      </w:r>
    </w:p>
    <w:p w14:paraId="586A5EA6" w14:textId="79CB131F" w:rsidR="00675369" w:rsidRPr="00675369" w:rsidRDefault="00675369" w:rsidP="00675369">
      <w:pPr>
        <w:rPr>
          <w:lang w:val="el-GR"/>
        </w:rPr>
      </w:pPr>
      <w:r w:rsidRPr="00675369">
        <w:rPr>
          <w:lang w:val="el-GR"/>
        </w:rPr>
        <w:t>• 2</w:t>
      </w:r>
      <w:r w:rsidR="001370D8" w:rsidRPr="001370D8">
        <w:rPr>
          <w:vertAlign w:val="superscript"/>
          <w:lang w:val="el-GR"/>
        </w:rPr>
        <w:t>ο</w:t>
      </w:r>
      <w:r w:rsidR="001370D8">
        <w:rPr>
          <w:lang w:val="el-GR"/>
        </w:rPr>
        <w:t xml:space="preserve"> </w:t>
      </w:r>
      <w:r w:rsidRPr="00675369">
        <w:rPr>
          <w:lang w:val="el-GR"/>
        </w:rPr>
        <w:t xml:space="preserve"> ICMP echo request: Καταγράφεται 1 στο WAN2</w:t>
      </w:r>
    </w:p>
    <w:p w14:paraId="03BDF859" w14:textId="68127AC6" w:rsidR="00675369" w:rsidRPr="00675369" w:rsidRDefault="00675369" w:rsidP="00675369">
      <w:pPr>
        <w:rPr>
          <w:lang w:val="el-GR"/>
        </w:rPr>
      </w:pPr>
      <w:r w:rsidRPr="00675369">
        <w:rPr>
          <w:lang w:val="el-GR"/>
        </w:rPr>
        <w:t>• 3</w:t>
      </w:r>
      <w:r w:rsidR="001370D8" w:rsidRPr="001370D8">
        <w:rPr>
          <w:vertAlign w:val="superscript"/>
          <w:lang w:val="el-GR"/>
        </w:rPr>
        <w:t>ο</w:t>
      </w:r>
      <w:r w:rsidR="001370D8">
        <w:rPr>
          <w:lang w:val="el-GR"/>
        </w:rPr>
        <w:t xml:space="preserve"> </w:t>
      </w:r>
      <w:r w:rsidRPr="00675369">
        <w:rPr>
          <w:lang w:val="el-GR"/>
        </w:rPr>
        <w:t xml:space="preserve"> ICMP echo request: Καταγράφονται 2 στο WAN2</w:t>
      </w:r>
    </w:p>
    <w:p w14:paraId="29ED3358" w14:textId="605FE64C" w:rsidR="00675369" w:rsidRPr="00675369" w:rsidRDefault="00675369" w:rsidP="00675369">
      <w:pPr>
        <w:rPr>
          <w:lang w:val="el-GR"/>
        </w:rPr>
      </w:pPr>
      <w:r w:rsidRPr="00675369">
        <w:rPr>
          <w:lang w:val="el-GR"/>
        </w:rPr>
        <w:t>• 4</w:t>
      </w:r>
      <w:r w:rsidR="001370D8" w:rsidRPr="001370D8">
        <w:rPr>
          <w:vertAlign w:val="superscript"/>
          <w:lang w:val="el-GR"/>
        </w:rPr>
        <w:t>ο</w:t>
      </w:r>
      <w:r w:rsidR="001370D8">
        <w:rPr>
          <w:lang w:val="el-GR"/>
        </w:rPr>
        <w:t xml:space="preserve"> </w:t>
      </w:r>
      <w:r w:rsidRPr="00675369">
        <w:rPr>
          <w:lang w:val="el-GR"/>
        </w:rPr>
        <w:t xml:space="preserve"> ICMP echo request: Καταγράφονται 3 στο WAN2</w:t>
      </w:r>
    </w:p>
    <w:p w14:paraId="0BD7759D" w14:textId="77777777" w:rsidR="00675369" w:rsidRPr="00675369" w:rsidRDefault="00675369" w:rsidP="00675369">
      <w:pPr>
        <w:rPr>
          <w:lang w:val="el-GR"/>
        </w:rPr>
      </w:pPr>
      <w:r w:rsidRPr="00675369">
        <w:rPr>
          <w:lang w:val="el-GR"/>
        </w:rPr>
        <w:t>• ν-οστό ICMP echo request: Καταγράφονται ν-1 στο WAN2</w:t>
      </w:r>
    </w:p>
    <w:p w14:paraId="25CF97BA" w14:textId="3B8AD7AF" w:rsidR="007B11F4" w:rsidRPr="007B11F4" w:rsidRDefault="00675369" w:rsidP="00675369">
      <w:pPr>
        <w:rPr>
          <w:lang w:val="el-GR"/>
        </w:rPr>
      </w:pPr>
      <w:r w:rsidRPr="00675369">
        <w:rPr>
          <w:lang w:val="el-GR"/>
        </w:rPr>
        <w:t>Συνεπώς, εφόσον έχουμε συνολικά 64 requests, ψάχνουμε το άθροισμα: 0 + 1 + 2 + 3</w:t>
      </w:r>
      <w:r w:rsidR="006D53C3">
        <w:rPr>
          <w:lang w:val="el-GR"/>
        </w:rPr>
        <w:t xml:space="preserve"> </w:t>
      </w:r>
      <w:r w:rsidRPr="00675369">
        <w:rPr>
          <w:lang w:val="el-GR"/>
        </w:rPr>
        <w:t>+ … + 63 = 63</w:t>
      </w:r>
      <w:r w:rsidRPr="00675369">
        <w:rPr>
          <w:rFonts w:ascii="Cambria Math" w:hAnsi="Cambria Math" w:cs="Cambria Math"/>
          <w:lang w:val="el-GR"/>
        </w:rPr>
        <w:t>∗</w:t>
      </w:r>
      <w:r w:rsidRPr="00675369">
        <w:rPr>
          <w:lang w:val="el-GR"/>
        </w:rPr>
        <w:t>64</w:t>
      </w:r>
      <w:r w:rsidR="001370D8">
        <w:rPr>
          <w:lang w:val="el-GR"/>
        </w:rPr>
        <w:t>/</w:t>
      </w:r>
      <w:r w:rsidRPr="00675369">
        <w:rPr>
          <w:lang w:val="el-GR"/>
        </w:rPr>
        <w:t>2 = 2016, όσα και τα πακέτα που καταγράψαμε.</w:t>
      </w:r>
    </w:p>
    <w:p w14:paraId="31A0EAAE" w14:textId="168593B9" w:rsidR="007B11F4" w:rsidRDefault="007B11F4" w:rsidP="007B11F4">
      <w:pPr>
        <w:pStyle w:val="3"/>
        <w:rPr>
          <w:lang w:val="el-GR"/>
        </w:rPr>
      </w:pPr>
      <w:r>
        <w:rPr>
          <w:lang w:val="el-GR"/>
        </w:rPr>
        <w:t>4.32</w:t>
      </w:r>
    </w:p>
    <w:p w14:paraId="09090853" w14:textId="21149E7B" w:rsidR="00DE6482" w:rsidRDefault="00DE6482" w:rsidP="00DE6482">
      <w:pPr>
        <w:rPr>
          <w:lang w:val="el-GR"/>
        </w:rPr>
      </w:pPr>
      <w:r w:rsidRPr="00DE6482">
        <w:rPr>
          <w:lang w:val="el-GR"/>
        </w:rPr>
        <w:t>32 πακέτα → Επειδή η καταγραφή γίνεται στο R3 καταγράφονται μόνο τα πακέτα που είχαν ttl = 0 όταν</w:t>
      </w:r>
      <w:r>
        <w:rPr>
          <w:lang w:val="el-GR"/>
        </w:rPr>
        <w:t xml:space="preserve"> </w:t>
      </w:r>
      <w:r w:rsidRPr="00DE6482">
        <w:rPr>
          <w:lang w:val="el-GR"/>
        </w:rPr>
        <w:t>έφτασαν στον R3 τα οποία θα είναι τα μισά από αυτα που παράχθηκαν και πιο συγκεκριμένα αυτά που είχαν</w:t>
      </w:r>
      <w:r>
        <w:rPr>
          <w:lang w:val="el-GR"/>
        </w:rPr>
        <w:t xml:space="preserve"> </w:t>
      </w:r>
      <w:r w:rsidRPr="00DE6482">
        <w:rPr>
          <w:lang w:val="el-GR"/>
        </w:rPr>
        <w:t>ζυγό ttl όταν παράχθηκαν από το PC1</w:t>
      </w:r>
      <w:r w:rsidR="00575C04">
        <w:rPr>
          <w:lang w:val="el-GR"/>
        </w:rPr>
        <w:t>.</w:t>
      </w:r>
    </w:p>
    <w:p w14:paraId="3518ECA7" w14:textId="77777777" w:rsidR="00FF47D5" w:rsidRDefault="00FF47D5" w:rsidP="00DE6482">
      <w:pPr>
        <w:rPr>
          <w:lang w:val="el-GR"/>
        </w:rPr>
      </w:pPr>
    </w:p>
    <w:p w14:paraId="3E582248" w14:textId="77777777" w:rsidR="00FF47D5" w:rsidRDefault="00FF47D5" w:rsidP="00DE6482">
      <w:pPr>
        <w:rPr>
          <w:lang w:val="el-GR"/>
        </w:rPr>
      </w:pPr>
    </w:p>
    <w:p w14:paraId="595E9941" w14:textId="77777777" w:rsidR="00FF47D5" w:rsidRDefault="00FF47D5" w:rsidP="00DE6482">
      <w:pPr>
        <w:rPr>
          <w:lang w:val="el-GR"/>
        </w:rPr>
      </w:pPr>
    </w:p>
    <w:p w14:paraId="7603AF4B" w14:textId="77777777" w:rsidR="00FF47D5" w:rsidRPr="00DE6482" w:rsidRDefault="00FF47D5" w:rsidP="00DE6482">
      <w:pPr>
        <w:rPr>
          <w:lang w:val="el-GR"/>
        </w:rPr>
      </w:pPr>
    </w:p>
    <w:p w14:paraId="15857C52" w14:textId="0668BF85" w:rsidR="002C2F99" w:rsidRDefault="002C2F99" w:rsidP="00FF47D5">
      <w:pPr>
        <w:pStyle w:val="1"/>
      </w:pPr>
      <w:r>
        <w:lastRenderedPageBreak/>
        <w:t>Άσκηση 5: Χωρισμός σε υποδίκτυα</w:t>
      </w:r>
    </w:p>
    <w:p w14:paraId="40A1F9C5" w14:textId="520F81AB" w:rsidR="0021158C" w:rsidRPr="0021158C" w:rsidRDefault="0021158C" w:rsidP="0021158C">
      <w:r>
        <w:t>WAN1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035"/>
      </w:tblGrid>
      <w:tr w:rsidR="0021158C" w:rsidRPr="0021158C" w14:paraId="09C6F00F" w14:textId="77777777" w:rsidTr="0021158C">
        <w:trPr>
          <w:tblCellSpacing w:w="15" w:type="dxa"/>
        </w:trPr>
        <w:tc>
          <w:tcPr>
            <w:tcW w:w="0" w:type="auto"/>
            <w:vAlign w:val="center"/>
            <w:hideMark/>
          </w:tcPr>
          <w:p w14:paraId="15B85855"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IP Address:</w:t>
            </w:r>
          </w:p>
        </w:tc>
        <w:tc>
          <w:tcPr>
            <w:tcW w:w="0" w:type="auto"/>
            <w:vAlign w:val="center"/>
            <w:hideMark/>
          </w:tcPr>
          <w:p w14:paraId="5C216FB2"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172.17.17.129</w:t>
            </w:r>
          </w:p>
        </w:tc>
      </w:tr>
      <w:tr w:rsidR="0021158C" w:rsidRPr="0021158C" w14:paraId="13099028" w14:textId="77777777" w:rsidTr="0021158C">
        <w:trPr>
          <w:tblCellSpacing w:w="15" w:type="dxa"/>
        </w:trPr>
        <w:tc>
          <w:tcPr>
            <w:tcW w:w="0" w:type="auto"/>
            <w:vAlign w:val="center"/>
            <w:hideMark/>
          </w:tcPr>
          <w:p w14:paraId="2FF4349C"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Network Address:</w:t>
            </w:r>
          </w:p>
        </w:tc>
        <w:tc>
          <w:tcPr>
            <w:tcW w:w="0" w:type="auto"/>
            <w:vAlign w:val="center"/>
            <w:hideMark/>
          </w:tcPr>
          <w:p w14:paraId="46931140"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172.17.17.128</w:t>
            </w:r>
          </w:p>
        </w:tc>
      </w:tr>
      <w:tr w:rsidR="0021158C" w:rsidRPr="0021158C" w14:paraId="34620469" w14:textId="77777777" w:rsidTr="0021158C">
        <w:trPr>
          <w:tblCellSpacing w:w="15" w:type="dxa"/>
        </w:trPr>
        <w:tc>
          <w:tcPr>
            <w:tcW w:w="0" w:type="auto"/>
            <w:vAlign w:val="center"/>
            <w:hideMark/>
          </w:tcPr>
          <w:p w14:paraId="70EC0214"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Usable Host IP Range:</w:t>
            </w:r>
          </w:p>
        </w:tc>
        <w:tc>
          <w:tcPr>
            <w:tcW w:w="0" w:type="auto"/>
            <w:vAlign w:val="center"/>
            <w:hideMark/>
          </w:tcPr>
          <w:p w14:paraId="2918B845"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172.17.17.129 - 172.17.17.130</w:t>
            </w:r>
          </w:p>
        </w:tc>
      </w:tr>
      <w:tr w:rsidR="0021158C" w:rsidRPr="0021158C" w14:paraId="6461DBF7" w14:textId="77777777" w:rsidTr="0021158C">
        <w:trPr>
          <w:tblCellSpacing w:w="15" w:type="dxa"/>
        </w:trPr>
        <w:tc>
          <w:tcPr>
            <w:tcW w:w="0" w:type="auto"/>
            <w:vAlign w:val="center"/>
            <w:hideMark/>
          </w:tcPr>
          <w:p w14:paraId="2F5005B7"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Broadcast Address:</w:t>
            </w:r>
          </w:p>
        </w:tc>
        <w:tc>
          <w:tcPr>
            <w:tcW w:w="0" w:type="auto"/>
            <w:vAlign w:val="center"/>
            <w:hideMark/>
          </w:tcPr>
          <w:p w14:paraId="2BF80198"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172.17.17.131</w:t>
            </w:r>
          </w:p>
        </w:tc>
      </w:tr>
      <w:tr w:rsidR="0021158C" w:rsidRPr="0021158C" w14:paraId="184D5DA3" w14:textId="77777777" w:rsidTr="0021158C">
        <w:trPr>
          <w:tblCellSpacing w:w="15" w:type="dxa"/>
        </w:trPr>
        <w:tc>
          <w:tcPr>
            <w:tcW w:w="0" w:type="auto"/>
            <w:vAlign w:val="center"/>
            <w:hideMark/>
          </w:tcPr>
          <w:p w14:paraId="194071F8"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Total Number of Hosts:</w:t>
            </w:r>
          </w:p>
        </w:tc>
        <w:tc>
          <w:tcPr>
            <w:tcW w:w="0" w:type="auto"/>
            <w:vAlign w:val="center"/>
            <w:hideMark/>
          </w:tcPr>
          <w:p w14:paraId="5860E566"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4</w:t>
            </w:r>
          </w:p>
        </w:tc>
      </w:tr>
      <w:tr w:rsidR="0021158C" w:rsidRPr="0021158C" w14:paraId="47BA8182" w14:textId="77777777" w:rsidTr="0021158C">
        <w:trPr>
          <w:tblCellSpacing w:w="15" w:type="dxa"/>
        </w:trPr>
        <w:tc>
          <w:tcPr>
            <w:tcW w:w="0" w:type="auto"/>
            <w:vAlign w:val="center"/>
            <w:hideMark/>
          </w:tcPr>
          <w:p w14:paraId="6B0DF90C"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Number of Usable Hosts:</w:t>
            </w:r>
          </w:p>
        </w:tc>
        <w:tc>
          <w:tcPr>
            <w:tcW w:w="0" w:type="auto"/>
            <w:vAlign w:val="center"/>
            <w:hideMark/>
          </w:tcPr>
          <w:p w14:paraId="12184277" w14:textId="77777777" w:rsidR="0021158C" w:rsidRPr="0021158C" w:rsidRDefault="0021158C" w:rsidP="0021158C">
            <w:pPr>
              <w:spacing w:before="0" w:after="0" w:line="240" w:lineRule="auto"/>
              <w:rPr>
                <w:rFonts w:ascii="Times New Roman" w:eastAsia="Times New Roman" w:hAnsi="Times New Roman" w:cs="Times New Roman"/>
                <w:color w:val="auto"/>
                <w:sz w:val="24"/>
                <w:szCs w:val="24"/>
              </w:rPr>
            </w:pPr>
            <w:r w:rsidRPr="0021158C">
              <w:rPr>
                <w:rFonts w:ascii="Times New Roman" w:eastAsia="Times New Roman" w:hAnsi="Times New Roman" w:cs="Times New Roman"/>
                <w:color w:val="auto"/>
                <w:sz w:val="24"/>
                <w:szCs w:val="24"/>
              </w:rPr>
              <w:t>2</w:t>
            </w:r>
          </w:p>
        </w:tc>
      </w:tr>
    </w:tbl>
    <w:p w14:paraId="3EB338FA" w14:textId="6A8D3F6E" w:rsidR="0021158C" w:rsidRDefault="001256CC" w:rsidP="0021158C">
      <w:r>
        <w:t>WAN2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035"/>
      </w:tblGrid>
      <w:tr w:rsidR="001256CC" w:rsidRPr="001256CC" w14:paraId="42B82247" w14:textId="77777777" w:rsidTr="001256CC">
        <w:trPr>
          <w:tblCellSpacing w:w="15" w:type="dxa"/>
        </w:trPr>
        <w:tc>
          <w:tcPr>
            <w:tcW w:w="0" w:type="auto"/>
            <w:vAlign w:val="center"/>
            <w:hideMark/>
          </w:tcPr>
          <w:p w14:paraId="33DEE201"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IP Address:</w:t>
            </w:r>
          </w:p>
        </w:tc>
        <w:tc>
          <w:tcPr>
            <w:tcW w:w="0" w:type="auto"/>
            <w:vAlign w:val="center"/>
            <w:hideMark/>
          </w:tcPr>
          <w:p w14:paraId="08912153"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172.17.17.133</w:t>
            </w:r>
          </w:p>
        </w:tc>
      </w:tr>
      <w:tr w:rsidR="001256CC" w:rsidRPr="001256CC" w14:paraId="36858B35" w14:textId="77777777" w:rsidTr="001256CC">
        <w:trPr>
          <w:tblCellSpacing w:w="15" w:type="dxa"/>
        </w:trPr>
        <w:tc>
          <w:tcPr>
            <w:tcW w:w="0" w:type="auto"/>
            <w:vAlign w:val="center"/>
            <w:hideMark/>
          </w:tcPr>
          <w:p w14:paraId="2D07CF51"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Network Address:</w:t>
            </w:r>
          </w:p>
        </w:tc>
        <w:tc>
          <w:tcPr>
            <w:tcW w:w="0" w:type="auto"/>
            <w:vAlign w:val="center"/>
            <w:hideMark/>
          </w:tcPr>
          <w:p w14:paraId="1FA921E2"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172.17.17.132</w:t>
            </w:r>
          </w:p>
        </w:tc>
      </w:tr>
      <w:tr w:rsidR="001256CC" w:rsidRPr="001256CC" w14:paraId="1DBE8B5E" w14:textId="77777777" w:rsidTr="001256CC">
        <w:trPr>
          <w:tblCellSpacing w:w="15" w:type="dxa"/>
        </w:trPr>
        <w:tc>
          <w:tcPr>
            <w:tcW w:w="0" w:type="auto"/>
            <w:vAlign w:val="center"/>
            <w:hideMark/>
          </w:tcPr>
          <w:p w14:paraId="3C3A3B42"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Usable Host IP Range:</w:t>
            </w:r>
          </w:p>
        </w:tc>
        <w:tc>
          <w:tcPr>
            <w:tcW w:w="0" w:type="auto"/>
            <w:vAlign w:val="center"/>
            <w:hideMark/>
          </w:tcPr>
          <w:p w14:paraId="21002600"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172.17.17.133 - 172.17.17.134</w:t>
            </w:r>
          </w:p>
        </w:tc>
      </w:tr>
      <w:tr w:rsidR="001256CC" w:rsidRPr="001256CC" w14:paraId="62F46DBF" w14:textId="77777777" w:rsidTr="001256CC">
        <w:trPr>
          <w:tblCellSpacing w:w="15" w:type="dxa"/>
        </w:trPr>
        <w:tc>
          <w:tcPr>
            <w:tcW w:w="0" w:type="auto"/>
            <w:vAlign w:val="center"/>
            <w:hideMark/>
          </w:tcPr>
          <w:p w14:paraId="31F565EC"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Broadcast Address:</w:t>
            </w:r>
          </w:p>
        </w:tc>
        <w:tc>
          <w:tcPr>
            <w:tcW w:w="0" w:type="auto"/>
            <w:vAlign w:val="center"/>
            <w:hideMark/>
          </w:tcPr>
          <w:p w14:paraId="2E53E13B"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172.17.17.135</w:t>
            </w:r>
          </w:p>
        </w:tc>
      </w:tr>
      <w:tr w:rsidR="001256CC" w:rsidRPr="001256CC" w14:paraId="4FB5E18C" w14:textId="77777777" w:rsidTr="001256CC">
        <w:trPr>
          <w:tblCellSpacing w:w="15" w:type="dxa"/>
        </w:trPr>
        <w:tc>
          <w:tcPr>
            <w:tcW w:w="0" w:type="auto"/>
            <w:vAlign w:val="center"/>
            <w:hideMark/>
          </w:tcPr>
          <w:p w14:paraId="56232601"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Total Number of Hosts:</w:t>
            </w:r>
          </w:p>
        </w:tc>
        <w:tc>
          <w:tcPr>
            <w:tcW w:w="0" w:type="auto"/>
            <w:vAlign w:val="center"/>
            <w:hideMark/>
          </w:tcPr>
          <w:p w14:paraId="1D75EA9A"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4</w:t>
            </w:r>
          </w:p>
        </w:tc>
      </w:tr>
      <w:tr w:rsidR="001256CC" w:rsidRPr="001256CC" w14:paraId="24176C01" w14:textId="77777777" w:rsidTr="001256CC">
        <w:trPr>
          <w:tblCellSpacing w:w="15" w:type="dxa"/>
        </w:trPr>
        <w:tc>
          <w:tcPr>
            <w:tcW w:w="0" w:type="auto"/>
            <w:vAlign w:val="center"/>
            <w:hideMark/>
          </w:tcPr>
          <w:p w14:paraId="0F9A9C44"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Number of Usable Hosts:</w:t>
            </w:r>
          </w:p>
        </w:tc>
        <w:tc>
          <w:tcPr>
            <w:tcW w:w="0" w:type="auto"/>
            <w:vAlign w:val="center"/>
            <w:hideMark/>
          </w:tcPr>
          <w:p w14:paraId="39699F77"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2</w:t>
            </w:r>
          </w:p>
        </w:tc>
      </w:tr>
    </w:tbl>
    <w:p w14:paraId="39530448" w14:textId="1C28232B" w:rsidR="001256CC" w:rsidRDefault="001256CC" w:rsidP="0021158C">
      <w:r>
        <w:t>WAN3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035"/>
      </w:tblGrid>
      <w:tr w:rsidR="001256CC" w:rsidRPr="001256CC" w14:paraId="6457EA16" w14:textId="77777777" w:rsidTr="001256CC">
        <w:trPr>
          <w:tblCellSpacing w:w="15" w:type="dxa"/>
        </w:trPr>
        <w:tc>
          <w:tcPr>
            <w:tcW w:w="0" w:type="auto"/>
            <w:vAlign w:val="center"/>
            <w:hideMark/>
          </w:tcPr>
          <w:p w14:paraId="0946B6A9"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IP Address:</w:t>
            </w:r>
          </w:p>
        </w:tc>
        <w:tc>
          <w:tcPr>
            <w:tcW w:w="0" w:type="auto"/>
            <w:vAlign w:val="center"/>
            <w:hideMark/>
          </w:tcPr>
          <w:p w14:paraId="78DA28B0"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172.17.17.137</w:t>
            </w:r>
          </w:p>
        </w:tc>
      </w:tr>
      <w:tr w:rsidR="001256CC" w:rsidRPr="001256CC" w14:paraId="42F37377" w14:textId="77777777" w:rsidTr="001256CC">
        <w:trPr>
          <w:tblCellSpacing w:w="15" w:type="dxa"/>
        </w:trPr>
        <w:tc>
          <w:tcPr>
            <w:tcW w:w="0" w:type="auto"/>
            <w:vAlign w:val="center"/>
            <w:hideMark/>
          </w:tcPr>
          <w:p w14:paraId="1BBC3B77"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Network Address:</w:t>
            </w:r>
          </w:p>
        </w:tc>
        <w:tc>
          <w:tcPr>
            <w:tcW w:w="0" w:type="auto"/>
            <w:vAlign w:val="center"/>
            <w:hideMark/>
          </w:tcPr>
          <w:p w14:paraId="1F42062B"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172.17.17.136</w:t>
            </w:r>
          </w:p>
        </w:tc>
      </w:tr>
      <w:tr w:rsidR="001256CC" w:rsidRPr="001256CC" w14:paraId="783BBAAE" w14:textId="77777777" w:rsidTr="001256CC">
        <w:trPr>
          <w:tblCellSpacing w:w="15" w:type="dxa"/>
        </w:trPr>
        <w:tc>
          <w:tcPr>
            <w:tcW w:w="0" w:type="auto"/>
            <w:vAlign w:val="center"/>
            <w:hideMark/>
          </w:tcPr>
          <w:p w14:paraId="10A17FE3"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Usable Host IP Range:</w:t>
            </w:r>
          </w:p>
        </w:tc>
        <w:tc>
          <w:tcPr>
            <w:tcW w:w="0" w:type="auto"/>
            <w:vAlign w:val="center"/>
            <w:hideMark/>
          </w:tcPr>
          <w:p w14:paraId="1EB3F146"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172.17.17.137 - 172.17.17.138</w:t>
            </w:r>
          </w:p>
        </w:tc>
      </w:tr>
      <w:tr w:rsidR="001256CC" w:rsidRPr="001256CC" w14:paraId="341E9849" w14:textId="77777777" w:rsidTr="001256CC">
        <w:trPr>
          <w:tblCellSpacing w:w="15" w:type="dxa"/>
        </w:trPr>
        <w:tc>
          <w:tcPr>
            <w:tcW w:w="0" w:type="auto"/>
            <w:vAlign w:val="center"/>
            <w:hideMark/>
          </w:tcPr>
          <w:p w14:paraId="2675A484"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Broadcast Address:</w:t>
            </w:r>
          </w:p>
        </w:tc>
        <w:tc>
          <w:tcPr>
            <w:tcW w:w="0" w:type="auto"/>
            <w:vAlign w:val="center"/>
            <w:hideMark/>
          </w:tcPr>
          <w:p w14:paraId="0A3526CF"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172.17.17.139</w:t>
            </w:r>
          </w:p>
        </w:tc>
      </w:tr>
      <w:tr w:rsidR="001256CC" w:rsidRPr="001256CC" w14:paraId="57A1A4A1" w14:textId="77777777" w:rsidTr="001256CC">
        <w:trPr>
          <w:tblCellSpacing w:w="15" w:type="dxa"/>
        </w:trPr>
        <w:tc>
          <w:tcPr>
            <w:tcW w:w="0" w:type="auto"/>
            <w:vAlign w:val="center"/>
            <w:hideMark/>
          </w:tcPr>
          <w:p w14:paraId="14C4EE22"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Total Number of Hosts:</w:t>
            </w:r>
          </w:p>
        </w:tc>
        <w:tc>
          <w:tcPr>
            <w:tcW w:w="0" w:type="auto"/>
            <w:vAlign w:val="center"/>
            <w:hideMark/>
          </w:tcPr>
          <w:p w14:paraId="61F03803"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4</w:t>
            </w:r>
          </w:p>
        </w:tc>
      </w:tr>
      <w:tr w:rsidR="001256CC" w:rsidRPr="001256CC" w14:paraId="60282383" w14:textId="77777777" w:rsidTr="001256CC">
        <w:trPr>
          <w:tblCellSpacing w:w="15" w:type="dxa"/>
        </w:trPr>
        <w:tc>
          <w:tcPr>
            <w:tcW w:w="0" w:type="auto"/>
            <w:vAlign w:val="center"/>
            <w:hideMark/>
          </w:tcPr>
          <w:p w14:paraId="6F3590A6"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Number of Usable Hosts:</w:t>
            </w:r>
          </w:p>
        </w:tc>
        <w:tc>
          <w:tcPr>
            <w:tcW w:w="0" w:type="auto"/>
            <w:vAlign w:val="center"/>
            <w:hideMark/>
          </w:tcPr>
          <w:p w14:paraId="74FB1A2D" w14:textId="77777777" w:rsidR="001256CC" w:rsidRPr="001256CC" w:rsidRDefault="001256CC" w:rsidP="001256CC">
            <w:pPr>
              <w:spacing w:before="0" w:after="0" w:line="240" w:lineRule="auto"/>
              <w:rPr>
                <w:rFonts w:ascii="Times New Roman" w:eastAsia="Times New Roman" w:hAnsi="Times New Roman" w:cs="Times New Roman"/>
                <w:color w:val="auto"/>
                <w:sz w:val="24"/>
                <w:szCs w:val="24"/>
              </w:rPr>
            </w:pPr>
            <w:r w:rsidRPr="001256CC">
              <w:rPr>
                <w:rFonts w:ascii="Times New Roman" w:eastAsia="Times New Roman" w:hAnsi="Times New Roman" w:cs="Times New Roman"/>
                <w:color w:val="auto"/>
                <w:sz w:val="24"/>
                <w:szCs w:val="24"/>
              </w:rPr>
              <w:t>2</w:t>
            </w:r>
          </w:p>
        </w:tc>
      </w:tr>
    </w:tbl>
    <w:p w14:paraId="26361637" w14:textId="77777777" w:rsidR="001256CC" w:rsidRPr="001256CC" w:rsidRDefault="001256CC" w:rsidP="0021158C"/>
    <w:p w14:paraId="0345E710" w14:textId="7B87FAC0" w:rsidR="00FF47D5" w:rsidRPr="00FF47D5" w:rsidRDefault="000201B7" w:rsidP="00FF47D5">
      <w:pPr>
        <w:pStyle w:val="3"/>
        <w:rPr>
          <w:lang w:val="el-GR"/>
        </w:rPr>
      </w:pPr>
      <w:r>
        <w:t>5.1</w:t>
      </w:r>
    </w:p>
    <w:p w14:paraId="49E93934" w14:textId="42FD29FC" w:rsidR="00FF47D5" w:rsidRPr="00FF47D5" w:rsidRDefault="00FF47D5" w:rsidP="00FF47D5">
      <w:pPr>
        <w:rPr>
          <w:lang w:val="el-GR"/>
        </w:rPr>
      </w:pPr>
      <w:r w:rsidRPr="00FF47D5">
        <w:rPr>
          <w:lang w:val="el-GR"/>
        </w:rPr>
        <w:t xml:space="preserve">Από το μπλοκ 172.17.17.0/24 μπορούμε να φτιάξουμε 2 υποδίκτυα που να χωράνε 126 </w:t>
      </w:r>
      <w:r>
        <w:t>hosts</w:t>
      </w:r>
      <w:r w:rsidRPr="00FF47D5">
        <w:rPr>
          <w:lang w:val="el-GR"/>
        </w:rPr>
        <w:t xml:space="preserve">, τα 172.17.17.0/25 και 172.17.17.128/25. Ωστόσο, παρατηρούμε πως το υποδίκτυο 172.17.17.128/30 είναι δεσμευμένο από τα </w:t>
      </w:r>
      <w:r>
        <w:t>WANs</w:t>
      </w:r>
      <w:r w:rsidRPr="00FF47D5">
        <w:rPr>
          <w:lang w:val="el-GR"/>
        </w:rPr>
        <w:t xml:space="preserve">. Επομένως, αναθέτουμε στο </w:t>
      </w:r>
      <w:r>
        <w:t>LAN</w:t>
      </w:r>
      <w:r w:rsidRPr="00FF47D5">
        <w:rPr>
          <w:lang w:val="el-GR"/>
        </w:rPr>
        <w:t xml:space="preserve">1 το 172.17.17.0/25 προκειμένου να αποφύγουμε ενδεχόμενες μελλοντικές συγκρούσεις στα ταιριάσματα μήκους. </w:t>
      </w:r>
      <w:r>
        <w:t>Μας απομένει το 172.17.17.128/25</w:t>
      </w:r>
      <w:r>
        <w:rPr>
          <w:lang w:val="el-GR"/>
        </w:rPr>
        <w:t>.</w:t>
      </w:r>
    </w:p>
    <w:p w14:paraId="3D419C58" w14:textId="35C7ECAF" w:rsidR="000201B7" w:rsidRDefault="00D80E4C" w:rsidP="000201B7">
      <w:pPr>
        <w:rPr>
          <w:i/>
          <w:iCs/>
          <w:lang w:val="el-GR"/>
        </w:rPr>
      </w:pPr>
      <w:r w:rsidRPr="00FF47D5">
        <w:rPr>
          <w:b/>
          <w:bCs/>
        </w:rPr>
        <w:t>LAN1 : 172.17.17.0/25</w:t>
      </w:r>
      <w:r w:rsidR="00F87ED7" w:rsidRPr="00FF47D5">
        <w:rPr>
          <w:b/>
          <w:bCs/>
        </w:rPr>
        <w:t xml:space="preserve">    </w:t>
      </w:r>
      <w:r w:rsidR="00F87ED7">
        <w:t xml:space="preserve"> |  </w:t>
      </w:r>
      <w:r w:rsidR="00F87ED7" w:rsidRPr="00F87ED7">
        <w:rPr>
          <w:i/>
          <w:iCs/>
        </w:rPr>
        <w:t>32-25 = 7 bits =&gt; 2</w:t>
      </w:r>
      <w:r w:rsidR="00F87ED7" w:rsidRPr="00F87ED7">
        <w:rPr>
          <w:i/>
          <w:iCs/>
          <w:vertAlign w:val="superscript"/>
        </w:rPr>
        <w:t>7</w:t>
      </w:r>
      <w:r w:rsidR="00F87ED7" w:rsidRPr="00F87ED7">
        <w:rPr>
          <w:i/>
          <w:iCs/>
        </w:rPr>
        <w:t xml:space="preserve"> = 128 hosts</w:t>
      </w:r>
    </w:p>
    <w:p w14:paraId="1FA43724" w14:textId="77777777" w:rsidR="00034D4D" w:rsidRDefault="00034D4D" w:rsidP="000201B7"/>
    <w:p w14:paraId="3D7E83E1" w14:textId="77777777" w:rsidR="00034D4D" w:rsidRDefault="00034D4D" w:rsidP="000201B7">
      <w:pPr>
        <w:rPr>
          <w:lang w:val="el-GR"/>
        </w:rPr>
      </w:pPr>
    </w:p>
    <w:p w14:paraId="509F8770" w14:textId="77777777" w:rsidR="00034D4D" w:rsidRDefault="00034D4D" w:rsidP="000201B7">
      <w:pPr>
        <w:rPr>
          <w:lang w:val="el-GR"/>
        </w:rPr>
      </w:pPr>
    </w:p>
    <w:p w14:paraId="27CBA67E" w14:textId="77777777" w:rsidR="00034D4D" w:rsidRDefault="00034D4D" w:rsidP="000201B7">
      <w:pPr>
        <w:rPr>
          <w:lang w:val="el-GR"/>
        </w:rPr>
      </w:pPr>
    </w:p>
    <w:p w14:paraId="1BC43606" w14:textId="77777777" w:rsidR="00034D4D" w:rsidRDefault="00034D4D" w:rsidP="000201B7">
      <w:pPr>
        <w:rPr>
          <w:lang w:val="el-GR"/>
        </w:rPr>
      </w:pPr>
    </w:p>
    <w:p w14:paraId="15171830" w14:textId="4ABEFB87" w:rsidR="009D41A8" w:rsidRPr="009D41A8" w:rsidRDefault="009D41A8" w:rsidP="000201B7">
      <w:pPr>
        <w:rPr>
          <w:lang w:val="el-GR"/>
        </w:rPr>
      </w:pPr>
      <w:r>
        <w:rPr>
          <w:lang w:val="el-GR"/>
        </w:rPr>
        <w:lastRenderedPageBreak/>
        <w:t xml:space="preserve">Αναλυτικά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2795"/>
      </w:tblGrid>
      <w:tr w:rsidR="009D41A8" w:rsidRPr="009D41A8" w14:paraId="2ED97FDD" w14:textId="77777777" w:rsidTr="009D41A8">
        <w:trPr>
          <w:tblCellSpacing w:w="15" w:type="dxa"/>
        </w:trPr>
        <w:tc>
          <w:tcPr>
            <w:tcW w:w="0" w:type="auto"/>
            <w:vAlign w:val="center"/>
            <w:hideMark/>
          </w:tcPr>
          <w:p w14:paraId="78A6C464"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IP Address:</w:t>
            </w:r>
          </w:p>
        </w:tc>
        <w:tc>
          <w:tcPr>
            <w:tcW w:w="0" w:type="auto"/>
            <w:vAlign w:val="center"/>
            <w:hideMark/>
          </w:tcPr>
          <w:p w14:paraId="30C91FE6"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172.17.17.0</w:t>
            </w:r>
          </w:p>
        </w:tc>
      </w:tr>
      <w:tr w:rsidR="009D41A8" w:rsidRPr="009D41A8" w14:paraId="3FED3204" w14:textId="77777777" w:rsidTr="009D41A8">
        <w:trPr>
          <w:tblCellSpacing w:w="15" w:type="dxa"/>
        </w:trPr>
        <w:tc>
          <w:tcPr>
            <w:tcW w:w="0" w:type="auto"/>
            <w:vAlign w:val="center"/>
            <w:hideMark/>
          </w:tcPr>
          <w:p w14:paraId="690B1BCC"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Network Address:</w:t>
            </w:r>
          </w:p>
        </w:tc>
        <w:tc>
          <w:tcPr>
            <w:tcW w:w="0" w:type="auto"/>
            <w:vAlign w:val="center"/>
            <w:hideMark/>
          </w:tcPr>
          <w:p w14:paraId="6A364B21"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172.17.17.0</w:t>
            </w:r>
          </w:p>
        </w:tc>
      </w:tr>
      <w:tr w:rsidR="009D41A8" w:rsidRPr="009D41A8" w14:paraId="5FE7EBC9" w14:textId="77777777" w:rsidTr="009D41A8">
        <w:trPr>
          <w:tblCellSpacing w:w="15" w:type="dxa"/>
        </w:trPr>
        <w:tc>
          <w:tcPr>
            <w:tcW w:w="0" w:type="auto"/>
            <w:vAlign w:val="center"/>
            <w:hideMark/>
          </w:tcPr>
          <w:p w14:paraId="09A4950E"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Usable Host IP Range:</w:t>
            </w:r>
          </w:p>
        </w:tc>
        <w:tc>
          <w:tcPr>
            <w:tcW w:w="0" w:type="auto"/>
            <w:vAlign w:val="center"/>
            <w:hideMark/>
          </w:tcPr>
          <w:p w14:paraId="09F6E626"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172.17.17.1 - 172.17.17.126</w:t>
            </w:r>
          </w:p>
        </w:tc>
      </w:tr>
      <w:tr w:rsidR="009D41A8" w:rsidRPr="009D41A8" w14:paraId="064DE7BC" w14:textId="77777777" w:rsidTr="009D41A8">
        <w:trPr>
          <w:tblCellSpacing w:w="15" w:type="dxa"/>
        </w:trPr>
        <w:tc>
          <w:tcPr>
            <w:tcW w:w="0" w:type="auto"/>
            <w:vAlign w:val="center"/>
            <w:hideMark/>
          </w:tcPr>
          <w:p w14:paraId="5F4D6FC2"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Broadcast Address:</w:t>
            </w:r>
          </w:p>
        </w:tc>
        <w:tc>
          <w:tcPr>
            <w:tcW w:w="0" w:type="auto"/>
            <w:vAlign w:val="center"/>
            <w:hideMark/>
          </w:tcPr>
          <w:p w14:paraId="38C55B57"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172.17.17.127</w:t>
            </w:r>
          </w:p>
        </w:tc>
      </w:tr>
      <w:tr w:rsidR="009D41A8" w:rsidRPr="009D41A8" w14:paraId="2F713AFB" w14:textId="77777777" w:rsidTr="009D41A8">
        <w:trPr>
          <w:tblCellSpacing w:w="15" w:type="dxa"/>
        </w:trPr>
        <w:tc>
          <w:tcPr>
            <w:tcW w:w="0" w:type="auto"/>
            <w:vAlign w:val="center"/>
            <w:hideMark/>
          </w:tcPr>
          <w:p w14:paraId="75BFC394"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Total Number of Hosts:</w:t>
            </w:r>
          </w:p>
        </w:tc>
        <w:tc>
          <w:tcPr>
            <w:tcW w:w="0" w:type="auto"/>
            <w:vAlign w:val="center"/>
            <w:hideMark/>
          </w:tcPr>
          <w:p w14:paraId="58BEEC04"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128</w:t>
            </w:r>
          </w:p>
        </w:tc>
      </w:tr>
      <w:tr w:rsidR="009D41A8" w:rsidRPr="009D41A8" w14:paraId="31A79FB3" w14:textId="77777777" w:rsidTr="009D41A8">
        <w:trPr>
          <w:tblCellSpacing w:w="15" w:type="dxa"/>
        </w:trPr>
        <w:tc>
          <w:tcPr>
            <w:tcW w:w="0" w:type="auto"/>
            <w:vAlign w:val="center"/>
            <w:hideMark/>
          </w:tcPr>
          <w:p w14:paraId="25F08DBF"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Number of Usable Hosts:</w:t>
            </w:r>
          </w:p>
        </w:tc>
        <w:tc>
          <w:tcPr>
            <w:tcW w:w="0" w:type="auto"/>
            <w:vAlign w:val="center"/>
            <w:hideMark/>
          </w:tcPr>
          <w:p w14:paraId="187A94B5"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126</w:t>
            </w:r>
          </w:p>
        </w:tc>
      </w:tr>
      <w:tr w:rsidR="009D41A8" w:rsidRPr="009D41A8" w14:paraId="1AE9AEAB" w14:textId="77777777" w:rsidTr="009D41A8">
        <w:trPr>
          <w:tblCellSpacing w:w="15" w:type="dxa"/>
        </w:trPr>
        <w:tc>
          <w:tcPr>
            <w:tcW w:w="0" w:type="auto"/>
            <w:vAlign w:val="center"/>
            <w:hideMark/>
          </w:tcPr>
          <w:p w14:paraId="06A6557F"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Subnet Mask:</w:t>
            </w:r>
          </w:p>
        </w:tc>
        <w:tc>
          <w:tcPr>
            <w:tcW w:w="0" w:type="auto"/>
            <w:vAlign w:val="center"/>
            <w:hideMark/>
          </w:tcPr>
          <w:p w14:paraId="362A96D8" w14:textId="77777777" w:rsidR="009D41A8" w:rsidRPr="009D41A8" w:rsidRDefault="009D41A8" w:rsidP="009D41A8">
            <w:pPr>
              <w:spacing w:before="0" w:after="0" w:line="240" w:lineRule="auto"/>
              <w:rPr>
                <w:rFonts w:ascii="Times New Roman" w:eastAsia="Times New Roman" w:hAnsi="Times New Roman" w:cs="Times New Roman"/>
                <w:color w:val="auto"/>
                <w:sz w:val="24"/>
                <w:szCs w:val="24"/>
              </w:rPr>
            </w:pPr>
            <w:r w:rsidRPr="009D41A8">
              <w:rPr>
                <w:rFonts w:ascii="Times New Roman" w:eastAsia="Times New Roman" w:hAnsi="Times New Roman" w:cs="Times New Roman"/>
                <w:color w:val="auto"/>
                <w:sz w:val="24"/>
                <w:szCs w:val="24"/>
              </w:rPr>
              <w:t>255.255.255.128</w:t>
            </w:r>
          </w:p>
        </w:tc>
      </w:tr>
    </w:tbl>
    <w:p w14:paraId="5528A042" w14:textId="77777777" w:rsidR="009D41A8" w:rsidRPr="009D41A8" w:rsidRDefault="009D41A8" w:rsidP="000201B7">
      <w:pPr>
        <w:rPr>
          <w:lang w:val="el-GR"/>
        </w:rPr>
      </w:pPr>
    </w:p>
    <w:p w14:paraId="4C22DD5E" w14:textId="09E6615C" w:rsidR="000201B7" w:rsidRDefault="000201B7" w:rsidP="000201B7">
      <w:pPr>
        <w:pStyle w:val="3"/>
        <w:rPr>
          <w:lang w:val="el-GR"/>
        </w:rPr>
      </w:pPr>
      <w:r>
        <w:t>5.2</w:t>
      </w:r>
    </w:p>
    <w:p w14:paraId="57078511" w14:textId="088C5B71" w:rsidR="009C2459" w:rsidRPr="009C2459" w:rsidRDefault="009C2459" w:rsidP="009C2459">
      <w:pPr>
        <w:rPr>
          <w:lang w:val="el-GR"/>
        </w:rPr>
      </w:pPr>
      <w:r w:rsidRPr="009C2459">
        <w:rPr>
          <w:lang w:val="el-GR"/>
        </w:rPr>
        <w:t>Από το προηγούμενο μπλοκ μας απομένει το 172.17.17.128/25, το οποίο διαθέτει 2 υποδίκτυα χωρητικότητας 62 κόμβων έκαστο, το 172.17.17.192/26 και το 172.17.17.128/26.</w:t>
      </w:r>
      <w:r w:rsidR="00B71079">
        <w:rPr>
          <w:lang w:val="el-GR"/>
        </w:rPr>
        <w:t xml:space="preserve"> Α</w:t>
      </w:r>
      <w:r w:rsidRPr="009C2459">
        <w:rPr>
          <w:lang w:val="el-GR"/>
        </w:rPr>
        <w:t xml:space="preserve">ναθέτουμε στο </w:t>
      </w:r>
      <w:r>
        <w:t>LAN</w:t>
      </w:r>
      <w:r w:rsidRPr="009C2459">
        <w:rPr>
          <w:lang w:val="el-GR"/>
        </w:rPr>
        <w:t>2 το 172.17.17.192/26.</w:t>
      </w:r>
    </w:p>
    <w:p w14:paraId="29D5B47B" w14:textId="42A7F4B4" w:rsidR="00CF150D" w:rsidRDefault="00F87ED7" w:rsidP="000201B7">
      <w:pPr>
        <w:rPr>
          <w:i/>
          <w:iCs/>
        </w:rPr>
      </w:pPr>
      <w:r w:rsidRPr="00713ACA">
        <w:rPr>
          <w:b/>
          <w:bCs/>
        </w:rPr>
        <w:t>LAN2 : 172.17.17.</w:t>
      </w:r>
      <w:r w:rsidR="00AB32B9" w:rsidRPr="00713ACA">
        <w:rPr>
          <w:b/>
          <w:bCs/>
        </w:rPr>
        <w:t>192</w:t>
      </w:r>
      <w:r w:rsidRPr="00713ACA">
        <w:rPr>
          <w:b/>
          <w:bCs/>
        </w:rPr>
        <w:t>/26</w:t>
      </w:r>
      <w:r>
        <w:t xml:space="preserve">  | </w:t>
      </w:r>
      <w:r w:rsidRPr="00D034C3">
        <w:rPr>
          <w:i/>
          <w:iCs/>
        </w:rPr>
        <w:t>32-26 = 6 bits =&gt; 2</w:t>
      </w:r>
      <w:r w:rsidRPr="00D034C3">
        <w:rPr>
          <w:i/>
          <w:iCs/>
          <w:vertAlign w:val="superscript"/>
        </w:rPr>
        <w:t>6</w:t>
      </w:r>
      <w:r w:rsidRPr="00D034C3">
        <w:rPr>
          <w:i/>
          <w:iCs/>
        </w:rPr>
        <w:t xml:space="preserve"> = 6</w:t>
      </w:r>
      <w:r w:rsidR="00D034C3" w:rsidRPr="00D034C3">
        <w:rPr>
          <w:i/>
          <w:iCs/>
        </w:rPr>
        <w:t>4</w:t>
      </w:r>
      <w:r w:rsidRPr="00D034C3">
        <w:rPr>
          <w:i/>
          <w:iCs/>
        </w:rPr>
        <w:t xml:space="preserve"> </w:t>
      </w:r>
      <w:r w:rsidR="00D034C3" w:rsidRPr="00D034C3">
        <w:rPr>
          <w:i/>
          <w:iCs/>
        </w:rPr>
        <w:t>hosts</w:t>
      </w:r>
    </w:p>
    <w:p w14:paraId="787263C3" w14:textId="5F02BA28" w:rsidR="00CF150D" w:rsidRPr="00CF150D" w:rsidRDefault="00CF150D" w:rsidP="00CF150D">
      <w:pPr>
        <w:rPr>
          <w:lang w:val="el-GR"/>
        </w:rPr>
      </w:pPr>
      <w:r>
        <w:rPr>
          <w:lang w:val="el-GR"/>
        </w:rPr>
        <w:t>Αναλυτικά</w:t>
      </w:r>
      <w:r w:rsidR="00F26116">
        <w:rPr>
          <w:lang w:val="el-G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035"/>
      </w:tblGrid>
      <w:tr w:rsidR="00CF150D" w:rsidRPr="00CF150D" w14:paraId="79084B67" w14:textId="77777777" w:rsidTr="00CF150D">
        <w:trPr>
          <w:tblCellSpacing w:w="15" w:type="dxa"/>
        </w:trPr>
        <w:tc>
          <w:tcPr>
            <w:tcW w:w="0" w:type="auto"/>
            <w:vAlign w:val="center"/>
            <w:hideMark/>
          </w:tcPr>
          <w:p w14:paraId="576A2301"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IP Address:</w:t>
            </w:r>
          </w:p>
        </w:tc>
        <w:tc>
          <w:tcPr>
            <w:tcW w:w="0" w:type="auto"/>
            <w:vAlign w:val="center"/>
            <w:hideMark/>
          </w:tcPr>
          <w:p w14:paraId="1DCDBE3F"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172.17.17.192</w:t>
            </w:r>
          </w:p>
        </w:tc>
      </w:tr>
      <w:tr w:rsidR="00CF150D" w:rsidRPr="00CF150D" w14:paraId="098EC0B6" w14:textId="77777777" w:rsidTr="00CF150D">
        <w:trPr>
          <w:tblCellSpacing w:w="15" w:type="dxa"/>
        </w:trPr>
        <w:tc>
          <w:tcPr>
            <w:tcW w:w="0" w:type="auto"/>
            <w:vAlign w:val="center"/>
            <w:hideMark/>
          </w:tcPr>
          <w:p w14:paraId="4E41AA6C"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Network Address:</w:t>
            </w:r>
          </w:p>
        </w:tc>
        <w:tc>
          <w:tcPr>
            <w:tcW w:w="0" w:type="auto"/>
            <w:vAlign w:val="center"/>
            <w:hideMark/>
          </w:tcPr>
          <w:p w14:paraId="4833E2C0"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172.17.17.192</w:t>
            </w:r>
          </w:p>
        </w:tc>
      </w:tr>
      <w:tr w:rsidR="00CF150D" w:rsidRPr="00CF150D" w14:paraId="4BBB96D0" w14:textId="77777777" w:rsidTr="00CF150D">
        <w:trPr>
          <w:tblCellSpacing w:w="15" w:type="dxa"/>
        </w:trPr>
        <w:tc>
          <w:tcPr>
            <w:tcW w:w="0" w:type="auto"/>
            <w:vAlign w:val="center"/>
            <w:hideMark/>
          </w:tcPr>
          <w:p w14:paraId="4483BB3E"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Usable Host IP Range:</w:t>
            </w:r>
          </w:p>
        </w:tc>
        <w:tc>
          <w:tcPr>
            <w:tcW w:w="0" w:type="auto"/>
            <w:vAlign w:val="center"/>
            <w:hideMark/>
          </w:tcPr>
          <w:p w14:paraId="0CB30B0D"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172.17.17.193 - 172.17.17.254</w:t>
            </w:r>
          </w:p>
        </w:tc>
      </w:tr>
      <w:tr w:rsidR="00CF150D" w:rsidRPr="00CF150D" w14:paraId="7DB426BD" w14:textId="77777777" w:rsidTr="00CF150D">
        <w:trPr>
          <w:tblCellSpacing w:w="15" w:type="dxa"/>
        </w:trPr>
        <w:tc>
          <w:tcPr>
            <w:tcW w:w="0" w:type="auto"/>
            <w:vAlign w:val="center"/>
            <w:hideMark/>
          </w:tcPr>
          <w:p w14:paraId="76958007"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Broadcast Address:</w:t>
            </w:r>
          </w:p>
        </w:tc>
        <w:tc>
          <w:tcPr>
            <w:tcW w:w="0" w:type="auto"/>
            <w:vAlign w:val="center"/>
            <w:hideMark/>
          </w:tcPr>
          <w:p w14:paraId="605D7DE8"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172.17.17.255</w:t>
            </w:r>
          </w:p>
        </w:tc>
      </w:tr>
      <w:tr w:rsidR="00CF150D" w:rsidRPr="00CF150D" w14:paraId="329ACCC7" w14:textId="77777777" w:rsidTr="00CF150D">
        <w:trPr>
          <w:tblCellSpacing w:w="15" w:type="dxa"/>
        </w:trPr>
        <w:tc>
          <w:tcPr>
            <w:tcW w:w="0" w:type="auto"/>
            <w:vAlign w:val="center"/>
            <w:hideMark/>
          </w:tcPr>
          <w:p w14:paraId="033F0B5D"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Total Number of Hosts:</w:t>
            </w:r>
          </w:p>
        </w:tc>
        <w:tc>
          <w:tcPr>
            <w:tcW w:w="0" w:type="auto"/>
            <w:vAlign w:val="center"/>
            <w:hideMark/>
          </w:tcPr>
          <w:p w14:paraId="24A39513"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64</w:t>
            </w:r>
          </w:p>
        </w:tc>
      </w:tr>
      <w:tr w:rsidR="00CF150D" w:rsidRPr="00CF150D" w14:paraId="41F1A7F6" w14:textId="77777777" w:rsidTr="00CF150D">
        <w:trPr>
          <w:tblCellSpacing w:w="15" w:type="dxa"/>
        </w:trPr>
        <w:tc>
          <w:tcPr>
            <w:tcW w:w="0" w:type="auto"/>
            <w:vAlign w:val="center"/>
            <w:hideMark/>
          </w:tcPr>
          <w:p w14:paraId="77AEB4B9"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Number of Usable Hosts:</w:t>
            </w:r>
          </w:p>
        </w:tc>
        <w:tc>
          <w:tcPr>
            <w:tcW w:w="0" w:type="auto"/>
            <w:vAlign w:val="center"/>
            <w:hideMark/>
          </w:tcPr>
          <w:p w14:paraId="04581386"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62</w:t>
            </w:r>
          </w:p>
        </w:tc>
      </w:tr>
      <w:tr w:rsidR="00CF150D" w:rsidRPr="00CF150D" w14:paraId="7216D3FD" w14:textId="77777777" w:rsidTr="00CF150D">
        <w:trPr>
          <w:tblCellSpacing w:w="15" w:type="dxa"/>
        </w:trPr>
        <w:tc>
          <w:tcPr>
            <w:tcW w:w="0" w:type="auto"/>
            <w:vAlign w:val="center"/>
            <w:hideMark/>
          </w:tcPr>
          <w:p w14:paraId="6EC56F9E"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Subnet Mask:</w:t>
            </w:r>
          </w:p>
        </w:tc>
        <w:tc>
          <w:tcPr>
            <w:tcW w:w="0" w:type="auto"/>
            <w:vAlign w:val="center"/>
            <w:hideMark/>
          </w:tcPr>
          <w:p w14:paraId="2757E5C7" w14:textId="77777777" w:rsidR="00CF150D" w:rsidRPr="00CF150D" w:rsidRDefault="00CF150D" w:rsidP="00CF150D">
            <w:pPr>
              <w:spacing w:before="0" w:after="0" w:line="240" w:lineRule="auto"/>
              <w:rPr>
                <w:rFonts w:ascii="Times New Roman" w:eastAsia="Times New Roman" w:hAnsi="Times New Roman" w:cs="Times New Roman"/>
                <w:color w:val="auto"/>
                <w:sz w:val="24"/>
                <w:szCs w:val="24"/>
              </w:rPr>
            </w:pPr>
            <w:r w:rsidRPr="00CF150D">
              <w:rPr>
                <w:rFonts w:ascii="Times New Roman" w:eastAsia="Times New Roman" w:hAnsi="Times New Roman" w:cs="Times New Roman"/>
                <w:color w:val="auto"/>
                <w:sz w:val="24"/>
                <w:szCs w:val="24"/>
              </w:rPr>
              <w:t>255.255.255.192</w:t>
            </w:r>
          </w:p>
        </w:tc>
      </w:tr>
    </w:tbl>
    <w:p w14:paraId="0244603B" w14:textId="77777777" w:rsidR="00CF150D" w:rsidRPr="00F87ED7" w:rsidRDefault="00CF150D" w:rsidP="000201B7"/>
    <w:p w14:paraId="1DD2116D" w14:textId="03431EBE" w:rsidR="000201B7" w:rsidRDefault="000201B7" w:rsidP="000201B7">
      <w:pPr>
        <w:pStyle w:val="3"/>
      </w:pPr>
      <w:r>
        <w:t>5.3</w:t>
      </w:r>
    </w:p>
    <w:p w14:paraId="26C9091A" w14:textId="67C72D8B" w:rsidR="00F670C6" w:rsidRPr="00034D4D" w:rsidRDefault="00F974CC" w:rsidP="000201B7">
      <w:r w:rsidRPr="00F974CC">
        <w:rPr>
          <w:lang w:val="el-GR"/>
        </w:rPr>
        <w:t>Αντίστοιχα, το 172.17.17.128/26 που μας έμεινε μπορεί να σπάσει σε 172.17.17.128/27 και 172.17.17.160/27 με 3</w:t>
      </w:r>
      <w:r w:rsidR="00136127" w:rsidRPr="00136127">
        <w:rPr>
          <w:lang w:val="el-GR"/>
        </w:rPr>
        <w:t>0</w:t>
      </w:r>
      <w:r w:rsidRPr="00F974CC">
        <w:rPr>
          <w:lang w:val="el-GR"/>
        </w:rPr>
        <w:t xml:space="preserve"> υπολογιστές έκαστο. </w:t>
      </w:r>
      <w:r w:rsidRPr="00294CA3">
        <w:rPr>
          <w:lang w:val="el-GR"/>
        </w:rPr>
        <w:t xml:space="preserve">Αναθέτουμε το 172.17.17.160/27 στο </w:t>
      </w:r>
      <w:r>
        <w:t>LAN</w:t>
      </w:r>
      <w:r w:rsidRPr="00294CA3">
        <w:rPr>
          <w:lang w:val="el-GR"/>
        </w:rPr>
        <w:t>3</w:t>
      </w:r>
      <w:r>
        <w:rPr>
          <w:lang w:val="el-GR"/>
        </w:rPr>
        <w:t>.</w:t>
      </w:r>
    </w:p>
    <w:p w14:paraId="4DE3AE8D" w14:textId="653CF242" w:rsidR="00F670C6" w:rsidRPr="00F670C6" w:rsidRDefault="00713ACA" w:rsidP="000201B7">
      <w:pPr>
        <w:rPr>
          <w:i/>
          <w:iCs/>
        </w:rPr>
      </w:pPr>
      <w:r w:rsidRPr="00713ACA">
        <w:rPr>
          <w:b/>
          <w:bCs/>
        </w:rPr>
        <w:t>LAN</w:t>
      </w:r>
      <w:r>
        <w:rPr>
          <w:b/>
          <w:bCs/>
          <w:lang w:val="el-GR"/>
        </w:rPr>
        <w:t>3</w:t>
      </w:r>
      <w:r w:rsidRPr="00713ACA">
        <w:rPr>
          <w:b/>
          <w:bCs/>
        </w:rPr>
        <w:t xml:space="preserve"> : 172.17.17.1</w:t>
      </w:r>
      <w:r w:rsidR="00E935A6">
        <w:rPr>
          <w:b/>
          <w:bCs/>
          <w:lang w:val="el-GR"/>
        </w:rPr>
        <w:t>60</w:t>
      </w:r>
      <w:r w:rsidRPr="00713ACA">
        <w:rPr>
          <w:b/>
          <w:bCs/>
        </w:rPr>
        <w:t>/2</w:t>
      </w:r>
      <w:r>
        <w:rPr>
          <w:b/>
          <w:bCs/>
          <w:lang w:val="el-GR"/>
        </w:rPr>
        <w:t>7</w:t>
      </w:r>
      <w:r>
        <w:t xml:space="preserve">  | </w:t>
      </w:r>
      <w:r w:rsidRPr="00D034C3">
        <w:rPr>
          <w:i/>
          <w:iCs/>
        </w:rPr>
        <w:t>32-2</w:t>
      </w:r>
      <w:r>
        <w:rPr>
          <w:i/>
          <w:iCs/>
          <w:lang w:val="el-GR"/>
        </w:rPr>
        <w:t>7</w:t>
      </w:r>
      <w:r w:rsidRPr="00D034C3">
        <w:rPr>
          <w:i/>
          <w:iCs/>
        </w:rPr>
        <w:t xml:space="preserve"> = </w:t>
      </w:r>
      <w:r>
        <w:rPr>
          <w:i/>
          <w:iCs/>
          <w:lang w:val="el-GR"/>
        </w:rPr>
        <w:t>5</w:t>
      </w:r>
      <w:r w:rsidRPr="00D034C3">
        <w:rPr>
          <w:i/>
          <w:iCs/>
        </w:rPr>
        <w:t xml:space="preserve"> bits =&gt; 2</w:t>
      </w:r>
      <w:r>
        <w:rPr>
          <w:i/>
          <w:iCs/>
          <w:vertAlign w:val="superscript"/>
          <w:lang w:val="el-GR"/>
        </w:rPr>
        <w:t>5</w:t>
      </w:r>
      <w:r w:rsidRPr="00D034C3">
        <w:rPr>
          <w:i/>
          <w:iCs/>
        </w:rPr>
        <w:t xml:space="preserve"> = </w:t>
      </w:r>
      <w:r>
        <w:rPr>
          <w:i/>
          <w:iCs/>
          <w:lang w:val="el-GR"/>
        </w:rPr>
        <w:t>32</w:t>
      </w:r>
      <w:r w:rsidRPr="00D034C3">
        <w:rPr>
          <w:i/>
          <w:iCs/>
        </w:rPr>
        <w:t xml:space="preserve"> hosts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035"/>
      </w:tblGrid>
      <w:tr w:rsidR="00F974CC" w:rsidRPr="00F974CC" w14:paraId="0818802C" w14:textId="77777777" w:rsidTr="00F974CC">
        <w:trPr>
          <w:tblCellSpacing w:w="15" w:type="dxa"/>
        </w:trPr>
        <w:tc>
          <w:tcPr>
            <w:tcW w:w="0" w:type="auto"/>
            <w:vAlign w:val="center"/>
            <w:hideMark/>
          </w:tcPr>
          <w:p w14:paraId="5C68D8F8"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IP Address:</w:t>
            </w:r>
          </w:p>
        </w:tc>
        <w:tc>
          <w:tcPr>
            <w:tcW w:w="0" w:type="auto"/>
            <w:vAlign w:val="center"/>
            <w:hideMark/>
          </w:tcPr>
          <w:p w14:paraId="3D5885F9"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172.17.17.160</w:t>
            </w:r>
          </w:p>
        </w:tc>
      </w:tr>
      <w:tr w:rsidR="00F974CC" w:rsidRPr="00F974CC" w14:paraId="24FF6144" w14:textId="77777777" w:rsidTr="00F974CC">
        <w:trPr>
          <w:tblCellSpacing w:w="15" w:type="dxa"/>
        </w:trPr>
        <w:tc>
          <w:tcPr>
            <w:tcW w:w="0" w:type="auto"/>
            <w:vAlign w:val="center"/>
            <w:hideMark/>
          </w:tcPr>
          <w:p w14:paraId="2EF9BBE0"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Network Address:</w:t>
            </w:r>
          </w:p>
        </w:tc>
        <w:tc>
          <w:tcPr>
            <w:tcW w:w="0" w:type="auto"/>
            <w:vAlign w:val="center"/>
            <w:hideMark/>
          </w:tcPr>
          <w:p w14:paraId="3DA95A70"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172.17.17.160</w:t>
            </w:r>
          </w:p>
        </w:tc>
      </w:tr>
      <w:tr w:rsidR="00F974CC" w:rsidRPr="00F974CC" w14:paraId="39259CC8" w14:textId="77777777" w:rsidTr="00F974CC">
        <w:trPr>
          <w:tblCellSpacing w:w="15" w:type="dxa"/>
        </w:trPr>
        <w:tc>
          <w:tcPr>
            <w:tcW w:w="0" w:type="auto"/>
            <w:vAlign w:val="center"/>
            <w:hideMark/>
          </w:tcPr>
          <w:p w14:paraId="74433ABA"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Usable Host IP Range:</w:t>
            </w:r>
          </w:p>
        </w:tc>
        <w:tc>
          <w:tcPr>
            <w:tcW w:w="0" w:type="auto"/>
            <w:vAlign w:val="center"/>
            <w:hideMark/>
          </w:tcPr>
          <w:p w14:paraId="5230E748"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172.17.17.161 - 172.17.17.190</w:t>
            </w:r>
          </w:p>
        </w:tc>
      </w:tr>
      <w:tr w:rsidR="00F974CC" w:rsidRPr="00F974CC" w14:paraId="7AA6E3F6" w14:textId="77777777" w:rsidTr="00F974CC">
        <w:trPr>
          <w:tblCellSpacing w:w="15" w:type="dxa"/>
        </w:trPr>
        <w:tc>
          <w:tcPr>
            <w:tcW w:w="0" w:type="auto"/>
            <w:vAlign w:val="center"/>
            <w:hideMark/>
          </w:tcPr>
          <w:p w14:paraId="72FC8683"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Broadcast Address:</w:t>
            </w:r>
          </w:p>
        </w:tc>
        <w:tc>
          <w:tcPr>
            <w:tcW w:w="0" w:type="auto"/>
            <w:vAlign w:val="center"/>
            <w:hideMark/>
          </w:tcPr>
          <w:p w14:paraId="5CC131F8"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172.17.17.191</w:t>
            </w:r>
          </w:p>
        </w:tc>
      </w:tr>
      <w:tr w:rsidR="00F974CC" w:rsidRPr="00F974CC" w14:paraId="3D5E9BD9" w14:textId="77777777" w:rsidTr="00F974CC">
        <w:trPr>
          <w:tblCellSpacing w:w="15" w:type="dxa"/>
        </w:trPr>
        <w:tc>
          <w:tcPr>
            <w:tcW w:w="0" w:type="auto"/>
            <w:vAlign w:val="center"/>
            <w:hideMark/>
          </w:tcPr>
          <w:p w14:paraId="6F8451A5"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Total Number of Hosts:</w:t>
            </w:r>
          </w:p>
        </w:tc>
        <w:tc>
          <w:tcPr>
            <w:tcW w:w="0" w:type="auto"/>
            <w:vAlign w:val="center"/>
            <w:hideMark/>
          </w:tcPr>
          <w:p w14:paraId="423D1BC1"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32</w:t>
            </w:r>
          </w:p>
        </w:tc>
      </w:tr>
      <w:tr w:rsidR="00F974CC" w:rsidRPr="00F974CC" w14:paraId="51ED9718" w14:textId="77777777" w:rsidTr="00F974CC">
        <w:trPr>
          <w:tblCellSpacing w:w="15" w:type="dxa"/>
        </w:trPr>
        <w:tc>
          <w:tcPr>
            <w:tcW w:w="0" w:type="auto"/>
            <w:vAlign w:val="center"/>
            <w:hideMark/>
          </w:tcPr>
          <w:p w14:paraId="718D9A69"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Number of Usable Hosts:</w:t>
            </w:r>
          </w:p>
        </w:tc>
        <w:tc>
          <w:tcPr>
            <w:tcW w:w="0" w:type="auto"/>
            <w:vAlign w:val="center"/>
            <w:hideMark/>
          </w:tcPr>
          <w:p w14:paraId="6069B264" w14:textId="77777777" w:rsidR="00F974CC" w:rsidRPr="00F974CC" w:rsidRDefault="00F974CC" w:rsidP="00F974CC">
            <w:pPr>
              <w:spacing w:before="0" w:after="0" w:line="240" w:lineRule="auto"/>
              <w:rPr>
                <w:rFonts w:ascii="Times New Roman" w:eastAsia="Times New Roman" w:hAnsi="Times New Roman" w:cs="Times New Roman"/>
                <w:color w:val="auto"/>
                <w:sz w:val="24"/>
                <w:szCs w:val="24"/>
              </w:rPr>
            </w:pPr>
            <w:r w:rsidRPr="00F974CC">
              <w:rPr>
                <w:rFonts w:ascii="Times New Roman" w:eastAsia="Times New Roman" w:hAnsi="Times New Roman" w:cs="Times New Roman"/>
                <w:color w:val="auto"/>
                <w:sz w:val="24"/>
                <w:szCs w:val="24"/>
              </w:rPr>
              <w:t>30</w:t>
            </w:r>
          </w:p>
        </w:tc>
      </w:tr>
    </w:tbl>
    <w:p w14:paraId="45CE5B4B" w14:textId="77777777" w:rsidR="00F974CC" w:rsidRPr="00F974CC" w:rsidRDefault="00F974CC" w:rsidP="000201B7">
      <w:pPr>
        <w:rPr>
          <w:lang w:val="el-GR"/>
        </w:rPr>
      </w:pPr>
    </w:p>
    <w:p w14:paraId="15A63C78" w14:textId="5E0E12BE" w:rsidR="000201B7" w:rsidRDefault="000201B7" w:rsidP="000201B7">
      <w:pPr>
        <w:pStyle w:val="3"/>
      </w:pPr>
      <w:r>
        <w:lastRenderedPageBreak/>
        <w:t>5.4</w:t>
      </w:r>
    </w:p>
    <w:p w14:paraId="353A0FFB" w14:textId="35CA9D6C" w:rsidR="000201B7" w:rsidRPr="00E06B97" w:rsidRDefault="00E06B97" w:rsidP="000201B7">
      <w:r w:rsidRPr="00E06B97">
        <w:rPr>
          <w:b/>
          <w:bCs/>
        </w:rPr>
        <w:t>ifconfig em1 172.17.17.129/30</w:t>
      </w:r>
      <w:r>
        <w:rPr>
          <w:b/>
          <w:bCs/>
        </w:rPr>
        <w:t xml:space="preserve"> </w:t>
      </w:r>
      <w:r>
        <w:t>--&gt; R1</w:t>
      </w:r>
    </w:p>
    <w:p w14:paraId="0DC25068" w14:textId="6D0D6438" w:rsidR="00E06B97" w:rsidRPr="00E06B97" w:rsidRDefault="00E06B97" w:rsidP="000201B7">
      <w:r w:rsidRPr="00E06B97">
        <w:rPr>
          <w:b/>
          <w:bCs/>
        </w:rPr>
        <w:t>ifconfig em2 172.17.17.133/30</w:t>
      </w:r>
      <w:r>
        <w:rPr>
          <w:b/>
          <w:bCs/>
        </w:rPr>
        <w:t xml:space="preserve"> </w:t>
      </w:r>
      <w:r>
        <w:t>--&gt; R1</w:t>
      </w:r>
    </w:p>
    <w:p w14:paraId="49BDC467" w14:textId="5A799536" w:rsidR="000201B7" w:rsidRDefault="000201B7" w:rsidP="000201B7">
      <w:pPr>
        <w:pStyle w:val="3"/>
      </w:pPr>
      <w:r>
        <w:t>5.5</w:t>
      </w:r>
    </w:p>
    <w:p w14:paraId="507C9375" w14:textId="2F3FD2A7" w:rsidR="000201B7" w:rsidRDefault="0069085E" w:rsidP="000201B7">
      <w:r w:rsidRPr="0069085E">
        <w:rPr>
          <w:b/>
          <w:bCs/>
        </w:rPr>
        <w:t>ifconfig</w:t>
      </w:r>
      <w:r w:rsidRPr="00E06B97">
        <w:rPr>
          <w:b/>
          <w:bCs/>
        </w:rPr>
        <w:t xml:space="preserve"> </w:t>
      </w:r>
      <w:r w:rsidRPr="0069085E">
        <w:rPr>
          <w:b/>
          <w:bCs/>
        </w:rPr>
        <w:t>em</w:t>
      </w:r>
      <w:r w:rsidRPr="00E06B97">
        <w:rPr>
          <w:b/>
          <w:bCs/>
        </w:rPr>
        <w:t>0 172.17.17.126/25</w:t>
      </w:r>
      <w:r w:rsidRPr="00E06B97">
        <w:t xml:space="preserve"> </w:t>
      </w:r>
      <w:r>
        <w:t>--&gt;</w:t>
      </w:r>
      <w:r w:rsidRPr="00E06B97">
        <w:t xml:space="preserve"> </w:t>
      </w:r>
      <w:r>
        <w:t>R</w:t>
      </w:r>
      <w:r w:rsidRPr="00E06B97">
        <w:t>1</w:t>
      </w:r>
    </w:p>
    <w:p w14:paraId="5236E7FC" w14:textId="13C43836" w:rsidR="0069085E" w:rsidRPr="0069085E" w:rsidRDefault="0069085E" w:rsidP="000201B7">
      <w:r w:rsidRPr="0069085E">
        <w:rPr>
          <w:b/>
          <w:bCs/>
        </w:rPr>
        <w:t>ifconfig em0 172.17.17.1/25</w:t>
      </w:r>
      <w:r>
        <w:t xml:space="preserve"> --&gt; PC1</w:t>
      </w:r>
    </w:p>
    <w:p w14:paraId="05869DB7" w14:textId="281883AB" w:rsidR="000201B7" w:rsidRDefault="000201B7" w:rsidP="000201B7">
      <w:pPr>
        <w:pStyle w:val="3"/>
      </w:pPr>
      <w:r>
        <w:t>5.6</w:t>
      </w:r>
    </w:p>
    <w:p w14:paraId="50817592" w14:textId="50E06351" w:rsidR="000201B7" w:rsidRDefault="00883F68" w:rsidP="000201B7">
      <w:r w:rsidRPr="00883F68">
        <w:rPr>
          <w:b/>
          <w:bCs/>
        </w:rPr>
        <w:t>ifconfig em1 172.17.17.130/30</w:t>
      </w:r>
      <w:r>
        <w:t xml:space="preserve"> --&gt; R2</w:t>
      </w:r>
    </w:p>
    <w:p w14:paraId="2F7F008E" w14:textId="3E1885BD" w:rsidR="00883F68" w:rsidRPr="000201B7" w:rsidRDefault="00883F68" w:rsidP="000201B7">
      <w:r w:rsidRPr="00883F68">
        <w:rPr>
          <w:b/>
          <w:bCs/>
        </w:rPr>
        <w:t>ifconfig em2 172.17.17.138/30</w:t>
      </w:r>
      <w:r>
        <w:t xml:space="preserve"> --&gt; R2</w:t>
      </w:r>
    </w:p>
    <w:p w14:paraId="7DD86D64" w14:textId="58BD7F64" w:rsidR="000201B7" w:rsidRDefault="000201B7" w:rsidP="000201B7">
      <w:pPr>
        <w:pStyle w:val="3"/>
      </w:pPr>
      <w:r>
        <w:t>5.7</w:t>
      </w:r>
    </w:p>
    <w:p w14:paraId="0CA8579E" w14:textId="2B594B36" w:rsidR="00C36603" w:rsidRDefault="00C36603" w:rsidP="000201B7">
      <w:r w:rsidRPr="00C36603">
        <w:rPr>
          <w:b/>
          <w:bCs/>
        </w:rPr>
        <w:t>ifconfig em1 172.17.17.193/26</w:t>
      </w:r>
      <w:r>
        <w:t xml:space="preserve"> </w:t>
      </w:r>
      <w:r w:rsidR="00E278F0">
        <w:t>--&gt;</w:t>
      </w:r>
      <w:r>
        <w:t xml:space="preserve"> R2</w:t>
      </w:r>
    </w:p>
    <w:p w14:paraId="5DC87154" w14:textId="2E3DEF85" w:rsidR="00C36603" w:rsidRDefault="00C36603" w:rsidP="000201B7">
      <w:r w:rsidRPr="00C36603">
        <w:rPr>
          <w:b/>
          <w:bCs/>
        </w:rPr>
        <w:t>ifconfig em0 172.17.17.253/26</w:t>
      </w:r>
      <w:r>
        <w:t xml:space="preserve"> </w:t>
      </w:r>
      <w:r w:rsidR="00E278F0">
        <w:t>--&gt;</w:t>
      </w:r>
      <w:r>
        <w:t xml:space="preserve"> PC2 </w:t>
      </w:r>
    </w:p>
    <w:p w14:paraId="31544516" w14:textId="5F119FFF" w:rsidR="000201B7" w:rsidRPr="000201B7" w:rsidRDefault="00C36603" w:rsidP="000201B7">
      <w:r w:rsidRPr="00C36603">
        <w:rPr>
          <w:b/>
          <w:bCs/>
        </w:rPr>
        <w:t>ifconfig em0 172.17.17.254/26</w:t>
      </w:r>
      <w:r>
        <w:t xml:space="preserve"> </w:t>
      </w:r>
      <w:r w:rsidR="00E278F0">
        <w:t>--&gt;</w:t>
      </w:r>
      <w:r>
        <w:t xml:space="preserve"> PC3</w:t>
      </w:r>
    </w:p>
    <w:p w14:paraId="6BCA496B" w14:textId="635610FF" w:rsidR="000201B7" w:rsidRDefault="000201B7" w:rsidP="000201B7">
      <w:pPr>
        <w:pStyle w:val="3"/>
      </w:pPr>
      <w:r>
        <w:t>5.8</w:t>
      </w:r>
    </w:p>
    <w:p w14:paraId="3FDA7B20" w14:textId="3D33AE9A" w:rsidR="000201B7" w:rsidRPr="00883F68" w:rsidRDefault="00883F68" w:rsidP="000201B7">
      <w:r w:rsidRPr="00883F68">
        <w:rPr>
          <w:b/>
          <w:bCs/>
        </w:rPr>
        <w:t>ifconfig em1 172.17.17.134/30</w:t>
      </w:r>
      <w:r>
        <w:rPr>
          <w:b/>
          <w:bCs/>
        </w:rPr>
        <w:t xml:space="preserve"> </w:t>
      </w:r>
      <w:r>
        <w:t>--&gt; R3</w:t>
      </w:r>
    </w:p>
    <w:p w14:paraId="61C9B61A" w14:textId="16541C40" w:rsidR="00883F68" w:rsidRPr="00883F68" w:rsidRDefault="00883F68" w:rsidP="000201B7">
      <w:r w:rsidRPr="00883F68">
        <w:rPr>
          <w:b/>
          <w:bCs/>
        </w:rPr>
        <w:t>ifconfig em2 172.17.17.137/30</w:t>
      </w:r>
      <w:r>
        <w:rPr>
          <w:b/>
          <w:bCs/>
        </w:rPr>
        <w:t xml:space="preserve"> </w:t>
      </w:r>
      <w:r>
        <w:t>--&gt; R3</w:t>
      </w:r>
    </w:p>
    <w:p w14:paraId="0DE0C6C8" w14:textId="44ACA235" w:rsidR="000201B7" w:rsidRDefault="000201B7" w:rsidP="000201B7">
      <w:pPr>
        <w:pStyle w:val="3"/>
      </w:pPr>
      <w:r>
        <w:t>5.9</w:t>
      </w:r>
    </w:p>
    <w:p w14:paraId="6914BF0F" w14:textId="3177F127" w:rsidR="002740F5" w:rsidRDefault="002740F5" w:rsidP="000201B7">
      <w:r w:rsidRPr="002740F5">
        <w:rPr>
          <w:b/>
          <w:bCs/>
        </w:rPr>
        <w:t>ifconfig em0 172.17.17.161/27</w:t>
      </w:r>
      <w:r>
        <w:t xml:space="preserve"> --&gt;</w:t>
      </w:r>
      <w:r w:rsidRPr="002740F5">
        <w:t xml:space="preserve"> </w:t>
      </w:r>
      <w:r>
        <w:t>PC</w:t>
      </w:r>
      <w:r w:rsidRPr="002740F5">
        <w:t xml:space="preserve">4 </w:t>
      </w:r>
    </w:p>
    <w:p w14:paraId="413D0379" w14:textId="01606325" w:rsidR="000201B7" w:rsidRPr="002740F5" w:rsidRDefault="002740F5" w:rsidP="000201B7">
      <w:r w:rsidRPr="002740F5">
        <w:rPr>
          <w:b/>
          <w:bCs/>
        </w:rPr>
        <w:t>ifconfig em0 172.17.17.190/27</w:t>
      </w:r>
      <w:r w:rsidRPr="002740F5">
        <w:t xml:space="preserve"> </w:t>
      </w:r>
      <w:r>
        <w:t>--&gt;</w:t>
      </w:r>
      <w:r w:rsidRPr="002740F5">
        <w:t xml:space="preserve"> </w:t>
      </w:r>
      <w:r>
        <w:t>R</w:t>
      </w:r>
      <w:r w:rsidRPr="002740F5">
        <w:t>3.</w:t>
      </w:r>
    </w:p>
    <w:p w14:paraId="4261785C" w14:textId="2012E12F" w:rsidR="000201B7" w:rsidRDefault="000201B7" w:rsidP="000201B7">
      <w:pPr>
        <w:pStyle w:val="3"/>
      </w:pPr>
      <w:r>
        <w:t>5.10</w:t>
      </w:r>
    </w:p>
    <w:p w14:paraId="37DEFE2E" w14:textId="77777777" w:rsidR="00117C70" w:rsidRDefault="00117C70" w:rsidP="000201B7">
      <w:r>
        <w:t xml:space="preserve">PC1 → </w:t>
      </w:r>
      <w:r w:rsidRPr="00E76544">
        <w:rPr>
          <w:b/>
          <w:bCs/>
        </w:rPr>
        <w:t>route add default 172.17.17.126</w:t>
      </w:r>
      <w:r>
        <w:t xml:space="preserve"> </w:t>
      </w:r>
    </w:p>
    <w:p w14:paraId="5F403C5C" w14:textId="175B39EF" w:rsidR="00117C70" w:rsidRDefault="00117C70" w:rsidP="000201B7">
      <w:r>
        <w:t xml:space="preserve">PC2 → </w:t>
      </w:r>
      <w:r w:rsidRPr="00E76544">
        <w:rPr>
          <w:b/>
          <w:bCs/>
        </w:rPr>
        <w:t>route add default 172.17.17.193</w:t>
      </w:r>
      <w:r>
        <w:t xml:space="preserve"> </w:t>
      </w:r>
    </w:p>
    <w:p w14:paraId="66688428" w14:textId="45A85F66" w:rsidR="00117C70" w:rsidRDefault="00117C70" w:rsidP="000201B7">
      <w:r>
        <w:t xml:space="preserve">PC3 → </w:t>
      </w:r>
      <w:r w:rsidRPr="00E76544">
        <w:rPr>
          <w:b/>
          <w:bCs/>
        </w:rPr>
        <w:t>route add default 172.17.17.193</w:t>
      </w:r>
    </w:p>
    <w:p w14:paraId="12175367" w14:textId="68525621" w:rsidR="000201B7" w:rsidRPr="000201B7" w:rsidRDefault="00117C70" w:rsidP="000201B7">
      <w:r>
        <w:t xml:space="preserve">PC4 → </w:t>
      </w:r>
      <w:r w:rsidRPr="00E76544">
        <w:rPr>
          <w:b/>
          <w:bCs/>
        </w:rPr>
        <w:t>route add default 172.17.17.190</w:t>
      </w:r>
    </w:p>
    <w:p w14:paraId="5EE19157" w14:textId="50325691" w:rsidR="000201B7" w:rsidRDefault="000201B7" w:rsidP="000201B7">
      <w:pPr>
        <w:pStyle w:val="3"/>
      </w:pPr>
      <w:r>
        <w:t>5.11</w:t>
      </w:r>
    </w:p>
    <w:p w14:paraId="69209A5B" w14:textId="3D4593D2" w:rsidR="00BA3643" w:rsidRPr="00BA3643" w:rsidRDefault="00C82498" w:rsidP="000201B7">
      <w:pPr>
        <w:rPr>
          <w:u w:val="single"/>
        </w:rPr>
      </w:pPr>
      <w:r w:rsidRPr="00BA3643">
        <w:rPr>
          <w:u w:val="single"/>
        </w:rPr>
        <w:t xml:space="preserve">R1 </w:t>
      </w:r>
    </w:p>
    <w:p w14:paraId="0051EC50" w14:textId="77777777" w:rsidR="00BA3643" w:rsidRPr="00BA3643" w:rsidRDefault="00C82498" w:rsidP="000201B7">
      <w:pPr>
        <w:rPr>
          <w:b/>
          <w:bCs/>
        </w:rPr>
      </w:pPr>
      <w:r w:rsidRPr="00BA3643">
        <w:rPr>
          <w:b/>
          <w:bCs/>
        </w:rPr>
        <w:t xml:space="preserve">route add -net 172.17.17.192/26 172.17.17.130 </w:t>
      </w:r>
    </w:p>
    <w:p w14:paraId="7B77E2F2" w14:textId="6ED00465" w:rsidR="000201B7" w:rsidRPr="00BA3643" w:rsidRDefault="00C82498" w:rsidP="000201B7">
      <w:pPr>
        <w:rPr>
          <w:b/>
          <w:bCs/>
        </w:rPr>
      </w:pPr>
      <w:r w:rsidRPr="00BA3643">
        <w:rPr>
          <w:b/>
          <w:bCs/>
        </w:rPr>
        <w:t>route add -net 172.17.17.160/27 172.17.17.130</w:t>
      </w:r>
    </w:p>
    <w:p w14:paraId="63DCC16D" w14:textId="0EBD3A9F" w:rsidR="000201B7" w:rsidRDefault="000201B7" w:rsidP="000201B7">
      <w:pPr>
        <w:pStyle w:val="3"/>
      </w:pPr>
      <w:r>
        <w:lastRenderedPageBreak/>
        <w:t>5.12</w:t>
      </w:r>
    </w:p>
    <w:p w14:paraId="01C5BF6E" w14:textId="331CAADD" w:rsidR="00C82498" w:rsidRDefault="00C82498" w:rsidP="002C2F99">
      <w:r w:rsidRPr="00BA3643">
        <w:rPr>
          <w:u w:val="single"/>
        </w:rPr>
        <w:t xml:space="preserve">R2 </w:t>
      </w:r>
    </w:p>
    <w:p w14:paraId="2B653678" w14:textId="740F20E8" w:rsidR="00C82498" w:rsidRPr="00C82498" w:rsidRDefault="00C82498" w:rsidP="002C2F99">
      <w:pPr>
        <w:rPr>
          <w:b/>
          <w:bCs/>
        </w:rPr>
      </w:pPr>
      <w:r w:rsidRPr="00C82498">
        <w:rPr>
          <w:b/>
          <w:bCs/>
        </w:rPr>
        <w:t xml:space="preserve">route add -net 172.17.17.0/25 172.17.17.137 </w:t>
      </w:r>
    </w:p>
    <w:p w14:paraId="6FE089CB" w14:textId="036E5E0B" w:rsidR="000201B7" w:rsidRPr="00C82498" w:rsidRDefault="00C82498" w:rsidP="002C2F99">
      <w:pPr>
        <w:rPr>
          <w:b/>
          <w:bCs/>
        </w:rPr>
      </w:pPr>
      <w:r w:rsidRPr="00C82498">
        <w:rPr>
          <w:b/>
          <w:bCs/>
        </w:rPr>
        <w:t>route add -net 172.17.17.160/27 172.17.17.137</w:t>
      </w:r>
    </w:p>
    <w:p w14:paraId="1D8F043A" w14:textId="06BD32C3" w:rsidR="00C82498" w:rsidRDefault="00C82498" w:rsidP="00C82498">
      <w:pPr>
        <w:pStyle w:val="3"/>
      </w:pPr>
      <w:r>
        <w:t>5.13</w:t>
      </w:r>
    </w:p>
    <w:p w14:paraId="780C1FD7" w14:textId="37873734" w:rsidR="00C82498" w:rsidRPr="003819FC" w:rsidRDefault="00C82498" w:rsidP="00C82498">
      <w:pPr>
        <w:rPr>
          <w:u w:val="single"/>
        </w:rPr>
      </w:pPr>
      <w:r w:rsidRPr="003819FC">
        <w:rPr>
          <w:u w:val="single"/>
        </w:rPr>
        <w:t xml:space="preserve">R3 </w:t>
      </w:r>
    </w:p>
    <w:p w14:paraId="58A80B61" w14:textId="41C974CF" w:rsidR="00C82498" w:rsidRPr="00C82498" w:rsidRDefault="00C82498" w:rsidP="00C82498">
      <w:pPr>
        <w:rPr>
          <w:b/>
          <w:bCs/>
        </w:rPr>
      </w:pPr>
      <w:r w:rsidRPr="00C82498">
        <w:rPr>
          <w:b/>
          <w:bCs/>
        </w:rPr>
        <w:t>route add -net 172.17.17.0/25 172.17.17.133</w:t>
      </w:r>
    </w:p>
    <w:p w14:paraId="352C5854" w14:textId="6C0ABB3E" w:rsidR="00C82498" w:rsidRPr="00C82498" w:rsidRDefault="00C82498" w:rsidP="00C82498">
      <w:pPr>
        <w:rPr>
          <w:b/>
          <w:bCs/>
        </w:rPr>
      </w:pPr>
      <w:r w:rsidRPr="00C82498">
        <w:rPr>
          <w:b/>
          <w:bCs/>
        </w:rPr>
        <w:t>route add -net 172.17.17.192/26 172.17.17.133</w:t>
      </w:r>
    </w:p>
    <w:p w14:paraId="104CC381" w14:textId="742D2278" w:rsidR="00C82498" w:rsidRDefault="00C82498" w:rsidP="00C82498">
      <w:pPr>
        <w:pStyle w:val="3"/>
      </w:pPr>
      <w:r>
        <w:t>5.14</w:t>
      </w:r>
    </w:p>
    <w:p w14:paraId="185AFE62" w14:textId="35F72A30" w:rsidR="00EF72F1" w:rsidRPr="00A54DAD" w:rsidRDefault="00C82498" w:rsidP="00C82498">
      <w:pPr>
        <w:rPr>
          <w:lang w:val="el-GR"/>
        </w:rPr>
      </w:pPr>
      <w:r w:rsidRPr="00C82498">
        <w:rPr>
          <w:lang w:val="el-GR"/>
        </w:rPr>
        <w:t xml:space="preserve">Εκτελούμε τα ζητούμενα </w:t>
      </w:r>
      <w:r>
        <w:t>ping</w:t>
      </w:r>
      <w:r w:rsidRPr="00C82498">
        <w:rPr>
          <w:lang w:val="el-GR"/>
        </w:rPr>
        <w:t xml:space="preserve"> και όλα επιτυγχάνουν.</w:t>
      </w:r>
    </w:p>
    <w:p w14:paraId="0A2F91D1" w14:textId="6FEA9FB0" w:rsidR="00EF72F1" w:rsidRPr="00953579" w:rsidRDefault="00EF72F1" w:rsidP="00EF72F1">
      <w:pPr>
        <w:pStyle w:val="1"/>
        <w:rPr>
          <w:lang w:val="el-GR"/>
        </w:rPr>
      </w:pPr>
      <w:r w:rsidRPr="00953579">
        <w:rPr>
          <w:lang w:val="el-GR"/>
        </w:rPr>
        <w:t xml:space="preserve">Άσκηση 6: Ταυτόσημες διευθύνσεις </w:t>
      </w:r>
      <w:r>
        <w:t>IP</w:t>
      </w:r>
    </w:p>
    <w:p w14:paraId="738A84F0" w14:textId="6AA1EC04" w:rsidR="00EF72F1" w:rsidRPr="00953579" w:rsidRDefault="00EF72F1" w:rsidP="00EF72F1">
      <w:pPr>
        <w:pStyle w:val="3"/>
        <w:rPr>
          <w:lang w:val="el-GR"/>
        </w:rPr>
      </w:pPr>
      <w:r w:rsidRPr="00EF72F1">
        <w:rPr>
          <w:lang w:val="el-GR"/>
        </w:rPr>
        <w:t xml:space="preserve">6.1 </w:t>
      </w:r>
    </w:p>
    <w:p w14:paraId="263C786B" w14:textId="21338A11" w:rsidR="00EF72F1" w:rsidRPr="00953579" w:rsidRDefault="00EF72F1" w:rsidP="00EF72F1">
      <w:pPr>
        <w:rPr>
          <w:lang w:val="el-GR"/>
        </w:rPr>
      </w:pPr>
      <w:r>
        <w:t>MAC</w:t>
      </w:r>
      <w:r w:rsidRPr="00EF72F1">
        <w:rPr>
          <w:vertAlign w:val="subscript"/>
        </w:rPr>
        <w:t>PC</w:t>
      </w:r>
      <w:r w:rsidRPr="00953579">
        <w:rPr>
          <w:vertAlign w:val="subscript"/>
          <w:lang w:val="el-GR"/>
        </w:rPr>
        <w:t>2</w:t>
      </w:r>
      <w:r w:rsidRPr="00953579">
        <w:rPr>
          <w:lang w:val="el-GR"/>
        </w:rPr>
        <w:t xml:space="preserve"> = 08:00:27:8</w:t>
      </w:r>
      <w:r>
        <w:t>A</w:t>
      </w:r>
      <w:r w:rsidRPr="00953579">
        <w:rPr>
          <w:lang w:val="el-GR"/>
        </w:rPr>
        <w:t>:</w:t>
      </w:r>
      <w:r>
        <w:t>BF</w:t>
      </w:r>
      <w:r w:rsidRPr="00953579">
        <w:rPr>
          <w:lang w:val="el-GR"/>
        </w:rPr>
        <w:t>:6</w:t>
      </w:r>
      <w:r>
        <w:t>C</w:t>
      </w:r>
    </w:p>
    <w:p w14:paraId="4A8DB0DF" w14:textId="17BDE25E" w:rsidR="00EF72F1" w:rsidRPr="00EF72F1" w:rsidRDefault="00EF72F1" w:rsidP="00EF72F1">
      <w:r>
        <w:t>MAC</w:t>
      </w:r>
      <w:r w:rsidRPr="00EF72F1">
        <w:rPr>
          <w:vertAlign w:val="subscript"/>
        </w:rPr>
        <w:t>PC</w:t>
      </w:r>
      <w:r w:rsidRPr="00953579">
        <w:rPr>
          <w:vertAlign w:val="subscript"/>
        </w:rPr>
        <w:t>3</w:t>
      </w:r>
      <w:r w:rsidRPr="00953579">
        <w:t xml:space="preserve"> = 08:00:27:</w:t>
      </w:r>
      <w:r>
        <w:t>56</w:t>
      </w:r>
      <w:r w:rsidRPr="00953579">
        <w:t>:</w:t>
      </w:r>
      <w:r>
        <w:t>13:3A</w:t>
      </w:r>
    </w:p>
    <w:p w14:paraId="594D020F" w14:textId="35E1F85D" w:rsidR="00EF72F1" w:rsidRDefault="00EF72F1" w:rsidP="00EF72F1">
      <w:pPr>
        <w:pStyle w:val="3"/>
      </w:pPr>
      <w:r w:rsidRPr="00953579">
        <w:t>6.2</w:t>
      </w:r>
    </w:p>
    <w:p w14:paraId="681FD0F8" w14:textId="0F15AAD4" w:rsidR="00EF72F1" w:rsidRPr="000859F4" w:rsidRDefault="00EF72F1" w:rsidP="00EF72F1">
      <w:r w:rsidRPr="000859F4">
        <w:rPr>
          <w:b/>
          <w:bCs/>
        </w:rPr>
        <w:t>ifconfig em0 172.17.17.254/</w:t>
      </w:r>
      <w:r w:rsidR="00E03E05" w:rsidRPr="00953579">
        <w:rPr>
          <w:b/>
          <w:bCs/>
        </w:rPr>
        <w:t>26</w:t>
      </w:r>
      <w:r w:rsidR="000859F4" w:rsidRPr="00953579">
        <w:t xml:space="preserve"> --&gt; </w:t>
      </w:r>
      <w:r w:rsidR="000859F4">
        <w:t>PC2</w:t>
      </w:r>
    </w:p>
    <w:p w14:paraId="37972F25" w14:textId="723CA0AD" w:rsidR="00EF72F1" w:rsidRDefault="00EF72F1" w:rsidP="00EF72F1">
      <w:pPr>
        <w:pStyle w:val="3"/>
      </w:pPr>
      <w:r w:rsidRPr="00953579">
        <w:t>6.3</w:t>
      </w:r>
    </w:p>
    <w:p w14:paraId="522F7BFA" w14:textId="7D217473" w:rsidR="00EF72F1" w:rsidRDefault="00EF72F1" w:rsidP="00EF72F1">
      <w:pPr>
        <w:rPr>
          <w:lang w:val="el-GR"/>
        </w:rPr>
      </w:pPr>
      <w:r>
        <w:rPr>
          <w:lang w:val="el-GR"/>
        </w:rPr>
        <w:t>Ναι.</w:t>
      </w:r>
    </w:p>
    <w:p w14:paraId="62388C69" w14:textId="7B7482AA" w:rsidR="00417620" w:rsidRPr="00EF72F1" w:rsidRDefault="000859F4" w:rsidP="00EF72F1">
      <w:pPr>
        <w:rPr>
          <w:lang w:val="el-GR"/>
        </w:rPr>
      </w:pPr>
      <w:r w:rsidRPr="000859F4">
        <w:rPr>
          <w:noProof/>
          <w:lang w:val="el-GR"/>
        </w:rPr>
        <w:drawing>
          <wp:inline distT="0" distB="0" distL="0" distR="0" wp14:anchorId="3FC5BBC1" wp14:editId="5FA698C2">
            <wp:extent cx="5788549" cy="678011"/>
            <wp:effectExtent l="0" t="0" r="0" b="0"/>
            <wp:docPr id="21178633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63315" name=""/>
                    <pic:cNvPicPr/>
                  </pic:nvPicPr>
                  <pic:blipFill>
                    <a:blip r:embed="rId27"/>
                    <a:stretch>
                      <a:fillRect/>
                    </a:stretch>
                  </pic:blipFill>
                  <pic:spPr>
                    <a:xfrm>
                      <a:off x="0" y="0"/>
                      <a:ext cx="5804218" cy="679846"/>
                    </a:xfrm>
                    <a:prstGeom prst="rect">
                      <a:avLst/>
                    </a:prstGeom>
                  </pic:spPr>
                </pic:pic>
              </a:graphicData>
            </a:graphic>
          </wp:inline>
        </w:drawing>
      </w:r>
    </w:p>
    <w:p w14:paraId="665542A5" w14:textId="77777777" w:rsidR="00EF72F1" w:rsidRPr="00EF72F1" w:rsidRDefault="00EF72F1" w:rsidP="00EF72F1">
      <w:pPr>
        <w:rPr>
          <w:lang w:val="el-GR"/>
        </w:rPr>
      </w:pPr>
    </w:p>
    <w:p w14:paraId="7F875B32" w14:textId="1431F42F" w:rsidR="00EF72F1" w:rsidRDefault="00EF72F1" w:rsidP="00EF72F1">
      <w:pPr>
        <w:pStyle w:val="3"/>
        <w:rPr>
          <w:lang w:val="el-GR"/>
        </w:rPr>
      </w:pPr>
      <w:r w:rsidRPr="00EF72F1">
        <w:rPr>
          <w:lang w:val="el-GR"/>
        </w:rPr>
        <w:t>6.4</w:t>
      </w:r>
    </w:p>
    <w:p w14:paraId="377B7879" w14:textId="34DEABC1" w:rsidR="000859F4" w:rsidRDefault="000859F4" w:rsidP="000859F4">
      <w:pPr>
        <w:rPr>
          <w:lang w:val="el-GR"/>
        </w:rPr>
      </w:pPr>
      <w:r w:rsidRPr="000859F4">
        <w:rPr>
          <w:lang w:val="el-GR"/>
        </w:rPr>
        <w:t xml:space="preserve">Ναι, αντίστοιχο μήνυμα περί χρήσης της </w:t>
      </w:r>
      <w:r>
        <w:t>IP</w:t>
      </w:r>
      <w:r w:rsidRPr="000859F4">
        <w:rPr>
          <w:lang w:val="el-GR"/>
        </w:rPr>
        <w:t xml:space="preserve"> του από το </w:t>
      </w:r>
      <w:r>
        <w:t>PC</w:t>
      </w:r>
      <w:r w:rsidRPr="000859F4">
        <w:rPr>
          <w:lang w:val="el-GR"/>
        </w:rPr>
        <w:t>2</w:t>
      </w:r>
    </w:p>
    <w:p w14:paraId="24DDE249" w14:textId="6F3ED1A0" w:rsidR="000859F4" w:rsidRPr="000859F4" w:rsidRDefault="000859F4" w:rsidP="000859F4">
      <w:pPr>
        <w:rPr>
          <w:lang w:val="el-GR"/>
        </w:rPr>
      </w:pPr>
      <w:r w:rsidRPr="00EF72F1">
        <w:rPr>
          <w:noProof/>
        </w:rPr>
        <w:drawing>
          <wp:inline distT="0" distB="0" distL="0" distR="0" wp14:anchorId="57FCCF6D" wp14:editId="18AE5C72">
            <wp:extent cx="6830378" cy="590632"/>
            <wp:effectExtent l="0" t="0" r="8890" b="0"/>
            <wp:docPr id="587940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402" name=""/>
                    <pic:cNvPicPr/>
                  </pic:nvPicPr>
                  <pic:blipFill>
                    <a:blip r:embed="rId28"/>
                    <a:stretch>
                      <a:fillRect/>
                    </a:stretch>
                  </pic:blipFill>
                  <pic:spPr>
                    <a:xfrm>
                      <a:off x="0" y="0"/>
                      <a:ext cx="6830378" cy="590632"/>
                    </a:xfrm>
                    <a:prstGeom prst="rect">
                      <a:avLst/>
                    </a:prstGeom>
                  </pic:spPr>
                </pic:pic>
              </a:graphicData>
            </a:graphic>
          </wp:inline>
        </w:drawing>
      </w:r>
    </w:p>
    <w:p w14:paraId="7159F972" w14:textId="1C8AE6BA" w:rsidR="00EF72F1" w:rsidRPr="00953579" w:rsidRDefault="00EF72F1" w:rsidP="00EF72F1">
      <w:pPr>
        <w:pStyle w:val="3"/>
        <w:rPr>
          <w:lang w:val="el-GR"/>
        </w:rPr>
      </w:pPr>
      <w:r w:rsidRPr="00EF72F1">
        <w:rPr>
          <w:lang w:val="el-GR"/>
        </w:rPr>
        <w:lastRenderedPageBreak/>
        <w:t>6.5</w:t>
      </w:r>
    </w:p>
    <w:p w14:paraId="3709F36E" w14:textId="3E46D118" w:rsidR="000859F4" w:rsidRPr="00C60712" w:rsidRDefault="00C60712" w:rsidP="000859F4">
      <w:pPr>
        <w:rPr>
          <w:lang w:val="el-GR"/>
        </w:rPr>
      </w:pPr>
      <w:r w:rsidRPr="00C60712">
        <w:rPr>
          <w:lang w:val="el-GR"/>
        </w:rPr>
        <w:t xml:space="preserve">Ναι, έχει ορισθεί. Το νόημα είναι για την ειδοποίηση και την αντιμετώπιση του προβλήματος. Δεν απαγορεύεται να έχουν δύο συσκευές την ίδια </w:t>
      </w:r>
      <w:r>
        <w:t>IP</w:t>
      </w:r>
      <w:r w:rsidRPr="00C60712">
        <w:rPr>
          <w:lang w:val="el-GR"/>
        </w:rPr>
        <w:t>, απλά αυτο είναι πιθανό να προκαλέσει προβλήματα</w:t>
      </w:r>
    </w:p>
    <w:p w14:paraId="1EE34A25" w14:textId="51CC2161" w:rsidR="00EF72F1" w:rsidRPr="00953579" w:rsidRDefault="00EF72F1" w:rsidP="00EF72F1">
      <w:pPr>
        <w:pStyle w:val="3"/>
        <w:rPr>
          <w:lang w:val="el-GR"/>
        </w:rPr>
      </w:pPr>
      <w:r w:rsidRPr="00EF72F1">
        <w:rPr>
          <w:lang w:val="el-GR"/>
        </w:rPr>
        <w:t>6.6</w:t>
      </w:r>
    </w:p>
    <w:p w14:paraId="28413D55" w14:textId="21ABDEB6" w:rsidR="000859F4" w:rsidRPr="001D15AF" w:rsidRDefault="001D15AF" w:rsidP="000859F4">
      <w:pPr>
        <w:rPr>
          <w:lang w:val="el-GR"/>
        </w:rPr>
      </w:pPr>
      <w:r w:rsidRPr="001D15AF">
        <w:rPr>
          <w:lang w:val="el-GR"/>
        </w:rPr>
        <w:t xml:space="preserve">Όχι, έχει διαγραφεί λόγω της αλλαγής της </w:t>
      </w:r>
      <w:r>
        <w:t>IP</w:t>
      </w:r>
      <w:r w:rsidRPr="001D15AF">
        <w:rPr>
          <w:lang w:val="el-GR"/>
        </w:rPr>
        <w:t>.</w:t>
      </w:r>
    </w:p>
    <w:p w14:paraId="6E7F9679" w14:textId="1F296673" w:rsidR="00EF72F1" w:rsidRPr="00953579" w:rsidRDefault="00EF72F1" w:rsidP="00EF72F1">
      <w:pPr>
        <w:pStyle w:val="3"/>
      </w:pPr>
      <w:r w:rsidRPr="00953579">
        <w:t xml:space="preserve">6.7 </w:t>
      </w:r>
    </w:p>
    <w:p w14:paraId="0550862B" w14:textId="4ECAD65D" w:rsidR="000859F4" w:rsidRPr="00953579" w:rsidRDefault="001D15AF" w:rsidP="000859F4">
      <w:r w:rsidRPr="001D15AF">
        <w:rPr>
          <w:b/>
          <w:bCs/>
        </w:rPr>
        <w:t>route</w:t>
      </w:r>
      <w:r w:rsidRPr="00953579">
        <w:rPr>
          <w:b/>
          <w:bCs/>
        </w:rPr>
        <w:t xml:space="preserve"> </w:t>
      </w:r>
      <w:r w:rsidRPr="001D15AF">
        <w:rPr>
          <w:b/>
          <w:bCs/>
        </w:rPr>
        <w:t>add</w:t>
      </w:r>
      <w:r w:rsidRPr="00953579">
        <w:rPr>
          <w:b/>
          <w:bCs/>
        </w:rPr>
        <w:t xml:space="preserve"> </w:t>
      </w:r>
      <w:r w:rsidRPr="001D15AF">
        <w:rPr>
          <w:b/>
          <w:bCs/>
        </w:rPr>
        <w:t>default</w:t>
      </w:r>
      <w:r w:rsidRPr="00953579">
        <w:rPr>
          <w:b/>
          <w:bCs/>
        </w:rPr>
        <w:t xml:space="preserve"> 172.17.17.193</w:t>
      </w:r>
      <w:r w:rsidRPr="00953579">
        <w:t xml:space="preserve"> --&gt; </w:t>
      </w:r>
      <w:r>
        <w:t>PC</w:t>
      </w:r>
      <w:r w:rsidRPr="00953579">
        <w:t>2</w:t>
      </w:r>
    </w:p>
    <w:p w14:paraId="7244F778" w14:textId="124C05F3" w:rsidR="00EF72F1" w:rsidRPr="00953579" w:rsidRDefault="00EF72F1" w:rsidP="00EF72F1">
      <w:pPr>
        <w:pStyle w:val="3"/>
      </w:pPr>
      <w:r w:rsidRPr="00953579">
        <w:t xml:space="preserve">6.8 </w:t>
      </w:r>
    </w:p>
    <w:p w14:paraId="643C7A23" w14:textId="7085FF4D" w:rsidR="000859F4" w:rsidRPr="00953579" w:rsidRDefault="008C42BF" w:rsidP="000859F4">
      <w:r w:rsidRPr="008C42BF">
        <w:rPr>
          <w:b/>
          <w:bCs/>
        </w:rPr>
        <w:t>arp</w:t>
      </w:r>
      <w:r w:rsidRPr="00953579">
        <w:rPr>
          <w:b/>
          <w:bCs/>
        </w:rPr>
        <w:t xml:space="preserve"> -</w:t>
      </w:r>
      <w:r w:rsidRPr="008C42BF">
        <w:rPr>
          <w:b/>
          <w:bCs/>
        </w:rPr>
        <w:t>ad</w:t>
      </w:r>
      <w:r w:rsidRPr="00953579">
        <w:rPr>
          <w:b/>
          <w:bCs/>
        </w:rPr>
        <w:t xml:space="preserve"> </w:t>
      </w:r>
      <w:r w:rsidRPr="00953579">
        <w:t xml:space="preserve">--&gt; </w:t>
      </w:r>
      <w:r>
        <w:t>PC</w:t>
      </w:r>
      <w:r w:rsidRPr="00953579">
        <w:t xml:space="preserve">2, </w:t>
      </w:r>
      <w:r>
        <w:t>PC</w:t>
      </w:r>
      <w:r w:rsidRPr="00953579">
        <w:t xml:space="preserve">3, </w:t>
      </w:r>
      <w:r>
        <w:t>R</w:t>
      </w:r>
      <w:r w:rsidRPr="00953579">
        <w:t>2</w:t>
      </w:r>
    </w:p>
    <w:p w14:paraId="02118166" w14:textId="3E857315" w:rsidR="000859F4" w:rsidRPr="007E5E92" w:rsidRDefault="00EF72F1" w:rsidP="00EF72F1">
      <w:pPr>
        <w:pStyle w:val="3"/>
      </w:pPr>
      <w:r w:rsidRPr="00953579">
        <w:t>6.9</w:t>
      </w:r>
    </w:p>
    <w:p w14:paraId="0E5ABBD2" w14:textId="3186E21E" w:rsidR="003B7987" w:rsidRPr="003B7987" w:rsidRDefault="003B7987" w:rsidP="003B7987">
      <w:r w:rsidRPr="003B7987">
        <w:rPr>
          <w:b/>
          <w:bCs/>
        </w:rPr>
        <w:t>tcpdump -i em0 -n arp</w:t>
      </w:r>
      <w:r>
        <w:rPr>
          <w:b/>
          <w:bCs/>
        </w:rPr>
        <w:t xml:space="preserve"> </w:t>
      </w:r>
      <w:r>
        <w:t>--&gt; R2</w:t>
      </w:r>
    </w:p>
    <w:p w14:paraId="7BB6BFD3" w14:textId="05C5E0E7" w:rsidR="00EF72F1" w:rsidRPr="007E5E92" w:rsidRDefault="00EF72F1" w:rsidP="00EF72F1">
      <w:pPr>
        <w:pStyle w:val="3"/>
      </w:pPr>
      <w:r w:rsidRPr="00953579">
        <w:t>6.10</w:t>
      </w:r>
    </w:p>
    <w:p w14:paraId="63DAA8AB" w14:textId="4B03116D" w:rsidR="000859F4" w:rsidRPr="00FE4256" w:rsidRDefault="00FE4256" w:rsidP="000859F4">
      <w:r w:rsidRPr="00FE4256">
        <w:rPr>
          <w:b/>
          <w:bCs/>
        </w:rPr>
        <w:t>tcpdump -n tcp</w:t>
      </w:r>
      <w:r w:rsidRPr="00FE4256">
        <w:t xml:space="preserve"> </w:t>
      </w:r>
      <w:r>
        <w:t>--&gt; PC2, PC3</w:t>
      </w:r>
    </w:p>
    <w:p w14:paraId="3B39568C" w14:textId="0C223127" w:rsidR="00EF72F1" w:rsidRPr="007E5E92" w:rsidRDefault="00EF72F1" w:rsidP="00EF72F1">
      <w:pPr>
        <w:pStyle w:val="3"/>
      </w:pPr>
      <w:r w:rsidRPr="00953579">
        <w:t>6.11</w:t>
      </w:r>
    </w:p>
    <w:p w14:paraId="47CA92E1" w14:textId="1BB06E60" w:rsidR="00972E6A" w:rsidRDefault="007E5E92" w:rsidP="00972E6A">
      <w:r w:rsidRPr="007E5E92">
        <w:rPr>
          <w:b/>
          <w:bCs/>
        </w:rPr>
        <w:t>ssh lab@172.17.17.254</w:t>
      </w:r>
      <w:r>
        <w:t xml:space="preserve"> --&gt; PC1</w:t>
      </w:r>
    </w:p>
    <w:p w14:paraId="7C1ED457" w14:textId="45F33BA5" w:rsidR="00F74D08" w:rsidRPr="00972E6A" w:rsidRDefault="00F74D08" w:rsidP="00972E6A">
      <w:r w:rsidRPr="00F74D08">
        <w:rPr>
          <w:noProof/>
        </w:rPr>
        <w:drawing>
          <wp:inline distT="0" distB="0" distL="0" distR="0" wp14:anchorId="1F440721" wp14:editId="0FD23CD5">
            <wp:extent cx="5487166" cy="447737"/>
            <wp:effectExtent l="0" t="0" r="0" b="9525"/>
            <wp:docPr id="19124979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97978" name=""/>
                    <pic:cNvPicPr/>
                  </pic:nvPicPr>
                  <pic:blipFill>
                    <a:blip r:embed="rId29"/>
                    <a:stretch>
                      <a:fillRect/>
                    </a:stretch>
                  </pic:blipFill>
                  <pic:spPr>
                    <a:xfrm>
                      <a:off x="0" y="0"/>
                      <a:ext cx="5487166" cy="447737"/>
                    </a:xfrm>
                    <a:prstGeom prst="rect">
                      <a:avLst/>
                    </a:prstGeom>
                  </pic:spPr>
                </pic:pic>
              </a:graphicData>
            </a:graphic>
          </wp:inline>
        </w:drawing>
      </w:r>
    </w:p>
    <w:p w14:paraId="1AC80472" w14:textId="42BEA054" w:rsidR="00EF72F1" w:rsidRPr="00953579" w:rsidRDefault="00EF72F1" w:rsidP="00EF72F1">
      <w:pPr>
        <w:pStyle w:val="3"/>
        <w:rPr>
          <w:lang w:val="el-GR"/>
        </w:rPr>
      </w:pPr>
      <w:r w:rsidRPr="00EF72F1">
        <w:rPr>
          <w:lang w:val="el-GR"/>
        </w:rPr>
        <w:t>6.12</w:t>
      </w:r>
    </w:p>
    <w:p w14:paraId="3E4D8FBB" w14:textId="1A67A10E" w:rsidR="00972E6A" w:rsidRPr="00F74D08" w:rsidRDefault="00F74D08" w:rsidP="00972E6A">
      <w:pPr>
        <w:rPr>
          <w:lang w:val="el-GR"/>
        </w:rPr>
      </w:pPr>
      <w:r>
        <w:rPr>
          <w:lang w:val="el-GR"/>
        </w:rPr>
        <w:t>Ναι.</w:t>
      </w:r>
    </w:p>
    <w:p w14:paraId="1E650634" w14:textId="3AE3E5D7" w:rsidR="00EF72F1" w:rsidRDefault="00EF72F1" w:rsidP="00EF72F1">
      <w:pPr>
        <w:pStyle w:val="3"/>
        <w:rPr>
          <w:lang w:val="el-GR"/>
        </w:rPr>
      </w:pPr>
      <w:r w:rsidRPr="00EF72F1">
        <w:rPr>
          <w:lang w:val="el-GR"/>
        </w:rPr>
        <w:t>6.13</w:t>
      </w:r>
    </w:p>
    <w:p w14:paraId="70FA59F0" w14:textId="704B732E" w:rsidR="00B56306" w:rsidRPr="00B56306" w:rsidRDefault="00B56306" w:rsidP="00B56306">
      <w:pPr>
        <w:rPr>
          <w:lang w:val="el-GR"/>
        </w:rPr>
      </w:pPr>
      <w:r w:rsidRPr="00B56306">
        <w:rPr>
          <w:lang w:val="el-GR"/>
        </w:rPr>
        <w:t xml:space="preserve">Δεν υπάρχει διαθέσιμη εγγραφή για το </w:t>
      </w:r>
      <w:r>
        <w:t>PC</w:t>
      </w:r>
      <w:r w:rsidRPr="00B56306">
        <w:rPr>
          <w:lang w:val="el-GR"/>
        </w:rPr>
        <w:t xml:space="preserve">2, καταγράφεται μόνο το </w:t>
      </w:r>
      <w:r>
        <w:t>PC</w:t>
      </w:r>
      <w:r w:rsidRPr="00B56306">
        <w:rPr>
          <w:lang w:val="el-GR"/>
        </w:rPr>
        <w:t>3 στη διεύθυνση 172.17.17.254</w:t>
      </w:r>
      <w:r w:rsidR="00116B14">
        <w:rPr>
          <w:lang w:val="el-GR"/>
        </w:rPr>
        <w:t xml:space="preserve">   .</w:t>
      </w:r>
    </w:p>
    <w:p w14:paraId="68F1C376" w14:textId="44CB92C6" w:rsidR="00972E6A" w:rsidRDefault="00F0657D" w:rsidP="00972E6A">
      <w:pPr>
        <w:rPr>
          <w:lang w:val="el-GR"/>
        </w:rPr>
      </w:pPr>
      <w:r w:rsidRPr="00F0657D">
        <w:rPr>
          <w:noProof/>
          <w:lang w:val="el-GR"/>
        </w:rPr>
        <w:drawing>
          <wp:inline distT="0" distB="0" distL="0" distR="0" wp14:anchorId="50CA8846" wp14:editId="5F6B97BD">
            <wp:extent cx="6858000" cy="1158875"/>
            <wp:effectExtent l="0" t="0" r="0" b="0"/>
            <wp:docPr id="191751078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10780" name=""/>
                    <pic:cNvPicPr/>
                  </pic:nvPicPr>
                  <pic:blipFill>
                    <a:blip r:embed="rId30"/>
                    <a:stretch>
                      <a:fillRect/>
                    </a:stretch>
                  </pic:blipFill>
                  <pic:spPr>
                    <a:xfrm>
                      <a:off x="0" y="0"/>
                      <a:ext cx="6858000" cy="1158875"/>
                    </a:xfrm>
                    <a:prstGeom prst="rect">
                      <a:avLst/>
                    </a:prstGeom>
                  </pic:spPr>
                </pic:pic>
              </a:graphicData>
            </a:graphic>
          </wp:inline>
        </w:drawing>
      </w:r>
    </w:p>
    <w:p w14:paraId="1A4C3742" w14:textId="77777777" w:rsidR="00F0657D" w:rsidRDefault="00F0657D" w:rsidP="00972E6A">
      <w:pPr>
        <w:rPr>
          <w:lang w:val="el-GR"/>
        </w:rPr>
      </w:pPr>
    </w:p>
    <w:p w14:paraId="379C15A5" w14:textId="77777777" w:rsidR="00F8377B" w:rsidRDefault="00F8377B" w:rsidP="00972E6A">
      <w:pPr>
        <w:rPr>
          <w:lang w:val="el-GR"/>
        </w:rPr>
      </w:pPr>
    </w:p>
    <w:p w14:paraId="1B7A10CA" w14:textId="77777777" w:rsidR="00F8377B" w:rsidRPr="00F74D08" w:rsidRDefault="00F8377B" w:rsidP="00972E6A">
      <w:pPr>
        <w:rPr>
          <w:lang w:val="el-GR"/>
        </w:rPr>
      </w:pPr>
    </w:p>
    <w:p w14:paraId="1C0313A6" w14:textId="254A67ED" w:rsidR="00EF72F1" w:rsidRDefault="00EF72F1" w:rsidP="00EF72F1">
      <w:pPr>
        <w:pStyle w:val="3"/>
        <w:rPr>
          <w:lang w:val="el-GR"/>
        </w:rPr>
      </w:pPr>
      <w:r w:rsidRPr="00EF72F1">
        <w:rPr>
          <w:lang w:val="el-GR"/>
        </w:rPr>
        <w:lastRenderedPageBreak/>
        <w:t xml:space="preserve">6.14 </w:t>
      </w:r>
    </w:p>
    <w:p w14:paraId="57B3BC44" w14:textId="7563BB45" w:rsidR="00F8377B" w:rsidRPr="00F8377B" w:rsidRDefault="00F8377B" w:rsidP="00F8377B">
      <w:pPr>
        <w:rPr>
          <w:lang w:val="el-GR"/>
        </w:rPr>
      </w:pPr>
      <w:r w:rsidRPr="00F8377B">
        <w:rPr>
          <w:lang w:val="el-GR"/>
        </w:rPr>
        <w:t xml:space="preserve">Παρατηρούμε πως απάντησε πρώτα το </w:t>
      </w:r>
      <w:r>
        <w:t>PC</w:t>
      </w:r>
      <w:r w:rsidRPr="00F8377B">
        <w:rPr>
          <w:lang w:val="el-GR"/>
        </w:rPr>
        <w:t>2</w:t>
      </w:r>
      <w:r>
        <w:rPr>
          <w:lang w:val="el-GR"/>
        </w:rPr>
        <w:t>.</w:t>
      </w:r>
    </w:p>
    <w:p w14:paraId="0024F179" w14:textId="04214CC7" w:rsidR="00F0657D" w:rsidRPr="00F0657D" w:rsidRDefault="00F8377B" w:rsidP="00F0657D">
      <w:pPr>
        <w:rPr>
          <w:lang w:val="el-GR"/>
        </w:rPr>
      </w:pPr>
      <w:r w:rsidRPr="00F8377B">
        <w:rPr>
          <w:noProof/>
          <w:lang w:val="el-GR"/>
        </w:rPr>
        <w:drawing>
          <wp:inline distT="0" distB="0" distL="0" distR="0" wp14:anchorId="0C8B0F6A" wp14:editId="0CD47002">
            <wp:extent cx="6528021" cy="1408965"/>
            <wp:effectExtent l="0" t="0" r="0" b="0"/>
            <wp:docPr id="21326214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21437" name=""/>
                    <pic:cNvPicPr/>
                  </pic:nvPicPr>
                  <pic:blipFill>
                    <a:blip r:embed="rId31"/>
                    <a:stretch>
                      <a:fillRect/>
                    </a:stretch>
                  </pic:blipFill>
                  <pic:spPr>
                    <a:xfrm>
                      <a:off x="0" y="0"/>
                      <a:ext cx="6542584" cy="1412108"/>
                    </a:xfrm>
                    <a:prstGeom prst="rect">
                      <a:avLst/>
                    </a:prstGeom>
                  </pic:spPr>
                </pic:pic>
              </a:graphicData>
            </a:graphic>
          </wp:inline>
        </w:drawing>
      </w:r>
    </w:p>
    <w:p w14:paraId="56A7DB50" w14:textId="77777777" w:rsidR="00972E6A" w:rsidRPr="00972E6A" w:rsidRDefault="00972E6A" w:rsidP="00972E6A"/>
    <w:p w14:paraId="7CE5F2E2" w14:textId="6C1004C5" w:rsidR="00EF72F1" w:rsidRDefault="00EF72F1" w:rsidP="00EF72F1">
      <w:pPr>
        <w:pStyle w:val="3"/>
        <w:rPr>
          <w:lang w:val="el-GR"/>
        </w:rPr>
      </w:pPr>
      <w:r w:rsidRPr="00EF72F1">
        <w:rPr>
          <w:lang w:val="el-GR"/>
        </w:rPr>
        <w:t>6.15</w:t>
      </w:r>
    </w:p>
    <w:p w14:paraId="0E42B568" w14:textId="40B83FD3" w:rsidR="00F8377B" w:rsidRPr="00F8377B" w:rsidRDefault="00953579" w:rsidP="00F8377B">
      <w:pPr>
        <w:rPr>
          <w:lang w:val="el-GR"/>
        </w:rPr>
      </w:pPr>
      <w:r>
        <w:rPr>
          <w:lang w:val="el-GR"/>
        </w:rPr>
        <w:t xml:space="preserve">Στο </w:t>
      </w:r>
      <w:r w:rsidR="00F8377B">
        <w:rPr>
          <w:lang w:val="el-GR"/>
        </w:rPr>
        <w:t>PC3</w:t>
      </w:r>
      <w:r w:rsidR="002629D5">
        <w:rPr>
          <w:lang w:val="el-GR"/>
        </w:rPr>
        <w:t>.</w:t>
      </w:r>
    </w:p>
    <w:p w14:paraId="531FC075" w14:textId="70C54669" w:rsidR="00EF72F1" w:rsidRDefault="00EF72F1" w:rsidP="00EF72F1">
      <w:pPr>
        <w:pStyle w:val="3"/>
        <w:rPr>
          <w:lang w:val="el-GR"/>
        </w:rPr>
      </w:pPr>
      <w:r w:rsidRPr="00EF72F1">
        <w:rPr>
          <w:lang w:val="el-GR"/>
        </w:rPr>
        <w:t xml:space="preserve">6.16 </w:t>
      </w:r>
    </w:p>
    <w:p w14:paraId="268FFC7E" w14:textId="335FCE39" w:rsidR="00F8377B" w:rsidRPr="00F97944" w:rsidRDefault="00F97944" w:rsidP="00F8377B">
      <w:pPr>
        <w:rPr>
          <w:lang w:val="el-GR"/>
        </w:rPr>
      </w:pPr>
      <w:r w:rsidRPr="00F97944">
        <w:rPr>
          <w:lang w:val="el-GR"/>
        </w:rPr>
        <w:t xml:space="preserve">Στο </w:t>
      </w:r>
      <w:r>
        <w:t>PC</w:t>
      </w:r>
      <w:r>
        <w:rPr>
          <w:lang w:val="el-GR"/>
        </w:rPr>
        <w:t>3</w:t>
      </w:r>
      <w:r w:rsidRPr="00F97944">
        <w:rPr>
          <w:lang w:val="el-GR"/>
        </w:rPr>
        <w:t xml:space="preserve"> (κάνουμε </w:t>
      </w:r>
      <w:r>
        <w:t>ifconfig</w:t>
      </w:r>
      <w:r w:rsidRPr="00F97944">
        <w:rPr>
          <w:lang w:val="el-GR"/>
        </w:rPr>
        <w:t xml:space="preserve"> από την κονσόλα του </w:t>
      </w:r>
      <w:r>
        <w:t>ssh</w:t>
      </w:r>
      <w:r w:rsidRPr="00F97944">
        <w:rPr>
          <w:lang w:val="el-GR"/>
        </w:rPr>
        <w:t xml:space="preserve"> και βλέπουμε την </w:t>
      </w:r>
      <w:r>
        <w:t>MAC</w:t>
      </w:r>
      <w:r w:rsidRPr="00F97944">
        <w:rPr>
          <w:lang w:val="el-GR"/>
        </w:rPr>
        <w:t>).</w:t>
      </w:r>
    </w:p>
    <w:p w14:paraId="6E0F681C" w14:textId="0AC2DF15" w:rsidR="00EF72F1" w:rsidRPr="008F76E1" w:rsidRDefault="00EF72F1" w:rsidP="00EF72F1">
      <w:pPr>
        <w:pStyle w:val="3"/>
      </w:pPr>
      <w:r w:rsidRPr="00EF72F1">
        <w:rPr>
          <w:lang w:val="el-GR"/>
        </w:rPr>
        <w:t>6.17</w:t>
      </w:r>
    </w:p>
    <w:p w14:paraId="51E4D526" w14:textId="3720036A" w:rsidR="007C67D5" w:rsidRPr="007C67D5" w:rsidRDefault="007C67D5" w:rsidP="007C67D5">
      <w:r w:rsidRPr="007C67D5">
        <w:rPr>
          <w:b/>
          <w:bCs/>
          <w:lang w:val="el-GR"/>
        </w:rPr>
        <w:t>who</w:t>
      </w:r>
      <w:r>
        <w:rPr>
          <w:b/>
          <w:bCs/>
          <w:lang w:val="el-GR"/>
        </w:rPr>
        <w:t xml:space="preserve"> </w:t>
      </w:r>
      <w:r>
        <w:t>--&gt; PC3</w:t>
      </w:r>
    </w:p>
    <w:p w14:paraId="403EC978" w14:textId="3B88320C" w:rsidR="00F8377B" w:rsidRDefault="007C67D5" w:rsidP="00F8377B">
      <w:r w:rsidRPr="007C67D5">
        <w:rPr>
          <w:noProof/>
          <w:lang w:val="el-GR"/>
        </w:rPr>
        <w:drawing>
          <wp:inline distT="0" distB="0" distL="0" distR="0" wp14:anchorId="72F4BEAA" wp14:editId="32436476">
            <wp:extent cx="6335009" cy="657317"/>
            <wp:effectExtent l="0" t="0" r="0" b="9525"/>
            <wp:docPr id="618630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0201" name=""/>
                    <pic:cNvPicPr/>
                  </pic:nvPicPr>
                  <pic:blipFill>
                    <a:blip r:embed="rId32"/>
                    <a:stretch>
                      <a:fillRect/>
                    </a:stretch>
                  </pic:blipFill>
                  <pic:spPr>
                    <a:xfrm>
                      <a:off x="0" y="0"/>
                      <a:ext cx="6335009" cy="657317"/>
                    </a:xfrm>
                    <a:prstGeom prst="rect">
                      <a:avLst/>
                    </a:prstGeom>
                  </pic:spPr>
                </pic:pic>
              </a:graphicData>
            </a:graphic>
          </wp:inline>
        </w:drawing>
      </w:r>
    </w:p>
    <w:p w14:paraId="37A2D4CD" w14:textId="72AAB33E" w:rsidR="007C67D5" w:rsidRDefault="007C67D5" w:rsidP="00F8377B">
      <w:r w:rsidRPr="007C67D5">
        <w:rPr>
          <w:b/>
          <w:bCs/>
        </w:rPr>
        <w:t>netstat -a</w:t>
      </w:r>
      <w:r>
        <w:t xml:space="preserve"> --&gt; PC3</w:t>
      </w:r>
    </w:p>
    <w:p w14:paraId="6024EAFE" w14:textId="3CA29B21" w:rsidR="007C67D5" w:rsidRDefault="007C67D5" w:rsidP="00F8377B">
      <w:pPr>
        <w:rPr>
          <w:lang w:val="el-GR"/>
        </w:rPr>
      </w:pPr>
      <w:r w:rsidRPr="007C67D5">
        <w:rPr>
          <w:noProof/>
        </w:rPr>
        <w:drawing>
          <wp:inline distT="0" distB="0" distL="0" distR="0" wp14:anchorId="452621DF" wp14:editId="62EE3C87">
            <wp:extent cx="6744641" cy="2114845"/>
            <wp:effectExtent l="0" t="0" r="0" b="0"/>
            <wp:docPr id="130845352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3520" name=""/>
                    <pic:cNvPicPr/>
                  </pic:nvPicPr>
                  <pic:blipFill>
                    <a:blip r:embed="rId33"/>
                    <a:stretch>
                      <a:fillRect/>
                    </a:stretch>
                  </pic:blipFill>
                  <pic:spPr>
                    <a:xfrm>
                      <a:off x="0" y="0"/>
                      <a:ext cx="6744641" cy="2114845"/>
                    </a:xfrm>
                    <a:prstGeom prst="rect">
                      <a:avLst/>
                    </a:prstGeom>
                  </pic:spPr>
                </pic:pic>
              </a:graphicData>
            </a:graphic>
          </wp:inline>
        </w:drawing>
      </w:r>
    </w:p>
    <w:p w14:paraId="0B7719E2" w14:textId="77777777" w:rsidR="00551949" w:rsidRDefault="00551949" w:rsidP="00F8377B">
      <w:pPr>
        <w:rPr>
          <w:lang w:val="el-GR"/>
        </w:rPr>
      </w:pPr>
    </w:p>
    <w:p w14:paraId="781B5DFD" w14:textId="77777777" w:rsidR="00551949" w:rsidRDefault="00551949" w:rsidP="00F8377B">
      <w:pPr>
        <w:rPr>
          <w:lang w:val="el-GR"/>
        </w:rPr>
      </w:pPr>
    </w:p>
    <w:p w14:paraId="6DF5C25A" w14:textId="77777777" w:rsidR="00551949" w:rsidRDefault="00551949" w:rsidP="00F8377B">
      <w:pPr>
        <w:rPr>
          <w:lang w:val="el-GR"/>
        </w:rPr>
      </w:pPr>
    </w:p>
    <w:p w14:paraId="62A87271" w14:textId="77777777" w:rsidR="00551949" w:rsidRPr="00551949" w:rsidRDefault="00551949" w:rsidP="00F8377B">
      <w:pPr>
        <w:rPr>
          <w:lang w:val="el-GR"/>
        </w:rPr>
      </w:pPr>
    </w:p>
    <w:p w14:paraId="5E50F5EF" w14:textId="2EA46205" w:rsidR="00EF72F1" w:rsidRDefault="00EF72F1" w:rsidP="00EF72F1">
      <w:pPr>
        <w:pStyle w:val="3"/>
        <w:rPr>
          <w:lang w:val="el-GR"/>
        </w:rPr>
      </w:pPr>
      <w:r w:rsidRPr="00EF72F1">
        <w:rPr>
          <w:lang w:val="el-GR"/>
        </w:rPr>
        <w:t xml:space="preserve">6.18 </w:t>
      </w:r>
    </w:p>
    <w:p w14:paraId="104F22E5" w14:textId="67E8E451" w:rsidR="00B870E5" w:rsidRPr="00862A32" w:rsidRDefault="00107105" w:rsidP="007C67D5">
      <w:r w:rsidRPr="00107105">
        <w:rPr>
          <w:lang w:val="el-GR"/>
        </w:rPr>
        <w:t xml:space="preserve">Το </w:t>
      </w:r>
      <w:r>
        <w:t>PC</w:t>
      </w:r>
      <w:r w:rsidR="00733C1F" w:rsidRPr="00733C1F">
        <w:rPr>
          <w:lang w:val="el-GR"/>
        </w:rPr>
        <w:t>2</w:t>
      </w:r>
      <w:r w:rsidRPr="00107105">
        <w:rPr>
          <w:lang w:val="el-GR"/>
        </w:rPr>
        <w:t xml:space="preserve"> απάντησε πρώτο στο </w:t>
      </w:r>
      <w:r>
        <w:t>ARP</w:t>
      </w:r>
      <w:r w:rsidRPr="00107105">
        <w:rPr>
          <w:lang w:val="el-GR"/>
        </w:rPr>
        <w:t xml:space="preserve"> </w:t>
      </w:r>
      <w:r>
        <w:t>request</w:t>
      </w:r>
      <w:r w:rsidRPr="00107105">
        <w:rPr>
          <w:lang w:val="el-GR"/>
        </w:rPr>
        <w:t xml:space="preserve"> και έτσι πήρε το πρώτο πακέτο της τριπλής χειραψίας (</w:t>
      </w:r>
      <w:r>
        <w:t>SYN</w:t>
      </w:r>
      <w:r w:rsidRPr="00107105">
        <w:rPr>
          <w:lang w:val="el-GR"/>
        </w:rPr>
        <w:t xml:space="preserve">), μετά το </w:t>
      </w:r>
      <w:r>
        <w:t>PC</w:t>
      </w:r>
      <w:r w:rsidR="00E11CA8" w:rsidRPr="00E11CA8">
        <w:rPr>
          <w:lang w:val="el-GR"/>
        </w:rPr>
        <w:t>2</w:t>
      </w:r>
      <w:r w:rsidRPr="00107105">
        <w:rPr>
          <w:lang w:val="el-GR"/>
        </w:rPr>
        <w:t xml:space="preserve"> έστειλε στο </w:t>
      </w:r>
      <w:r>
        <w:t>PC</w:t>
      </w:r>
      <w:r w:rsidRPr="00107105">
        <w:rPr>
          <w:lang w:val="el-GR"/>
        </w:rPr>
        <w:t>1 το δεύτερο πακέτο της χειραψίας (</w:t>
      </w:r>
      <w:r>
        <w:t>SYN</w:t>
      </w:r>
      <w:r w:rsidRPr="00107105">
        <w:rPr>
          <w:lang w:val="el-GR"/>
        </w:rPr>
        <w:t xml:space="preserve">, </w:t>
      </w:r>
      <w:r>
        <w:t>ACK</w:t>
      </w:r>
      <w:r w:rsidRPr="00107105">
        <w:rPr>
          <w:lang w:val="el-GR"/>
        </w:rPr>
        <w:t xml:space="preserve">) και το </w:t>
      </w:r>
      <w:r>
        <w:t>PC</w:t>
      </w:r>
      <w:r w:rsidRPr="00107105">
        <w:rPr>
          <w:lang w:val="el-GR"/>
        </w:rPr>
        <w:t>1 έστειλε στην διεύθυνση 172.17.17.254 το τρίτο πακέτο της χειραψίας (</w:t>
      </w:r>
      <w:r>
        <w:t>ACK</w:t>
      </w:r>
      <w:r w:rsidRPr="00107105">
        <w:rPr>
          <w:lang w:val="el-GR"/>
        </w:rPr>
        <w:t xml:space="preserve">) όμως μόλις αυτό το τρίτο πακέτο έφτασε στον </w:t>
      </w:r>
      <w:r>
        <w:t>R</w:t>
      </w:r>
      <w:r w:rsidRPr="00107105">
        <w:rPr>
          <w:lang w:val="el-GR"/>
        </w:rPr>
        <w:t xml:space="preserve">2, η εγγραφή του πίνακα </w:t>
      </w:r>
      <w:r>
        <w:t>ARP</w:t>
      </w:r>
      <w:r w:rsidRPr="00107105">
        <w:rPr>
          <w:lang w:val="el-GR"/>
        </w:rPr>
        <w:t xml:space="preserve"> είχε αλλάξει και πλέον το τρίτο πακέτο της χειραψίας έφτασε στο </w:t>
      </w:r>
      <w:r>
        <w:t>PC</w:t>
      </w:r>
      <w:r w:rsidR="003763CA">
        <w:rPr>
          <w:lang w:val="el-GR"/>
        </w:rPr>
        <w:t>3</w:t>
      </w:r>
      <w:r w:rsidRPr="00107105">
        <w:rPr>
          <w:lang w:val="el-GR"/>
        </w:rPr>
        <w:t xml:space="preserve"> το οποίο δεν γνώριζε τίποτα για τη σύνδεση αυτή</w:t>
      </w:r>
      <w:r w:rsidR="003763CA">
        <w:rPr>
          <w:lang w:val="el-GR"/>
        </w:rPr>
        <w:t>.</w:t>
      </w:r>
      <w:r w:rsidRPr="00107105">
        <w:rPr>
          <w:lang w:val="el-GR"/>
        </w:rPr>
        <w:t xml:space="preserve"> </w:t>
      </w:r>
      <w:r w:rsidR="003763CA">
        <w:rPr>
          <w:lang w:val="el-GR"/>
        </w:rPr>
        <w:t xml:space="preserve">Έτσι στέλνονται </w:t>
      </w:r>
      <w:r w:rsidR="003763CA">
        <w:t>RST</w:t>
      </w:r>
      <w:r w:rsidR="003763CA" w:rsidRPr="003763CA">
        <w:rPr>
          <w:lang w:val="el-GR"/>
        </w:rPr>
        <w:t xml:space="preserve"> </w:t>
      </w:r>
      <w:r w:rsidR="003763CA">
        <w:rPr>
          <w:lang w:val="el-GR"/>
        </w:rPr>
        <w:t xml:space="preserve">πακέτα και η σύνδεση απολύεται. </w:t>
      </w:r>
      <w:r w:rsidR="003763CA" w:rsidRPr="00733C1F">
        <w:rPr>
          <w:lang w:val="el-GR"/>
        </w:rPr>
        <w:t xml:space="preserve">Στη δεύτερη προσπάθεια σύνδεσης ο </w:t>
      </w:r>
      <w:r w:rsidR="003763CA">
        <w:t>R</w:t>
      </w:r>
      <w:r w:rsidR="003763CA" w:rsidRPr="00733C1F">
        <w:rPr>
          <w:lang w:val="el-GR"/>
        </w:rPr>
        <w:t>1 έχει</w:t>
      </w:r>
      <w:r w:rsidR="003763CA" w:rsidRPr="0037313B">
        <w:rPr>
          <w:lang w:val="el-GR"/>
        </w:rPr>
        <w:t xml:space="preserve"> </w:t>
      </w:r>
      <w:r w:rsidR="003763CA" w:rsidRPr="00733C1F">
        <w:rPr>
          <w:lang w:val="el-GR"/>
        </w:rPr>
        <w:t xml:space="preserve">καταγράψει τη διεύθυνση του </w:t>
      </w:r>
      <w:r w:rsidR="003763CA">
        <w:t>PC</w:t>
      </w:r>
      <w:r w:rsidR="003763CA" w:rsidRPr="00733C1F">
        <w:rPr>
          <w:lang w:val="el-GR"/>
        </w:rPr>
        <w:t xml:space="preserve">2 στον πίνακα </w:t>
      </w:r>
      <w:r w:rsidR="003763CA">
        <w:t>arp</w:t>
      </w:r>
      <w:r w:rsidR="003763CA" w:rsidRPr="00733C1F">
        <w:rPr>
          <w:lang w:val="el-GR"/>
        </w:rPr>
        <w:t xml:space="preserve"> του οπότε όλα τα τεμάχια της τριπλής</w:t>
      </w:r>
      <w:r w:rsidR="003763CA" w:rsidRPr="0037313B">
        <w:rPr>
          <w:lang w:val="el-GR"/>
        </w:rPr>
        <w:t xml:space="preserve"> </w:t>
      </w:r>
      <w:r w:rsidR="003763CA" w:rsidRPr="00733C1F">
        <w:rPr>
          <w:lang w:val="el-GR"/>
        </w:rPr>
        <w:t>χειραψίας φτάνουν σε αυτόν και η σύνδεση είναι επιτυχής.</w:t>
      </w:r>
    </w:p>
    <w:p w14:paraId="0CAFE793" w14:textId="65400539" w:rsidR="00B870E5" w:rsidRPr="00B870E5" w:rsidRDefault="00B870E5" w:rsidP="007C67D5">
      <w:r w:rsidRPr="00B870E5">
        <w:rPr>
          <w:noProof/>
        </w:rPr>
        <w:drawing>
          <wp:inline distT="0" distB="0" distL="0" distR="0" wp14:anchorId="6415425B" wp14:editId="65CAE87C">
            <wp:extent cx="6858000" cy="2208530"/>
            <wp:effectExtent l="0" t="0" r="0" b="0"/>
            <wp:docPr id="806512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1269" name=""/>
                    <pic:cNvPicPr/>
                  </pic:nvPicPr>
                  <pic:blipFill>
                    <a:blip r:embed="rId34"/>
                    <a:stretch>
                      <a:fillRect/>
                    </a:stretch>
                  </pic:blipFill>
                  <pic:spPr>
                    <a:xfrm>
                      <a:off x="0" y="0"/>
                      <a:ext cx="6858000" cy="2208530"/>
                    </a:xfrm>
                    <a:prstGeom prst="rect">
                      <a:avLst/>
                    </a:prstGeom>
                  </pic:spPr>
                </pic:pic>
              </a:graphicData>
            </a:graphic>
          </wp:inline>
        </w:drawing>
      </w:r>
    </w:p>
    <w:p w14:paraId="4FB98587" w14:textId="1EB40CC0" w:rsidR="00EF72F1" w:rsidRDefault="00EF72F1" w:rsidP="00EF72F1">
      <w:pPr>
        <w:pStyle w:val="3"/>
        <w:rPr>
          <w:lang w:val="el-GR"/>
        </w:rPr>
      </w:pPr>
      <w:r w:rsidRPr="00EF72F1">
        <w:rPr>
          <w:lang w:val="el-GR"/>
        </w:rPr>
        <w:t>6.19</w:t>
      </w:r>
    </w:p>
    <w:p w14:paraId="5C132456" w14:textId="2F9B8AE6" w:rsidR="003A7237" w:rsidRPr="004F5C7B" w:rsidRDefault="00733C1F" w:rsidP="00733C1F">
      <w:pPr>
        <w:rPr>
          <w:lang w:val="el-GR"/>
        </w:rPr>
      </w:pPr>
      <w:r w:rsidRPr="00733C1F">
        <w:rPr>
          <w:lang w:val="el-GR"/>
        </w:rPr>
        <w:t xml:space="preserve">Το πρώτο τεμάχιο της τριπλής χειραψίας φτάνει στον </w:t>
      </w:r>
      <w:r>
        <w:t>PC</w:t>
      </w:r>
      <w:r w:rsidR="0037313B" w:rsidRPr="0037313B">
        <w:rPr>
          <w:lang w:val="el-GR"/>
        </w:rPr>
        <w:t>2</w:t>
      </w:r>
      <w:r w:rsidRPr="00733C1F">
        <w:rPr>
          <w:lang w:val="el-GR"/>
        </w:rPr>
        <w:t xml:space="preserve"> καθώς αυτός απαντάει</w:t>
      </w:r>
      <w:r w:rsidR="0037313B" w:rsidRPr="0037313B">
        <w:rPr>
          <w:lang w:val="el-GR"/>
        </w:rPr>
        <w:t xml:space="preserve"> </w:t>
      </w:r>
      <w:r w:rsidRPr="00733C1F">
        <w:rPr>
          <w:lang w:val="el-GR"/>
        </w:rPr>
        <w:t xml:space="preserve">πρώτος στο </w:t>
      </w:r>
      <w:r>
        <w:t>arp</w:t>
      </w:r>
      <w:r w:rsidRPr="00733C1F">
        <w:rPr>
          <w:lang w:val="el-GR"/>
        </w:rPr>
        <w:t xml:space="preserve"> </w:t>
      </w:r>
      <w:r>
        <w:t>request</w:t>
      </w:r>
      <w:r w:rsidRPr="00733C1F">
        <w:rPr>
          <w:lang w:val="el-GR"/>
        </w:rPr>
        <w:t xml:space="preserve"> και απαντάει με </w:t>
      </w:r>
      <w:r>
        <w:t>tcp</w:t>
      </w:r>
      <w:r w:rsidR="001C0159">
        <w:rPr>
          <w:lang w:val="el-GR"/>
        </w:rPr>
        <w:t xml:space="preserve"> </w:t>
      </w:r>
      <w:r w:rsidR="001C0159">
        <w:t>ACK</w:t>
      </w:r>
      <w:r w:rsidRPr="00733C1F">
        <w:rPr>
          <w:lang w:val="el-GR"/>
        </w:rPr>
        <w:t>. Το τρίτο τεμάχιο της τριπλής χειραψίας</w:t>
      </w:r>
      <w:r w:rsidR="0037313B" w:rsidRPr="0037313B">
        <w:rPr>
          <w:lang w:val="el-GR"/>
        </w:rPr>
        <w:t xml:space="preserve"> </w:t>
      </w:r>
      <w:r w:rsidRPr="00733C1F">
        <w:rPr>
          <w:lang w:val="el-GR"/>
        </w:rPr>
        <w:t xml:space="preserve">όμως φτάνει στον </w:t>
      </w:r>
      <w:r>
        <w:t>PC</w:t>
      </w:r>
      <w:r w:rsidR="0037313B" w:rsidRPr="0037313B">
        <w:rPr>
          <w:lang w:val="el-GR"/>
        </w:rPr>
        <w:t>3</w:t>
      </w:r>
      <w:r w:rsidRPr="00733C1F">
        <w:rPr>
          <w:lang w:val="el-GR"/>
        </w:rPr>
        <w:t xml:space="preserve"> ο οποίος όμως αφού δεν έχει λάβει τα προηγούμενα απαντάει με </w:t>
      </w:r>
      <w:r w:rsidR="004F5C7B">
        <w:t>RST</w:t>
      </w:r>
      <w:r w:rsidR="0037313B" w:rsidRPr="0037313B">
        <w:rPr>
          <w:lang w:val="el-GR"/>
        </w:rPr>
        <w:t xml:space="preserve"> </w:t>
      </w:r>
      <w:r w:rsidRPr="00733C1F">
        <w:rPr>
          <w:lang w:val="el-GR"/>
        </w:rPr>
        <w:t xml:space="preserve">και </w:t>
      </w:r>
      <w:r w:rsidR="00462EE1">
        <w:rPr>
          <w:lang w:val="el-GR"/>
        </w:rPr>
        <w:t xml:space="preserve">το </w:t>
      </w:r>
      <w:r w:rsidR="00462EE1">
        <w:t>PC</w:t>
      </w:r>
      <w:r w:rsidR="00462EE1" w:rsidRPr="00462EE1">
        <w:rPr>
          <w:lang w:val="el-GR"/>
        </w:rPr>
        <w:t xml:space="preserve">1 </w:t>
      </w:r>
      <w:r w:rsidR="00462EE1">
        <w:rPr>
          <w:lang w:val="el-GR"/>
        </w:rPr>
        <w:t>απαντάει και αυτό</w:t>
      </w:r>
      <w:r w:rsidR="003763CA">
        <w:rPr>
          <w:lang w:val="el-GR"/>
        </w:rPr>
        <w:t>ς</w:t>
      </w:r>
      <w:r w:rsidR="00462EE1">
        <w:rPr>
          <w:lang w:val="el-GR"/>
        </w:rPr>
        <w:t xml:space="preserve"> με </w:t>
      </w:r>
      <w:r w:rsidR="00462EE1">
        <w:t>RST</w:t>
      </w:r>
      <w:r w:rsidR="00462EE1" w:rsidRPr="00462EE1">
        <w:rPr>
          <w:lang w:val="el-GR"/>
        </w:rPr>
        <w:t xml:space="preserve"> </w:t>
      </w:r>
      <w:r w:rsidR="00462EE1">
        <w:rPr>
          <w:lang w:val="el-GR"/>
        </w:rPr>
        <w:t xml:space="preserve">και </w:t>
      </w:r>
      <w:r w:rsidRPr="00733C1F">
        <w:rPr>
          <w:lang w:val="el-GR"/>
        </w:rPr>
        <w:t>η προσπάθεια σύνδεσης αποτυγχάνει.</w:t>
      </w:r>
      <w:r w:rsidR="004F5C7B">
        <w:rPr>
          <w:lang w:val="el-GR"/>
        </w:rPr>
        <w:t xml:space="preserve"> Συγχρόνως το αποκομμένο από τον </w:t>
      </w:r>
      <w:r w:rsidR="004F5C7B">
        <w:t>arp</w:t>
      </w:r>
      <w:r w:rsidR="004F5C7B" w:rsidRPr="004F5C7B">
        <w:rPr>
          <w:lang w:val="el-GR"/>
        </w:rPr>
        <w:t xml:space="preserve"> </w:t>
      </w:r>
      <w:r w:rsidR="004F5C7B">
        <w:t>table</w:t>
      </w:r>
      <w:r w:rsidR="004F5C7B" w:rsidRPr="004F5C7B">
        <w:rPr>
          <w:lang w:val="el-GR"/>
        </w:rPr>
        <w:t xml:space="preserve"> </w:t>
      </w:r>
      <w:r w:rsidR="004F5C7B">
        <w:t>PC</w:t>
      </w:r>
      <w:r w:rsidR="004F5C7B" w:rsidRPr="004F5C7B">
        <w:rPr>
          <w:lang w:val="el-GR"/>
        </w:rPr>
        <w:t xml:space="preserve">2 </w:t>
      </w:r>
      <w:r w:rsidR="004F5C7B">
        <w:rPr>
          <w:lang w:val="el-GR"/>
        </w:rPr>
        <w:t xml:space="preserve">κάνει 3 επιπλέον απόπειρες να στείλει </w:t>
      </w:r>
      <w:r w:rsidR="005C5B5A">
        <w:rPr>
          <w:lang w:val="el-GR"/>
        </w:rPr>
        <w:t>[</w:t>
      </w:r>
      <w:r w:rsidR="004F5C7B">
        <w:t>SYN</w:t>
      </w:r>
      <w:r w:rsidR="004F5C7B" w:rsidRPr="004F5C7B">
        <w:rPr>
          <w:lang w:val="el-GR"/>
        </w:rPr>
        <w:t>,</w:t>
      </w:r>
      <w:r w:rsidR="004F5C7B">
        <w:t>ACK</w:t>
      </w:r>
      <w:r w:rsidR="005C5B5A">
        <w:rPr>
          <w:lang w:val="el-GR"/>
        </w:rPr>
        <w:t>]</w:t>
      </w:r>
      <w:r w:rsidR="004F5C7B" w:rsidRPr="004F5C7B">
        <w:rPr>
          <w:lang w:val="el-GR"/>
        </w:rPr>
        <w:t xml:space="preserve"> </w:t>
      </w:r>
      <w:r w:rsidR="004F5C7B">
        <w:rPr>
          <w:lang w:val="el-GR"/>
        </w:rPr>
        <w:t xml:space="preserve">και να εδραιώσει την </w:t>
      </w:r>
      <w:r w:rsidR="004F5C7B">
        <w:t>tcp</w:t>
      </w:r>
      <w:r w:rsidR="004F5C7B" w:rsidRPr="004F5C7B">
        <w:rPr>
          <w:lang w:val="el-GR"/>
        </w:rPr>
        <w:t xml:space="preserve"> </w:t>
      </w:r>
      <w:r w:rsidR="004F5C7B">
        <w:rPr>
          <w:lang w:val="el-GR"/>
        </w:rPr>
        <w:t>σύνδεση.</w:t>
      </w:r>
    </w:p>
    <w:sectPr w:rsidR="003A7237" w:rsidRPr="004F5C7B" w:rsidSect="003A6345">
      <w:headerReference w:type="default" r:id="rId35"/>
      <w:footerReference w:type="default" r:id="rId3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4CB5" w14:textId="77777777" w:rsidR="003A6345" w:rsidRDefault="003A6345" w:rsidP="00C6554A">
      <w:pPr>
        <w:spacing w:before="0" w:after="0" w:line="240" w:lineRule="auto"/>
      </w:pPr>
      <w:r>
        <w:separator/>
      </w:r>
    </w:p>
  </w:endnote>
  <w:endnote w:type="continuationSeparator" w:id="0">
    <w:p w14:paraId="3110EAB0" w14:textId="77777777" w:rsidR="003A6345" w:rsidRDefault="003A634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Light">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l-GR"/>
      </w:rPr>
      <w:id w:val="-611430314"/>
      <w:docPartObj>
        <w:docPartGallery w:val="Page Numbers (Bottom of Page)"/>
        <w:docPartUnique/>
      </w:docPartObj>
    </w:sdtPr>
    <w:sdtContent>
      <w:p w14:paraId="3BEA48DB" w14:textId="77777777" w:rsidR="00407411" w:rsidRDefault="00407411">
        <w:pPr>
          <w:pStyle w:val="a7"/>
          <w:jc w:val="center"/>
        </w:pPr>
        <w:r>
          <w:rPr>
            <w:lang w:val="el-GR"/>
          </w:rPr>
          <w:t>[</w:t>
        </w:r>
        <w:r>
          <w:fldChar w:fldCharType="begin"/>
        </w:r>
        <w:r>
          <w:instrText>PAGE   \* MERGEFORMAT</w:instrText>
        </w:r>
        <w:r>
          <w:fldChar w:fldCharType="separate"/>
        </w:r>
        <w:r>
          <w:rPr>
            <w:lang w:val="el-GR"/>
          </w:rPr>
          <w:t>2</w:t>
        </w:r>
        <w:r>
          <w:fldChar w:fldCharType="end"/>
        </w:r>
        <w:r>
          <w:rPr>
            <w:lang w:val="el-GR"/>
          </w:rPr>
          <w:t>]</w:t>
        </w:r>
      </w:p>
    </w:sdtContent>
  </w:sdt>
  <w:p w14:paraId="25F9DE6A" w14:textId="77777777" w:rsidR="00260078" w:rsidRDefault="002600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D09A" w14:textId="77777777" w:rsidR="003A6345" w:rsidRDefault="003A6345" w:rsidP="00C6554A">
      <w:pPr>
        <w:spacing w:before="0" w:after="0" w:line="240" w:lineRule="auto"/>
      </w:pPr>
      <w:r>
        <w:separator/>
      </w:r>
    </w:p>
  </w:footnote>
  <w:footnote w:type="continuationSeparator" w:id="0">
    <w:p w14:paraId="36905FD8" w14:textId="77777777" w:rsidR="003A6345" w:rsidRDefault="003A634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1F1E" w14:textId="77777777" w:rsidR="00A34E8F" w:rsidRPr="00A34E8F" w:rsidRDefault="00A34E8F" w:rsidP="00A34E8F">
    <w:pPr>
      <w:pStyle w:val="topofpagenote"/>
      <w:rPr>
        <w:sz w:val="18"/>
        <w:szCs w:val="18"/>
      </w:rPr>
    </w:pPr>
    <w:r w:rsidRPr="00A34E8F">
      <w:rPr>
        <w:sz w:val="18"/>
        <w:szCs w:val="18"/>
      </w:rPr>
      <w:t xml:space="preserve">ΕΡΓΑΣΤΗΡΙΟ ΔΙΚΤΥΩΝ ΥΠΟΛΟΓΙΣΤΩΝ </w:t>
    </w:r>
    <w:r w:rsidRPr="00A34E8F">
      <w:rPr>
        <w:sz w:val="18"/>
        <w:szCs w:val="18"/>
      </w:rPr>
      <w:tab/>
    </w:r>
    <w:r w:rsidRPr="00A34E8F">
      <w:rPr>
        <w:sz w:val="18"/>
        <w:szCs w:val="18"/>
      </w:rPr>
      <w:tab/>
    </w:r>
    <w:r w:rsidRPr="00A34E8F">
      <w:rPr>
        <w:sz w:val="18"/>
        <w:szCs w:val="18"/>
      </w:rPr>
      <w:tab/>
    </w:r>
    <w:r w:rsidRPr="00A34E8F">
      <w:rPr>
        <w:sz w:val="18"/>
        <w:szCs w:val="18"/>
      </w:rPr>
      <w:tab/>
    </w:r>
    <w:r w:rsidRPr="00A34E8F">
      <w:rPr>
        <w:sz w:val="18"/>
        <w:szCs w:val="18"/>
      </w:rPr>
      <w:tab/>
    </w:r>
    <w:r w:rsidRPr="00A34E8F">
      <w:rPr>
        <w:sz w:val="18"/>
        <w:szCs w:val="18"/>
      </w:rPr>
      <w:tab/>
    </w:r>
    <w:r w:rsidRPr="00A34E8F">
      <w:rPr>
        <w:sz w:val="18"/>
        <w:szCs w:val="18"/>
      </w:rPr>
      <w:tab/>
    </w:r>
    <w:r w:rsidRPr="002F694C">
      <w:rPr>
        <w:sz w:val="18"/>
        <w:szCs w:val="18"/>
      </w:rPr>
      <w:t xml:space="preserve">    </w:t>
    </w:r>
    <w:r w:rsidRPr="002F694C">
      <w:rPr>
        <w:sz w:val="18"/>
        <w:szCs w:val="18"/>
      </w:rPr>
      <w:tab/>
    </w:r>
    <w:r w:rsidRPr="002F694C">
      <w:rPr>
        <w:sz w:val="18"/>
        <w:szCs w:val="18"/>
      </w:rPr>
      <w:tab/>
    </w:r>
    <w:r w:rsidRPr="00A34E8F">
      <w:rPr>
        <w:sz w:val="18"/>
        <w:szCs w:val="18"/>
      </w:rPr>
      <w:t>Ακ. Έτος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C46809"/>
    <w:multiLevelType w:val="hybridMultilevel"/>
    <w:tmpl w:val="DC5E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699207F"/>
    <w:multiLevelType w:val="hybridMultilevel"/>
    <w:tmpl w:val="ACE6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A2784"/>
    <w:multiLevelType w:val="hybridMultilevel"/>
    <w:tmpl w:val="5A0AB506"/>
    <w:lvl w:ilvl="0" w:tplc="F956E7F4">
      <w:start w:val="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86E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160E04"/>
    <w:multiLevelType w:val="hybridMultilevel"/>
    <w:tmpl w:val="E6BA0F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94FC5"/>
    <w:multiLevelType w:val="hybridMultilevel"/>
    <w:tmpl w:val="04E2B426"/>
    <w:lvl w:ilvl="0" w:tplc="F956E7F4">
      <w:start w:val="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6703559">
    <w:abstractNumId w:val="9"/>
  </w:num>
  <w:num w:numId="2" w16cid:durableId="2048021419">
    <w:abstractNumId w:val="8"/>
  </w:num>
  <w:num w:numId="3" w16cid:durableId="360398390">
    <w:abstractNumId w:val="8"/>
  </w:num>
  <w:num w:numId="4" w16cid:durableId="596445897">
    <w:abstractNumId w:val="9"/>
  </w:num>
  <w:num w:numId="5" w16cid:durableId="77362979">
    <w:abstractNumId w:val="18"/>
  </w:num>
  <w:num w:numId="6" w16cid:durableId="1321158538">
    <w:abstractNumId w:val="10"/>
  </w:num>
  <w:num w:numId="7" w16cid:durableId="1841043146">
    <w:abstractNumId w:val="12"/>
  </w:num>
  <w:num w:numId="8" w16cid:durableId="47611517">
    <w:abstractNumId w:val="7"/>
  </w:num>
  <w:num w:numId="9" w16cid:durableId="17892964">
    <w:abstractNumId w:val="6"/>
  </w:num>
  <w:num w:numId="10" w16cid:durableId="610940197">
    <w:abstractNumId w:val="5"/>
  </w:num>
  <w:num w:numId="11" w16cid:durableId="148329983">
    <w:abstractNumId w:val="4"/>
  </w:num>
  <w:num w:numId="12" w16cid:durableId="1393306041">
    <w:abstractNumId w:val="3"/>
  </w:num>
  <w:num w:numId="13" w16cid:durableId="1960065370">
    <w:abstractNumId w:val="2"/>
  </w:num>
  <w:num w:numId="14" w16cid:durableId="1037895451">
    <w:abstractNumId w:val="1"/>
  </w:num>
  <w:num w:numId="15" w16cid:durableId="671107750">
    <w:abstractNumId w:val="0"/>
  </w:num>
  <w:num w:numId="16" w16cid:durableId="1785273209">
    <w:abstractNumId w:val="15"/>
  </w:num>
  <w:num w:numId="17" w16cid:durableId="1322463202">
    <w:abstractNumId w:val="16"/>
  </w:num>
  <w:num w:numId="18" w16cid:durableId="2118594803">
    <w:abstractNumId w:val="11"/>
  </w:num>
  <w:num w:numId="19" w16cid:durableId="2124885788">
    <w:abstractNumId w:val="17"/>
  </w:num>
  <w:num w:numId="20" w16cid:durableId="1844513796">
    <w:abstractNumId w:val="14"/>
  </w:num>
  <w:num w:numId="21" w16cid:durableId="16072705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4FD7"/>
    <w:rsid w:val="0001289E"/>
    <w:rsid w:val="00012D88"/>
    <w:rsid w:val="0001307B"/>
    <w:rsid w:val="0001370D"/>
    <w:rsid w:val="000201B7"/>
    <w:rsid w:val="000270B1"/>
    <w:rsid w:val="000279B0"/>
    <w:rsid w:val="00030F90"/>
    <w:rsid w:val="00034D4D"/>
    <w:rsid w:val="00037469"/>
    <w:rsid w:val="0004246E"/>
    <w:rsid w:val="00042FBD"/>
    <w:rsid w:val="00051EEE"/>
    <w:rsid w:val="0006035F"/>
    <w:rsid w:val="00061ABC"/>
    <w:rsid w:val="00072EE2"/>
    <w:rsid w:val="00082D11"/>
    <w:rsid w:val="000859F4"/>
    <w:rsid w:val="00087E9D"/>
    <w:rsid w:val="00092966"/>
    <w:rsid w:val="00093106"/>
    <w:rsid w:val="00095C07"/>
    <w:rsid w:val="000A43FD"/>
    <w:rsid w:val="000B05D0"/>
    <w:rsid w:val="000B15D1"/>
    <w:rsid w:val="000B46CC"/>
    <w:rsid w:val="000B5DBF"/>
    <w:rsid w:val="000B7E52"/>
    <w:rsid w:val="000C2BC2"/>
    <w:rsid w:val="000C5C3A"/>
    <w:rsid w:val="000C643E"/>
    <w:rsid w:val="000D22EC"/>
    <w:rsid w:val="000E7E3C"/>
    <w:rsid w:val="000F3A08"/>
    <w:rsid w:val="00107105"/>
    <w:rsid w:val="00116B14"/>
    <w:rsid w:val="00117C70"/>
    <w:rsid w:val="001256CC"/>
    <w:rsid w:val="00125C60"/>
    <w:rsid w:val="00133737"/>
    <w:rsid w:val="00136127"/>
    <w:rsid w:val="001370D8"/>
    <w:rsid w:val="00151136"/>
    <w:rsid w:val="0015211D"/>
    <w:rsid w:val="001544B3"/>
    <w:rsid w:val="00156045"/>
    <w:rsid w:val="00164081"/>
    <w:rsid w:val="001672D2"/>
    <w:rsid w:val="001676FE"/>
    <w:rsid w:val="00170DF4"/>
    <w:rsid w:val="00190F92"/>
    <w:rsid w:val="001A3B14"/>
    <w:rsid w:val="001A5EF8"/>
    <w:rsid w:val="001B361E"/>
    <w:rsid w:val="001B4FC4"/>
    <w:rsid w:val="001B7FB4"/>
    <w:rsid w:val="001B7FBE"/>
    <w:rsid w:val="001C0159"/>
    <w:rsid w:val="001C38A1"/>
    <w:rsid w:val="001C672B"/>
    <w:rsid w:val="001D15AF"/>
    <w:rsid w:val="001E084F"/>
    <w:rsid w:val="001E3FC5"/>
    <w:rsid w:val="001E5D4C"/>
    <w:rsid w:val="001F6F34"/>
    <w:rsid w:val="0021158C"/>
    <w:rsid w:val="002132C1"/>
    <w:rsid w:val="0021594F"/>
    <w:rsid w:val="002172C5"/>
    <w:rsid w:val="00222A44"/>
    <w:rsid w:val="00222CCF"/>
    <w:rsid w:val="002252C5"/>
    <w:rsid w:val="0024292B"/>
    <w:rsid w:val="00252FC0"/>
    <w:rsid w:val="00253F5C"/>
    <w:rsid w:val="002554CD"/>
    <w:rsid w:val="00260078"/>
    <w:rsid w:val="002629D5"/>
    <w:rsid w:val="002648FE"/>
    <w:rsid w:val="002740F5"/>
    <w:rsid w:val="0028552E"/>
    <w:rsid w:val="00286C5D"/>
    <w:rsid w:val="00293B83"/>
    <w:rsid w:val="00294CA3"/>
    <w:rsid w:val="002955BC"/>
    <w:rsid w:val="002B4294"/>
    <w:rsid w:val="002C16C1"/>
    <w:rsid w:val="002C2F99"/>
    <w:rsid w:val="002D5DFF"/>
    <w:rsid w:val="002D64ED"/>
    <w:rsid w:val="002D72AA"/>
    <w:rsid w:val="002E275B"/>
    <w:rsid w:val="002E3F45"/>
    <w:rsid w:val="002F64B2"/>
    <w:rsid w:val="002F694C"/>
    <w:rsid w:val="00300930"/>
    <w:rsid w:val="0033180F"/>
    <w:rsid w:val="00333D0D"/>
    <w:rsid w:val="003362F4"/>
    <w:rsid w:val="003369E7"/>
    <w:rsid w:val="00343495"/>
    <w:rsid w:val="00351886"/>
    <w:rsid w:val="00351B29"/>
    <w:rsid w:val="0037313B"/>
    <w:rsid w:val="003763CA"/>
    <w:rsid w:val="003776B1"/>
    <w:rsid w:val="003812E7"/>
    <w:rsid w:val="003819FC"/>
    <w:rsid w:val="003828F0"/>
    <w:rsid w:val="00383FF4"/>
    <w:rsid w:val="00385E12"/>
    <w:rsid w:val="003921F0"/>
    <w:rsid w:val="003A1882"/>
    <w:rsid w:val="003A6345"/>
    <w:rsid w:val="003A7237"/>
    <w:rsid w:val="003A7E98"/>
    <w:rsid w:val="003B26D6"/>
    <w:rsid w:val="003B7987"/>
    <w:rsid w:val="003C5186"/>
    <w:rsid w:val="003C6E06"/>
    <w:rsid w:val="003D37A1"/>
    <w:rsid w:val="003D75D7"/>
    <w:rsid w:val="003D7C3D"/>
    <w:rsid w:val="003E4F9D"/>
    <w:rsid w:val="00406489"/>
    <w:rsid w:val="00407411"/>
    <w:rsid w:val="004076EB"/>
    <w:rsid w:val="0041237E"/>
    <w:rsid w:val="0041301C"/>
    <w:rsid w:val="00414B81"/>
    <w:rsid w:val="00417620"/>
    <w:rsid w:val="004218A7"/>
    <w:rsid w:val="004244B9"/>
    <w:rsid w:val="00435675"/>
    <w:rsid w:val="00450A7E"/>
    <w:rsid w:val="004555C4"/>
    <w:rsid w:val="004579F9"/>
    <w:rsid w:val="00462EE1"/>
    <w:rsid w:val="004638FC"/>
    <w:rsid w:val="00466DD1"/>
    <w:rsid w:val="0047011D"/>
    <w:rsid w:val="00472660"/>
    <w:rsid w:val="00490C6C"/>
    <w:rsid w:val="004B016A"/>
    <w:rsid w:val="004B46C6"/>
    <w:rsid w:val="004B48DB"/>
    <w:rsid w:val="004B73DB"/>
    <w:rsid w:val="004C049F"/>
    <w:rsid w:val="004C1EF0"/>
    <w:rsid w:val="004C6506"/>
    <w:rsid w:val="004C65E3"/>
    <w:rsid w:val="004E0B0D"/>
    <w:rsid w:val="004E45D0"/>
    <w:rsid w:val="004E79F6"/>
    <w:rsid w:val="004F1E01"/>
    <w:rsid w:val="004F2440"/>
    <w:rsid w:val="004F5921"/>
    <w:rsid w:val="004F5C7B"/>
    <w:rsid w:val="004F6549"/>
    <w:rsid w:val="005000E2"/>
    <w:rsid w:val="00503BD5"/>
    <w:rsid w:val="00525868"/>
    <w:rsid w:val="00536973"/>
    <w:rsid w:val="00542167"/>
    <w:rsid w:val="005452FF"/>
    <w:rsid w:val="00551949"/>
    <w:rsid w:val="0055632F"/>
    <w:rsid w:val="00571FEB"/>
    <w:rsid w:val="005728FF"/>
    <w:rsid w:val="00575C04"/>
    <w:rsid w:val="00577A0E"/>
    <w:rsid w:val="00585480"/>
    <w:rsid w:val="00585FB0"/>
    <w:rsid w:val="005A3CF0"/>
    <w:rsid w:val="005A44C0"/>
    <w:rsid w:val="005B2229"/>
    <w:rsid w:val="005B3A9C"/>
    <w:rsid w:val="005C027D"/>
    <w:rsid w:val="005C048D"/>
    <w:rsid w:val="005C5B5A"/>
    <w:rsid w:val="005D5A62"/>
    <w:rsid w:val="005E7705"/>
    <w:rsid w:val="005E7D7C"/>
    <w:rsid w:val="005F73B6"/>
    <w:rsid w:val="00607E0C"/>
    <w:rsid w:val="00625720"/>
    <w:rsid w:val="00626CBB"/>
    <w:rsid w:val="0062797B"/>
    <w:rsid w:val="0064792D"/>
    <w:rsid w:val="0065447B"/>
    <w:rsid w:val="006618FB"/>
    <w:rsid w:val="00671C94"/>
    <w:rsid w:val="00674E03"/>
    <w:rsid w:val="00675369"/>
    <w:rsid w:val="0069085E"/>
    <w:rsid w:val="00693A8D"/>
    <w:rsid w:val="006A3CE7"/>
    <w:rsid w:val="006A3DAD"/>
    <w:rsid w:val="006B48B5"/>
    <w:rsid w:val="006C10C0"/>
    <w:rsid w:val="006C3C20"/>
    <w:rsid w:val="006C4AAE"/>
    <w:rsid w:val="006D15D9"/>
    <w:rsid w:val="006D53C3"/>
    <w:rsid w:val="006F14EF"/>
    <w:rsid w:val="006F48A4"/>
    <w:rsid w:val="006F559F"/>
    <w:rsid w:val="00713ACA"/>
    <w:rsid w:val="0071762B"/>
    <w:rsid w:val="00723C96"/>
    <w:rsid w:val="00723D32"/>
    <w:rsid w:val="00724BCF"/>
    <w:rsid w:val="00733C1F"/>
    <w:rsid w:val="007400FA"/>
    <w:rsid w:val="0076184C"/>
    <w:rsid w:val="007635E8"/>
    <w:rsid w:val="007712D8"/>
    <w:rsid w:val="00774A8B"/>
    <w:rsid w:val="00775B37"/>
    <w:rsid w:val="007778C0"/>
    <w:rsid w:val="0078301B"/>
    <w:rsid w:val="00783528"/>
    <w:rsid w:val="00786E42"/>
    <w:rsid w:val="00790891"/>
    <w:rsid w:val="007951D1"/>
    <w:rsid w:val="00796E8F"/>
    <w:rsid w:val="007A070C"/>
    <w:rsid w:val="007A1A5D"/>
    <w:rsid w:val="007A719A"/>
    <w:rsid w:val="007B0B1B"/>
    <w:rsid w:val="007B11F4"/>
    <w:rsid w:val="007B4754"/>
    <w:rsid w:val="007C23CE"/>
    <w:rsid w:val="007C55F9"/>
    <w:rsid w:val="007C67D5"/>
    <w:rsid w:val="007C6822"/>
    <w:rsid w:val="007C78E7"/>
    <w:rsid w:val="007C79CD"/>
    <w:rsid w:val="007D020C"/>
    <w:rsid w:val="007E1B76"/>
    <w:rsid w:val="007E397A"/>
    <w:rsid w:val="007E4ED9"/>
    <w:rsid w:val="007E5412"/>
    <w:rsid w:val="007E5CF9"/>
    <w:rsid w:val="007E5E92"/>
    <w:rsid w:val="007E79A8"/>
    <w:rsid w:val="008068FA"/>
    <w:rsid w:val="00812984"/>
    <w:rsid w:val="00824D3F"/>
    <w:rsid w:val="00836877"/>
    <w:rsid w:val="0085125B"/>
    <w:rsid w:val="008521E9"/>
    <w:rsid w:val="00854E17"/>
    <w:rsid w:val="00855EA4"/>
    <w:rsid w:val="00862774"/>
    <w:rsid w:val="00862A32"/>
    <w:rsid w:val="0086537E"/>
    <w:rsid w:val="0086702C"/>
    <w:rsid w:val="0087130E"/>
    <w:rsid w:val="00880084"/>
    <w:rsid w:val="00883F68"/>
    <w:rsid w:val="008A1118"/>
    <w:rsid w:val="008A2D71"/>
    <w:rsid w:val="008A5BD0"/>
    <w:rsid w:val="008B6C2D"/>
    <w:rsid w:val="008B7A3E"/>
    <w:rsid w:val="008C287A"/>
    <w:rsid w:val="008C3ACD"/>
    <w:rsid w:val="008C42BF"/>
    <w:rsid w:val="008C6D8B"/>
    <w:rsid w:val="008C723D"/>
    <w:rsid w:val="008C7F82"/>
    <w:rsid w:val="008D3FF0"/>
    <w:rsid w:val="008F76E1"/>
    <w:rsid w:val="00901603"/>
    <w:rsid w:val="009056E0"/>
    <w:rsid w:val="00905BE9"/>
    <w:rsid w:val="009477C9"/>
    <w:rsid w:val="0095112D"/>
    <w:rsid w:val="0095134F"/>
    <w:rsid w:val="00953579"/>
    <w:rsid w:val="00967946"/>
    <w:rsid w:val="00972E6A"/>
    <w:rsid w:val="0098154F"/>
    <w:rsid w:val="00986C3D"/>
    <w:rsid w:val="0099384D"/>
    <w:rsid w:val="009A484C"/>
    <w:rsid w:val="009B5DD1"/>
    <w:rsid w:val="009C2459"/>
    <w:rsid w:val="009D41A8"/>
    <w:rsid w:val="009E1F0C"/>
    <w:rsid w:val="009E7D1D"/>
    <w:rsid w:val="009F2EE5"/>
    <w:rsid w:val="00A10748"/>
    <w:rsid w:val="00A1238E"/>
    <w:rsid w:val="00A265C0"/>
    <w:rsid w:val="00A34E8F"/>
    <w:rsid w:val="00A37E43"/>
    <w:rsid w:val="00A42894"/>
    <w:rsid w:val="00A46322"/>
    <w:rsid w:val="00A54DAD"/>
    <w:rsid w:val="00A56017"/>
    <w:rsid w:val="00A72E56"/>
    <w:rsid w:val="00A73F50"/>
    <w:rsid w:val="00A814D3"/>
    <w:rsid w:val="00A82969"/>
    <w:rsid w:val="00A84745"/>
    <w:rsid w:val="00A855EE"/>
    <w:rsid w:val="00A9573C"/>
    <w:rsid w:val="00AA050B"/>
    <w:rsid w:val="00AA4616"/>
    <w:rsid w:val="00AA4A4D"/>
    <w:rsid w:val="00AB286B"/>
    <w:rsid w:val="00AB32B9"/>
    <w:rsid w:val="00AB4AD4"/>
    <w:rsid w:val="00AB4FD7"/>
    <w:rsid w:val="00AC522E"/>
    <w:rsid w:val="00AE650A"/>
    <w:rsid w:val="00AF371E"/>
    <w:rsid w:val="00AF75A3"/>
    <w:rsid w:val="00B216B3"/>
    <w:rsid w:val="00B31D5C"/>
    <w:rsid w:val="00B346B6"/>
    <w:rsid w:val="00B4005A"/>
    <w:rsid w:val="00B466DD"/>
    <w:rsid w:val="00B56306"/>
    <w:rsid w:val="00B56598"/>
    <w:rsid w:val="00B56828"/>
    <w:rsid w:val="00B63CFE"/>
    <w:rsid w:val="00B65FEA"/>
    <w:rsid w:val="00B71079"/>
    <w:rsid w:val="00B870E5"/>
    <w:rsid w:val="00BA3643"/>
    <w:rsid w:val="00BA5E2A"/>
    <w:rsid w:val="00BC6929"/>
    <w:rsid w:val="00BD15BF"/>
    <w:rsid w:val="00BD64D8"/>
    <w:rsid w:val="00BE1C0A"/>
    <w:rsid w:val="00BE7095"/>
    <w:rsid w:val="00BF108D"/>
    <w:rsid w:val="00BF250E"/>
    <w:rsid w:val="00BF45A2"/>
    <w:rsid w:val="00BF52FD"/>
    <w:rsid w:val="00C04B4F"/>
    <w:rsid w:val="00C0688E"/>
    <w:rsid w:val="00C0692B"/>
    <w:rsid w:val="00C1091B"/>
    <w:rsid w:val="00C135D3"/>
    <w:rsid w:val="00C162C6"/>
    <w:rsid w:val="00C22DFE"/>
    <w:rsid w:val="00C36603"/>
    <w:rsid w:val="00C45483"/>
    <w:rsid w:val="00C47170"/>
    <w:rsid w:val="00C571D1"/>
    <w:rsid w:val="00C60712"/>
    <w:rsid w:val="00C62A3E"/>
    <w:rsid w:val="00C62AAE"/>
    <w:rsid w:val="00C6554A"/>
    <w:rsid w:val="00C81372"/>
    <w:rsid w:val="00C82498"/>
    <w:rsid w:val="00C83325"/>
    <w:rsid w:val="00C879B5"/>
    <w:rsid w:val="00C90F57"/>
    <w:rsid w:val="00CC281B"/>
    <w:rsid w:val="00CF150D"/>
    <w:rsid w:val="00D00895"/>
    <w:rsid w:val="00D034C3"/>
    <w:rsid w:val="00D10BB3"/>
    <w:rsid w:val="00D11089"/>
    <w:rsid w:val="00D1166D"/>
    <w:rsid w:val="00D2033D"/>
    <w:rsid w:val="00D22216"/>
    <w:rsid w:val="00D25734"/>
    <w:rsid w:val="00D26F81"/>
    <w:rsid w:val="00D31123"/>
    <w:rsid w:val="00D314AF"/>
    <w:rsid w:val="00D33006"/>
    <w:rsid w:val="00D408EB"/>
    <w:rsid w:val="00D417B0"/>
    <w:rsid w:val="00D41E9B"/>
    <w:rsid w:val="00D444FE"/>
    <w:rsid w:val="00D457E6"/>
    <w:rsid w:val="00D61779"/>
    <w:rsid w:val="00D73D76"/>
    <w:rsid w:val="00D80E4C"/>
    <w:rsid w:val="00D85453"/>
    <w:rsid w:val="00D87376"/>
    <w:rsid w:val="00DA549C"/>
    <w:rsid w:val="00DB4BBC"/>
    <w:rsid w:val="00DB6F7A"/>
    <w:rsid w:val="00DB7F9E"/>
    <w:rsid w:val="00DC3349"/>
    <w:rsid w:val="00DD0FE3"/>
    <w:rsid w:val="00DD4CAA"/>
    <w:rsid w:val="00DD58DD"/>
    <w:rsid w:val="00DE0AD0"/>
    <w:rsid w:val="00DE6482"/>
    <w:rsid w:val="00DF1D08"/>
    <w:rsid w:val="00DF467E"/>
    <w:rsid w:val="00DF78FE"/>
    <w:rsid w:val="00DF79F9"/>
    <w:rsid w:val="00E03E05"/>
    <w:rsid w:val="00E05DFA"/>
    <w:rsid w:val="00E06B97"/>
    <w:rsid w:val="00E06F3D"/>
    <w:rsid w:val="00E11CA8"/>
    <w:rsid w:val="00E137E8"/>
    <w:rsid w:val="00E17A27"/>
    <w:rsid w:val="00E22183"/>
    <w:rsid w:val="00E278F0"/>
    <w:rsid w:val="00E32AAF"/>
    <w:rsid w:val="00E33FB1"/>
    <w:rsid w:val="00E3454B"/>
    <w:rsid w:val="00E44AEC"/>
    <w:rsid w:val="00E551D2"/>
    <w:rsid w:val="00E61287"/>
    <w:rsid w:val="00E67BE2"/>
    <w:rsid w:val="00E705A0"/>
    <w:rsid w:val="00E74B0C"/>
    <w:rsid w:val="00E76544"/>
    <w:rsid w:val="00E8344F"/>
    <w:rsid w:val="00E8474F"/>
    <w:rsid w:val="00E935A6"/>
    <w:rsid w:val="00E94D03"/>
    <w:rsid w:val="00E95E85"/>
    <w:rsid w:val="00EB2E28"/>
    <w:rsid w:val="00EB3E5C"/>
    <w:rsid w:val="00EB4280"/>
    <w:rsid w:val="00EB7B52"/>
    <w:rsid w:val="00EC3B07"/>
    <w:rsid w:val="00EC4027"/>
    <w:rsid w:val="00EC6203"/>
    <w:rsid w:val="00ED503E"/>
    <w:rsid w:val="00ED665A"/>
    <w:rsid w:val="00ED7C44"/>
    <w:rsid w:val="00EE5F31"/>
    <w:rsid w:val="00EF4525"/>
    <w:rsid w:val="00EF72F1"/>
    <w:rsid w:val="00F034B7"/>
    <w:rsid w:val="00F036D3"/>
    <w:rsid w:val="00F04C7E"/>
    <w:rsid w:val="00F0657D"/>
    <w:rsid w:val="00F17FDC"/>
    <w:rsid w:val="00F25C49"/>
    <w:rsid w:val="00F26116"/>
    <w:rsid w:val="00F33F6B"/>
    <w:rsid w:val="00F36183"/>
    <w:rsid w:val="00F5244B"/>
    <w:rsid w:val="00F5303E"/>
    <w:rsid w:val="00F634E1"/>
    <w:rsid w:val="00F670C6"/>
    <w:rsid w:val="00F71192"/>
    <w:rsid w:val="00F717CC"/>
    <w:rsid w:val="00F74D08"/>
    <w:rsid w:val="00F8002C"/>
    <w:rsid w:val="00F8377B"/>
    <w:rsid w:val="00F84DB6"/>
    <w:rsid w:val="00F87ED7"/>
    <w:rsid w:val="00F91EAF"/>
    <w:rsid w:val="00F974CC"/>
    <w:rsid w:val="00F97944"/>
    <w:rsid w:val="00FA7855"/>
    <w:rsid w:val="00FC379C"/>
    <w:rsid w:val="00FE4256"/>
    <w:rsid w:val="00FE465E"/>
    <w:rsid w:val="00FF081F"/>
    <w:rsid w:val="00FF23F9"/>
    <w:rsid w:val="00FF37CF"/>
    <w:rsid w:val="00FF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39A37"/>
  <w15:docId w15:val="{B8B6A635-D550-44A5-AABB-05D61710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94D03"/>
    <w:rPr>
      <w:rFonts w:ascii="Calibri" w:hAnsi="Calibri"/>
      <w:color w:val="262626" w:themeColor="text1" w:themeTint="D9"/>
    </w:rPr>
  </w:style>
  <w:style w:type="paragraph" w:styleId="1">
    <w:name w:val="heading 1"/>
    <w:basedOn w:val="a1"/>
    <w:next w:val="a1"/>
    <w:link w:val="1Char"/>
    <w:uiPriority w:val="9"/>
    <w:qFormat/>
    <w:rsid w:val="00A34E8F"/>
    <w:pPr>
      <w:keepNext/>
      <w:keepLines/>
      <w:spacing w:before="600" w:after="60"/>
      <w:contextualSpacing/>
      <w:outlineLvl w:val="0"/>
    </w:pPr>
    <w:rPr>
      <w:rFonts w:asciiTheme="majorHAnsi" w:eastAsiaTheme="majorEastAsia" w:hAnsiTheme="majorHAnsi" w:cstheme="majorBidi"/>
      <w:color w:val="830F0E" w:themeColor="accent1" w:themeShade="BF"/>
      <w:sz w:val="28"/>
    </w:rPr>
  </w:style>
  <w:style w:type="paragraph" w:styleId="2">
    <w:name w:val="heading 2"/>
    <w:basedOn w:val="a1"/>
    <w:next w:val="a1"/>
    <w:link w:val="2Char"/>
    <w:uiPriority w:val="9"/>
    <w:unhideWhenUsed/>
    <w:rsid w:val="00A34E8F"/>
    <w:pPr>
      <w:keepNext/>
      <w:keepLines/>
      <w:spacing w:before="240" w:after="0"/>
      <w:contextualSpacing/>
      <w:outlineLvl w:val="1"/>
    </w:pPr>
    <w:rPr>
      <w:rFonts w:asciiTheme="majorHAnsi" w:eastAsiaTheme="majorEastAsia" w:hAnsiTheme="majorHAnsi" w:cstheme="majorBidi"/>
      <w:caps/>
      <w:color w:val="830F0E" w:themeColor="accent1" w:themeShade="BF"/>
      <w:sz w:val="24"/>
    </w:rPr>
  </w:style>
  <w:style w:type="paragraph" w:styleId="3">
    <w:name w:val="heading 3"/>
    <w:basedOn w:val="a1"/>
    <w:next w:val="a1"/>
    <w:link w:val="3Char"/>
    <w:uiPriority w:val="9"/>
    <w:unhideWhenUsed/>
    <w:qFormat/>
    <w:rsid w:val="00ED503E"/>
    <w:pPr>
      <w:keepNext/>
      <w:keepLines/>
      <w:pBdr>
        <w:top w:val="double" w:sz="4" w:space="1" w:color="000000" w:themeColor="text1"/>
      </w:pBdr>
      <w:spacing w:before="40" w:after="0"/>
      <w:outlineLvl w:val="2"/>
    </w:pPr>
    <w:rPr>
      <w:rFonts w:asciiTheme="majorHAnsi" w:eastAsiaTheme="majorEastAsia" w:hAnsiTheme="majorHAnsi" w:cstheme="majorBidi"/>
      <w:b/>
      <w:color w:val="830F0E" w:themeColor="accent1" w:themeShade="BF"/>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570A09"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570A09"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A34E8F"/>
    <w:rPr>
      <w:rFonts w:asciiTheme="majorHAnsi" w:eastAsiaTheme="majorEastAsia" w:hAnsiTheme="majorHAnsi" w:cstheme="majorBidi"/>
      <w:color w:val="830F0E" w:themeColor="accent1" w:themeShade="BF"/>
      <w:sz w:val="28"/>
    </w:rPr>
  </w:style>
  <w:style w:type="character" w:customStyle="1" w:styleId="2Char">
    <w:name w:val="Επικεφαλίδα 2 Char"/>
    <w:basedOn w:val="a2"/>
    <w:link w:val="2"/>
    <w:uiPriority w:val="9"/>
    <w:rsid w:val="00A34E8F"/>
    <w:rPr>
      <w:rFonts w:asciiTheme="majorHAnsi" w:eastAsiaTheme="majorEastAsia" w:hAnsiTheme="majorHAnsi" w:cstheme="majorBidi"/>
      <w:caps/>
      <w:color w:val="830F0E" w:themeColor="accent1" w:themeShade="BF"/>
      <w:sz w:val="24"/>
    </w:rPr>
  </w:style>
  <w:style w:type="paragraph" w:customStyle="1" w:styleId="ContactInfo">
    <w:name w:val="Contact Info"/>
    <w:basedOn w:val="a1"/>
    <w:uiPriority w:val="4"/>
    <w:qFormat/>
    <w:rsid w:val="007B0B1B"/>
    <w:pPr>
      <w:spacing w:before="0" w:after="0"/>
      <w:jc w:val="center"/>
    </w:pPr>
    <w:rPr>
      <w:rFonts w:ascii="Cascadia Mono Light" w:hAnsi="Cascadia Mono Light"/>
    </w:r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830F0E"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830F0E"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rsid w:val="00ED503E"/>
    <w:rPr>
      <w:rFonts w:asciiTheme="majorHAnsi" w:eastAsiaTheme="majorEastAsia" w:hAnsiTheme="majorHAnsi" w:cstheme="majorBidi"/>
      <w:b/>
      <w:color w:val="830F0E" w:themeColor="accent1" w:themeShade="BF"/>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830F0E" w:themeColor="accent1" w:themeShade="BF"/>
    </w:rPr>
  </w:style>
  <w:style w:type="paragraph" w:styleId="aa">
    <w:name w:val="Intense Quote"/>
    <w:basedOn w:val="a1"/>
    <w:next w:val="a1"/>
    <w:link w:val="Char3"/>
    <w:uiPriority w:val="30"/>
    <w:semiHidden/>
    <w:unhideWhenUsed/>
    <w:qFormat/>
    <w:rsid w:val="00C6554A"/>
    <w:pPr>
      <w:pBdr>
        <w:top w:val="single" w:sz="4" w:space="10" w:color="830F0E" w:themeColor="accent1" w:themeShade="BF"/>
        <w:bottom w:val="single" w:sz="4" w:space="10" w:color="830F0E" w:themeColor="accent1" w:themeShade="BF"/>
      </w:pBdr>
      <w:spacing w:before="360" w:after="360"/>
      <w:ind w:left="864" w:right="864"/>
      <w:jc w:val="center"/>
    </w:pPr>
    <w:rPr>
      <w:i/>
      <w:iCs/>
      <w:color w:val="830F0E" w:themeColor="accent1" w:themeShade="BF"/>
    </w:rPr>
  </w:style>
  <w:style w:type="character" w:customStyle="1" w:styleId="Char3">
    <w:name w:val="Έντονο απόσπ. Char"/>
    <w:basedOn w:val="a2"/>
    <w:link w:val="aa"/>
    <w:uiPriority w:val="30"/>
    <w:semiHidden/>
    <w:rsid w:val="00C6554A"/>
    <w:rPr>
      <w:i/>
      <w:iCs/>
      <w:color w:val="830F0E" w:themeColor="accent1" w:themeShade="BF"/>
    </w:rPr>
  </w:style>
  <w:style w:type="character" w:styleId="ab">
    <w:name w:val="Intense Reference"/>
    <w:basedOn w:val="a2"/>
    <w:uiPriority w:val="32"/>
    <w:semiHidden/>
    <w:unhideWhenUsed/>
    <w:qFormat/>
    <w:rsid w:val="00C6554A"/>
    <w:rPr>
      <w:b/>
      <w:bCs/>
      <w:caps w:val="0"/>
      <w:smallCaps/>
      <w:color w:val="830F0E" w:themeColor="accent1" w:themeShade="BF"/>
      <w:spacing w:val="5"/>
    </w:rPr>
  </w:style>
  <w:style w:type="paragraph" w:styleId="ac">
    <w:name w:val="caption"/>
    <w:basedOn w:val="a1"/>
    <w:next w:val="a1"/>
    <w:uiPriority w:val="35"/>
    <w:semiHidden/>
    <w:unhideWhenUsed/>
    <w:qFormat/>
    <w:rsid w:val="00C6554A"/>
    <w:pPr>
      <w:spacing w:before="0" w:line="240" w:lineRule="auto"/>
    </w:pPr>
    <w:rPr>
      <w:i/>
      <w:iCs/>
      <w:color w:val="1E5155"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830F0E" w:themeColor="accent1" w:themeShade="BF"/>
        <w:left w:val="single" w:sz="2" w:space="10" w:color="830F0E" w:themeColor="accent1" w:themeShade="BF"/>
        <w:bottom w:val="single" w:sz="2" w:space="10" w:color="830F0E" w:themeColor="accent1" w:themeShade="BF"/>
        <w:right w:val="single" w:sz="2" w:space="10" w:color="830F0E" w:themeColor="accent1" w:themeShade="BF"/>
      </w:pBdr>
      <w:ind w:left="1152" w:right="1152"/>
    </w:pPr>
    <w:rPr>
      <w:rFonts w:eastAsiaTheme="minorEastAsia"/>
      <w:i/>
      <w:iCs/>
      <w:color w:val="830F0E"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830F0E"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795E0E"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570A09"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570A09" w:themeColor="accent1" w:themeShade="7F"/>
    </w:rPr>
  </w:style>
  <w:style w:type="paragraph" w:customStyle="1" w:styleId="topofpagenote">
    <w:name w:val="topofpagenote"/>
    <w:basedOn w:val="a8"/>
    <w:link w:val="topofpagenoteChar"/>
    <w:qFormat/>
    <w:rsid w:val="00A34E8F"/>
    <w:rPr>
      <w:rFonts w:ascii="Ubuntu Mono" w:hAnsi="Ubuntu Mono"/>
      <w:sz w:val="16"/>
      <w:lang w:val="el-GR"/>
    </w:rPr>
  </w:style>
  <w:style w:type="character" w:customStyle="1" w:styleId="topofpagenoteChar">
    <w:name w:val="topofpagenote Char"/>
    <w:basedOn w:val="Char2"/>
    <w:link w:val="topofpagenote"/>
    <w:rsid w:val="00A34E8F"/>
    <w:rPr>
      <w:rFonts w:ascii="Ubuntu Mono" w:hAnsi="Ubuntu Mono"/>
      <w:color w:val="595959" w:themeColor="text1" w:themeTint="A6"/>
      <w:sz w:val="16"/>
      <w:szCs w:val="20"/>
      <w:lang w:val="el-GR" w:eastAsia="ja-JP"/>
    </w:rPr>
  </w:style>
  <w:style w:type="paragraph" w:styleId="af9">
    <w:name w:val="List Paragraph"/>
    <w:basedOn w:val="a1"/>
    <w:uiPriority w:val="34"/>
    <w:unhideWhenUsed/>
    <w:qFormat/>
    <w:rsid w:val="00A34E8F"/>
    <w:pPr>
      <w:ind w:left="720"/>
      <w:contextualSpacing/>
    </w:pPr>
  </w:style>
  <w:style w:type="character" w:styleId="afa">
    <w:name w:val="Unresolved Mention"/>
    <w:basedOn w:val="a2"/>
    <w:uiPriority w:val="99"/>
    <w:semiHidden/>
    <w:unhideWhenUsed/>
    <w:rsid w:val="00EC6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1119">
      <w:bodyDiv w:val="1"/>
      <w:marLeft w:val="0"/>
      <w:marRight w:val="0"/>
      <w:marTop w:val="0"/>
      <w:marBottom w:val="0"/>
      <w:divBdr>
        <w:top w:val="none" w:sz="0" w:space="0" w:color="auto"/>
        <w:left w:val="none" w:sz="0" w:space="0" w:color="auto"/>
        <w:bottom w:val="none" w:sz="0" w:space="0" w:color="auto"/>
        <w:right w:val="none" w:sz="0" w:space="0" w:color="auto"/>
      </w:divBdr>
    </w:div>
    <w:div w:id="108209028">
      <w:bodyDiv w:val="1"/>
      <w:marLeft w:val="0"/>
      <w:marRight w:val="0"/>
      <w:marTop w:val="0"/>
      <w:marBottom w:val="0"/>
      <w:divBdr>
        <w:top w:val="none" w:sz="0" w:space="0" w:color="auto"/>
        <w:left w:val="none" w:sz="0" w:space="0" w:color="auto"/>
        <w:bottom w:val="none" w:sz="0" w:space="0" w:color="auto"/>
        <w:right w:val="none" w:sz="0" w:space="0" w:color="auto"/>
      </w:divBdr>
    </w:div>
    <w:div w:id="421224587">
      <w:bodyDiv w:val="1"/>
      <w:marLeft w:val="0"/>
      <w:marRight w:val="0"/>
      <w:marTop w:val="0"/>
      <w:marBottom w:val="0"/>
      <w:divBdr>
        <w:top w:val="none" w:sz="0" w:space="0" w:color="auto"/>
        <w:left w:val="none" w:sz="0" w:space="0" w:color="auto"/>
        <w:bottom w:val="none" w:sz="0" w:space="0" w:color="auto"/>
        <w:right w:val="none" w:sz="0" w:space="0" w:color="auto"/>
      </w:divBdr>
    </w:div>
    <w:div w:id="668099963">
      <w:bodyDiv w:val="1"/>
      <w:marLeft w:val="0"/>
      <w:marRight w:val="0"/>
      <w:marTop w:val="0"/>
      <w:marBottom w:val="0"/>
      <w:divBdr>
        <w:top w:val="none" w:sz="0" w:space="0" w:color="auto"/>
        <w:left w:val="none" w:sz="0" w:space="0" w:color="auto"/>
        <w:bottom w:val="none" w:sz="0" w:space="0" w:color="auto"/>
        <w:right w:val="none" w:sz="0" w:space="0" w:color="auto"/>
      </w:divBdr>
    </w:div>
    <w:div w:id="685130733">
      <w:bodyDiv w:val="1"/>
      <w:marLeft w:val="0"/>
      <w:marRight w:val="0"/>
      <w:marTop w:val="0"/>
      <w:marBottom w:val="0"/>
      <w:divBdr>
        <w:top w:val="none" w:sz="0" w:space="0" w:color="auto"/>
        <w:left w:val="none" w:sz="0" w:space="0" w:color="auto"/>
        <w:bottom w:val="none" w:sz="0" w:space="0" w:color="auto"/>
        <w:right w:val="none" w:sz="0" w:space="0" w:color="auto"/>
      </w:divBdr>
    </w:div>
    <w:div w:id="1215391184">
      <w:bodyDiv w:val="1"/>
      <w:marLeft w:val="0"/>
      <w:marRight w:val="0"/>
      <w:marTop w:val="0"/>
      <w:marBottom w:val="0"/>
      <w:divBdr>
        <w:top w:val="none" w:sz="0" w:space="0" w:color="auto"/>
        <w:left w:val="none" w:sz="0" w:space="0" w:color="auto"/>
        <w:bottom w:val="none" w:sz="0" w:space="0" w:color="auto"/>
        <w:right w:val="none" w:sz="0" w:space="0" w:color="auto"/>
      </w:divBdr>
    </w:div>
    <w:div w:id="1699889048">
      <w:bodyDiv w:val="1"/>
      <w:marLeft w:val="0"/>
      <w:marRight w:val="0"/>
      <w:marTop w:val="0"/>
      <w:marBottom w:val="0"/>
      <w:divBdr>
        <w:top w:val="none" w:sz="0" w:space="0" w:color="auto"/>
        <w:left w:val="none" w:sz="0" w:space="0" w:color="auto"/>
        <w:bottom w:val="none" w:sz="0" w:space="0" w:color="auto"/>
        <w:right w:val="none" w:sz="0" w:space="0" w:color="auto"/>
      </w:divBdr>
    </w:div>
    <w:div w:id="1750730684">
      <w:bodyDiv w:val="1"/>
      <w:marLeft w:val="0"/>
      <w:marRight w:val="0"/>
      <w:marTop w:val="0"/>
      <w:marBottom w:val="0"/>
      <w:divBdr>
        <w:top w:val="none" w:sz="0" w:space="0" w:color="auto"/>
        <w:left w:val="none" w:sz="0" w:space="0" w:color="auto"/>
        <w:bottom w:val="none" w:sz="0" w:space="0" w:color="auto"/>
        <w:right w:val="none" w:sz="0" w:space="0" w:color="auto"/>
      </w:divBdr>
    </w:div>
    <w:div w:id="1830753748">
      <w:bodyDiv w:val="1"/>
      <w:marLeft w:val="0"/>
      <w:marRight w:val="0"/>
      <w:marTop w:val="0"/>
      <w:marBottom w:val="0"/>
      <w:divBdr>
        <w:top w:val="none" w:sz="0" w:space="0" w:color="auto"/>
        <w:left w:val="none" w:sz="0" w:space="0" w:color="auto"/>
        <w:bottom w:val="none" w:sz="0" w:space="0" w:color="auto"/>
        <w:right w:val="none" w:sz="0" w:space="0" w:color="auto"/>
      </w:divBdr>
    </w:div>
    <w:div w:id="1864516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ust\ECE\8th_semester\CNLab\lab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Ιόν">
  <a:themeElements>
    <a:clrScheme name="Ιό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Ιόν">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Ιόν">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B5B9-B319-45A5-90E9-6FB74D39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Template>
  <TotalTime>3265</TotalTime>
  <Pages>22</Pages>
  <Words>2707</Words>
  <Characters>15432</Characters>
  <Application>Microsoft Office Word</Application>
  <DocSecurity>0</DocSecurity>
  <Lines>128</Lines>
  <Paragraphs>36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225</cp:revision>
  <dcterms:created xsi:type="dcterms:W3CDTF">2024-03-09T11:38:00Z</dcterms:created>
  <dcterms:modified xsi:type="dcterms:W3CDTF">2024-03-20T20:58:00Z</dcterms:modified>
</cp:coreProperties>
</file>