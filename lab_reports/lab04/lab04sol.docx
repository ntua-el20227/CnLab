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4007F99" w14:textId="77777777" w:rsidR="00C6554A" w:rsidRPr="008B5277" w:rsidRDefault="007778C0" w:rsidP="003614EE">
      <w:pPr>
        <w:pStyle w:val="a5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49B83FBF" wp14:editId="3C724EF7">
            <wp:extent cx="6080760" cy="3794760"/>
            <wp:effectExtent l="0" t="0" r="0" b="0"/>
            <wp:docPr id="288972861" name="Εικόνα 2" descr="Σερφάρισμα στο Ίντερνετ 2 με 3 ωρών ημερησίως για το 23% των παιδιών στην  Ελλάδα - monemvasianews.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Σερφάρισμα στο Ίντερνετ 2 με 3 ωρών ημερησίως για το 23% των παιδιών στην  Ελλάδα - monemvasianews.g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022BF1FE" w14:textId="77777777" w:rsidR="00C6554A" w:rsidRPr="007778C0" w:rsidRDefault="007778C0" w:rsidP="00C6554A">
      <w:pPr>
        <w:pStyle w:val="a5"/>
        <w:rPr>
          <w:lang w:val="el-GR"/>
        </w:rPr>
      </w:pPr>
      <w:r>
        <w:rPr>
          <w:lang w:val="el-GR"/>
        </w:rPr>
        <w:t>Εργαστήριο Δικτύων Υπολογιστών</w:t>
      </w:r>
    </w:p>
    <w:p w14:paraId="6AEF55D8" w14:textId="21DA26E1" w:rsidR="007778C0" w:rsidRDefault="007778C0" w:rsidP="007778C0">
      <w:pPr>
        <w:pStyle w:val="a6"/>
        <w:rPr>
          <w:b/>
          <w:bCs/>
          <w:lang w:val="el-GR"/>
        </w:rPr>
      </w:pPr>
      <w:r>
        <w:rPr>
          <w:lang w:val="el-GR"/>
        </w:rPr>
        <w:t xml:space="preserve">Εργαστηριακή ασκηση </w:t>
      </w:r>
      <w:r w:rsidR="0038551E" w:rsidRPr="0038551E">
        <w:rPr>
          <w:b/>
          <w:bCs/>
          <w:lang w:val="el-GR"/>
        </w:rPr>
        <w:t>4</w:t>
      </w:r>
    </w:p>
    <w:p w14:paraId="5DA7E7F1" w14:textId="3B78C4C1" w:rsidR="0038551E" w:rsidRPr="0038551E" w:rsidRDefault="0038551E" w:rsidP="007778C0">
      <w:pPr>
        <w:pStyle w:val="a6"/>
        <w:rPr>
          <w:lang w:val="el-GR"/>
        </w:rPr>
      </w:pPr>
      <w:r>
        <w:rPr>
          <w:lang w:val="el-GR"/>
        </w:rPr>
        <w:t>Εισαγωγή στη Δρομολόγηση</w:t>
      </w:r>
    </w:p>
    <w:p w14:paraId="7ABD1EA0" w14:textId="7AC292D3" w:rsidR="00C6554A" w:rsidRPr="00ED503E" w:rsidRDefault="007778C0" w:rsidP="00A34E8F">
      <w:pPr>
        <w:pStyle w:val="ContactInfo"/>
        <w:rPr>
          <w:lang w:val="el-GR"/>
        </w:rPr>
      </w:pPr>
      <w:r>
        <w:rPr>
          <w:lang w:val="el-GR"/>
        </w:rPr>
        <w:t>Κουστένης</w:t>
      </w:r>
      <w:r w:rsidRPr="00ED503E">
        <w:rPr>
          <w:lang w:val="el-GR"/>
        </w:rPr>
        <w:t xml:space="preserve"> </w:t>
      </w:r>
      <w:r>
        <w:rPr>
          <w:lang w:val="el-GR"/>
        </w:rPr>
        <w:t>Χρίστος</w:t>
      </w:r>
      <w:r w:rsidR="00C6554A" w:rsidRPr="00ED503E">
        <w:rPr>
          <w:lang w:val="el-GR"/>
        </w:rPr>
        <w:t xml:space="preserve"> | </w:t>
      </w:r>
      <w:r>
        <w:t>el</w:t>
      </w:r>
      <w:r w:rsidRPr="00ED503E">
        <w:rPr>
          <w:lang w:val="el-GR"/>
        </w:rPr>
        <w:t>20227</w:t>
      </w:r>
      <w:r w:rsidR="00C6554A" w:rsidRPr="00ED503E">
        <w:rPr>
          <w:lang w:val="el-GR"/>
        </w:rPr>
        <w:t xml:space="preserve"> | </w:t>
      </w:r>
      <w:r w:rsidR="003614EE" w:rsidRPr="003614EE">
        <w:rPr>
          <w:lang w:val="el-GR"/>
        </w:rPr>
        <w:t>0</w:t>
      </w:r>
      <w:r w:rsidR="003614EE">
        <w:rPr>
          <w:lang w:val="el-GR"/>
        </w:rPr>
        <w:t>5/03/2024</w:t>
      </w:r>
      <w:r w:rsidR="00C6554A" w:rsidRPr="00ED503E">
        <w:rPr>
          <w:lang w:val="el-GR"/>
        </w:rPr>
        <w:br w:type="page"/>
      </w:r>
    </w:p>
    <w:p w14:paraId="444CEB44" w14:textId="77777777" w:rsidR="00C6554A" w:rsidRPr="00ED503E" w:rsidRDefault="00C6554A" w:rsidP="00A34E8F">
      <w:pPr>
        <w:rPr>
          <w:lang w:val="el-GR"/>
        </w:rPr>
      </w:pPr>
    </w:p>
    <w:p w14:paraId="1EA5F6BD" w14:textId="7B4091B6" w:rsidR="00A34E8F" w:rsidRPr="00D05714" w:rsidRDefault="00A34E8F" w:rsidP="00D05714">
      <w:pPr>
        <w:pStyle w:val="1"/>
        <w:rPr>
          <w:lang w:val="el-GR"/>
        </w:rPr>
      </w:pPr>
      <w:r w:rsidRPr="00A34E8F">
        <w:rPr>
          <w:lang w:val="el-GR"/>
        </w:rPr>
        <w:t>Άσκηση 1</w:t>
      </w:r>
      <w:r w:rsidR="0038551E">
        <w:rPr>
          <w:lang w:val="el-GR"/>
        </w:rPr>
        <w:t xml:space="preserve"> </w:t>
      </w:r>
      <w:r w:rsidRPr="00A34E8F">
        <w:rPr>
          <w:lang w:val="el-GR"/>
        </w:rPr>
        <w:t>:</w:t>
      </w:r>
      <w:r w:rsidR="0038551E">
        <w:rPr>
          <w:lang w:val="el-GR"/>
        </w:rPr>
        <w:t xml:space="preserve"> Διευθύνσεις </w:t>
      </w:r>
      <w:r w:rsidR="0038551E">
        <w:t>IP</w:t>
      </w:r>
    </w:p>
    <w:p w14:paraId="5FF764BC" w14:textId="77777777" w:rsidR="00E94D03" w:rsidRPr="00ED503E" w:rsidRDefault="00A34E8F" w:rsidP="00286C5D">
      <w:pPr>
        <w:pStyle w:val="3"/>
        <w:rPr>
          <w:lang w:val="el-GR"/>
        </w:rPr>
      </w:pPr>
      <w:r w:rsidRPr="00ED503E">
        <w:rPr>
          <w:lang w:val="el-GR"/>
        </w:rPr>
        <w:t>1.1</w:t>
      </w:r>
    </w:p>
    <w:p w14:paraId="30E0635A" w14:textId="0D4420E8" w:rsidR="00286C5D" w:rsidRPr="00ED503E" w:rsidRDefault="00654F95" w:rsidP="00654F95">
      <w:pPr>
        <w:rPr>
          <w:lang w:val="el-GR"/>
        </w:rPr>
      </w:pPr>
      <w:r w:rsidRPr="00654F95">
        <w:rPr>
          <w:lang w:val="el-GR"/>
        </w:rPr>
        <w:t>Η IP είναι ο συνολικός αριθμός 32 bit που αποδίδεται σε κάθε διεπαφή για την αναπαράστασή του στο</w:t>
      </w:r>
      <w:r>
        <w:rPr>
          <w:lang w:val="el-GR"/>
        </w:rPr>
        <w:t xml:space="preserve"> </w:t>
      </w:r>
      <w:r w:rsidRPr="00654F95">
        <w:rPr>
          <w:lang w:val="el-GR"/>
        </w:rPr>
        <w:t>δίκτυο. Αριθμός δικτύου είναι το π</w:t>
      </w:r>
      <w:r>
        <w:rPr>
          <w:lang w:val="el-GR"/>
        </w:rPr>
        <w:t>ρ</w:t>
      </w:r>
      <w:r w:rsidRPr="00654F95">
        <w:rPr>
          <w:lang w:val="el-GR"/>
        </w:rPr>
        <w:t>ώτο μέρος της IP που χαρακτηρίζει το δίκτυο στο οποίο βρίσκεται η</w:t>
      </w:r>
      <w:r>
        <w:rPr>
          <w:lang w:val="el-GR"/>
        </w:rPr>
        <w:t xml:space="preserve"> </w:t>
      </w:r>
      <w:r w:rsidRPr="00654F95">
        <w:rPr>
          <w:lang w:val="el-GR"/>
        </w:rPr>
        <w:t>διεπαφή</w:t>
      </w:r>
      <w:r>
        <w:rPr>
          <w:lang w:val="el-GR"/>
        </w:rPr>
        <w:t>(</w:t>
      </w:r>
      <w:r w:rsidRPr="00654F95">
        <w:rPr>
          <w:lang w:val="el-GR"/>
        </w:rPr>
        <w:t>δηλώνει τον</w:t>
      </w:r>
      <w:r>
        <w:rPr>
          <w:lang w:val="el-GR"/>
        </w:rPr>
        <w:t xml:space="preserve"> </w:t>
      </w:r>
      <w:r w:rsidRPr="00654F95">
        <w:rPr>
          <w:lang w:val="el-GR"/>
        </w:rPr>
        <w:t>χώρο διευθύνσεων αυτού του δικτύου</w:t>
      </w:r>
      <w:r>
        <w:rPr>
          <w:lang w:val="el-GR"/>
        </w:rPr>
        <w:t>).</w:t>
      </w:r>
    </w:p>
    <w:p w14:paraId="2B50527B" w14:textId="77777777" w:rsidR="00A34E8F" w:rsidRPr="00ED503E" w:rsidRDefault="00A34E8F" w:rsidP="00A34E8F">
      <w:pPr>
        <w:pStyle w:val="3"/>
        <w:rPr>
          <w:lang w:val="el-GR"/>
        </w:rPr>
      </w:pPr>
      <w:r w:rsidRPr="00ED503E">
        <w:rPr>
          <w:lang w:val="el-GR"/>
        </w:rPr>
        <w:t>1.2</w:t>
      </w:r>
    </w:p>
    <w:p w14:paraId="437909E8" w14:textId="238642EB" w:rsidR="00E94D03" w:rsidRPr="00ED503E" w:rsidRDefault="00FB1CB4" w:rsidP="00FB1CB4">
      <w:pPr>
        <w:rPr>
          <w:lang w:val="el-GR"/>
        </w:rPr>
      </w:pPr>
      <w:r w:rsidRPr="00FB1CB4">
        <w:rPr>
          <w:lang w:val="el-GR"/>
        </w:rPr>
        <w:t>Επειδή έχουμε το /22, θα κάνουμε πρακτικά τη λογική πράξη AND μεταξύ του</w:t>
      </w:r>
      <w:r>
        <w:rPr>
          <w:lang w:val="el-GR"/>
        </w:rPr>
        <w:t xml:space="preserve"> </w:t>
      </w:r>
      <w:r w:rsidRPr="00FB1CB4">
        <w:rPr>
          <w:lang w:val="el-GR"/>
        </w:rPr>
        <w:t>192.220.147.2 και του 255.255.252.0, επομένως αριθμός δικτύου είναι το</w:t>
      </w:r>
      <w:r>
        <w:rPr>
          <w:lang w:val="el-GR"/>
        </w:rPr>
        <w:t xml:space="preserve"> </w:t>
      </w:r>
      <w:r w:rsidRPr="00FB1CB4">
        <w:rPr>
          <w:lang w:val="el-GR"/>
        </w:rPr>
        <w:t>192.220.144.0.</w:t>
      </w:r>
    </w:p>
    <w:p w14:paraId="157DDF3A" w14:textId="77777777" w:rsidR="00E94D03" w:rsidRPr="00ED503E" w:rsidRDefault="00A34E8F" w:rsidP="00286C5D">
      <w:pPr>
        <w:pStyle w:val="3"/>
        <w:rPr>
          <w:lang w:val="el-GR"/>
        </w:rPr>
      </w:pPr>
      <w:r w:rsidRPr="00ED503E">
        <w:rPr>
          <w:lang w:val="el-GR"/>
        </w:rPr>
        <w:t>1.3</w:t>
      </w:r>
    </w:p>
    <w:p w14:paraId="18E974A9" w14:textId="6EE53B28" w:rsidR="00824D3F" w:rsidRPr="00E94D03" w:rsidRDefault="00F223BE" w:rsidP="00F223BE">
      <w:pPr>
        <w:rPr>
          <w:lang w:val="el-GR"/>
        </w:rPr>
      </w:pPr>
      <w:r w:rsidRPr="00F223BE">
        <w:rPr>
          <w:lang w:val="el-GR"/>
        </w:rPr>
        <w:t>Μας έχει δοθεί το μπλοκ διευθύνσεων 198.20.0.0/22. Επομένως, μάς είναι</w:t>
      </w:r>
      <w:r w:rsidR="00570CAB">
        <w:rPr>
          <w:lang w:val="el-GR"/>
        </w:rPr>
        <w:t xml:space="preserve"> </w:t>
      </w:r>
      <w:r w:rsidRPr="00F223BE">
        <w:rPr>
          <w:lang w:val="el-GR"/>
        </w:rPr>
        <w:t>διαθέσιμα 10 bits για υποδίκτυα και hosts. Θέλουμε τουλάχιστον 100 συσκευές ανά</w:t>
      </w:r>
      <w:r w:rsidR="00570CAB">
        <w:rPr>
          <w:lang w:val="el-GR"/>
        </w:rPr>
        <w:t xml:space="preserve"> </w:t>
      </w:r>
      <w:r w:rsidRPr="00F223BE">
        <w:rPr>
          <w:lang w:val="el-GR"/>
        </w:rPr>
        <w:t>υποδίκτυο, επομένως αναζητούμε n τέτοιο ώστε 2</w:t>
      </w:r>
      <w:r w:rsidRPr="00570CAB">
        <w:rPr>
          <w:vertAlign w:val="superscript"/>
          <w:lang w:val="el-GR"/>
        </w:rPr>
        <w:t>n</w:t>
      </w:r>
      <w:r w:rsidRPr="00F223BE">
        <w:rPr>
          <w:lang w:val="el-GR"/>
        </w:rPr>
        <w:t xml:space="preserve"> &gt; 100 =&gt; n = 7. Άρα από τα 10</w:t>
      </w:r>
      <w:r w:rsidR="00570CAB">
        <w:rPr>
          <w:lang w:val="el-GR"/>
        </w:rPr>
        <w:t xml:space="preserve"> </w:t>
      </w:r>
      <w:r w:rsidRPr="00F223BE">
        <w:rPr>
          <w:lang w:val="el-GR"/>
        </w:rPr>
        <w:t>διαθέσιμα bits, τα 7 θα χρησιμοποιηθούν για hosts, επομένως μας μένουν 3 bits για</w:t>
      </w:r>
      <w:r w:rsidR="00570CAB">
        <w:rPr>
          <w:lang w:val="el-GR"/>
        </w:rPr>
        <w:t xml:space="preserve"> </w:t>
      </w:r>
      <w:r w:rsidRPr="00F223BE">
        <w:rPr>
          <w:lang w:val="el-GR"/>
        </w:rPr>
        <w:t>υποδίκτυα, άρα συνολικά 2</w:t>
      </w:r>
      <w:r w:rsidRPr="009C442B">
        <w:rPr>
          <w:vertAlign w:val="superscript"/>
          <w:lang w:val="el-GR"/>
        </w:rPr>
        <w:t>3</w:t>
      </w:r>
      <w:r w:rsidRPr="00F223BE">
        <w:rPr>
          <w:lang w:val="el-GR"/>
        </w:rPr>
        <w:t xml:space="preserve"> = 8 υποδίκτυα.</w:t>
      </w:r>
    </w:p>
    <w:p w14:paraId="4F2D40E6" w14:textId="77777777" w:rsidR="00407411" w:rsidRDefault="00A34E8F" w:rsidP="00A34E8F">
      <w:pPr>
        <w:pStyle w:val="3"/>
        <w:rPr>
          <w:lang w:val="el-GR"/>
        </w:rPr>
      </w:pPr>
      <w:r w:rsidRPr="00ED503E">
        <w:rPr>
          <w:lang w:val="el-GR"/>
        </w:rPr>
        <w:t>1.4</w:t>
      </w:r>
    </w:p>
    <w:p w14:paraId="161F98AA" w14:textId="49F58372" w:rsidR="00D10BB3" w:rsidRPr="00406BAE" w:rsidRDefault="0011314D" w:rsidP="00D10BB3">
      <w:pPr>
        <w:rPr>
          <w:lang w:val="el-GR"/>
        </w:rPr>
      </w:pPr>
      <w:r>
        <w:rPr>
          <w:lang w:val="el-GR"/>
        </w:rPr>
        <w:t xml:space="preserve">Η κλάση </w:t>
      </w:r>
      <w:r>
        <w:t>C</w:t>
      </w:r>
      <w:r w:rsidRPr="00406BAE">
        <w:rPr>
          <w:lang w:val="el-GR"/>
        </w:rPr>
        <w:t>.</w:t>
      </w:r>
    </w:p>
    <w:p w14:paraId="553074D1" w14:textId="77777777" w:rsidR="00A34E8F" w:rsidRDefault="00A34E8F" w:rsidP="00A34E8F">
      <w:pPr>
        <w:pStyle w:val="3"/>
        <w:rPr>
          <w:lang w:val="el-GR"/>
        </w:rPr>
      </w:pPr>
      <w:r w:rsidRPr="00DF79F9">
        <w:rPr>
          <w:lang w:val="el-GR"/>
        </w:rPr>
        <w:t>1.5</w:t>
      </w:r>
    </w:p>
    <w:p w14:paraId="3EFE6592" w14:textId="0CF7A5E1" w:rsidR="00286C5D" w:rsidRPr="00286C5D" w:rsidRDefault="00406BAE" w:rsidP="00286C5D">
      <w:pPr>
        <w:rPr>
          <w:lang w:val="el-GR"/>
        </w:rPr>
      </w:pPr>
      <w:r w:rsidRPr="00406BAE">
        <w:rPr>
          <w:lang w:val="el-GR"/>
        </w:rPr>
        <w:t>Είναι οι : b, d, e</w:t>
      </w:r>
    </w:p>
    <w:p w14:paraId="4F025DD5" w14:textId="2035314B" w:rsidR="00C453D5" w:rsidRDefault="00A34E8F" w:rsidP="00C453D5">
      <w:pPr>
        <w:pStyle w:val="3"/>
        <w:rPr>
          <w:lang w:val="el-GR"/>
        </w:rPr>
      </w:pPr>
      <w:r w:rsidRPr="002F694C">
        <w:rPr>
          <w:lang w:val="el-GR"/>
        </w:rPr>
        <w:t>1.6</w:t>
      </w:r>
    </w:p>
    <w:p w14:paraId="1E20773E" w14:textId="30D99541" w:rsidR="00C453D5" w:rsidRPr="006002B9" w:rsidRDefault="006002B9" w:rsidP="00C453D5">
      <w:pPr>
        <w:rPr>
          <w:lang w:val="el-GR"/>
        </w:rPr>
      </w:pPr>
      <w:r>
        <w:rPr>
          <w:lang w:val="el-GR"/>
        </w:rPr>
        <w:t xml:space="preserve">Ελέγχει με χρήση </w:t>
      </w:r>
      <w:r>
        <w:t>subnet</w:t>
      </w:r>
      <w:r w:rsidRPr="006002B9">
        <w:rPr>
          <w:lang w:val="el-GR"/>
        </w:rPr>
        <w:t xml:space="preserve"> </w:t>
      </w:r>
      <w:r>
        <w:t>mask</w:t>
      </w:r>
      <w:r w:rsidRPr="006002B9">
        <w:rPr>
          <w:lang w:val="el-GR"/>
        </w:rPr>
        <w:t xml:space="preserve"> </w:t>
      </w:r>
      <w:r>
        <w:rPr>
          <w:lang w:val="el-GR"/>
        </w:rPr>
        <w:t>αν ανήκει η διεύθυνση προορισμού στο ίδιο υποδίκτυο.</w:t>
      </w:r>
    </w:p>
    <w:p w14:paraId="6DC1156E" w14:textId="77777777" w:rsidR="00A34E8F" w:rsidRDefault="00A34E8F" w:rsidP="00A34E8F">
      <w:pPr>
        <w:pStyle w:val="3"/>
        <w:rPr>
          <w:lang w:val="el-GR"/>
        </w:rPr>
      </w:pPr>
      <w:r w:rsidRPr="002E3F45">
        <w:rPr>
          <w:lang w:val="el-GR"/>
        </w:rPr>
        <w:t>1.7</w:t>
      </w:r>
    </w:p>
    <w:p w14:paraId="23601A18" w14:textId="529B461B" w:rsidR="00286C5D" w:rsidRPr="006E3197" w:rsidRDefault="006E3197" w:rsidP="006E3197">
      <w:pPr>
        <w:rPr>
          <w:lang w:val="el-GR"/>
        </w:rPr>
      </w:pPr>
      <w:r w:rsidRPr="006E3197">
        <w:rPr>
          <w:lang w:val="el-GR"/>
        </w:rPr>
        <w:t>Έχουμε το δίκτυο 10.50.10.0/23 → 00001010.00110010.00001010.00000000 με</w:t>
      </w:r>
      <w:r>
        <w:rPr>
          <w:lang w:val="el-GR"/>
        </w:rPr>
        <w:t xml:space="preserve"> </w:t>
      </w:r>
      <w:r w:rsidRPr="006E3197">
        <w:rPr>
          <w:lang w:val="el-GR"/>
        </w:rPr>
        <w:t>μάσκα 11111111.11111111.11111110.00000000, επομένως διεύθυνση εκπομπής είναι</w:t>
      </w:r>
      <w:r>
        <w:rPr>
          <w:lang w:val="el-GR"/>
        </w:rPr>
        <w:t xml:space="preserve"> </w:t>
      </w:r>
      <w:r w:rsidRPr="006E3197">
        <w:rPr>
          <w:lang w:val="el-GR"/>
        </w:rPr>
        <w:t xml:space="preserve">η 00001010.00110010.00001011.11111111 </w:t>
      </w:r>
      <w:r w:rsidR="00D72550" w:rsidRPr="00FF5AE8">
        <w:rPr>
          <w:b/>
          <w:bCs/>
          <w:lang w:val="el-GR"/>
        </w:rPr>
        <w:t>(</w:t>
      </w:r>
      <w:r w:rsidR="007A2681">
        <w:rPr>
          <w:b/>
          <w:bCs/>
          <w:lang w:val="el-GR"/>
        </w:rPr>
        <w:t xml:space="preserve">= </w:t>
      </w:r>
      <w:r w:rsidR="00D72550" w:rsidRPr="00FF5AE8">
        <w:rPr>
          <w:b/>
          <w:bCs/>
        </w:rPr>
        <w:t>OR</w:t>
      </w:r>
      <w:r w:rsidR="00D72550" w:rsidRPr="00FF5AE8">
        <w:rPr>
          <w:b/>
          <w:bCs/>
          <w:lang w:val="el-GR"/>
        </w:rPr>
        <w:t xml:space="preserve"> operation μεταξύ network address και συμπλ</w:t>
      </w:r>
      <w:r w:rsidR="002E1907">
        <w:rPr>
          <w:b/>
          <w:bCs/>
          <w:lang w:val="el-GR"/>
        </w:rPr>
        <w:t>η</w:t>
      </w:r>
      <w:r w:rsidR="00D72550" w:rsidRPr="00FF5AE8">
        <w:rPr>
          <w:b/>
          <w:bCs/>
          <w:lang w:val="el-GR"/>
        </w:rPr>
        <w:t>ρ</w:t>
      </w:r>
      <w:r w:rsidR="002E1907">
        <w:rPr>
          <w:b/>
          <w:bCs/>
          <w:lang w:val="el-GR"/>
        </w:rPr>
        <w:t>ώ</w:t>
      </w:r>
      <w:r w:rsidR="00D72550" w:rsidRPr="00FF5AE8">
        <w:rPr>
          <w:b/>
          <w:bCs/>
          <w:lang w:val="el-GR"/>
        </w:rPr>
        <w:t>μα</w:t>
      </w:r>
      <w:r w:rsidR="0003288A">
        <w:rPr>
          <w:b/>
          <w:bCs/>
          <w:lang w:val="el-GR"/>
        </w:rPr>
        <w:t>τος</w:t>
      </w:r>
      <w:r w:rsidR="00D72550" w:rsidRPr="00FF5AE8">
        <w:rPr>
          <w:b/>
          <w:bCs/>
          <w:lang w:val="el-GR"/>
        </w:rPr>
        <w:t xml:space="preserve"> μάσκας)</w:t>
      </w:r>
      <w:r w:rsidR="00FF5AE8">
        <w:rPr>
          <w:b/>
          <w:bCs/>
          <w:lang w:val="el-GR"/>
        </w:rPr>
        <w:t xml:space="preserve"> </w:t>
      </w:r>
      <w:r w:rsidRPr="006E3197">
        <w:rPr>
          <w:lang w:val="el-GR"/>
        </w:rPr>
        <w:t>ή αλλιώς 10.50.11.255.</w:t>
      </w:r>
    </w:p>
    <w:p w14:paraId="38D5CB62" w14:textId="77777777" w:rsidR="00A34E8F" w:rsidRDefault="00A34E8F" w:rsidP="00A34E8F">
      <w:pPr>
        <w:pStyle w:val="3"/>
        <w:rPr>
          <w:lang w:val="el-GR"/>
        </w:rPr>
      </w:pPr>
      <w:r w:rsidRPr="002F694C">
        <w:rPr>
          <w:lang w:val="el-GR"/>
        </w:rPr>
        <w:t>1.8</w:t>
      </w:r>
    </w:p>
    <w:p w14:paraId="14C57F73" w14:textId="2F72B59C" w:rsidR="00EE2D8C" w:rsidRPr="00ED503E" w:rsidRDefault="00F118B5" w:rsidP="00ED503E">
      <w:pPr>
        <w:rPr>
          <w:lang w:val="el-GR"/>
        </w:rPr>
      </w:pPr>
      <w:r>
        <w:rPr>
          <w:lang w:val="el-GR"/>
        </w:rPr>
        <w:t>Η κλάση C.</w:t>
      </w:r>
    </w:p>
    <w:p w14:paraId="74C898E3" w14:textId="77777777" w:rsidR="00A34E8F" w:rsidRPr="002F694C" w:rsidRDefault="00A34E8F" w:rsidP="00A34E8F">
      <w:pPr>
        <w:pStyle w:val="3"/>
        <w:rPr>
          <w:lang w:val="el-GR"/>
        </w:rPr>
      </w:pPr>
      <w:r w:rsidRPr="002F694C">
        <w:rPr>
          <w:lang w:val="el-GR"/>
        </w:rPr>
        <w:t>1.9</w:t>
      </w:r>
    </w:p>
    <w:p w14:paraId="370E822E" w14:textId="77777777" w:rsidR="00C453D5" w:rsidRPr="00E35AEC" w:rsidRDefault="00C453D5" w:rsidP="00C453D5">
      <w:pPr>
        <w:rPr>
          <w:lang w:val="el-GR"/>
        </w:rPr>
      </w:pPr>
      <w:r w:rsidRPr="004C28CD">
        <w:rPr>
          <w:lang w:val="el-GR"/>
        </w:rPr>
        <w:t>Το Ε.Μ.Π. έχει διευθύνσεις που έχουν ως πρώτο byte το 147, επομένως είναι κλάσης B.</w:t>
      </w:r>
    </w:p>
    <w:p w14:paraId="2431A469" w14:textId="77777777" w:rsidR="00862774" w:rsidRPr="002F694C" w:rsidRDefault="00862774" w:rsidP="00862774">
      <w:pPr>
        <w:pStyle w:val="3"/>
        <w:rPr>
          <w:lang w:val="el-GR"/>
        </w:rPr>
      </w:pPr>
      <w:r w:rsidRPr="002F694C">
        <w:rPr>
          <w:lang w:val="el-GR"/>
        </w:rPr>
        <w:lastRenderedPageBreak/>
        <w:t>1.10</w:t>
      </w:r>
    </w:p>
    <w:p w14:paraId="1F7D0A97" w14:textId="0135E883" w:rsidR="00C879B5" w:rsidRPr="00ED503E" w:rsidRDefault="00015223" w:rsidP="00015223">
      <w:pPr>
        <w:rPr>
          <w:lang w:val="el-GR"/>
        </w:rPr>
      </w:pPr>
      <w:r w:rsidRPr="00015223">
        <w:rPr>
          <w:lang w:val="el-GR"/>
        </w:rPr>
        <w:t>Έχουν δεσμευτεί 17 bits για το δίκτυο, επομένως απομένουν 32-17 = 15 bits για</w:t>
      </w:r>
      <w:r>
        <w:rPr>
          <w:lang w:val="el-GR"/>
        </w:rPr>
        <w:t xml:space="preserve"> </w:t>
      </w:r>
      <w:r w:rsidRPr="00015223">
        <w:rPr>
          <w:lang w:val="el-GR"/>
        </w:rPr>
        <w:t xml:space="preserve">συσκευές, δίνοντας μας συνολικά </w:t>
      </w:r>
      <w:r w:rsidR="000A0C3B" w:rsidRPr="000A0C3B">
        <w:rPr>
          <w:lang w:val="el-GR"/>
        </w:rPr>
        <w:t xml:space="preserve">      </w:t>
      </w:r>
      <w:r w:rsidRPr="00015223">
        <w:rPr>
          <w:lang w:val="el-GR"/>
        </w:rPr>
        <w:t>2</w:t>
      </w:r>
      <w:r w:rsidRPr="000A0C3B">
        <w:rPr>
          <w:vertAlign w:val="superscript"/>
          <w:lang w:val="el-GR"/>
        </w:rPr>
        <w:t>15</w:t>
      </w:r>
      <w:r w:rsidRPr="00015223">
        <w:rPr>
          <w:lang w:val="el-GR"/>
        </w:rPr>
        <w:t xml:space="preserve"> = 32768 διαθέσιμες διευθύνσεις. (Στην</w:t>
      </w:r>
      <w:r>
        <w:rPr>
          <w:lang w:val="el-GR"/>
        </w:rPr>
        <w:t xml:space="preserve"> </w:t>
      </w:r>
      <w:r w:rsidRPr="00015223">
        <w:rPr>
          <w:lang w:val="el-GR"/>
        </w:rPr>
        <w:t>πραγματικότητα 32766, καθώς η πρώτη είναι δεσμευμένη για το δίκτυο και η</w:t>
      </w:r>
      <w:r>
        <w:rPr>
          <w:lang w:val="el-GR"/>
        </w:rPr>
        <w:t xml:space="preserve"> </w:t>
      </w:r>
      <w:r w:rsidRPr="00015223">
        <w:rPr>
          <w:lang w:val="el-GR"/>
        </w:rPr>
        <w:t>τελευταία για broadcast).</w:t>
      </w:r>
    </w:p>
    <w:p w14:paraId="1B0C1069" w14:textId="77777777" w:rsidR="00862774" w:rsidRPr="00E35AEC" w:rsidRDefault="00C879B5" w:rsidP="00C879B5">
      <w:pPr>
        <w:pStyle w:val="3"/>
      </w:pPr>
      <w:r w:rsidRPr="00E35AEC">
        <w:t>1.11</w:t>
      </w:r>
    </w:p>
    <w:p w14:paraId="00941233" w14:textId="77777777" w:rsidR="0016274A" w:rsidRPr="0016274A" w:rsidRDefault="0016274A" w:rsidP="0016274A">
      <w:r w:rsidRPr="0016274A">
        <w:t>Subnet 1 : 10.11.12.0/25 (10.11.12.0 - 10.11.12.127) → 100 devices</w:t>
      </w:r>
    </w:p>
    <w:p w14:paraId="4B8AD796" w14:textId="77777777" w:rsidR="0016274A" w:rsidRPr="0016274A" w:rsidRDefault="0016274A" w:rsidP="0016274A">
      <w:r w:rsidRPr="0016274A">
        <w:t>Subnet 2 : 10.11.12.128/26 (10.11.12.128 - 10.11.12.191) → 60 devices</w:t>
      </w:r>
    </w:p>
    <w:p w14:paraId="287D8404" w14:textId="77777777" w:rsidR="0016274A" w:rsidRPr="0016274A" w:rsidRDefault="0016274A" w:rsidP="0016274A">
      <w:r w:rsidRPr="0016274A">
        <w:t>Subnet 3 : 10.11.12.192/27 (10.11.12.192 - 10.11.12.223) → 20 devices</w:t>
      </w:r>
    </w:p>
    <w:p w14:paraId="38DE3F8C" w14:textId="723E4951" w:rsidR="00DF467E" w:rsidRPr="00ED503E" w:rsidRDefault="0016274A" w:rsidP="0016274A">
      <w:pPr>
        <w:rPr>
          <w:lang w:val="el-GR"/>
        </w:rPr>
      </w:pPr>
      <w:r w:rsidRPr="0016274A">
        <w:rPr>
          <w:lang w:val="el-GR"/>
        </w:rPr>
        <w:t>Subnet 4 : 10.11.12.224/28 (10.11.12.224 - 10.11.12.240) → 10 devices</w:t>
      </w:r>
    </w:p>
    <w:p w14:paraId="4138A890" w14:textId="77777777" w:rsidR="007951D1" w:rsidRDefault="007951D1" w:rsidP="007951D1">
      <w:pPr>
        <w:pStyle w:val="3"/>
        <w:rPr>
          <w:lang w:val="el-GR"/>
        </w:rPr>
      </w:pPr>
      <w:r w:rsidRPr="00ED503E">
        <w:rPr>
          <w:lang w:val="el-GR"/>
        </w:rPr>
        <w:t>1.12</w:t>
      </w:r>
    </w:p>
    <w:p w14:paraId="35A779D3" w14:textId="22752293" w:rsidR="00D10BB3" w:rsidRPr="00762BA5" w:rsidRDefault="001D59F7" w:rsidP="00D10BB3">
      <w:pPr>
        <w:rPr>
          <w:lang w:val="el-GR"/>
        </w:rPr>
      </w:pPr>
      <w:r w:rsidRPr="001D59F7">
        <w:rPr>
          <w:lang w:val="el-GR"/>
        </w:rPr>
        <w:t>Ναί υπάρχει, μπορεί να έχει μέχρι 1</w:t>
      </w:r>
      <w:r>
        <w:rPr>
          <w:lang w:val="el-GR"/>
        </w:rPr>
        <w:t>4</w:t>
      </w:r>
      <w:r w:rsidRPr="001D59F7">
        <w:rPr>
          <w:lang w:val="el-GR"/>
        </w:rPr>
        <w:t xml:space="preserve"> υπολογιστές (δεν μπορούμε να χρησιμοποιήσουμε τη broadcast IP)</w:t>
      </w:r>
      <w:r>
        <w:rPr>
          <w:lang w:val="el-GR"/>
        </w:rPr>
        <w:t>.</w:t>
      </w:r>
    </w:p>
    <w:p w14:paraId="74F96180" w14:textId="77777777" w:rsidR="00671C94" w:rsidRDefault="00671C94" w:rsidP="00671C94">
      <w:pPr>
        <w:pStyle w:val="3"/>
        <w:rPr>
          <w:lang w:val="el-GR"/>
        </w:rPr>
      </w:pPr>
      <w:r w:rsidRPr="002F694C">
        <w:rPr>
          <w:lang w:val="el-GR"/>
        </w:rPr>
        <w:t>1.13</w:t>
      </w:r>
    </w:p>
    <w:p w14:paraId="550D47A2" w14:textId="4156BDBD" w:rsidR="00387A3A" w:rsidRPr="00387A3A" w:rsidRDefault="00387A3A" w:rsidP="00387A3A">
      <w:pPr>
        <w:rPr>
          <w:lang w:val="el-GR"/>
        </w:rPr>
      </w:pPr>
      <w:r w:rsidRPr="00387A3A">
        <w:rPr>
          <w:lang w:val="el-GR"/>
        </w:rPr>
        <w:t xml:space="preserve">Αναζητούμε στην πραγματικότητα τη θέση του δεξιότερου κοινού </w:t>
      </w:r>
      <w:r>
        <w:t>bit</w:t>
      </w:r>
      <w:r w:rsidRPr="00387A3A">
        <w:rPr>
          <w:lang w:val="el-GR"/>
        </w:rPr>
        <w:t xml:space="preserve"> στο 3</w:t>
      </w:r>
      <w:r w:rsidRPr="00FF19B0">
        <w:rPr>
          <w:vertAlign w:val="superscript"/>
          <w:lang w:val="el-GR"/>
        </w:rPr>
        <w:t>ο</w:t>
      </w:r>
      <w:r w:rsidR="00FF19B0">
        <w:rPr>
          <w:lang w:val="el-GR"/>
        </w:rPr>
        <w:t xml:space="preserve"> </w:t>
      </w:r>
      <w:r>
        <w:t>byte</w:t>
      </w:r>
      <w:r w:rsidRPr="00387A3A">
        <w:rPr>
          <w:lang w:val="el-GR"/>
        </w:rPr>
        <w:t xml:space="preserve"> των διευθύνσεων που δίνονται. Στο </w:t>
      </w:r>
      <w:r>
        <w:t>byte</w:t>
      </w:r>
      <w:r w:rsidRPr="00387A3A">
        <w:rPr>
          <w:lang w:val="el-GR"/>
        </w:rPr>
        <w:t xml:space="preserve"> αυτό έχουμε τις εξής τιμές:</w:t>
      </w:r>
    </w:p>
    <w:p w14:paraId="7981E9D0" w14:textId="77777777" w:rsidR="00387A3A" w:rsidRPr="00387A3A" w:rsidRDefault="00387A3A" w:rsidP="00387A3A">
      <w:pPr>
        <w:rPr>
          <w:lang w:val="el-GR"/>
        </w:rPr>
      </w:pPr>
      <w:r w:rsidRPr="00387A3A">
        <w:rPr>
          <w:lang w:val="el-GR"/>
        </w:rPr>
        <w:t>• 4 → 0000 0100</w:t>
      </w:r>
    </w:p>
    <w:p w14:paraId="07F3DA36" w14:textId="77777777" w:rsidR="00387A3A" w:rsidRPr="00387A3A" w:rsidRDefault="00387A3A" w:rsidP="00387A3A">
      <w:pPr>
        <w:rPr>
          <w:lang w:val="el-GR"/>
        </w:rPr>
      </w:pPr>
      <w:r w:rsidRPr="00387A3A">
        <w:rPr>
          <w:lang w:val="el-GR"/>
        </w:rPr>
        <w:t>• 5 → 0000 0101</w:t>
      </w:r>
    </w:p>
    <w:p w14:paraId="3106F0A8" w14:textId="77777777" w:rsidR="00387A3A" w:rsidRPr="00387A3A" w:rsidRDefault="00387A3A" w:rsidP="00387A3A">
      <w:pPr>
        <w:rPr>
          <w:lang w:val="el-GR"/>
        </w:rPr>
      </w:pPr>
      <w:r w:rsidRPr="00387A3A">
        <w:rPr>
          <w:lang w:val="el-GR"/>
        </w:rPr>
        <w:t>• 6 → 0000 0110</w:t>
      </w:r>
    </w:p>
    <w:p w14:paraId="724B28DB" w14:textId="77777777" w:rsidR="00387A3A" w:rsidRPr="00387A3A" w:rsidRDefault="00387A3A" w:rsidP="00387A3A">
      <w:pPr>
        <w:rPr>
          <w:lang w:val="el-GR"/>
        </w:rPr>
      </w:pPr>
      <w:r w:rsidRPr="00387A3A">
        <w:rPr>
          <w:lang w:val="el-GR"/>
        </w:rPr>
        <w:t>• 7 → 0000 0111</w:t>
      </w:r>
    </w:p>
    <w:p w14:paraId="486B52DE" w14:textId="77777777" w:rsidR="00387A3A" w:rsidRPr="00387A3A" w:rsidRDefault="00387A3A" w:rsidP="00387A3A">
      <w:pPr>
        <w:rPr>
          <w:lang w:val="el-GR"/>
        </w:rPr>
      </w:pPr>
      <w:r w:rsidRPr="00387A3A">
        <w:rPr>
          <w:lang w:val="el-GR"/>
        </w:rPr>
        <w:t>• 8 → 0000 1000</w:t>
      </w:r>
    </w:p>
    <w:p w14:paraId="7295290D" w14:textId="3E0ED191" w:rsidR="00ED503E" w:rsidRPr="00387A3A" w:rsidRDefault="00387A3A" w:rsidP="00387A3A">
      <w:pPr>
        <w:rPr>
          <w:lang w:val="el-GR"/>
        </w:rPr>
      </w:pPr>
      <w:r w:rsidRPr="00387A3A">
        <w:rPr>
          <w:lang w:val="el-GR"/>
        </w:rPr>
        <w:t xml:space="preserve">Παρατηρούμε πως εμφανίζεται το </w:t>
      </w:r>
      <w:r>
        <w:t>bit</w:t>
      </w:r>
      <w:r w:rsidRPr="00387A3A">
        <w:rPr>
          <w:lang w:val="el-GR"/>
        </w:rPr>
        <w:t xml:space="preserve"> 0 στη 4η θέση (ξεκινώντας από τα αριστερά),</w:t>
      </w:r>
      <w:r w:rsidR="00D4171E">
        <w:rPr>
          <w:lang w:val="el-GR"/>
        </w:rPr>
        <w:t xml:space="preserve"> </w:t>
      </w:r>
      <w:r w:rsidRPr="00387A3A">
        <w:rPr>
          <w:lang w:val="el-GR"/>
        </w:rPr>
        <w:t>επομένως τα συμπυκνώνουμε στο μπλοκ 171.12.0.0/20.</w:t>
      </w:r>
    </w:p>
    <w:p w14:paraId="5F54D800" w14:textId="37732F17" w:rsidR="000A43FD" w:rsidRPr="0098154F" w:rsidRDefault="004218A7" w:rsidP="004218A7">
      <w:pPr>
        <w:pStyle w:val="1"/>
        <w:rPr>
          <w:lang w:val="el-GR"/>
        </w:rPr>
      </w:pPr>
      <w:r w:rsidRPr="0098154F">
        <w:rPr>
          <w:lang w:val="el-GR"/>
        </w:rPr>
        <w:t>Άσκηση 2</w:t>
      </w:r>
      <w:r w:rsidR="0038551E">
        <w:rPr>
          <w:lang w:val="el-GR"/>
        </w:rPr>
        <w:t xml:space="preserve"> </w:t>
      </w:r>
      <w:r w:rsidRPr="0098154F">
        <w:rPr>
          <w:lang w:val="el-GR"/>
        </w:rPr>
        <w:t>:</w:t>
      </w:r>
      <w:r w:rsidR="0038551E">
        <w:rPr>
          <w:lang w:val="el-GR"/>
        </w:rPr>
        <w:t xml:space="preserve"> Ένα απλό δίκτυο </w:t>
      </w:r>
    </w:p>
    <w:p w14:paraId="54EF67B8" w14:textId="77777777" w:rsidR="00EB4280" w:rsidRDefault="003A7E98" w:rsidP="00AF75A3">
      <w:pPr>
        <w:pStyle w:val="3"/>
        <w:rPr>
          <w:lang w:val="el-GR"/>
        </w:rPr>
      </w:pPr>
      <w:r w:rsidRPr="003A7E98">
        <w:rPr>
          <w:lang w:val="el-GR"/>
        </w:rPr>
        <w:t>2.1</w:t>
      </w:r>
    </w:p>
    <w:p w14:paraId="7F6AD103" w14:textId="371D0420" w:rsidR="00ED503E" w:rsidRPr="00E11620" w:rsidRDefault="00903C24" w:rsidP="00ED503E">
      <w:pPr>
        <w:rPr>
          <w:lang w:val="el-GR"/>
        </w:rPr>
      </w:pPr>
      <w:r w:rsidRPr="004B55C9">
        <w:rPr>
          <w:b/>
          <w:bCs/>
        </w:rPr>
        <w:t>ifconfig</w:t>
      </w:r>
      <w:r w:rsidRPr="00E11620">
        <w:rPr>
          <w:b/>
          <w:bCs/>
          <w:lang w:val="el-GR"/>
        </w:rPr>
        <w:t xml:space="preserve"> </w:t>
      </w:r>
      <w:r w:rsidRPr="004B55C9">
        <w:rPr>
          <w:b/>
          <w:bCs/>
        </w:rPr>
        <w:t>em</w:t>
      </w:r>
      <w:r w:rsidRPr="00E11620">
        <w:rPr>
          <w:b/>
          <w:bCs/>
          <w:lang w:val="el-GR"/>
        </w:rPr>
        <w:t>0 192.168.1.1/</w:t>
      </w:r>
      <w:r w:rsidR="004B55C9" w:rsidRPr="00E11620">
        <w:rPr>
          <w:b/>
          <w:bCs/>
          <w:lang w:val="el-GR"/>
        </w:rPr>
        <w:t>24</w:t>
      </w:r>
      <w:r w:rsidR="004B55C9" w:rsidRPr="00E11620">
        <w:rPr>
          <w:lang w:val="el-GR"/>
        </w:rPr>
        <w:t xml:space="preserve"> ---&gt; </w:t>
      </w:r>
      <w:r w:rsidR="004B55C9">
        <w:t>PC</w:t>
      </w:r>
      <w:r w:rsidR="004B55C9" w:rsidRPr="00E11620">
        <w:rPr>
          <w:lang w:val="el-GR"/>
        </w:rPr>
        <w:t>1</w:t>
      </w:r>
    </w:p>
    <w:p w14:paraId="23102573" w14:textId="4EBAA31B" w:rsidR="004B55C9" w:rsidRPr="004B55C9" w:rsidRDefault="004B55C9" w:rsidP="00ED503E">
      <w:pPr>
        <w:rPr>
          <w:b/>
          <w:bCs/>
        </w:rPr>
      </w:pPr>
      <w:r w:rsidRPr="004B55C9">
        <w:rPr>
          <w:b/>
          <w:bCs/>
        </w:rPr>
        <w:t>ifconfig em0 192.168.1.2/28</w:t>
      </w:r>
      <w:r>
        <w:rPr>
          <w:b/>
          <w:bCs/>
        </w:rPr>
        <w:t xml:space="preserve"> </w:t>
      </w:r>
      <w:r w:rsidRPr="004B55C9">
        <w:t>---&gt;</w:t>
      </w:r>
      <w:r>
        <w:t xml:space="preserve"> PC2</w:t>
      </w:r>
    </w:p>
    <w:p w14:paraId="5B2BF204" w14:textId="4302E74F" w:rsidR="004B55C9" w:rsidRPr="004B55C9" w:rsidRDefault="004B55C9" w:rsidP="00ED503E">
      <w:pPr>
        <w:rPr>
          <w:b/>
          <w:bCs/>
        </w:rPr>
      </w:pPr>
      <w:r w:rsidRPr="004B55C9">
        <w:rPr>
          <w:b/>
          <w:bCs/>
        </w:rPr>
        <w:t>ifconfig em0 192.168.1.18/24</w:t>
      </w:r>
      <w:r>
        <w:rPr>
          <w:b/>
          <w:bCs/>
        </w:rPr>
        <w:t xml:space="preserve"> </w:t>
      </w:r>
      <w:r w:rsidRPr="004B55C9">
        <w:t>---&gt;</w:t>
      </w:r>
      <w:r>
        <w:t xml:space="preserve"> PC3</w:t>
      </w:r>
    </w:p>
    <w:p w14:paraId="677A527B" w14:textId="38CDB0E0" w:rsidR="004B55C9" w:rsidRPr="004B55C9" w:rsidRDefault="004B55C9" w:rsidP="00ED503E">
      <w:pPr>
        <w:rPr>
          <w:b/>
          <w:bCs/>
        </w:rPr>
      </w:pPr>
      <w:r w:rsidRPr="004B55C9">
        <w:rPr>
          <w:b/>
          <w:bCs/>
        </w:rPr>
        <w:t>ifconfig em0 192.168.1.29/28</w:t>
      </w:r>
      <w:r>
        <w:rPr>
          <w:b/>
          <w:bCs/>
        </w:rPr>
        <w:t xml:space="preserve"> </w:t>
      </w:r>
      <w:r w:rsidRPr="004B55C9">
        <w:t>---&gt;</w:t>
      </w:r>
      <w:r>
        <w:t xml:space="preserve"> PC4</w:t>
      </w:r>
    </w:p>
    <w:p w14:paraId="34280935" w14:textId="07E140A9" w:rsidR="004B55C9" w:rsidRPr="00903C24" w:rsidRDefault="004B55C9" w:rsidP="00ED503E">
      <w:r>
        <w:t xml:space="preserve"> </w:t>
      </w:r>
    </w:p>
    <w:p w14:paraId="3FE151C2" w14:textId="77777777" w:rsidR="003A7E98" w:rsidRPr="004B55C9" w:rsidRDefault="003A7E98" w:rsidP="003D37A1">
      <w:pPr>
        <w:pStyle w:val="3"/>
      </w:pPr>
      <w:r w:rsidRPr="004B55C9">
        <w:lastRenderedPageBreak/>
        <w:t>2.2</w:t>
      </w:r>
    </w:p>
    <w:p w14:paraId="420A4815" w14:textId="26FBFC0A" w:rsidR="00ED503E" w:rsidRPr="00903C24" w:rsidRDefault="00903C24" w:rsidP="00ED503E">
      <w:pPr>
        <w:rPr>
          <w:lang w:val="el-GR"/>
        </w:rPr>
      </w:pPr>
      <w:r w:rsidRPr="00903C24">
        <w:rPr>
          <w:lang w:val="el-GR"/>
        </w:rPr>
        <w:t>Χρησιμοποιήθηκε</w:t>
      </w:r>
      <w:r w:rsidRPr="00762BA5">
        <w:t xml:space="preserve"> </w:t>
      </w:r>
      <w:r w:rsidRPr="00903C24">
        <w:rPr>
          <w:lang w:val="el-GR"/>
        </w:rPr>
        <w:t>η</w:t>
      </w:r>
      <w:r w:rsidRPr="00762BA5">
        <w:t xml:space="preserve"> </w:t>
      </w:r>
      <w:r w:rsidRPr="00903C24">
        <w:rPr>
          <w:lang w:val="el-GR"/>
        </w:rPr>
        <w:t>επιλογή</w:t>
      </w:r>
      <w:r w:rsidRPr="00762BA5">
        <w:t xml:space="preserve"> </w:t>
      </w:r>
      <w:r w:rsidR="0034663F" w:rsidRPr="00762BA5">
        <w:t xml:space="preserve">« </w:t>
      </w:r>
      <w:r>
        <w:t>Generate</w:t>
      </w:r>
      <w:r w:rsidRPr="00762BA5">
        <w:t xml:space="preserve"> </w:t>
      </w:r>
      <w:r>
        <w:t>new</w:t>
      </w:r>
      <w:r w:rsidRPr="00762BA5">
        <w:t xml:space="preserve"> </w:t>
      </w:r>
      <w:r>
        <w:t>MAC</w:t>
      </w:r>
      <w:r w:rsidRPr="00762BA5">
        <w:t xml:space="preserve"> </w:t>
      </w:r>
      <w:r>
        <w:t>addresses</w:t>
      </w:r>
      <w:r w:rsidRPr="00762BA5">
        <w:t xml:space="preserve"> </w:t>
      </w:r>
      <w:r>
        <w:t>for</w:t>
      </w:r>
      <w:r w:rsidRPr="00762BA5">
        <w:t xml:space="preserve"> </w:t>
      </w:r>
      <w:r>
        <w:t>all</w:t>
      </w:r>
      <w:r w:rsidRPr="00762BA5">
        <w:t xml:space="preserve"> </w:t>
      </w:r>
      <w:r>
        <w:t>network</w:t>
      </w:r>
      <w:r w:rsidRPr="00762BA5">
        <w:t xml:space="preserve"> </w:t>
      </w:r>
      <w:r>
        <w:t>adapters</w:t>
      </w:r>
      <w:r w:rsidR="0034663F" w:rsidRPr="00762BA5">
        <w:t xml:space="preserve"> »</w:t>
      </w:r>
      <w:r w:rsidRPr="00762BA5">
        <w:t xml:space="preserve">, </w:t>
      </w:r>
      <w:r w:rsidRPr="00903C24">
        <w:rPr>
          <w:lang w:val="el-GR"/>
        </w:rPr>
        <w:t>ούτως</w:t>
      </w:r>
      <w:r w:rsidRPr="00762BA5">
        <w:t xml:space="preserve"> </w:t>
      </w:r>
      <w:r w:rsidRPr="00903C24">
        <w:rPr>
          <w:lang w:val="el-GR"/>
        </w:rPr>
        <w:t>ώστε</w:t>
      </w:r>
      <w:r w:rsidRPr="00762BA5">
        <w:t xml:space="preserve"> </w:t>
      </w:r>
      <w:r w:rsidRPr="00903C24">
        <w:rPr>
          <w:lang w:val="el-GR"/>
        </w:rPr>
        <w:t>κάθε</w:t>
      </w:r>
      <w:r w:rsidRPr="00762BA5">
        <w:t xml:space="preserve"> </w:t>
      </w:r>
      <w:r w:rsidRPr="00903C24">
        <w:rPr>
          <w:lang w:val="el-GR"/>
        </w:rPr>
        <w:t>εικονική</w:t>
      </w:r>
      <w:r w:rsidRPr="00762BA5">
        <w:t xml:space="preserve"> </w:t>
      </w:r>
      <w:r w:rsidRPr="00903C24">
        <w:rPr>
          <w:lang w:val="el-GR"/>
        </w:rPr>
        <w:t>κάρτα</w:t>
      </w:r>
      <w:r w:rsidRPr="00762BA5">
        <w:t xml:space="preserve"> </w:t>
      </w:r>
      <w:r w:rsidRPr="00903C24">
        <w:rPr>
          <w:lang w:val="el-GR"/>
        </w:rPr>
        <w:t>δικτύου</w:t>
      </w:r>
      <w:r w:rsidRPr="00762BA5">
        <w:t xml:space="preserve"> </w:t>
      </w:r>
      <w:r w:rsidRPr="00903C24">
        <w:rPr>
          <w:lang w:val="el-GR"/>
        </w:rPr>
        <w:t>των</w:t>
      </w:r>
      <w:r w:rsidRPr="00762BA5">
        <w:t xml:space="preserve"> </w:t>
      </w:r>
      <w:r w:rsidRPr="00903C24">
        <w:rPr>
          <w:lang w:val="el-GR"/>
        </w:rPr>
        <w:t>μηχανών</w:t>
      </w:r>
      <w:r w:rsidRPr="00762BA5">
        <w:t xml:space="preserve"> </w:t>
      </w:r>
      <w:r w:rsidRPr="00903C24">
        <w:rPr>
          <w:lang w:val="el-GR"/>
        </w:rPr>
        <w:t>να</w:t>
      </w:r>
      <w:r w:rsidRPr="00762BA5">
        <w:t xml:space="preserve"> </w:t>
      </w:r>
      <w:r w:rsidRPr="00903C24">
        <w:rPr>
          <w:lang w:val="el-GR"/>
        </w:rPr>
        <w:t>έχει</w:t>
      </w:r>
      <w:r w:rsidRPr="00762BA5">
        <w:t xml:space="preserve"> </w:t>
      </w:r>
      <w:r w:rsidRPr="00903C24">
        <w:rPr>
          <w:lang w:val="el-GR"/>
        </w:rPr>
        <w:t>δική</w:t>
      </w:r>
      <w:r w:rsidRPr="00762BA5">
        <w:t xml:space="preserve"> </w:t>
      </w:r>
      <w:r w:rsidRPr="00903C24">
        <w:rPr>
          <w:lang w:val="el-GR"/>
        </w:rPr>
        <w:t>της</w:t>
      </w:r>
      <w:r w:rsidRPr="00762BA5">
        <w:t xml:space="preserve"> </w:t>
      </w:r>
      <w:r>
        <w:t>MAC</w:t>
      </w:r>
      <w:r w:rsidRPr="00762BA5">
        <w:t xml:space="preserve"> </w:t>
      </w:r>
      <w:r w:rsidRPr="00903C24">
        <w:rPr>
          <w:lang w:val="el-GR"/>
        </w:rPr>
        <w:t>διεύθυνση</w:t>
      </w:r>
      <w:r w:rsidRPr="00762BA5">
        <w:t xml:space="preserve">. </w:t>
      </w:r>
      <w:r w:rsidRPr="00903C24">
        <w:rPr>
          <w:lang w:val="el-GR"/>
        </w:rPr>
        <w:t xml:space="preserve">Αν αντιθέτως είχαμε για παράδειγμα 2 κάρτες δικτύου στο ίδιο δίκτυο με τις ίδιες </w:t>
      </w:r>
      <w:r>
        <w:t>MAC</w:t>
      </w:r>
      <w:r w:rsidRPr="00903C24">
        <w:rPr>
          <w:lang w:val="el-GR"/>
        </w:rPr>
        <w:t xml:space="preserve"> διευθύνσεις, τότε πρωτόκολλα όπως το </w:t>
      </w:r>
      <w:r>
        <w:t>DHCP</w:t>
      </w:r>
      <w:r w:rsidRPr="00903C24">
        <w:rPr>
          <w:lang w:val="el-GR"/>
        </w:rPr>
        <w:t xml:space="preserve"> για την απόδοση </w:t>
      </w:r>
      <w:r>
        <w:t>IP</w:t>
      </w:r>
      <w:r w:rsidRPr="00903C24">
        <w:rPr>
          <w:lang w:val="el-GR"/>
        </w:rPr>
        <w:t xml:space="preserve"> διευθύνσεων θα δυσλειτουργούσαν. Αυτό πιθανόν να συνέβαινε σε περίπτωση που χρησιμοποιούσαμε </w:t>
      </w:r>
      <w:r>
        <w:t>cloning</w:t>
      </w:r>
      <w:r w:rsidRPr="00903C24">
        <w:rPr>
          <w:lang w:val="el-GR"/>
        </w:rPr>
        <w:t>, χωρίς να έχουμε ορίσει την παραπάνω επιλογή.</w:t>
      </w:r>
    </w:p>
    <w:p w14:paraId="4C4B19C6" w14:textId="2286052E" w:rsidR="007C2589" w:rsidRDefault="003A7E98" w:rsidP="007C2589">
      <w:pPr>
        <w:pStyle w:val="3"/>
        <w:rPr>
          <w:lang w:val="el-GR"/>
        </w:rPr>
      </w:pPr>
      <w:r w:rsidRPr="00ED503E">
        <w:rPr>
          <w:lang w:val="el-GR"/>
        </w:rPr>
        <w:t>2.3</w:t>
      </w:r>
    </w:p>
    <w:p w14:paraId="5488E355" w14:textId="77777777" w:rsidR="007C2589" w:rsidRDefault="007C2589" w:rsidP="007C2589">
      <w:pPr>
        <w:rPr>
          <w:lang w:val="el-GR"/>
        </w:rPr>
      </w:pPr>
    </w:p>
    <w:p w14:paraId="7911579E" w14:textId="76A935FB" w:rsidR="00ED503E" w:rsidRDefault="007C2589" w:rsidP="007C2589">
      <w:pPr>
        <w:rPr>
          <w:lang w:val="el-GR"/>
        </w:rPr>
      </w:pPr>
      <w:r w:rsidRPr="007C2589">
        <w:rPr>
          <w:noProof/>
          <w:lang w:val="el-GR"/>
        </w:rPr>
        <w:drawing>
          <wp:inline distT="0" distB="0" distL="0" distR="0" wp14:anchorId="2BD7E4B0" wp14:editId="2D60D3C7">
            <wp:extent cx="5714365" cy="1526651"/>
            <wp:effectExtent l="0" t="0" r="635" b="0"/>
            <wp:docPr id="109969505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95050" name=""/>
                    <pic:cNvPicPr/>
                  </pic:nvPicPr>
                  <pic:blipFill rotWithShape="1">
                    <a:blip r:embed="rId9"/>
                    <a:srcRect l="498" b="3436"/>
                    <a:stretch/>
                  </pic:blipFill>
                  <pic:spPr bwMode="auto">
                    <a:xfrm>
                      <a:off x="0" y="0"/>
                      <a:ext cx="5715798" cy="1527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2B1CE" w14:textId="77777777" w:rsidR="007C2589" w:rsidRDefault="007C2589" w:rsidP="007C2589">
      <w:pPr>
        <w:rPr>
          <w:lang w:val="el-GR"/>
        </w:rPr>
      </w:pPr>
    </w:p>
    <w:p w14:paraId="6DB21F3E" w14:textId="290C44A8" w:rsidR="007C2589" w:rsidRDefault="007C2589" w:rsidP="007C2589">
      <w:pPr>
        <w:rPr>
          <w:lang w:val="el-GR"/>
        </w:rPr>
      </w:pPr>
      <w:r w:rsidRPr="007C2589">
        <w:rPr>
          <w:noProof/>
          <w:lang w:val="el-GR"/>
        </w:rPr>
        <w:drawing>
          <wp:inline distT="0" distB="0" distL="0" distR="0" wp14:anchorId="2AA00CDA" wp14:editId="63615BD1">
            <wp:extent cx="5410199" cy="1695450"/>
            <wp:effectExtent l="0" t="0" r="635" b="0"/>
            <wp:docPr id="208741227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12278" name=""/>
                    <pic:cNvPicPr/>
                  </pic:nvPicPr>
                  <pic:blipFill rotWithShape="1">
                    <a:blip r:embed="rId10"/>
                    <a:srcRect l="1900"/>
                    <a:stretch/>
                  </pic:blipFill>
                  <pic:spPr bwMode="auto">
                    <a:xfrm>
                      <a:off x="0" y="0"/>
                      <a:ext cx="5410955" cy="1695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1291C" w14:textId="77777777" w:rsidR="007C2589" w:rsidRDefault="007C2589" w:rsidP="007C2589">
      <w:pPr>
        <w:rPr>
          <w:lang w:val="el-GR"/>
        </w:rPr>
      </w:pPr>
    </w:p>
    <w:p w14:paraId="4A5B9701" w14:textId="44487E46" w:rsidR="007C2589" w:rsidRDefault="007C2589" w:rsidP="007C2589">
      <w:pPr>
        <w:rPr>
          <w:lang w:val="el-GR"/>
        </w:rPr>
      </w:pPr>
      <w:r w:rsidRPr="007C2589">
        <w:rPr>
          <w:noProof/>
          <w:lang w:val="el-GR"/>
        </w:rPr>
        <w:drawing>
          <wp:inline distT="0" distB="0" distL="0" distR="0" wp14:anchorId="17D0B04E" wp14:editId="7F2B898A">
            <wp:extent cx="5686425" cy="1066800"/>
            <wp:effectExtent l="0" t="0" r="9525" b="0"/>
            <wp:docPr id="43152229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22296" name=""/>
                    <pic:cNvPicPr/>
                  </pic:nvPicPr>
                  <pic:blipFill rotWithShape="1">
                    <a:blip r:embed="rId11"/>
                    <a:srcRect l="1327" t="-12500" r="-332" b="12500"/>
                    <a:stretch/>
                  </pic:blipFill>
                  <pic:spPr bwMode="auto">
                    <a:xfrm>
                      <a:off x="0" y="0"/>
                      <a:ext cx="5687219" cy="106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B2739" w14:textId="77777777" w:rsidR="00AC2278" w:rsidRDefault="00AC2278" w:rsidP="007C2589">
      <w:r>
        <w:t xml:space="preserve">PC1 → PC2 </w:t>
      </w:r>
      <w:r w:rsidRPr="00AC2278">
        <w:rPr>
          <w:color w:val="00B050"/>
        </w:rPr>
        <w:t>OK</w:t>
      </w:r>
      <w:r>
        <w:t xml:space="preserve"> </w:t>
      </w:r>
    </w:p>
    <w:p w14:paraId="64EB221E" w14:textId="77777777" w:rsidR="00AC2278" w:rsidRDefault="00AC2278" w:rsidP="007C2589">
      <w:r>
        <w:t xml:space="preserve">PC1 → PC3 </w:t>
      </w:r>
      <w:r w:rsidRPr="00AC2278">
        <w:rPr>
          <w:color w:val="00B050"/>
        </w:rPr>
        <w:t xml:space="preserve">OK </w:t>
      </w:r>
    </w:p>
    <w:p w14:paraId="51EAAC2C" w14:textId="64DE0C35" w:rsidR="00AC2278" w:rsidRPr="00F21A30" w:rsidRDefault="00AC2278" w:rsidP="007C2589">
      <w:pPr>
        <w:rPr>
          <w:lang w:val="el-GR"/>
        </w:rPr>
      </w:pPr>
      <w:r>
        <w:t>PC</w:t>
      </w:r>
      <w:r w:rsidRPr="00F21A30">
        <w:rPr>
          <w:lang w:val="el-GR"/>
        </w:rPr>
        <w:t xml:space="preserve">1 → </w:t>
      </w:r>
      <w:r>
        <w:t>PC</w:t>
      </w:r>
      <w:r w:rsidRPr="00F21A30">
        <w:rPr>
          <w:lang w:val="el-GR"/>
        </w:rPr>
        <w:t xml:space="preserve">4 </w:t>
      </w:r>
      <w:r w:rsidRPr="00AC2278">
        <w:rPr>
          <w:color w:val="FF0000"/>
        </w:rPr>
        <w:t>NOT</w:t>
      </w:r>
      <w:r w:rsidRPr="00F21A30">
        <w:rPr>
          <w:color w:val="FF0000"/>
          <w:lang w:val="el-GR"/>
        </w:rPr>
        <w:t xml:space="preserve"> </w:t>
      </w:r>
      <w:r w:rsidRPr="00AC2278">
        <w:rPr>
          <w:color w:val="FF0000"/>
        </w:rPr>
        <w:t>OK</w:t>
      </w:r>
      <w:r w:rsidR="00F21A30">
        <w:rPr>
          <w:color w:val="FF0000"/>
          <w:lang w:val="el-GR"/>
        </w:rPr>
        <w:t xml:space="preserve"> </w:t>
      </w:r>
      <w:r w:rsidR="00F21A30" w:rsidRPr="00F21A30">
        <w:rPr>
          <w:lang w:val="el-GR"/>
        </w:rPr>
        <w:t>(</w:t>
      </w:r>
      <w:r w:rsidR="00F21A30">
        <w:t>To</w:t>
      </w:r>
      <w:r w:rsidR="00F21A30" w:rsidRPr="004315D8">
        <w:rPr>
          <w:lang w:val="el-GR"/>
        </w:rPr>
        <w:t xml:space="preserve"> </w:t>
      </w:r>
      <w:r w:rsidR="00F21A30">
        <w:t>PC</w:t>
      </w:r>
      <w:r w:rsidR="00F21A30">
        <w:rPr>
          <w:lang w:val="el-GR"/>
        </w:rPr>
        <w:t>1</w:t>
      </w:r>
      <w:r w:rsidR="00F21A30" w:rsidRPr="004315D8">
        <w:rPr>
          <w:lang w:val="el-GR"/>
        </w:rPr>
        <w:t xml:space="preserve"> </w:t>
      </w:r>
      <w:r w:rsidR="00F21A30">
        <w:rPr>
          <w:lang w:val="el-GR"/>
        </w:rPr>
        <w:t xml:space="preserve">μπορεί να στείλει στο </w:t>
      </w:r>
      <w:r w:rsidR="00F21A30">
        <w:t>PC</w:t>
      </w:r>
      <w:r w:rsidR="00F21A30">
        <w:rPr>
          <w:lang w:val="el-GR"/>
        </w:rPr>
        <w:t xml:space="preserve">4, το </w:t>
      </w:r>
      <w:r w:rsidR="00F21A30">
        <w:t>PC</w:t>
      </w:r>
      <w:r w:rsidR="00F21A30">
        <w:rPr>
          <w:lang w:val="el-GR"/>
        </w:rPr>
        <w:t>4 όμως δεν μπορεί να απαντήσει</w:t>
      </w:r>
      <w:r w:rsidR="00F21A30" w:rsidRPr="00F21A30">
        <w:rPr>
          <w:lang w:val="el-GR"/>
        </w:rPr>
        <w:t>)</w:t>
      </w:r>
    </w:p>
    <w:p w14:paraId="295B338C" w14:textId="77777777" w:rsidR="003A7E98" w:rsidRDefault="003A7E98" w:rsidP="003D37A1">
      <w:pPr>
        <w:pStyle w:val="3"/>
        <w:rPr>
          <w:lang w:val="el-GR"/>
        </w:rPr>
      </w:pPr>
      <w:r w:rsidRPr="00ED503E">
        <w:rPr>
          <w:lang w:val="el-GR"/>
        </w:rPr>
        <w:lastRenderedPageBreak/>
        <w:t>2.4</w:t>
      </w:r>
    </w:p>
    <w:p w14:paraId="1EAAA1DA" w14:textId="77777777" w:rsidR="007C2589" w:rsidRDefault="007C2589" w:rsidP="00ED503E">
      <w:pPr>
        <w:rPr>
          <w:lang w:val="el-GR"/>
        </w:rPr>
      </w:pPr>
    </w:p>
    <w:p w14:paraId="2AD5521C" w14:textId="342F8914" w:rsidR="00ED503E" w:rsidRDefault="00E35AEC" w:rsidP="00ED503E">
      <w:pPr>
        <w:rPr>
          <w:lang w:val="el-GR"/>
        </w:rPr>
      </w:pPr>
      <w:r w:rsidRPr="00E35AEC">
        <w:rPr>
          <w:noProof/>
          <w:lang w:val="el-GR"/>
        </w:rPr>
        <w:drawing>
          <wp:inline distT="0" distB="0" distL="0" distR="0" wp14:anchorId="7BEC404F" wp14:editId="7658A4C5">
            <wp:extent cx="6146358" cy="1405817"/>
            <wp:effectExtent l="0" t="0" r="6985" b="4445"/>
            <wp:docPr id="95536211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62114" name=""/>
                    <pic:cNvPicPr/>
                  </pic:nvPicPr>
                  <pic:blipFill rotWithShape="1">
                    <a:blip r:embed="rId12"/>
                    <a:srcRect b="10624"/>
                    <a:stretch/>
                  </pic:blipFill>
                  <pic:spPr bwMode="auto">
                    <a:xfrm>
                      <a:off x="0" y="0"/>
                      <a:ext cx="6166552" cy="1410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65030" w14:textId="77777777" w:rsidR="007C2589" w:rsidRDefault="007C2589" w:rsidP="00ED503E">
      <w:pPr>
        <w:rPr>
          <w:lang w:val="el-GR"/>
        </w:rPr>
      </w:pPr>
    </w:p>
    <w:p w14:paraId="14A5DA84" w14:textId="2E6869B6" w:rsidR="003A2895" w:rsidRDefault="00E35AEC" w:rsidP="00ED503E">
      <w:pPr>
        <w:rPr>
          <w:lang w:val="el-GR"/>
        </w:rPr>
      </w:pPr>
      <w:r w:rsidRPr="00E35AEC">
        <w:rPr>
          <w:noProof/>
          <w:lang w:val="el-GR"/>
        </w:rPr>
        <w:drawing>
          <wp:inline distT="0" distB="0" distL="0" distR="0" wp14:anchorId="0D80CC8B" wp14:editId="38FE99EF">
            <wp:extent cx="6202017" cy="1324611"/>
            <wp:effectExtent l="0" t="0" r="8890" b="8890"/>
            <wp:docPr id="144286223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62231" name=""/>
                    <pic:cNvPicPr/>
                  </pic:nvPicPr>
                  <pic:blipFill rotWithShape="1">
                    <a:blip r:embed="rId13"/>
                    <a:srcRect b="3890"/>
                    <a:stretch/>
                  </pic:blipFill>
                  <pic:spPr bwMode="auto">
                    <a:xfrm>
                      <a:off x="0" y="0"/>
                      <a:ext cx="6221636" cy="1328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DCEFF" w14:textId="46130D9C" w:rsidR="003A2895" w:rsidRDefault="003A2895" w:rsidP="00ED503E">
      <w:r>
        <w:t xml:space="preserve">PC2 → PC3 </w:t>
      </w:r>
      <w:r w:rsidRPr="003A2895">
        <w:rPr>
          <w:color w:val="FF0000"/>
        </w:rPr>
        <w:t>NOT OK (no route to host)</w:t>
      </w:r>
    </w:p>
    <w:p w14:paraId="18E58926" w14:textId="468DBB78" w:rsidR="003A2895" w:rsidRPr="003A2895" w:rsidRDefault="003A2895" w:rsidP="00ED503E">
      <w:r>
        <w:t xml:space="preserve">PC2 → PC4 </w:t>
      </w:r>
      <w:r w:rsidRPr="003A2895">
        <w:rPr>
          <w:color w:val="FF0000"/>
        </w:rPr>
        <w:t>NOT OK (no route to host)</w:t>
      </w:r>
    </w:p>
    <w:p w14:paraId="54BBC441" w14:textId="77777777" w:rsidR="001B361E" w:rsidRDefault="003A7E98" w:rsidP="00AF75A3">
      <w:pPr>
        <w:pStyle w:val="3"/>
        <w:rPr>
          <w:lang w:val="el-GR"/>
        </w:rPr>
      </w:pPr>
      <w:r w:rsidRPr="00ED503E">
        <w:rPr>
          <w:lang w:val="el-GR"/>
        </w:rPr>
        <w:t>2.5</w:t>
      </w:r>
    </w:p>
    <w:p w14:paraId="4264C169" w14:textId="4A76BAF2" w:rsidR="00ED503E" w:rsidRDefault="00903C24" w:rsidP="00ED503E">
      <w:pPr>
        <w:rPr>
          <w:lang w:val="el-GR"/>
        </w:rPr>
      </w:pPr>
      <w:r w:rsidRPr="00903C24">
        <w:rPr>
          <w:noProof/>
          <w:lang w:val="el-GR"/>
        </w:rPr>
        <w:drawing>
          <wp:inline distT="0" distB="0" distL="0" distR="0" wp14:anchorId="47EEBF1E" wp14:editId="2D26AD47">
            <wp:extent cx="6096851" cy="1428949"/>
            <wp:effectExtent l="0" t="0" r="0" b="0"/>
            <wp:docPr id="180592927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292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40C9" w14:textId="7A26F71C" w:rsidR="00903C24" w:rsidRDefault="00903C24" w:rsidP="00ED503E">
      <w:pPr>
        <w:rPr>
          <w:lang w:val="el-GR"/>
        </w:rPr>
      </w:pPr>
      <w:r w:rsidRPr="00903C24">
        <w:rPr>
          <w:noProof/>
          <w:lang w:val="el-GR"/>
        </w:rPr>
        <w:drawing>
          <wp:inline distT="0" distB="0" distL="0" distR="0" wp14:anchorId="43E2E4FB" wp14:editId="72775C1A">
            <wp:extent cx="5811061" cy="1629002"/>
            <wp:effectExtent l="0" t="0" r="0" b="9525"/>
            <wp:docPr id="79328918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891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9C82" w14:textId="2E7B9F6C" w:rsidR="00903C24" w:rsidRDefault="00903C24" w:rsidP="00ED503E">
      <w:pPr>
        <w:rPr>
          <w:lang w:val="el-GR"/>
        </w:rPr>
      </w:pPr>
      <w:r w:rsidRPr="00903C24">
        <w:rPr>
          <w:noProof/>
          <w:lang w:val="el-GR"/>
        </w:rPr>
        <w:lastRenderedPageBreak/>
        <w:drawing>
          <wp:inline distT="0" distB="0" distL="0" distR="0" wp14:anchorId="579FC075" wp14:editId="26A73A9F">
            <wp:extent cx="6201640" cy="1714739"/>
            <wp:effectExtent l="0" t="0" r="8890" b="0"/>
            <wp:docPr id="145195003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500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9791" w14:textId="77777777" w:rsidR="003A2895" w:rsidRDefault="003A2895" w:rsidP="00ED503E">
      <w:r>
        <w:t xml:space="preserve">PC4 → PC1 </w:t>
      </w:r>
      <w:r w:rsidRPr="003A2895">
        <w:rPr>
          <w:color w:val="FF0000"/>
        </w:rPr>
        <w:t xml:space="preserve">ΝΟΤ OK (no route to host) </w:t>
      </w:r>
    </w:p>
    <w:p w14:paraId="7CC462AE" w14:textId="77777777" w:rsidR="003A2895" w:rsidRDefault="003A2895" w:rsidP="00ED503E">
      <w:r>
        <w:t xml:space="preserve">PC4 → PC2 </w:t>
      </w:r>
      <w:r w:rsidRPr="003A2895">
        <w:rPr>
          <w:color w:val="FF0000"/>
        </w:rPr>
        <w:t xml:space="preserve">ΝΟΤ OK (no route to host) </w:t>
      </w:r>
    </w:p>
    <w:p w14:paraId="01C5A860" w14:textId="63D51F0B" w:rsidR="00903C24" w:rsidRPr="003A2895" w:rsidRDefault="003A2895" w:rsidP="00ED503E">
      <w:r>
        <w:t>PC4 → PC3</w:t>
      </w:r>
      <w:r w:rsidRPr="003A2895">
        <w:rPr>
          <w:color w:val="00B050"/>
        </w:rPr>
        <w:t xml:space="preserve"> OK</w:t>
      </w:r>
    </w:p>
    <w:p w14:paraId="660A0C53" w14:textId="097BD3E6" w:rsidR="007C2589" w:rsidRPr="005A5B33" w:rsidRDefault="003A7E98" w:rsidP="005A5B33">
      <w:pPr>
        <w:pStyle w:val="3"/>
      </w:pPr>
      <w:r w:rsidRPr="00ED503E">
        <w:rPr>
          <w:lang w:val="el-GR"/>
        </w:rPr>
        <w:t>2.6</w:t>
      </w:r>
    </w:p>
    <w:p w14:paraId="45928B8E" w14:textId="77777777" w:rsidR="00180CAB" w:rsidRDefault="00180CAB" w:rsidP="00ED503E">
      <w:pPr>
        <w:rPr>
          <w:noProof/>
        </w:rPr>
      </w:pPr>
    </w:p>
    <w:p w14:paraId="37DD819B" w14:textId="778BB458" w:rsidR="00ED503E" w:rsidRDefault="00903C24" w:rsidP="00ED503E">
      <w:pPr>
        <w:rPr>
          <w:lang w:val="el-GR"/>
        </w:rPr>
      </w:pPr>
      <w:r w:rsidRPr="00903C24">
        <w:rPr>
          <w:noProof/>
          <w:lang w:val="el-GR"/>
        </w:rPr>
        <w:drawing>
          <wp:inline distT="0" distB="0" distL="0" distR="0" wp14:anchorId="4395E67B" wp14:editId="674FB2D0">
            <wp:extent cx="5882005" cy="2333179"/>
            <wp:effectExtent l="0" t="0" r="0" b="0"/>
            <wp:docPr id="32982318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23183" name=""/>
                    <pic:cNvPicPr/>
                  </pic:nvPicPr>
                  <pic:blipFill rotWithShape="1">
                    <a:blip r:embed="rId17"/>
                    <a:srcRect l="1334" t="2051" b="5496"/>
                    <a:stretch/>
                  </pic:blipFill>
                  <pic:spPr bwMode="auto">
                    <a:xfrm>
                      <a:off x="0" y="0"/>
                      <a:ext cx="5883947" cy="2333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838D6" w14:textId="77777777" w:rsidR="003A2895" w:rsidRPr="00E11620" w:rsidRDefault="003A2895" w:rsidP="00ED503E">
      <w:pPr>
        <w:rPr>
          <w:lang w:val="el-GR"/>
        </w:rPr>
      </w:pPr>
      <w:r>
        <w:t>PC</w:t>
      </w:r>
      <w:r w:rsidRPr="00E11620">
        <w:rPr>
          <w:lang w:val="el-GR"/>
        </w:rPr>
        <w:t xml:space="preserve">3 → </w:t>
      </w:r>
      <w:r>
        <w:t>PC</w:t>
      </w:r>
      <w:r w:rsidRPr="00E11620">
        <w:rPr>
          <w:lang w:val="el-GR"/>
        </w:rPr>
        <w:t xml:space="preserve">1 </w:t>
      </w:r>
      <w:r w:rsidRPr="003A2895">
        <w:rPr>
          <w:color w:val="00B050"/>
        </w:rPr>
        <w:t>OK</w:t>
      </w:r>
      <w:r w:rsidRPr="00E11620">
        <w:rPr>
          <w:color w:val="00B050"/>
          <w:lang w:val="el-GR"/>
        </w:rPr>
        <w:t xml:space="preserve"> </w:t>
      </w:r>
    </w:p>
    <w:p w14:paraId="57169ED7" w14:textId="2CCF254B" w:rsidR="003A2895" w:rsidRPr="004315D8" w:rsidRDefault="003A2895" w:rsidP="00ED503E">
      <w:pPr>
        <w:rPr>
          <w:lang w:val="el-GR"/>
        </w:rPr>
      </w:pPr>
      <w:r>
        <w:t>PC</w:t>
      </w:r>
      <w:r w:rsidRPr="004315D8">
        <w:rPr>
          <w:lang w:val="el-GR"/>
        </w:rPr>
        <w:t xml:space="preserve">3 → </w:t>
      </w:r>
      <w:r>
        <w:t>PC</w:t>
      </w:r>
      <w:r w:rsidRPr="004315D8">
        <w:rPr>
          <w:lang w:val="el-GR"/>
        </w:rPr>
        <w:t xml:space="preserve">2 </w:t>
      </w:r>
      <w:r w:rsidRPr="003A2895">
        <w:rPr>
          <w:color w:val="FF0000"/>
        </w:rPr>
        <w:t>NOT</w:t>
      </w:r>
      <w:r w:rsidRPr="004315D8">
        <w:rPr>
          <w:color w:val="FF0000"/>
          <w:lang w:val="el-GR"/>
        </w:rPr>
        <w:t xml:space="preserve"> </w:t>
      </w:r>
      <w:r w:rsidRPr="003A2895">
        <w:rPr>
          <w:color w:val="FF0000"/>
        </w:rPr>
        <w:t>OK</w:t>
      </w:r>
      <w:r w:rsidR="004315D8" w:rsidRPr="004315D8">
        <w:rPr>
          <w:color w:val="FF0000"/>
          <w:lang w:val="el-GR"/>
        </w:rPr>
        <w:t xml:space="preserve">   </w:t>
      </w:r>
      <w:r w:rsidR="004315D8" w:rsidRPr="004315D8">
        <w:rPr>
          <w:lang w:val="el-GR"/>
        </w:rPr>
        <w:t>(</w:t>
      </w:r>
      <w:r w:rsidR="004315D8">
        <w:t>To</w:t>
      </w:r>
      <w:r w:rsidR="004315D8" w:rsidRPr="004315D8">
        <w:rPr>
          <w:lang w:val="el-GR"/>
        </w:rPr>
        <w:t xml:space="preserve"> </w:t>
      </w:r>
      <w:r w:rsidR="004315D8">
        <w:t>PC</w:t>
      </w:r>
      <w:r w:rsidR="004315D8" w:rsidRPr="004315D8">
        <w:rPr>
          <w:lang w:val="el-GR"/>
        </w:rPr>
        <w:t xml:space="preserve">3 </w:t>
      </w:r>
      <w:r w:rsidR="004315D8">
        <w:rPr>
          <w:lang w:val="el-GR"/>
        </w:rPr>
        <w:t xml:space="preserve">μπορεί να στείλει στο </w:t>
      </w:r>
      <w:r w:rsidR="004315D8">
        <w:t>PC</w:t>
      </w:r>
      <w:r w:rsidR="004315D8" w:rsidRPr="004315D8">
        <w:rPr>
          <w:lang w:val="el-GR"/>
        </w:rPr>
        <w:t>2</w:t>
      </w:r>
      <w:r w:rsidR="00D53D57">
        <w:rPr>
          <w:lang w:val="el-GR"/>
        </w:rPr>
        <w:t xml:space="preserve">, </w:t>
      </w:r>
      <w:r w:rsidR="004315D8">
        <w:rPr>
          <w:lang w:val="el-GR"/>
        </w:rPr>
        <w:t xml:space="preserve">το </w:t>
      </w:r>
      <w:r w:rsidR="004315D8">
        <w:t>PC</w:t>
      </w:r>
      <w:r w:rsidR="004315D8" w:rsidRPr="004315D8">
        <w:rPr>
          <w:lang w:val="el-GR"/>
        </w:rPr>
        <w:t>2</w:t>
      </w:r>
      <w:r w:rsidR="004315D8">
        <w:rPr>
          <w:lang w:val="el-GR"/>
        </w:rPr>
        <w:t xml:space="preserve"> όμως δεν μπορεί να απαντήσει</w:t>
      </w:r>
      <w:r w:rsidR="004315D8" w:rsidRPr="004315D8">
        <w:rPr>
          <w:lang w:val="el-GR"/>
        </w:rPr>
        <w:t>)</w:t>
      </w:r>
    </w:p>
    <w:p w14:paraId="47C1D9B2" w14:textId="77777777" w:rsidR="003A7E98" w:rsidRDefault="003A7E98" w:rsidP="003D37A1">
      <w:pPr>
        <w:pStyle w:val="3"/>
        <w:rPr>
          <w:lang w:val="el-GR"/>
        </w:rPr>
      </w:pPr>
      <w:r w:rsidRPr="003A7E98">
        <w:rPr>
          <w:lang w:val="el-GR"/>
        </w:rPr>
        <w:t>2.7</w:t>
      </w:r>
    </w:p>
    <w:p w14:paraId="72C958F4" w14:textId="47D8CAF0" w:rsidR="00ED503E" w:rsidRDefault="00B9614B" w:rsidP="00ED503E">
      <w:pPr>
        <w:rPr>
          <w:lang w:val="el-GR"/>
        </w:rPr>
      </w:pPr>
      <w:r w:rsidRPr="00B9614B">
        <w:rPr>
          <w:lang w:val="el-GR"/>
        </w:rPr>
        <w:t>Η διεύθυνση δεν ανήκει στο υποδίκτυο στο οποίο βρ</w:t>
      </w:r>
      <w:r>
        <w:rPr>
          <w:lang w:val="el-GR"/>
        </w:rPr>
        <w:t xml:space="preserve">ίσκεται ο αποστολέας των </w:t>
      </w:r>
      <w:r>
        <w:t>pings</w:t>
      </w:r>
      <w:r w:rsidRPr="00B9614B">
        <w:rPr>
          <w:lang w:val="el-GR"/>
        </w:rPr>
        <w:t>.</w:t>
      </w:r>
    </w:p>
    <w:p w14:paraId="37C955DF" w14:textId="77777777" w:rsidR="00B949D5" w:rsidRDefault="00B94BCE" w:rsidP="00ED503E">
      <w:pPr>
        <w:rPr>
          <w:lang w:val="el-GR"/>
        </w:rPr>
      </w:pPr>
      <w:r w:rsidRPr="00B94BCE">
        <w:rPr>
          <w:lang w:val="el-GR"/>
        </w:rPr>
        <w:t xml:space="preserve">Το μήνυμα </w:t>
      </w:r>
      <w:r>
        <w:rPr>
          <w:lang w:val="el-GR"/>
        </w:rPr>
        <w:t xml:space="preserve">« </w:t>
      </w:r>
      <w:r>
        <w:t>No</w:t>
      </w:r>
      <w:r w:rsidRPr="00B94BCE">
        <w:rPr>
          <w:lang w:val="el-GR"/>
        </w:rPr>
        <w:t xml:space="preserve"> </w:t>
      </w:r>
      <w:r>
        <w:t>route</w:t>
      </w:r>
      <w:r w:rsidRPr="00B94BCE">
        <w:rPr>
          <w:lang w:val="el-GR"/>
        </w:rPr>
        <w:t xml:space="preserve"> </w:t>
      </w:r>
      <w:r>
        <w:t>to</w:t>
      </w:r>
      <w:r w:rsidRPr="00B94BCE">
        <w:rPr>
          <w:lang w:val="el-GR"/>
        </w:rPr>
        <w:t xml:space="preserve"> </w:t>
      </w:r>
      <w:r>
        <w:t>host</w:t>
      </w:r>
      <w:r>
        <w:rPr>
          <w:lang w:val="el-GR"/>
        </w:rPr>
        <w:t xml:space="preserve"> »</w:t>
      </w:r>
      <w:r w:rsidRPr="00B94BCE">
        <w:rPr>
          <w:lang w:val="el-GR"/>
        </w:rPr>
        <w:t xml:space="preserve"> εμφανίστηκε στα εξής </w:t>
      </w:r>
      <w:r>
        <w:t>ping</w:t>
      </w:r>
      <w:r w:rsidRPr="00B94BCE">
        <w:rPr>
          <w:lang w:val="el-GR"/>
        </w:rPr>
        <w:t xml:space="preserve">: </w:t>
      </w:r>
    </w:p>
    <w:p w14:paraId="336D7EF0" w14:textId="77777777" w:rsidR="00B949D5" w:rsidRDefault="00B94BCE" w:rsidP="00ED503E">
      <w:pPr>
        <w:rPr>
          <w:lang w:val="el-GR"/>
        </w:rPr>
      </w:pPr>
      <w:r w:rsidRPr="00B94BCE">
        <w:rPr>
          <w:lang w:val="el-GR"/>
        </w:rPr>
        <w:t xml:space="preserve">1) </w:t>
      </w:r>
      <w:r>
        <w:t>PC</w:t>
      </w:r>
      <w:r w:rsidRPr="00B94BCE">
        <w:rPr>
          <w:lang w:val="el-GR"/>
        </w:rPr>
        <w:t xml:space="preserve">2 προς το </w:t>
      </w:r>
      <w:r>
        <w:t>PC</w:t>
      </w:r>
      <w:r w:rsidRPr="00B94BCE">
        <w:rPr>
          <w:lang w:val="el-GR"/>
        </w:rPr>
        <w:t xml:space="preserve">3 </w:t>
      </w:r>
    </w:p>
    <w:p w14:paraId="74C4EE17" w14:textId="77777777" w:rsidR="00B949D5" w:rsidRDefault="00B94BCE" w:rsidP="00ED503E">
      <w:pPr>
        <w:rPr>
          <w:lang w:val="el-GR"/>
        </w:rPr>
      </w:pPr>
      <w:r w:rsidRPr="00B94BCE">
        <w:rPr>
          <w:lang w:val="el-GR"/>
        </w:rPr>
        <w:t xml:space="preserve">2) </w:t>
      </w:r>
      <w:r>
        <w:t>PC</w:t>
      </w:r>
      <w:r w:rsidRPr="00B94BCE">
        <w:rPr>
          <w:lang w:val="el-GR"/>
        </w:rPr>
        <w:t xml:space="preserve">2 προς το </w:t>
      </w:r>
      <w:r>
        <w:t>PC</w:t>
      </w:r>
      <w:r w:rsidRPr="00B94BCE">
        <w:rPr>
          <w:lang w:val="el-GR"/>
        </w:rPr>
        <w:t xml:space="preserve">4 </w:t>
      </w:r>
    </w:p>
    <w:p w14:paraId="03EC9841" w14:textId="77777777" w:rsidR="00B949D5" w:rsidRDefault="00B94BCE" w:rsidP="00ED503E">
      <w:pPr>
        <w:rPr>
          <w:lang w:val="el-GR"/>
        </w:rPr>
      </w:pPr>
      <w:r w:rsidRPr="00B94BCE">
        <w:rPr>
          <w:lang w:val="el-GR"/>
        </w:rPr>
        <w:t xml:space="preserve">3) </w:t>
      </w:r>
      <w:r>
        <w:t>PC</w:t>
      </w:r>
      <w:r w:rsidRPr="00B94BCE">
        <w:rPr>
          <w:lang w:val="el-GR"/>
        </w:rPr>
        <w:t xml:space="preserve">4 προς το </w:t>
      </w:r>
      <w:r>
        <w:t>PC</w:t>
      </w:r>
      <w:r w:rsidRPr="00B94BCE">
        <w:rPr>
          <w:lang w:val="el-GR"/>
        </w:rPr>
        <w:t xml:space="preserve">1 </w:t>
      </w:r>
    </w:p>
    <w:p w14:paraId="6F82CE54" w14:textId="77777777" w:rsidR="00B949D5" w:rsidRDefault="00B94BCE" w:rsidP="00ED503E">
      <w:pPr>
        <w:rPr>
          <w:lang w:val="el-GR"/>
        </w:rPr>
      </w:pPr>
      <w:r w:rsidRPr="00B94BCE">
        <w:rPr>
          <w:lang w:val="el-GR"/>
        </w:rPr>
        <w:t xml:space="preserve">4) </w:t>
      </w:r>
      <w:r>
        <w:t>PC</w:t>
      </w:r>
      <w:r w:rsidRPr="00B94BCE">
        <w:rPr>
          <w:lang w:val="el-GR"/>
        </w:rPr>
        <w:t xml:space="preserve">4 προς το </w:t>
      </w:r>
      <w:r>
        <w:t>PC</w:t>
      </w:r>
      <w:r w:rsidRPr="00B94BCE">
        <w:rPr>
          <w:lang w:val="el-GR"/>
        </w:rPr>
        <w:t xml:space="preserve">2 </w:t>
      </w:r>
    </w:p>
    <w:p w14:paraId="2C674FB6" w14:textId="77777777" w:rsidR="00E103C6" w:rsidRDefault="00B94BCE" w:rsidP="00ED503E">
      <w:pPr>
        <w:rPr>
          <w:lang w:val="el-GR"/>
        </w:rPr>
      </w:pPr>
      <w:r w:rsidRPr="00B94BCE">
        <w:rPr>
          <w:lang w:val="el-GR"/>
        </w:rPr>
        <w:lastRenderedPageBreak/>
        <w:t xml:space="preserve">Ο λόγος που αυτά απέτυχαν, είναι πως εάν βάλουμε τη μάσκα της διεύθυνσης του αποστολέα στη διεύθυνση του παραλήπτη, θα δούμε πως τα υποδίκτυα είναι διαφορετικά μεταξύ τους. Αναλυτικότερα: </w:t>
      </w:r>
    </w:p>
    <w:p w14:paraId="51A2C875" w14:textId="77777777" w:rsidR="009A735E" w:rsidRDefault="00B94BCE" w:rsidP="00ED503E">
      <w:pPr>
        <w:rPr>
          <w:lang w:val="el-GR"/>
        </w:rPr>
      </w:pPr>
      <w:r w:rsidRPr="00B94BCE">
        <w:rPr>
          <w:lang w:val="el-GR"/>
        </w:rPr>
        <w:t xml:space="preserve">1) Αρχικά, βρίσκουμε το υποδίκτυο του </w:t>
      </w:r>
      <w:r>
        <w:t>PC</w:t>
      </w:r>
      <w:r w:rsidRPr="00B94BCE">
        <w:rPr>
          <w:lang w:val="el-GR"/>
        </w:rPr>
        <w:t xml:space="preserve">2, εφαρμόζοντας τη μάσκα του στη διεύθυνση του και παίρνουμε το 192.168.1.0. Στη συνέχεια, βρίσκουμε του </w:t>
      </w:r>
      <w:r>
        <w:t>PC</w:t>
      </w:r>
      <w:r w:rsidRPr="00B94BCE">
        <w:rPr>
          <w:lang w:val="el-GR"/>
        </w:rPr>
        <w:t xml:space="preserve">3 και παίρνουμε 192.168.1.16, άρα 192.168.1.0 ≠ 192.168.1.16. </w:t>
      </w:r>
    </w:p>
    <w:p w14:paraId="756BCC0B" w14:textId="77777777" w:rsidR="009A735E" w:rsidRDefault="00B94BCE" w:rsidP="00ED503E">
      <w:pPr>
        <w:rPr>
          <w:lang w:val="el-GR"/>
        </w:rPr>
      </w:pPr>
      <w:r w:rsidRPr="00B94BCE">
        <w:rPr>
          <w:lang w:val="el-GR"/>
        </w:rPr>
        <w:t xml:space="preserve">2) Το υποδίκτυο του </w:t>
      </w:r>
      <w:r>
        <w:t>PC</w:t>
      </w:r>
      <w:r w:rsidRPr="00B94BCE">
        <w:rPr>
          <w:lang w:val="el-GR"/>
        </w:rPr>
        <w:t xml:space="preserve">4 με τη μάσκα του </w:t>
      </w:r>
      <w:r>
        <w:t>PC</w:t>
      </w:r>
      <w:r w:rsidRPr="00B94BCE">
        <w:rPr>
          <w:lang w:val="el-GR"/>
        </w:rPr>
        <w:t xml:space="preserve">2 γίνεται 192.168.1.16 ≠ 192.168.1.0. </w:t>
      </w:r>
    </w:p>
    <w:p w14:paraId="1721B216" w14:textId="02B9C352" w:rsidR="009A735E" w:rsidRDefault="00B94BCE" w:rsidP="00ED503E">
      <w:pPr>
        <w:rPr>
          <w:lang w:val="el-GR"/>
        </w:rPr>
      </w:pPr>
      <w:r w:rsidRPr="00B94BCE">
        <w:rPr>
          <w:lang w:val="el-GR"/>
        </w:rPr>
        <w:t xml:space="preserve">3) Το υποδίκτυο του </w:t>
      </w:r>
      <w:r>
        <w:t>PC</w:t>
      </w:r>
      <w:r w:rsidRPr="00B94BCE">
        <w:rPr>
          <w:lang w:val="el-GR"/>
        </w:rPr>
        <w:t xml:space="preserve">4 είναι το 192.168.1.16. Εφαρμόζοντας τη μάσκα του στη διεύθυνση του </w:t>
      </w:r>
      <w:r>
        <w:t>PC</w:t>
      </w:r>
      <w:r w:rsidRPr="00B94BCE">
        <w:rPr>
          <w:lang w:val="el-GR"/>
        </w:rPr>
        <w:t xml:space="preserve">1 παίρνουμε το 192.168.1.0, άρα είναι επομένως σε διαφορετικά υποδίκτυα. </w:t>
      </w:r>
    </w:p>
    <w:p w14:paraId="04D6BF42" w14:textId="437FC126" w:rsidR="00B94BCE" w:rsidRPr="00B94BCE" w:rsidRDefault="00B94BCE" w:rsidP="00ED503E">
      <w:pPr>
        <w:rPr>
          <w:lang w:val="el-GR"/>
        </w:rPr>
      </w:pPr>
      <w:r w:rsidRPr="00B94BCE">
        <w:rPr>
          <w:lang w:val="el-GR"/>
        </w:rPr>
        <w:t xml:space="preserve">4) Εφαρμόζοντας τη μάσκα του υποδικτύου του </w:t>
      </w:r>
      <w:r>
        <w:t>PC</w:t>
      </w:r>
      <w:r w:rsidRPr="00B94BCE">
        <w:rPr>
          <w:lang w:val="el-GR"/>
        </w:rPr>
        <w:t xml:space="preserve">4 στο </w:t>
      </w:r>
      <w:r>
        <w:t>PC</w:t>
      </w:r>
      <w:r w:rsidRPr="00B94BCE">
        <w:rPr>
          <w:lang w:val="el-GR"/>
        </w:rPr>
        <w:t>2 παίρνουμε 192.168.1.0, το οποίο είναι διαφορετικό του 192.168.1.16.</w:t>
      </w:r>
    </w:p>
    <w:p w14:paraId="316679EF" w14:textId="77777777" w:rsidR="001B4FC4" w:rsidRDefault="003A7E98" w:rsidP="003D37A1">
      <w:pPr>
        <w:pStyle w:val="3"/>
        <w:rPr>
          <w:lang w:val="el-GR"/>
        </w:rPr>
      </w:pPr>
      <w:r w:rsidRPr="00ED503E">
        <w:rPr>
          <w:lang w:val="el-GR"/>
        </w:rPr>
        <w:t>2.8</w:t>
      </w:r>
    </w:p>
    <w:p w14:paraId="436091E0" w14:textId="56582677" w:rsidR="00ED503E" w:rsidRDefault="009B2AB7" w:rsidP="00ED503E">
      <w:pPr>
        <w:rPr>
          <w:lang w:val="el-GR"/>
        </w:rPr>
      </w:pPr>
      <w:r w:rsidRPr="009B2AB7">
        <w:rPr>
          <w:lang w:val="el-GR"/>
        </w:rPr>
        <w:t xml:space="preserve">Διότι η διεύθυνση παραλήπτη μπορεί να ανήκει στο ίδιο υποδίκτυο, αλλά αν δεν ανήκει αντίστοιχα η διεύθυνση αποστολέα στο υποδίκτυό της, τότε δεν θα μπορούν να σταλούν </w:t>
      </w:r>
      <w:r>
        <w:t>ICMP</w:t>
      </w:r>
      <w:r w:rsidRPr="009B2AB7">
        <w:rPr>
          <w:lang w:val="el-GR"/>
        </w:rPr>
        <w:t xml:space="preserve"> </w:t>
      </w:r>
      <w:r>
        <w:t>replies</w:t>
      </w:r>
      <w:r>
        <w:rPr>
          <w:lang w:val="el-GR"/>
        </w:rPr>
        <w:t>.</w:t>
      </w:r>
    </w:p>
    <w:p w14:paraId="19E4882E" w14:textId="77777777" w:rsidR="00177E8E" w:rsidRDefault="009B2AB7" w:rsidP="00ED503E">
      <w:pPr>
        <w:rPr>
          <w:lang w:val="el-GR"/>
        </w:rPr>
      </w:pPr>
      <w:r>
        <w:rPr>
          <w:lang w:val="el-GR"/>
        </w:rPr>
        <w:t xml:space="preserve">Ειδικότερα, </w:t>
      </w:r>
      <w:r w:rsidR="00177E8E">
        <w:rPr>
          <w:lang w:val="el-GR"/>
        </w:rPr>
        <w:t>δ</w:t>
      </w:r>
      <w:r w:rsidR="00177E8E" w:rsidRPr="00177E8E">
        <w:rPr>
          <w:lang w:val="el-GR"/>
        </w:rPr>
        <w:t xml:space="preserve">ε λαμβάνουμε απάντηση στο </w:t>
      </w:r>
      <w:r w:rsidR="00177E8E">
        <w:t>ping</w:t>
      </w:r>
      <w:r w:rsidR="00177E8E" w:rsidRPr="00177E8E">
        <w:rPr>
          <w:lang w:val="el-GR"/>
        </w:rPr>
        <w:t xml:space="preserve"> στις εξής περιπτώσεις: </w:t>
      </w:r>
    </w:p>
    <w:p w14:paraId="5E094993" w14:textId="7D6F8F89" w:rsidR="00177E8E" w:rsidRDefault="00177E8E" w:rsidP="00ED503E">
      <w:pPr>
        <w:rPr>
          <w:lang w:val="el-GR"/>
        </w:rPr>
      </w:pPr>
      <w:r w:rsidRPr="00177E8E">
        <w:rPr>
          <w:lang w:val="el-GR"/>
        </w:rPr>
        <w:t xml:space="preserve">1) </w:t>
      </w:r>
      <w:r>
        <w:t>PC</w:t>
      </w:r>
      <w:r w:rsidRPr="00177E8E">
        <w:rPr>
          <w:lang w:val="el-GR"/>
        </w:rPr>
        <w:t xml:space="preserve">1 προς </w:t>
      </w:r>
      <w:r>
        <w:t>PC</w:t>
      </w:r>
      <w:r w:rsidRPr="00177E8E">
        <w:rPr>
          <w:lang w:val="el-GR"/>
        </w:rPr>
        <w:t>4</w:t>
      </w:r>
    </w:p>
    <w:p w14:paraId="4077FEEA" w14:textId="6F48FC70" w:rsidR="009B2AB7" w:rsidRPr="00177E8E" w:rsidRDefault="00177E8E" w:rsidP="00ED503E">
      <w:pPr>
        <w:rPr>
          <w:lang w:val="el-GR"/>
        </w:rPr>
      </w:pPr>
      <w:r w:rsidRPr="00177E8E">
        <w:rPr>
          <w:lang w:val="el-GR"/>
        </w:rPr>
        <w:t xml:space="preserve">2) </w:t>
      </w:r>
      <w:r>
        <w:t>PC</w:t>
      </w:r>
      <w:r w:rsidRPr="00177E8E">
        <w:rPr>
          <w:lang w:val="el-GR"/>
        </w:rPr>
        <w:t xml:space="preserve">3 προς </w:t>
      </w:r>
      <w:r>
        <w:t>PC</w:t>
      </w:r>
      <w:r w:rsidRPr="00177E8E">
        <w:rPr>
          <w:lang w:val="el-GR"/>
        </w:rPr>
        <w:t>2</w:t>
      </w:r>
    </w:p>
    <w:p w14:paraId="6AC92639" w14:textId="77777777" w:rsidR="003A7E98" w:rsidRPr="00E11620" w:rsidRDefault="003A7E98" w:rsidP="003D37A1">
      <w:pPr>
        <w:pStyle w:val="3"/>
      </w:pPr>
      <w:r w:rsidRPr="00E11620">
        <w:t>2.9</w:t>
      </w:r>
    </w:p>
    <w:p w14:paraId="41CC4F78" w14:textId="445CBE6F" w:rsidR="00ED503E" w:rsidRDefault="00146E6B" w:rsidP="00ED503E">
      <w:pPr>
        <w:rPr>
          <w:b/>
          <w:bCs/>
        </w:rPr>
      </w:pPr>
      <w:r w:rsidRPr="006372DA">
        <w:rPr>
          <w:b/>
          <w:bCs/>
        </w:rPr>
        <w:t>ifconfig em0 192.168.1.</w:t>
      </w:r>
      <w:r w:rsidR="006372DA" w:rsidRPr="006372DA">
        <w:rPr>
          <w:b/>
          <w:bCs/>
        </w:rPr>
        <w:t>1</w:t>
      </w:r>
      <w:r w:rsidRPr="006372DA">
        <w:rPr>
          <w:b/>
          <w:bCs/>
        </w:rPr>
        <w:t>/28</w:t>
      </w:r>
    </w:p>
    <w:p w14:paraId="399F1595" w14:textId="17619355" w:rsidR="006372DA" w:rsidRDefault="006372DA" w:rsidP="00ED503E">
      <w:pPr>
        <w:rPr>
          <w:b/>
          <w:bCs/>
        </w:rPr>
      </w:pPr>
      <w:r>
        <w:rPr>
          <w:b/>
          <w:bCs/>
        </w:rPr>
        <w:t>i</w:t>
      </w:r>
      <w:r w:rsidRPr="006372DA">
        <w:rPr>
          <w:b/>
          <w:bCs/>
        </w:rPr>
        <w:t>fconfig em0 192.168.1.2/28</w:t>
      </w:r>
    </w:p>
    <w:p w14:paraId="1DD16CD7" w14:textId="307A21F7" w:rsidR="006372DA" w:rsidRDefault="006372DA" w:rsidP="00ED503E">
      <w:pPr>
        <w:rPr>
          <w:b/>
          <w:bCs/>
        </w:rPr>
      </w:pPr>
      <w:r>
        <w:rPr>
          <w:b/>
          <w:bCs/>
        </w:rPr>
        <w:t>i</w:t>
      </w:r>
      <w:r w:rsidRPr="006372DA">
        <w:rPr>
          <w:b/>
          <w:bCs/>
        </w:rPr>
        <w:t>fconfig em0 192.168.1.</w:t>
      </w:r>
      <w:r>
        <w:rPr>
          <w:b/>
          <w:bCs/>
        </w:rPr>
        <w:t>18</w:t>
      </w:r>
      <w:r w:rsidRPr="006372DA">
        <w:rPr>
          <w:b/>
          <w:bCs/>
        </w:rPr>
        <w:t>/28</w:t>
      </w:r>
    </w:p>
    <w:p w14:paraId="4306E831" w14:textId="773E2334" w:rsidR="006372DA" w:rsidRPr="00E11620" w:rsidRDefault="006372DA" w:rsidP="00ED503E">
      <w:pPr>
        <w:rPr>
          <w:b/>
          <w:bCs/>
          <w:lang w:val="el-GR"/>
        </w:rPr>
      </w:pPr>
      <w:r>
        <w:rPr>
          <w:b/>
          <w:bCs/>
        </w:rPr>
        <w:t>i</w:t>
      </w:r>
      <w:r w:rsidRPr="006372DA">
        <w:rPr>
          <w:b/>
          <w:bCs/>
        </w:rPr>
        <w:t>fconfig</w:t>
      </w:r>
      <w:r w:rsidRPr="00E11620">
        <w:rPr>
          <w:b/>
          <w:bCs/>
          <w:lang w:val="el-GR"/>
        </w:rPr>
        <w:t xml:space="preserve"> </w:t>
      </w:r>
      <w:r w:rsidRPr="006372DA">
        <w:rPr>
          <w:b/>
          <w:bCs/>
        </w:rPr>
        <w:t>em</w:t>
      </w:r>
      <w:r w:rsidRPr="00E11620">
        <w:rPr>
          <w:b/>
          <w:bCs/>
          <w:lang w:val="el-GR"/>
        </w:rPr>
        <w:t>0 192.168.1.29/28</w:t>
      </w:r>
    </w:p>
    <w:p w14:paraId="561184AF" w14:textId="77777777" w:rsidR="00ED503E" w:rsidRDefault="003A7E98" w:rsidP="00ED503E">
      <w:pPr>
        <w:pStyle w:val="3"/>
        <w:rPr>
          <w:lang w:val="el-GR"/>
        </w:rPr>
      </w:pPr>
      <w:r w:rsidRPr="00ED503E">
        <w:rPr>
          <w:lang w:val="el-GR"/>
        </w:rPr>
        <w:t>2.10</w:t>
      </w:r>
    </w:p>
    <w:p w14:paraId="3073C78B" w14:textId="77777777" w:rsidR="00134AE5" w:rsidRDefault="007B296D" w:rsidP="009E07A5">
      <w:pPr>
        <w:rPr>
          <w:lang w:val="el-GR"/>
        </w:rPr>
      </w:pPr>
      <w:r w:rsidRPr="007B296D">
        <w:rPr>
          <w:lang w:val="el-GR"/>
        </w:rPr>
        <w:t xml:space="preserve">Αποτυγχάνουν πλέον τα </w:t>
      </w:r>
      <w:r>
        <w:t>ping</w:t>
      </w:r>
      <w:r w:rsidRPr="007B296D">
        <w:rPr>
          <w:lang w:val="el-GR"/>
        </w:rPr>
        <w:t xml:space="preserve">: </w:t>
      </w:r>
    </w:p>
    <w:p w14:paraId="6FE2F91E" w14:textId="11CB18FD" w:rsidR="00134AE5" w:rsidRDefault="007B296D" w:rsidP="009E07A5">
      <w:pPr>
        <w:rPr>
          <w:lang w:val="el-GR"/>
        </w:rPr>
      </w:pPr>
      <w:r w:rsidRPr="007B296D">
        <w:rPr>
          <w:lang w:val="el-GR"/>
        </w:rPr>
        <w:t xml:space="preserve">1. Από το </w:t>
      </w:r>
      <w:r>
        <w:t>PC</w:t>
      </w:r>
      <w:r w:rsidRPr="007B296D">
        <w:rPr>
          <w:lang w:val="el-GR"/>
        </w:rPr>
        <w:t xml:space="preserve">1 στο </w:t>
      </w:r>
      <w:r>
        <w:t>PC</w:t>
      </w:r>
      <w:r w:rsidRPr="007B296D">
        <w:rPr>
          <w:lang w:val="el-GR"/>
        </w:rPr>
        <w:t xml:space="preserve">3 λαμβάνουμε πλέον </w:t>
      </w:r>
      <w:r w:rsidR="00134AE5">
        <w:rPr>
          <w:lang w:val="el-GR"/>
        </w:rPr>
        <w:t xml:space="preserve">« </w:t>
      </w:r>
      <w:r>
        <w:t>No</w:t>
      </w:r>
      <w:r w:rsidRPr="007B296D">
        <w:rPr>
          <w:lang w:val="el-GR"/>
        </w:rPr>
        <w:t xml:space="preserve"> </w:t>
      </w:r>
      <w:r>
        <w:t>route</w:t>
      </w:r>
      <w:r w:rsidRPr="007B296D">
        <w:rPr>
          <w:lang w:val="el-GR"/>
        </w:rPr>
        <w:t xml:space="preserve"> </w:t>
      </w:r>
      <w:r>
        <w:t>to</w:t>
      </w:r>
      <w:r w:rsidRPr="007B296D">
        <w:rPr>
          <w:lang w:val="el-GR"/>
        </w:rPr>
        <w:t xml:space="preserve"> </w:t>
      </w:r>
      <w:r>
        <w:t>host</w:t>
      </w:r>
      <w:r w:rsidR="00134AE5">
        <w:rPr>
          <w:lang w:val="el-GR"/>
        </w:rPr>
        <w:t xml:space="preserve"> »</w:t>
      </w:r>
      <w:r w:rsidRPr="007B296D">
        <w:rPr>
          <w:lang w:val="el-GR"/>
        </w:rPr>
        <w:t xml:space="preserve"> </w:t>
      </w:r>
    </w:p>
    <w:p w14:paraId="1A51B7B2" w14:textId="2DF74E88" w:rsidR="009E07A5" w:rsidRPr="00134AE5" w:rsidRDefault="007B296D" w:rsidP="009E07A5">
      <w:pPr>
        <w:rPr>
          <w:lang w:val="el-GR"/>
        </w:rPr>
      </w:pPr>
      <w:r w:rsidRPr="007B296D">
        <w:rPr>
          <w:lang w:val="el-GR"/>
        </w:rPr>
        <w:t xml:space="preserve">2. Από το </w:t>
      </w:r>
      <w:r>
        <w:t>PC</w:t>
      </w:r>
      <w:r w:rsidRPr="007B296D">
        <w:rPr>
          <w:lang w:val="el-GR"/>
        </w:rPr>
        <w:t xml:space="preserve">3 στο </w:t>
      </w:r>
      <w:r>
        <w:t>PC</w:t>
      </w:r>
      <w:r w:rsidRPr="007B296D">
        <w:rPr>
          <w:lang w:val="el-GR"/>
        </w:rPr>
        <w:t xml:space="preserve">1 λαμβάνουμε πλέον </w:t>
      </w:r>
      <w:r w:rsidR="00134AE5">
        <w:rPr>
          <w:lang w:val="el-GR"/>
        </w:rPr>
        <w:t xml:space="preserve">« </w:t>
      </w:r>
      <w:r>
        <w:t>No</w:t>
      </w:r>
      <w:r w:rsidRPr="007B296D">
        <w:rPr>
          <w:lang w:val="el-GR"/>
        </w:rPr>
        <w:t xml:space="preserve"> </w:t>
      </w:r>
      <w:r>
        <w:t>route</w:t>
      </w:r>
      <w:r w:rsidRPr="007B296D">
        <w:rPr>
          <w:lang w:val="el-GR"/>
        </w:rPr>
        <w:t xml:space="preserve"> </w:t>
      </w:r>
      <w:r>
        <w:t>to</w:t>
      </w:r>
      <w:r w:rsidRPr="007B296D">
        <w:rPr>
          <w:lang w:val="el-GR"/>
        </w:rPr>
        <w:t xml:space="preserve"> </w:t>
      </w:r>
      <w:r>
        <w:t>host</w:t>
      </w:r>
      <w:r w:rsidR="00134AE5">
        <w:rPr>
          <w:lang w:val="el-GR"/>
        </w:rPr>
        <w:t xml:space="preserve"> »</w:t>
      </w:r>
    </w:p>
    <w:p w14:paraId="7E51A5ED" w14:textId="5620C587" w:rsidR="009E07A5" w:rsidRDefault="009E07A5" w:rsidP="009E07A5">
      <w:pPr>
        <w:pStyle w:val="3"/>
        <w:rPr>
          <w:lang w:val="el-GR"/>
        </w:rPr>
      </w:pPr>
      <w:r>
        <w:rPr>
          <w:lang w:val="el-GR"/>
        </w:rPr>
        <w:t>2.11</w:t>
      </w:r>
    </w:p>
    <w:p w14:paraId="1E3495CF" w14:textId="2D3C151C" w:rsidR="00134AE5" w:rsidRPr="00DB1A27" w:rsidRDefault="00DB1A27" w:rsidP="00134AE5">
      <w:pPr>
        <w:rPr>
          <w:lang w:val="el-GR"/>
        </w:rPr>
      </w:pPr>
      <w:r w:rsidRPr="00DB1A27">
        <w:rPr>
          <w:lang w:val="el-GR"/>
        </w:rPr>
        <w:t xml:space="preserve">Επιστρέφουν και αυτά </w:t>
      </w:r>
      <w:r w:rsidR="002D10D5">
        <w:rPr>
          <w:lang w:val="el-GR"/>
        </w:rPr>
        <w:t xml:space="preserve">« </w:t>
      </w:r>
      <w:r w:rsidR="00FF4099">
        <w:rPr>
          <w:lang w:val="el-GR"/>
        </w:rPr>
        <w:t>Ν</w:t>
      </w:r>
      <w:r>
        <w:t>o</w:t>
      </w:r>
      <w:r w:rsidRPr="00DB1A27">
        <w:rPr>
          <w:lang w:val="el-GR"/>
        </w:rPr>
        <w:t xml:space="preserve"> </w:t>
      </w:r>
      <w:r>
        <w:t>route</w:t>
      </w:r>
      <w:r w:rsidRPr="00DB1A27">
        <w:rPr>
          <w:lang w:val="el-GR"/>
        </w:rPr>
        <w:t xml:space="preserve"> </w:t>
      </w:r>
      <w:r>
        <w:t>to</w:t>
      </w:r>
      <w:r w:rsidRPr="00DB1A27">
        <w:rPr>
          <w:lang w:val="el-GR"/>
        </w:rPr>
        <w:t xml:space="preserve"> </w:t>
      </w:r>
      <w:r>
        <w:t>host</w:t>
      </w:r>
      <w:r w:rsidR="002D10D5">
        <w:rPr>
          <w:lang w:val="el-GR"/>
        </w:rPr>
        <w:t xml:space="preserve"> ».</w:t>
      </w:r>
    </w:p>
    <w:p w14:paraId="7A829578" w14:textId="77777777" w:rsidR="00F846FF" w:rsidRPr="004A4817" w:rsidRDefault="00F846FF" w:rsidP="003A1882">
      <w:pPr>
        <w:pStyle w:val="1"/>
        <w:rPr>
          <w:lang w:val="el-GR"/>
        </w:rPr>
      </w:pPr>
    </w:p>
    <w:p w14:paraId="279D3A8D" w14:textId="77777777" w:rsidR="000643C2" w:rsidRPr="004A4817" w:rsidRDefault="000643C2" w:rsidP="000643C2">
      <w:pPr>
        <w:rPr>
          <w:lang w:val="el-GR"/>
        </w:rPr>
      </w:pPr>
    </w:p>
    <w:p w14:paraId="472BBE75" w14:textId="77777777" w:rsidR="00E54E07" w:rsidRPr="004A4817" w:rsidRDefault="00E54E07" w:rsidP="000643C2">
      <w:pPr>
        <w:rPr>
          <w:lang w:val="el-GR"/>
        </w:rPr>
      </w:pPr>
    </w:p>
    <w:p w14:paraId="4762F07E" w14:textId="5CAA14E7" w:rsidR="0001370D" w:rsidRPr="004A4817" w:rsidRDefault="003A1882" w:rsidP="00E54E07">
      <w:pPr>
        <w:pStyle w:val="1"/>
        <w:rPr>
          <w:lang w:val="el-GR"/>
        </w:rPr>
      </w:pPr>
      <w:r w:rsidRPr="0095134F">
        <w:rPr>
          <w:lang w:val="el-GR"/>
        </w:rPr>
        <w:lastRenderedPageBreak/>
        <w:t>Άσκηση 3</w:t>
      </w:r>
      <w:r w:rsidR="00DD27C8">
        <w:rPr>
          <w:lang w:val="el-GR"/>
        </w:rPr>
        <w:t xml:space="preserve"> </w:t>
      </w:r>
      <w:r w:rsidRPr="0095134F">
        <w:rPr>
          <w:lang w:val="el-GR"/>
        </w:rPr>
        <w:t>:</w:t>
      </w:r>
      <w:r w:rsidR="00DD27C8">
        <w:rPr>
          <w:lang w:val="el-GR"/>
        </w:rPr>
        <w:t xml:space="preserve"> Ένα απλό δίκτυο με δρομολογητή </w:t>
      </w:r>
    </w:p>
    <w:p w14:paraId="39B0F3B5" w14:textId="77777777" w:rsidR="0095134F" w:rsidRDefault="0095134F" w:rsidP="00C0688E">
      <w:pPr>
        <w:pStyle w:val="3"/>
        <w:rPr>
          <w:lang w:val="el-GR"/>
        </w:rPr>
      </w:pPr>
      <w:r w:rsidRPr="0095134F">
        <w:rPr>
          <w:lang w:val="el-GR"/>
        </w:rPr>
        <w:t xml:space="preserve">3.1 </w:t>
      </w:r>
    </w:p>
    <w:p w14:paraId="548229BD" w14:textId="754D1C3B" w:rsidR="00B31D5C" w:rsidRPr="00762BA5" w:rsidRDefault="003C2A36" w:rsidP="00B31D5C">
      <w:pPr>
        <w:rPr>
          <w:b/>
          <w:bCs/>
          <w:lang w:val="el-GR"/>
        </w:rPr>
      </w:pPr>
      <w:r w:rsidRPr="003C2A36">
        <w:rPr>
          <w:b/>
          <w:bCs/>
        </w:rPr>
        <w:t>ifconfig</w:t>
      </w:r>
      <w:r w:rsidRPr="00762BA5">
        <w:rPr>
          <w:b/>
          <w:bCs/>
          <w:lang w:val="el-GR"/>
        </w:rPr>
        <w:t xml:space="preserve"> </w:t>
      </w:r>
      <w:r w:rsidRPr="003C2A36">
        <w:rPr>
          <w:b/>
          <w:bCs/>
        </w:rPr>
        <w:t>em</w:t>
      </w:r>
      <w:r w:rsidRPr="00762BA5">
        <w:rPr>
          <w:b/>
          <w:bCs/>
          <w:lang w:val="el-GR"/>
        </w:rPr>
        <w:t>0 192.168.1.14/28</w:t>
      </w:r>
    </w:p>
    <w:p w14:paraId="73C3AFE8" w14:textId="35404B7F" w:rsidR="003C2A36" w:rsidRPr="00762BA5" w:rsidRDefault="003C2A36" w:rsidP="00B31D5C">
      <w:pPr>
        <w:rPr>
          <w:b/>
          <w:bCs/>
          <w:lang w:val="el-GR"/>
        </w:rPr>
      </w:pPr>
      <w:r w:rsidRPr="003C2A36">
        <w:rPr>
          <w:b/>
          <w:bCs/>
        </w:rPr>
        <w:t>ifconfig</w:t>
      </w:r>
      <w:r w:rsidRPr="00762BA5">
        <w:rPr>
          <w:b/>
          <w:bCs/>
          <w:lang w:val="el-GR"/>
        </w:rPr>
        <w:t xml:space="preserve"> </w:t>
      </w:r>
      <w:r w:rsidRPr="003C2A36">
        <w:rPr>
          <w:b/>
          <w:bCs/>
        </w:rPr>
        <w:t>em</w:t>
      </w:r>
      <w:r w:rsidRPr="00762BA5">
        <w:rPr>
          <w:b/>
          <w:bCs/>
          <w:lang w:val="el-GR"/>
        </w:rPr>
        <w:t>1 192.168.1.17/28</w:t>
      </w:r>
    </w:p>
    <w:p w14:paraId="20882056" w14:textId="77777777" w:rsidR="007E1B76" w:rsidRPr="003614EE" w:rsidRDefault="0095134F" w:rsidP="00AF75A3">
      <w:pPr>
        <w:pStyle w:val="3"/>
        <w:rPr>
          <w:lang w:val="el-GR"/>
        </w:rPr>
      </w:pPr>
      <w:r w:rsidRPr="003614EE">
        <w:rPr>
          <w:lang w:val="el-GR"/>
        </w:rPr>
        <w:t>3.2</w:t>
      </w:r>
    </w:p>
    <w:p w14:paraId="214D5391" w14:textId="783E49D9" w:rsidR="00B31D5C" w:rsidRPr="00043985" w:rsidRDefault="00E40789" w:rsidP="00B31D5C">
      <w:pPr>
        <w:rPr>
          <w:lang w:val="el-GR"/>
        </w:rPr>
      </w:pPr>
      <w:r w:rsidRPr="00E40789">
        <w:rPr>
          <w:lang w:val="el-GR"/>
        </w:rPr>
        <w:t xml:space="preserve">Μέσω των ρυθμίσεων του </w:t>
      </w:r>
      <w:r>
        <w:t>VirtualBox</w:t>
      </w:r>
      <w:r w:rsidRPr="00E40789">
        <w:rPr>
          <w:lang w:val="el-GR"/>
        </w:rPr>
        <w:t xml:space="preserve">, στο πεδίο </w:t>
      </w:r>
      <w:r>
        <w:t>Network</w:t>
      </w:r>
      <w:r w:rsidR="00043985" w:rsidRPr="00043985">
        <w:rPr>
          <w:lang w:val="el-GR"/>
        </w:rPr>
        <w:t>.</w:t>
      </w:r>
    </w:p>
    <w:p w14:paraId="2E8BB0BA" w14:textId="77777777" w:rsidR="00B31D5C" w:rsidRPr="00E11620" w:rsidRDefault="0095134F" w:rsidP="00B31D5C">
      <w:pPr>
        <w:pStyle w:val="3"/>
        <w:rPr>
          <w:lang w:val="el-GR"/>
        </w:rPr>
      </w:pPr>
      <w:r w:rsidRPr="0095134F">
        <w:rPr>
          <w:lang w:val="el-GR"/>
        </w:rPr>
        <w:t xml:space="preserve">3.3 </w:t>
      </w:r>
    </w:p>
    <w:p w14:paraId="0E505A92" w14:textId="2A959923" w:rsidR="000F0C17" w:rsidRPr="00C01BD3" w:rsidRDefault="00C01BD3" w:rsidP="000F0C17">
      <w:pPr>
        <w:rPr>
          <w:lang w:val="el-GR"/>
        </w:rPr>
      </w:pPr>
      <w:r>
        <w:rPr>
          <w:lang w:val="el-GR"/>
        </w:rPr>
        <w:t xml:space="preserve">Όπως φαίνεται στην παρακάτω εικόνα παράγονται και </w:t>
      </w:r>
      <w:r>
        <w:t>ARP</w:t>
      </w:r>
      <w:r w:rsidRPr="000F0C17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ICMP</w:t>
      </w:r>
      <w:r w:rsidRPr="000F0C17">
        <w:rPr>
          <w:lang w:val="el-GR"/>
        </w:rPr>
        <w:t xml:space="preserve"> </w:t>
      </w:r>
      <w:r>
        <w:rPr>
          <w:lang w:val="el-GR"/>
        </w:rPr>
        <w:t>πακέτα.</w:t>
      </w:r>
    </w:p>
    <w:p w14:paraId="2D277677" w14:textId="77777777" w:rsidR="00E02197" w:rsidRPr="00762BA5" w:rsidRDefault="00E02197" w:rsidP="00B31D5C">
      <w:pPr>
        <w:rPr>
          <w:noProof/>
          <w:lang w:val="el-GR"/>
        </w:rPr>
      </w:pPr>
    </w:p>
    <w:p w14:paraId="40079B40" w14:textId="488EE657" w:rsidR="00B31D5C" w:rsidRDefault="000F0C17" w:rsidP="00B31D5C">
      <w:r w:rsidRPr="000F0C17">
        <w:rPr>
          <w:noProof/>
          <w:lang w:val="el-GR"/>
        </w:rPr>
        <w:drawing>
          <wp:inline distT="0" distB="0" distL="0" distR="0" wp14:anchorId="1E17281D" wp14:editId="504A2C36">
            <wp:extent cx="5342890" cy="2337758"/>
            <wp:effectExtent l="0" t="0" r="0" b="0"/>
            <wp:docPr id="18270798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7988" name=""/>
                    <pic:cNvPicPr/>
                  </pic:nvPicPr>
                  <pic:blipFill rotWithShape="1">
                    <a:blip r:embed="rId18"/>
                    <a:srcRect b="4843"/>
                    <a:stretch/>
                  </pic:blipFill>
                  <pic:spPr bwMode="auto">
                    <a:xfrm>
                      <a:off x="0" y="0"/>
                      <a:ext cx="5352073" cy="2341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1D98A" w14:textId="6F1F0B31" w:rsidR="000F0C17" w:rsidRPr="000F0C17" w:rsidRDefault="000F0C17" w:rsidP="00B31D5C"/>
    <w:p w14:paraId="7EDBAB41" w14:textId="77777777" w:rsidR="00B31D5C" w:rsidRPr="00E11620" w:rsidRDefault="0095134F" w:rsidP="00B31D5C">
      <w:pPr>
        <w:pStyle w:val="3"/>
        <w:rPr>
          <w:rStyle w:val="3Char"/>
          <w:b/>
          <w:lang w:val="el-GR"/>
        </w:rPr>
      </w:pPr>
      <w:r w:rsidRPr="003614EE">
        <w:rPr>
          <w:rStyle w:val="3Char"/>
          <w:b/>
          <w:lang w:val="el-GR"/>
        </w:rPr>
        <w:t>3.4</w:t>
      </w:r>
    </w:p>
    <w:p w14:paraId="397625A7" w14:textId="1F1A6E69" w:rsidR="000F0C17" w:rsidRPr="000F0C17" w:rsidRDefault="000F0C17" w:rsidP="000F0C17">
      <w:pPr>
        <w:rPr>
          <w:lang w:val="el-GR"/>
        </w:rPr>
      </w:pPr>
      <w:r>
        <w:rPr>
          <w:lang w:val="el-GR"/>
        </w:rPr>
        <w:t xml:space="preserve">Όπως φαίνεται στην παρακάτω εικόνα παράγονται και </w:t>
      </w:r>
      <w:r>
        <w:t>ARP</w:t>
      </w:r>
      <w:r w:rsidRPr="000F0C17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ICMP</w:t>
      </w:r>
      <w:r w:rsidRPr="000F0C17">
        <w:rPr>
          <w:lang w:val="el-GR"/>
        </w:rPr>
        <w:t xml:space="preserve"> </w:t>
      </w:r>
      <w:r>
        <w:rPr>
          <w:lang w:val="el-GR"/>
        </w:rPr>
        <w:t>πακέτα.</w:t>
      </w:r>
    </w:p>
    <w:p w14:paraId="12F36946" w14:textId="77777777" w:rsidR="00C01BD3" w:rsidRDefault="00C01BD3" w:rsidP="000F0C17">
      <w:pPr>
        <w:rPr>
          <w:lang w:val="el-GR"/>
        </w:rPr>
      </w:pPr>
    </w:p>
    <w:p w14:paraId="06933912" w14:textId="66959148" w:rsidR="000F0C17" w:rsidRPr="000F0C17" w:rsidRDefault="000F0C17" w:rsidP="000F0C17">
      <w:r w:rsidRPr="000F0C17">
        <w:rPr>
          <w:noProof/>
        </w:rPr>
        <w:lastRenderedPageBreak/>
        <w:drawing>
          <wp:inline distT="0" distB="0" distL="0" distR="0" wp14:anchorId="54B7E1DA" wp14:editId="2775A05B">
            <wp:extent cx="5451164" cy="2345635"/>
            <wp:effectExtent l="0" t="0" r="0" b="0"/>
            <wp:docPr id="2998414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4146" name=""/>
                    <pic:cNvPicPr/>
                  </pic:nvPicPr>
                  <pic:blipFill rotWithShape="1">
                    <a:blip r:embed="rId19"/>
                    <a:srcRect b="2945"/>
                    <a:stretch/>
                  </pic:blipFill>
                  <pic:spPr bwMode="auto">
                    <a:xfrm>
                      <a:off x="0" y="0"/>
                      <a:ext cx="5460033" cy="2349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15C54" w14:textId="77777777" w:rsidR="0095134F" w:rsidRPr="003614EE" w:rsidRDefault="0095134F" w:rsidP="00B31D5C">
      <w:pPr>
        <w:pStyle w:val="3"/>
        <w:rPr>
          <w:lang w:val="el-GR"/>
        </w:rPr>
      </w:pPr>
      <w:r w:rsidRPr="003614EE">
        <w:rPr>
          <w:rStyle w:val="3Char"/>
          <w:b/>
          <w:lang w:val="el-GR"/>
        </w:rPr>
        <w:t>3.5</w:t>
      </w:r>
    </w:p>
    <w:p w14:paraId="509FDBAE" w14:textId="2D0AEFAB" w:rsidR="00B31D5C" w:rsidRPr="00E11620" w:rsidRDefault="000F0C17" w:rsidP="00B31D5C">
      <w:pPr>
        <w:rPr>
          <w:lang w:val="el-GR"/>
        </w:rPr>
      </w:pPr>
      <w:r w:rsidRPr="000F0C17">
        <w:rPr>
          <w:lang w:val="el-GR"/>
        </w:rPr>
        <w:t xml:space="preserve">Παρατηρούμε πως λαμβάνουμε μήνυμα </w:t>
      </w:r>
      <w:r w:rsidR="00E02197">
        <w:rPr>
          <w:lang w:val="el-GR"/>
        </w:rPr>
        <w:t>«</w:t>
      </w:r>
      <w:r>
        <w:t>No</w:t>
      </w:r>
      <w:r w:rsidRPr="000F0C17">
        <w:rPr>
          <w:lang w:val="el-GR"/>
        </w:rPr>
        <w:t xml:space="preserve"> </w:t>
      </w:r>
      <w:r>
        <w:t>route</w:t>
      </w:r>
      <w:r w:rsidRPr="000F0C17">
        <w:rPr>
          <w:lang w:val="el-GR"/>
        </w:rPr>
        <w:t xml:space="preserve"> </w:t>
      </w:r>
      <w:r>
        <w:t>to</w:t>
      </w:r>
      <w:r w:rsidRPr="000F0C17">
        <w:rPr>
          <w:lang w:val="el-GR"/>
        </w:rPr>
        <w:t xml:space="preserve"> </w:t>
      </w:r>
      <w:r>
        <w:t>host</w:t>
      </w:r>
      <w:r w:rsidR="00E02197">
        <w:rPr>
          <w:lang w:val="el-GR"/>
        </w:rPr>
        <w:t>»</w:t>
      </w:r>
      <w:r w:rsidRPr="000F0C17">
        <w:rPr>
          <w:lang w:val="el-GR"/>
        </w:rPr>
        <w:t xml:space="preserve"> και δε καταγράφονται πακέτα </w:t>
      </w:r>
      <w:r>
        <w:t>ARP</w:t>
      </w:r>
      <w:r w:rsidRPr="000F0C17">
        <w:rPr>
          <w:lang w:val="el-GR"/>
        </w:rPr>
        <w:t>/</w:t>
      </w:r>
      <w:r>
        <w:t>ICMP</w:t>
      </w:r>
      <w:r w:rsidRPr="000F0C17">
        <w:rPr>
          <w:lang w:val="el-GR"/>
        </w:rPr>
        <w:t xml:space="preserve"> ούτε στο </w:t>
      </w:r>
      <w:r>
        <w:t>LAN</w:t>
      </w:r>
      <w:r w:rsidRPr="000F0C17">
        <w:rPr>
          <w:lang w:val="el-GR"/>
        </w:rPr>
        <w:t xml:space="preserve">1 αλλά ούτε και στο </w:t>
      </w:r>
      <w:r>
        <w:t>LAN</w:t>
      </w:r>
      <w:r w:rsidRPr="000F0C17">
        <w:rPr>
          <w:lang w:val="el-GR"/>
        </w:rPr>
        <w:t>2.</w:t>
      </w:r>
    </w:p>
    <w:p w14:paraId="1FBB81E6" w14:textId="77777777" w:rsidR="00A56017" w:rsidRPr="003614EE" w:rsidRDefault="0095134F" w:rsidP="00B31D5C">
      <w:pPr>
        <w:pStyle w:val="3"/>
        <w:rPr>
          <w:lang w:val="el-GR"/>
        </w:rPr>
      </w:pPr>
      <w:r w:rsidRPr="003614EE">
        <w:rPr>
          <w:rStyle w:val="3Char"/>
          <w:b/>
          <w:lang w:val="el-GR"/>
        </w:rPr>
        <w:t>3.6</w:t>
      </w:r>
      <w:r w:rsidRPr="003614EE">
        <w:rPr>
          <w:lang w:val="el-GR"/>
        </w:rPr>
        <w:t xml:space="preserve"> </w:t>
      </w:r>
    </w:p>
    <w:p w14:paraId="7773064E" w14:textId="4587F00C" w:rsidR="00B31D5C" w:rsidRPr="003614EE" w:rsidRDefault="00EF0AE4" w:rsidP="00B31D5C">
      <w:pPr>
        <w:rPr>
          <w:lang w:val="el-GR"/>
        </w:rPr>
      </w:pPr>
      <w:r w:rsidRPr="000F0C17">
        <w:rPr>
          <w:lang w:val="el-GR"/>
        </w:rPr>
        <w:t xml:space="preserve">Παρατηρούμε πως λαμβάνουμε μήνυμα </w:t>
      </w:r>
      <w:r w:rsidR="00E02197">
        <w:rPr>
          <w:lang w:val="el-GR"/>
        </w:rPr>
        <w:t>«</w:t>
      </w:r>
      <w:r>
        <w:t>No</w:t>
      </w:r>
      <w:r w:rsidRPr="000F0C17">
        <w:rPr>
          <w:lang w:val="el-GR"/>
        </w:rPr>
        <w:t xml:space="preserve"> </w:t>
      </w:r>
      <w:r>
        <w:t>route</w:t>
      </w:r>
      <w:r w:rsidRPr="000F0C17">
        <w:rPr>
          <w:lang w:val="el-GR"/>
        </w:rPr>
        <w:t xml:space="preserve"> </w:t>
      </w:r>
      <w:r>
        <w:t>to</w:t>
      </w:r>
      <w:r w:rsidRPr="000F0C17">
        <w:rPr>
          <w:lang w:val="el-GR"/>
        </w:rPr>
        <w:t xml:space="preserve"> </w:t>
      </w:r>
      <w:r>
        <w:t>host</w:t>
      </w:r>
      <w:r w:rsidR="00E02197">
        <w:rPr>
          <w:lang w:val="el-GR"/>
        </w:rPr>
        <w:t>»</w:t>
      </w:r>
      <w:r w:rsidRPr="000F0C17">
        <w:rPr>
          <w:lang w:val="el-GR"/>
        </w:rPr>
        <w:t xml:space="preserve"> και δε καταγράφονται πακέτα </w:t>
      </w:r>
      <w:r>
        <w:t>ARP</w:t>
      </w:r>
      <w:r w:rsidRPr="000F0C17">
        <w:rPr>
          <w:lang w:val="el-GR"/>
        </w:rPr>
        <w:t>/</w:t>
      </w:r>
      <w:r>
        <w:t>ICMP</w:t>
      </w:r>
      <w:r w:rsidRPr="000F0C17">
        <w:rPr>
          <w:lang w:val="el-GR"/>
        </w:rPr>
        <w:t xml:space="preserve"> ούτε στο </w:t>
      </w:r>
      <w:r>
        <w:t>LAN</w:t>
      </w:r>
      <w:r w:rsidRPr="000F0C17">
        <w:rPr>
          <w:lang w:val="el-GR"/>
        </w:rPr>
        <w:t xml:space="preserve">1 αλλά ούτε και στο </w:t>
      </w:r>
      <w:r>
        <w:t>LAN</w:t>
      </w:r>
      <w:r w:rsidRPr="000F0C17">
        <w:rPr>
          <w:lang w:val="el-GR"/>
        </w:rPr>
        <w:t>2.</w:t>
      </w:r>
    </w:p>
    <w:p w14:paraId="12C5CF8E" w14:textId="77777777" w:rsidR="00C0688E" w:rsidRDefault="0095134F" w:rsidP="00B31D5C">
      <w:pPr>
        <w:pStyle w:val="3"/>
        <w:rPr>
          <w:lang w:val="el-GR"/>
        </w:rPr>
      </w:pPr>
      <w:r w:rsidRPr="003614EE">
        <w:rPr>
          <w:rStyle w:val="3Char"/>
          <w:b/>
          <w:lang w:val="el-GR"/>
        </w:rPr>
        <w:t>3.7</w:t>
      </w:r>
      <w:r w:rsidRPr="003614EE">
        <w:rPr>
          <w:lang w:val="el-GR"/>
        </w:rPr>
        <w:t xml:space="preserve"> </w:t>
      </w:r>
    </w:p>
    <w:p w14:paraId="2573817A" w14:textId="28BDED18" w:rsidR="00EF0AE4" w:rsidRDefault="00EF0AE4" w:rsidP="00EF0AE4">
      <w:pPr>
        <w:rPr>
          <w:lang w:val="el-GR"/>
        </w:rPr>
      </w:pPr>
      <w:r w:rsidRPr="00EF0AE4">
        <w:rPr>
          <w:lang w:val="el-GR"/>
        </w:rPr>
        <w:t xml:space="preserve">Στο πρώτο </w:t>
      </w:r>
      <w:r>
        <w:t>ping</w:t>
      </w:r>
      <w:r w:rsidRPr="00EF0AE4">
        <w:rPr>
          <w:lang w:val="el-GR"/>
        </w:rPr>
        <w:t xml:space="preserve">, από το </w:t>
      </w:r>
      <w:r>
        <w:t>PC</w:t>
      </w:r>
      <w:r w:rsidRPr="00EF0AE4">
        <w:rPr>
          <w:lang w:val="el-GR"/>
        </w:rPr>
        <w:t xml:space="preserve">1 στο </w:t>
      </w:r>
      <w:r>
        <w:t>PC</w:t>
      </w:r>
      <w:r w:rsidRPr="00EF0AE4">
        <w:rPr>
          <w:lang w:val="el-GR"/>
        </w:rPr>
        <w:t xml:space="preserve">3, εφαρμόζοντας τη μάσκα υποδικτύου στο </w:t>
      </w:r>
      <w:r>
        <w:t>PC</w:t>
      </w:r>
      <w:r w:rsidRPr="00EF0AE4">
        <w:rPr>
          <w:lang w:val="el-GR"/>
        </w:rPr>
        <w:t xml:space="preserve">1 βλέπουμε πως αυτό ανήκει στο δίκτυο </w:t>
      </w:r>
      <w:r w:rsidRPr="00C4777F">
        <w:rPr>
          <w:b/>
          <w:bCs/>
          <w:lang w:val="el-GR"/>
        </w:rPr>
        <w:t>192.168.1.0</w:t>
      </w:r>
      <w:r w:rsidRPr="00EF0AE4">
        <w:rPr>
          <w:lang w:val="el-GR"/>
        </w:rPr>
        <w:t xml:space="preserve">, επομένως όταν πάει να στείλει στο </w:t>
      </w:r>
      <w:r>
        <w:t>PC</w:t>
      </w:r>
      <w:r w:rsidRPr="00EF0AE4">
        <w:rPr>
          <w:lang w:val="el-GR"/>
        </w:rPr>
        <w:t xml:space="preserve">3, εφαρμόζει τη δική του μάσκα στο </w:t>
      </w:r>
      <w:r>
        <w:t>PC</w:t>
      </w:r>
      <w:r w:rsidRPr="00EF0AE4">
        <w:rPr>
          <w:lang w:val="el-GR"/>
        </w:rPr>
        <w:t xml:space="preserve">3 και βλέπει πως αυτό ανήκει στο υποδίκτυο </w:t>
      </w:r>
      <w:r w:rsidRPr="00C4777F">
        <w:rPr>
          <w:b/>
          <w:bCs/>
          <w:lang w:val="el-GR"/>
        </w:rPr>
        <w:t>192.168.1.16</w:t>
      </w:r>
      <w:r w:rsidRPr="00EF0AE4">
        <w:rPr>
          <w:lang w:val="el-GR"/>
        </w:rPr>
        <w:t xml:space="preserve">, το οποίο είναι διαφορετικό από το δικό του. Το ίδιο πράγμα συμβαίνει και στο αντίστροφο </w:t>
      </w:r>
      <w:r>
        <w:t>ping</w:t>
      </w:r>
      <w:r w:rsidRPr="00EF0AE4">
        <w:rPr>
          <w:lang w:val="el-GR"/>
        </w:rPr>
        <w:t xml:space="preserve"> με ανεστραμμένους τους ρόλους των </w:t>
      </w:r>
      <w:r>
        <w:t>PC</w:t>
      </w:r>
      <w:r w:rsidRPr="00EF0AE4">
        <w:rPr>
          <w:lang w:val="el-GR"/>
        </w:rPr>
        <w:t xml:space="preserve">1 και </w:t>
      </w:r>
      <w:r>
        <w:t>PC</w:t>
      </w:r>
      <w:r w:rsidRPr="00EF0AE4">
        <w:rPr>
          <w:lang w:val="el-GR"/>
        </w:rPr>
        <w:t>3.</w:t>
      </w:r>
    </w:p>
    <w:p w14:paraId="5547EA65" w14:textId="1DFFCFE4" w:rsidR="00EA2A2C" w:rsidRDefault="00EA2A2C" w:rsidP="00EA2A2C">
      <w:pPr>
        <w:pStyle w:val="3"/>
        <w:rPr>
          <w:lang w:val="el-GR"/>
        </w:rPr>
      </w:pPr>
      <w:r>
        <w:rPr>
          <w:lang w:val="el-GR"/>
        </w:rPr>
        <w:t>3.8</w:t>
      </w:r>
    </w:p>
    <w:p w14:paraId="324EBFA5" w14:textId="414EC444" w:rsidR="00A433F6" w:rsidRPr="00A433F6" w:rsidRDefault="00A433F6" w:rsidP="00A433F6">
      <w:pPr>
        <w:rPr>
          <w:b/>
          <w:bCs/>
        </w:rPr>
      </w:pPr>
      <w:r w:rsidRPr="00A433F6">
        <w:rPr>
          <w:b/>
          <w:bCs/>
        </w:rPr>
        <w:t>arp -a</w:t>
      </w:r>
    </w:p>
    <w:p w14:paraId="7F95303B" w14:textId="64343ED8" w:rsidR="00EA2A2C" w:rsidRDefault="00EA2A2C" w:rsidP="00EA2A2C">
      <w:pPr>
        <w:rPr>
          <w:lang w:val="el-GR"/>
        </w:rPr>
      </w:pPr>
      <w:r w:rsidRPr="00EA2A2C">
        <w:rPr>
          <w:noProof/>
          <w:lang w:val="el-GR"/>
        </w:rPr>
        <w:drawing>
          <wp:inline distT="0" distB="0" distL="0" distR="0" wp14:anchorId="435BD071" wp14:editId="726A6780">
            <wp:extent cx="6858000" cy="676275"/>
            <wp:effectExtent l="0" t="0" r="0" b="0"/>
            <wp:docPr id="386048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4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51A3" w14:textId="404A0951" w:rsidR="00A433F6" w:rsidRDefault="00A433F6" w:rsidP="00EA2A2C">
      <w:r>
        <w:t>R1, PC1</w:t>
      </w:r>
    </w:p>
    <w:p w14:paraId="68133F3A" w14:textId="52438519" w:rsidR="008B7FBB" w:rsidRDefault="008B7FBB" w:rsidP="008B7FBB">
      <w:pPr>
        <w:pStyle w:val="3"/>
      </w:pPr>
      <w:r>
        <w:t>3.9</w:t>
      </w:r>
    </w:p>
    <w:p w14:paraId="3917B38F" w14:textId="545E2E06" w:rsidR="000C2E02" w:rsidRDefault="000C2E02" w:rsidP="000C2E02">
      <w:pPr>
        <w:rPr>
          <w:b/>
          <w:bCs/>
        </w:rPr>
      </w:pPr>
      <w:r w:rsidRPr="000C2E02">
        <w:rPr>
          <w:b/>
          <w:bCs/>
        </w:rPr>
        <w:t>arp -a</w:t>
      </w:r>
    </w:p>
    <w:p w14:paraId="146E2D38" w14:textId="37E815FF" w:rsidR="000C2E02" w:rsidRPr="000C2E02" w:rsidRDefault="000C2E02" w:rsidP="000C2E02">
      <w:pPr>
        <w:rPr>
          <w:b/>
          <w:bCs/>
        </w:rPr>
      </w:pPr>
      <w:r w:rsidRPr="000C2E02">
        <w:rPr>
          <w:b/>
          <w:bCs/>
          <w:noProof/>
        </w:rPr>
        <w:drawing>
          <wp:inline distT="0" distB="0" distL="0" distR="0" wp14:anchorId="5DA09719" wp14:editId="74D19483">
            <wp:extent cx="5544324" cy="342948"/>
            <wp:effectExtent l="0" t="0" r="0" b="0"/>
            <wp:docPr id="19777624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62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6931" w14:textId="5C3A38FA" w:rsidR="008B7FBB" w:rsidRPr="008B7FBB" w:rsidRDefault="000C2E02" w:rsidP="008B7FBB">
      <w:r>
        <w:t>PC2</w:t>
      </w:r>
    </w:p>
    <w:p w14:paraId="171A9BE6" w14:textId="6F1BDC2B" w:rsidR="008B7FBB" w:rsidRDefault="008B7FBB" w:rsidP="008B7FBB">
      <w:pPr>
        <w:pStyle w:val="3"/>
      </w:pPr>
      <w:r>
        <w:lastRenderedPageBreak/>
        <w:t>3.10</w:t>
      </w:r>
    </w:p>
    <w:p w14:paraId="78630A41" w14:textId="4A1A0080" w:rsidR="000C2E02" w:rsidRPr="00043985" w:rsidRDefault="000C2E02" w:rsidP="000C2E02">
      <w:pPr>
        <w:rPr>
          <w:b/>
          <w:bCs/>
        </w:rPr>
      </w:pPr>
      <w:r w:rsidRPr="000C2E02">
        <w:rPr>
          <w:b/>
          <w:bCs/>
        </w:rPr>
        <w:t>arp -a</w:t>
      </w:r>
    </w:p>
    <w:p w14:paraId="13888290" w14:textId="64DB5642" w:rsidR="008B7FBB" w:rsidRDefault="000C2E02" w:rsidP="008B7FBB">
      <w:r w:rsidRPr="000C2E02">
        <w:rPr>
          <w:noProof/>
        </w:rPr>
        <w:drawing>
          <wp:inline distT="0" distB="0" distL="0" distR="0" wp14:anchorId="4D890601" wp14:editId="1CB84103">
            <wp:extent cx="6839905" cy="981212"/>
            <wp:effectExtent l="0" t="0" r="0" b="9525"/>
            <wp:docPr id="56033930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393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3990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9F51" w14:textId="14D67DDC" w:rsidR="000C2E02" w:rsidRPr="00043985" w:rsidRDefault="000C2E02" w:rsidP="008B7FBB">
      <w:pPr>
        <w:rPr>
          <w:lang w:val="el-GR"/>
        </w:rPr>
      </w:pPr>
      <w:r>
        <w:t>PC</w:t>
      </w:r>
      <w:r w:rsidRPr="00043985">
        <w:rPr>
          <w:lang w:val="el-GR"/>
        </w:rPr>
        <w:t xml:space="preserve">1, </w:t>
      </w:r>
      <w:r>
        <w:t>PC</w:t>
      </w:r>
      <w:r w:rsidRPr="00043985">
        <w:rPr>
          <w:lang w:val="el-GR"/>
        </w:rPr>
        <w:t xml:space="preserve">3, </w:t>
      </w:r>
      <w:r>
        <w:t>em</w:t>
      </w:r>
      <w:r w:rsidRPr="00043985">
        <w:rPr>
          <w:lang w:val="el-GR"/>
        </w:rPr>
        <w:t xml:space="preserve">0,  </w:t>
      </w:r>
      <w:r>
        <w:t>em</w:t>
      </w:r>
      <w:r w:rsidRPr="00043985">
        <w:rPr>
          <w:lang w:val="el-GR"/>
        </w:rPr>
        <w:t>1</w:t>
      </w:r>
    </w:p>
    <w:p w14:paraId="45850274" w14:textId="089E00F4" w:rsidR="008B7FBB" w:rsidRPr="00043985" w:rsidRDefault="008B7FBB" w:rsidP="008B7FBB">
      <w:pPr>
        <w:pStyle w:val="3"/>
        <w:rPr>
          <w:lang w:val="el-GR"/>
        </w:rPr>
      </w:pPr>
      <w:r w:rsidRPr="00043985">
        <w:rPr>
          <w:lang w:val="el-GR"/>
        </w:rPr>
        <w:t>3.1</w:t>
      </w:r>
      <w:r w:rsidR="00043985" w:rsidRPr="00043985">
        <w:rPr>
          <w:lang w:val="el-GR"/>
        </w:rPr>
        <w:t>1</w:t>
      </w:r>
    </w:p>
    <w:p w14:paraId="7D3CA551" w14:textId="3097435E" w:rsidR="008B7FBB" w:rsidRPr="00E11620" w:rsidRDefault="00043985" w:rsidP="008B7FBB">
      <w:pPr>
        <w:rPr>
          <w:lang w:val="el-GR"/>
        </w:rPr>
      </w:pPr>
      <w:r w:rsidRPr="00043985">
        <w:rPr>
          <w:lang w:val="el-GR"/>
        </w:rPr>
        <w:t xml:space="preserve">Παραμένουν μόνο οι </w:t>
      </w:r>
      <w:r>
        <w:t>MAC</w:t>
      </w:r>
      <w:r w:rsidRPr="00043985">
        <w:rPr>
          <w:lang w:val="el-GR"/>
        </w:rPr>
        <w:t xml:space="preserve"> διευθύνσεις των καρτών δικτύου του στα </w:t>
      </w:r>
      <w:r>
        <w:t>LAN</w:t>
      </w:r>
      <w:r w:rsidRPr="00043985">
        <w:rPr>
          <w:lang w:val="el-GR"/>
        </w:rPr>
        <w:t>1 (</w:t>
      </w:r>
      <w:r>
        <w:t>em</w:t>
      </w:r>
      <w:r w:rsidRPr="00043985">
        <w:rPr>
          <w:lang w:val="el-GR"/>
        </w:rPr>
        <w:t xml:space="preserve">0) και </w:t>
      </w:r>
      <w:r>
        <w:t>LAN</w:t>
      </w:r>
      <w:r w:rsidRPr="00043985">
        <w:rPr>
          <w:lang w:val="el-GR"/>
        </w:rPr>
        <w:t>2 (</w:t>
      </w:r>
      <w:r>
        <w:t>em</w:t>
      </w:r>
      <w:r w:rsidRPr="00043985">
        <w:rPr>
          <w:lang w:val="el-GR"/>
        </w:rPr>
        <w:t>1).</w:t>
      </w:r>
    </w:p>
    <w:p w14:paraId="43850B86" w14:textId="4EB78DA1" w:rsidR="00043985" w:rsidRDefault="00043985" w:rsidP="00043985">
      <w:pPr>
        <w:pStyle w:val="3"/>
      </w:pPr>
      <w:r>
        <w:t>3.12</w:t>
      </w:r>
    </w:p>
    <w:p w14:paraId="06F07148" w14:textId="25FB2159" w:rsidR="001A4D1F" w:rsidRPr="00E11620" w:rsidRDefault="00471686" w:rsidP="00043985">
      <w:pPr>
        <w:rPr>
          <w:b/>
          <w:bCs/>
        </w:rPr>
      </w:pPr>
      <w:r w:rsidRPr="00471686">
        <w:rPr>
          <w:b/>
          <w:bCs/>
        </w:rPr>
        <w:t>tcpdump -i em0 arp or icmp</w:t>
      </w:r>
    </w:p>
    <w:p w14:paraId="40D9D498" w14:textId="511753A3" w:rsidR="001A4D1F" w:rsidRPr="00C87F7A" w:rsidRDefault="001A4D1F" w:rsidP="00043985">
      <w:pPr>
        <w:rPr>
          <w:b/>
          <w:bCs/>
        </w:rPr>
      </w:pPr>
      <w:r w:rsidRPr="001A4D1F">
        <w:rPr>
          <w:b/>
          <w:bCs/>
          <w:noProof/>
        </w:rPr>
        <w:drawing>
          <wp:inline distT="0" distB="0" distL="0" distR="0" wp14:anchorId="3012D167" wp14:editId="545EBA21">
            <wp:extent cx="6802341" cy="2861310"/>
            <wp:effectExtent l="0" t="0" r="0" b="0"/>
            <wp:docPr id="72670797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07973" name=""/>
                    <pic:cNvPicPr/>
                  </pic:nvPicPr>
                  <pic:blipFill rotWithShape="1">
                    <a:blip r:embed="rId23"/>
                    <a:srcRect l="811"/>
                    <a:stretch/>
                  </pic:blipFill>
                  <pic:spPr bwMode="auto">
                    <a:xfrm>
                      <a:off x="0" y="0"/>
                      <a:ext cx="6802341" cy="286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97441" w14:textId="017778A6" w:rsidR="008B7FBB" w:rsidRPr="00043985" w:rsidRDefault="008B7FBB" w:rsidP="008B7FBB">
      <w:pPr>
        <w:pStyle w:val="3"/>
        <w:rPr>
          <w:lang w:val="el-GR"/>
        </w:rPr>
      </w:pPr>
      <w:r w:rsidRPr="00043985">
        <w:rPr>
          <w:lang w:val="el-GR"/>
        </w:rPr>
        <w:t>3.13</w:t>
      </w:r>
    </w:p>
    <w:p w14:paraId="623809A2" w14:textId="007D3DE9" w:rsidR="008B7FBB" w:rsidRPr="00E11620" w:rsidRDefault="001A4D1F" w:rsidP="008B7FBB">
      <w:pPr>
        <w:rPr>
          <w:lang w:val="el-GR"/>
        </w:rPr>
      </w:pPr>
      <w:r>
        <w:t>PC</w:t>
      </w:r>
      <w:r w:rsidRPr="001A4D1F">
        <w:rPr>
          <w:lang w:val="el-GR"/>
        </w:rPr>
        <w:t>1,</w:t>
      </w:r>
      <w:r w:rsidR="001E7EE3">
        <w:rPr>
          <w:lang w:val="el-GR"/>
        </w:rPr>
        <w:t xml:space="preserve"> </w:t>
      </w:r>
      <w:r>
        <w:t>PC</w:t>
      </w:r>
      <w:r w:rsidRPr="001A4D1F">
        <w:rPr>
          <w:lang w:val="el-GR"/>
        </w:rPr>
        <w:t>2</w:t>
      </w:r>
      <w:r w:rsidR="00DB3B65">
        <w:rPr>
          <w:lang w:val="el-GR"/>
        </w:rPr>
        <w:t xml:space="preserve">, </w:t>
      </w:r>
      <w:r w:rsidR="00DB3B65">
        <w:t>em</w:t>
      </w:r>
      <w:r w:rsidR="00DB3B65" w:rsidRPr="00DB3B65">
        <w:rPr>
          <w:lang w:val="el-GR"/>
        </w:rPr>
        <w:t xml:space="preserve">0, </w:t>
      </w:r>
      <w:r w:rsidR="00DB3B65">
        <w:t>em</w:t>
      </w:r>
      <w:r w:rsidR="00DB3B65" w:rsidRPr="00DB3B65">
        <w:rPr>
          <w:lang w:val="el-GR"/>
        </w:rPr>
        <w:t>1</w:t>
      </w:r>
      <w:r w:rsidR="00DB3B65" w:rsidRPr="00E11620">
        <w:rPr>
          <w:lang w:val="el-GR"/>
        </w:rPr>
        <w:t xml:space="preserve"> </w:t>
      </w:r>
    </w:p>
    <w:p w14:paraId="59CA7CB5" w14:textId="0BB606A9" w:rsidR="006834FE" w:rsidRPr="00E11620" w:rsidRDefault="006834FE" w:rsidP="006834FE">
      <w:pPr>
        <w:rPr>
          <w:lang w:val="el-GR"/>
        </w:rPr>
      </w:pPr>
      <w:r w:rsidRPr="001A4D1F">
        <w:rPr>
          <w:lang w:val="el-GR"/>
        </w:rPr>
        <w:t xml:space="preserve">Παρατηρούμε πως προστέθηκαν οι εγγραφές για τις </w:t>
      </w:r>
      <w:r>
        <w:t>MAC</w:t>
      </w:r>
      <w:r w:rsidRPr="001A4D1F">
        <w:rPr>
          <w:lang w:val="el-GR"/>
        </w:rPr>
        <w:t xml:space="preserve"> διευθύνσεις των </w:t>
      </w:r>
      <w:r>
        <w:t>PC</w:t>
      </w:r>
      <w:r w:rsidRPr="001A4D1F">
        <w:rPr>
          <w:lang w:val="el-GR"/>
        </w:rPr>
        <w:t xml:space="preserve">1 και </w:t>
      </w:r>
      <w:r>
        <w:t>PC</w:t>
      </w:r>
      <w:r w:rsidRPr="001A4D1F">
        <w:rPr>
          <w:lang w:val="el-GR"/>
        </w:rPr>
        <w:t xml:space="preserve">2, τις οποίες το </w:t>
      </w:r>
      <w:r>
        <w:t>R</w:t>
      </w:r>
      <w:r w:rsidRPr="001A4D1F">
        <w:rPr>
          <w:lang w:val="el-GR"/>
        </w:rPr>
        <w:t xml:space="preserve">1 έμαθε μέσω των </w:t>
      </w:r>
      <w:r>
        <w:t>ARP</w:t>
      </w:r>
      <w:r w:rsidRPr="001A4D1F">
        <w:rPr>
          <w:lang w:val="el-GR"/>
        </w:rPr>
        <w:t xml:space="preserve"> </w:t>
      </w:r>
      <w:r>
        <w:t>replies</w:t>
      </w:r>
      <w:r w:rsidRPr="001A4D1F">
        <w:rPr>
          <w:lang w:val="el-GR"/>
        </w:rPr>
        <w:t xml:space="preserve"> </w:t>
      </w:r>
      <w:r>
        <w:rPr>
          <w:lang w:val="el-GR"/>
        </w:rPr>
        <w:t xml:space="preserve">στα </w:t>
      </w:r>
      <w:r>
        <w:t>ARP</w:t>
      </w:r>
      <w:r w:rsidRPr="001A4D1F">
        <w:rPr>
          <w:lang w:val="el-GR"/>
        </w:rPr>
        <w:t xml:space="preserve"> </w:t>
      </w:r>
      <w:r>
        <w:t>request</w:t>
      </w:r>
      <w:r w:rsidRPr="001A4D1F">
        <w:rPr>
          <w:lang w:val="el-GR"/>
        </w:rPr>
        <w:t xml:space="preserve"> που </w:t>
      </w:r>
      <w:r>
        <w:rPr>
          <w:lang w:val="el-GR"/>
        </w:rPr>
        <w:t xml:space="preserve">έστειλε </w:t>
      </w:r>
      <w:r w:rsidRPr="001A4D1F">
        <w:rPr>
          <w:lang w:val="el-GR"/>
        </w:rPr>
        <w:t xml:space="preserve">στο προηγούμενο ερώτημα λόγω του </w:t>
      </w:r>
      <w:r>
        <w:t>ping</w:t>
      </w:r>
      <w:r w:rsidRPr="001A4D1F">
        <w:rPr>
          <w:lang w:val="el-GR"/>
        </w:rPr>
        <w:t xml:space="preserve"> στα </w:t>
      </w:r>
      <w:r>
        <w:t>PC</w:t>
      </w:r>
      <w:r w:rsidRPr="001A4D1F">
        <w:rPr>
          <w:lang w:val="el-GR"/>
        </w:rPr>
        <w:t>1/</w:t>
      </w:r>
      <w:r>
        <w:t>PC</w:t>
      </w:r>
      <w:r w:rsidRPr="001A4D1F">
        <w:rPr>
          <w:lang w:val="el-GR"/>
        </w:rPr>
        <w:t>2.</w:t>
      </w:r>
    </w:p>
    <w:p w14:paraId="7E8E6DFF" w14:textId="35DD0782" w:rsidR="008A2024" w:rsidRPr="008A2024" w:rsidRDefault="008A2024" w:rsidP="006834FE">
      <w:r w:rsidRPr="008A2024">
        <w:rPr>
          <w:noProof/>
        </w:rPr>
        <w:drawing>
          <wp:inline distT="0" distB="0" distL="0" distR="0" wp14:anchorId="7B75C4F0" wp14:editId="429A26F2">
            <wp:extent cx="6718852" cy="933174"/>
            <wp:effectExtent l="0" t="0" r="0" b="0"/>
            <wp:docPr id="158379049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904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31075" cy="93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AFF7" w14:textId="77777777" w:rsidR="006834FE" w:rsidRPr="001A4D1F" w:rsidRDefault="006834FE" w:rsidP="008B7FBB">
      <w:pPr>
        <w:rPr>
          <w:lang w:val="el-GR"/>
        </w:rPr>
      </w:pPr>
    </w:p>
    <w:p w14:paraId="6D70102E" w14:textId="4980BBFB" w:rsidR="008B7FBB" w:rsidRPr="00E11620" w:rsidRDefault="008B7FBB" w:rsidP="008B7FBB">
      <w:pPr>
        <w:pStyle w:val="3"/>
        <w:rPr>
          <w:lang w:val="el-GR"/>
        </w:rPr>
      </w:pPr>
      <w:r w:rsidRPr="00043985">
        <w:rPr>
          <w:lang w:val="el-GR"/>
        </w:rPr>
        <w:lastRenderedPageBreak/>
        <w:t>3.14</w:t>
      </w:r>
    </w:p>
    <w:p w14:paraId="299764AF" w14:textId="2A7B1FB3" w:rsidR="008A2024" w:rsidRPr="008A2024" w:rsidRDefault="008A2024" w:rsidP="008A2024">
      <w:pPr>
        <w:rPr>
          <w:lang w:val="el-GR"/>
        </w:rPr>
      </w:pPr>
      <w:r>
        <w:t>PC</w:t>
      </w:r>
      <w:r w:rsidRPr="008A2024">
        <w:rPr>
          <w:lang w:val="el-GR"/>
        </w:rPr>
        <w:t>1</w:t>
      </w:r>
    </w:p>
    <w:p w14:paraId="5C2F3F4B" w14:textId="5FA7E615" w:rsidR="008A2024" w:rsidRPr="00E11620" w:rsidRDefault="008A2024" w:rsidP="008A2024">
      <w:pPr>
        <w:rPr>
          <w:lang w:val="el-GR"/>
        </w:rPr>
      </w:pPr>
      <w:r w:rsidRPr="008A2024">
        <w:rPr>
          <w:lang w:val="el-GR"/>
        </w:rPr>
        <w:t xml:space="preserve">Η διεύθυνση του </w:t>
      </w:r>
      <w:r>
        <w:t>PC</w:t>
      </w:r>
      <w:r w:rsidRPr="008A2024">
        <w:rPr>
          <w:lang w:val="el-GR"/>
        </w:rPr>
        <w:t xml:space="preserve">1 και η διεύθυνση του </w:t>
      </w:r>
      <w:r>
        <w:t>R</w:t>
      </w:r>
      <w:r w:rsidRPr="008A2024">
        <w:rPr>
          <w:lang w:val="el-GR"/>
        </w:rPr>
        <w:t xml:space="preserve">1 στο </w:t>
      </w:r>
      <w:r>
        <w:t>LAN</w:t>
      </w:r>
      <w:r w:rsidRPr="008A2024">
        <w:rPr>
          <w:lang w:val="el-GR"/>
        </w:rPr>
        <w:t xml:space="preserve">1. Λόγω του </w:t>
      </w:r>
      <w:r>
        <w:t>arp</w:t>
      </w:r>
      <w:r w:rsidRPr="008A2024">
        <w:rPr>
          <w:lang w:val="el-GR"/>
        </w:rPr>
        <w:t xml:space="preserve"> </w:t>
      </w:r>
      <w:r>
        <w:t>request</w:t>
      </w:r>
      <w:r w:rsidRPr="008A2024">
        <w:rPr>
          <w:lang w:val="el-GR"/>
        </w:rPr>
        <w:t xml:space="preserve"> ο </w:t>
      </w:r>
      <w:r>
        <w:t>PC</w:t>
      </w:r>
      <w:r w:rsidRPr="008A2024">
        <w:rPr>
          <w:lang w:val="el-GR"/>
        </w:rPr>
        <w:t xml:space="preserve">1 έμαθε τη διεύθυνση του </w:t>
      </w:r>
      <w:r>
        <w:t>router</w:t>
      </w:r>
    </w:p>
    <w:p w14:paraId="36C19B2D" w14:textId="5AED49A6" w:rsidR="008A2024" w:rsidRDefault="008A2024" w:rsidP="008A2024">
      <w:r w:rsidRPr="008A2024">
        <w:rPr>
          <w:noProof/>
        </w:rPr>
        <w:drawing>
          <wp:inline distT="0" distB="0" distL="0" distR="0" wp14:anchorId="23357B8F" wp14:editId="58233D23">
            <wp:extent cx="5716011" cy="492981"/>
            <wp:effectExtent l="0" t="0" r="0" b="0"/>
            <wp:docPr id="25693461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34613" name=""/>
                    <pic:cNvPicPr/>
                  </pic:nvPicPr>
                  <pic:blipFill rotWithShape="1">
                    <a:blip r:embed="rId25"/>
                    <a:srcRect b="17056"/>
                    <a:stretch/>
                  </pic:blipFill>
                  <pic:spPr bwMode="auto">
                    <a:xfrm>
                      <a:off x="0" y="0"/>
                      <a:ext cx="5746795" cy="495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56DC3" w14:textId="2BBF13E9" w:rsidR="008A2024" w:rsidRPr="008A2024" w:rsidRDefault="008A2024" w:rsidP="008A2024">
      <w:pPr>
        <w:rPr>
          <w:lang w:val="el-GR"/>
        </w:rPr>
      </w:pPr>
      <w:r>
        <w:t>PC</w:t>
      </w:r>
      <w:r w:rsidRPr="008A2024">
        <w:rPr>
          <w:lang w:val="el-GR"/>
        </w:rPr>
        <w:t>2</w:t>
      </w:r>
    </w:p>
    <w:p w14:paraId="3D4F0D97" w14:textId="0040DFDD" w:rsidR="008A2024" w:rsidRPr="002647DC" w:rsidRDefault="008A2024" w:rsidP="008A2024">
      <w:pPr>
        <w:rPr>
          <w:lang w:val="el-GR"/>
        </w:rPr>
      </w:pPr>
      <w:r w:rsidRPr="008A2024">
        <w:rPr>
          <w:lang w:val="el-GR"/>
        </w:rPr>
        <w:t xml:space="preserve">Η διεύθυνση του </w:t>
      </w:r>
      <w:r>
        <w:t>PC</w:t>
      </w:r>
      <w:r w:rsidRPr="008A2024">
        <w:rPr>
          <w:lang w:val="el-GR"/>
        </w:rPr>
        <w:t xml:space="preserve">2 και η διεύθυνση του </w:t>
      </w:r>
      <w:r>
        <w:t>R</w:t>
      </w:r>
      <w:r w:rsidRPr="008A2024">
        <w:rPr>
          <w:lang w:val="el-GR"/>
        </w:rPr>
        <w:t xml:space="preserve">1 στο </w:t>
      </w:r>
      <w:r>
        <w:t>LAN</w:t>
      </w:r>
      <w:r w:rsidRPr="008A2024">
        <w:rPr>
          <w:lang w:val="el-GR"/>
        </w:rPr>
        <w:t xml:space="preserve">1. Λόγω του </w:t>
      </w:r>
      <w:r>
        <w:t>arp</w:t>
      </w:r>
      <w:r w:rsidRPr="008A2024">
        <w:rPr>
          <w:lang w:val="el-GR"/>
        </w:rPr>
        <w:t xml:space="preserve"> </w:t>
      </w:r>
      <w:r>
        <w:t>request</w:t>
      </w:r>
      <w:r w:rsidRPr="008A2024">
        <w:rPr>
          <w:lang w:val="el-GR"/>
        </w:rPr>
        <w:t xml:space="preserve"> ο </w:t>
      </w:r>
      <w:r>
        <w:t>PC</w:t>
      </w:r>
      <w:r w:rsidRPr="002647DC">
        <w:rPr>
          <w:lang w:val="el-GR"/>
        </w:rPr>
        <w:t>2</w:t>
      </w:r>
      <w:r w:rsidRPr="008A2024">
        <w:rPr>
          <w:lang w:val="el-GR"/>
        </w:rPr>
        <w:t xml:space="preserve"> έμαθε τη διεύθυνση του </w:t>
      </w:r>
      <w:r>
        <w:t>router</w:t>
      </w:r>
    </w:p>
    <w:p w14:paraId="24A2314E" w14:textId="0E256EF0" w:rsidR="008A2024" w:rsidRPr="008A2024" w:rsidRDefault="008A2024" w:rsidP="008A2024">
      <w:r w:rsidRPr="008A2024">
        <w:rPr>
          <w:noProof/>
        </w:rPr>
        <w:drawing>
          <wp:inline distT="0" distB="0" distL="0" distR="0" wp14:anchorId="4D1DB6D7" wp14:editId="2BC36823">
            <wp:extent cx="5732890" cy="555772"/>
            <wp:effectExtent l="0" t="0" r="0" b="0"/>
            <wp:docPr id="165157475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7475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7383" cy="56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3E09" w14:textId="1062D101" w:rsidR="008B7FBB" w:rsidRPr="00043985" w:rsidRDefault="008B7FBB" w:rsidP="008B7FBB">
      <w:pPr>
        <w:pStyle w:val="3"/>
        <w:rPr>
          <w:lang w:val="el-GR"/>
        </w:rPr>
      </w:pPr>
      <w:r w:rsidRPr="00043985">
        <w:rPr>
          <w:lang w:val="el-GR"/>
        </w:rPr>
        <w:t>3.15</w:t>
      </w:r>
    </w:p>
    <w:p w14:paraId="043F3CD4" w14:textId="7DDEB9E6" w:rsidR="002647DC" w:rsidRPr="002647DC" w:rsidRDefault="002647DC" w:rsidP="008B7FBB">
      <w:pPr>
        <w:rPr>
          <w:lang w:val="el-GR"/>
        </w:rPr>
      </w:pPr>
      <w:r w:rsidRPr="002647DC">
        <w:rPr>
          <w:noProof/>
          <w:lang w:val="el-GR"/>
        </w:rPr>
        <w:drawing>
          <wp:inline distT="0" distB="0" distL="0" distR="0" wp14:anchorId="7381753C" wp14:editId="3ECBBB86">
            <wp:extent cx="4293704" cy="1744516"/>
            <wp:effectExtent l="0" t="0" r="0" b="0"/>
            <wp:docPr id="125315375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5375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8982" cy="174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8C9D" w14:textId="0D9A0A9B" w:rsidR="002647DC" w:rsidRDefault="002647DC" w:rsidP="008B7FBB">
      <w:r w:rsidRPr="002647DC">
        <w:rPr>
          <w:noProof/>
        </w:rPr>
        <w:drawing>
          <wp:inline distT="0" distB="0" distL="0" distR="0" wp14:anchorId="69958332" wp14:editId="73476730">
            <wp:extent cx="6265627" cy="1169351"/>
            <wp:effectExtent l="0" t="0" r="0" b="0"/>
            <wp:docPr id="104416502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650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77145" cy="117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6EBE" w14:textId="72B0A961" w:rsidR="002647DC" w:rsidRPr="002647DC" w:rsidRDefault="002647DC" w:rsidP="008B7FBB">
      <w:pPr>
        <w:rPr>
          <w:lang w:val="el-GR"/>
        </w:rPr>
      </w:pPr>
      <w:r w:rsidRPr="002647DC">
        <w:rPr>
          <w:lang w:val="el-GR"/>
        </w:rPr>
        <w:t xml:space="preserve">Έχει πλέον καταχωρημένες όλες τις διευθύνσεις </w:t>
      </w:r>
      <w:r>
        <w:t>IP</w:t>
      </w:r>
    </w:p>
    <w:p w14:paraId="18AEAF3F" w14:textId="22313960" w:rsidR="008B7FBB" w:rsidRPr="00E11620" w:rsidRDefault="008B7FBB" w:rsidP="008B7FBB">
      <w:pPr>
        <w:pStyle w:val="3"/>
      </w:pPr>
      <w:r w:rsidRPr="00E11620">
        <w:t>3.16</w:t>
      </w:r>
    </w:p>
    <w:p w14:paraId="2D6E5EFD" w14:textId="722E7703" w:rsidR="008D18EB" w:rsidRPr="008D18EB" w:rsidRDefault="008D18EB" w:rsidP="008B7FBB">
      <w:r w:rsidRPr="008D18EB">
        <w:t>(</w:t>
      </w:r>
      <w:r>
        <w:t>PC</w:t>
      </w:r>
      <w:r w:rsidRPr="008D18EB">
        <w:t>1) 192.168.1.1 → 08:00:27:</w:t>
      </w:r>
      <w:r>
        <w:t>C2</w:t>
      </w:r>
      <w:r w:rsidRPr="008D18EB">
        <w:t>:</w:t>
      </w:r>
      <w:r>
        <w:t>25</w:t>
      </w:r>
      <w:r w:rsidRPr="008D18EB">
        <w:t>:</w:t>
      </w:r>
      <w:r>
        <w:t>85</w:t>
      </w:r>
      <w:r w:rsidRPr="008D18EB">
        <w:t xml:space="preserve"> </w:t>
      </w:r>
    </w:p>
    <w:p w14:paraId="0D7B7A9C" w14:textId="4163C50C" w:rsidR="008D18EB" w:rsidRPr="008D18EB" w:rsidRDefault="008D18EB" w:rsidP="008B7FBB">
      <w:r w:rsidRPr="008D18EB">
        <w:t>(</w:t>
      </w:r>
      <w:r>
        <w:t>PC</w:t>
      </w:r>
      <w:r w:rsidRPr="008D18EB">
        <w:t>2) 192.168.1.2 → 08:00:27:</w:t>
      </w:r>
      <w:r>
        <w:t>AA:3E:5A</w:t>
      </w:r>
      <w:r w:rsidRPr="008D18EB">
        <w:t xml:space="preserve"> </w:t>
      </w:r>
    </w:p>
    <w:p w14:paraId="183E8510" w14:textId="6A7AC408" w:rsidR="008D18EB" w:rsidRPr="008D18EB" w:rsidRDefault="008D18EB" w:rsidP="008B7FBB">
      <w:r w:rsidRPr="008D18EB">
        <w:t>(</w:t>
      </w:r>
      <w:r>
        <w:t>PC</w:t>
      </w:r>
      <w:r w:rsidRPr="008D18EB">
        <w:t>3) 192.168.1.18 → 08:00:27:</w:t>
      </w:r>
      <w:r>
        <w:t>EB:1F:4C</w:t>
      </w:r>
      <w:r w:rsidRPr="008D18EB">
        <w:t xml:space="preserve"> </w:t>
      </w:r>
    </w:p>
    <w:p w14:paraId="1D73FDCF" w14:textId="6E24ACA6" w:rsidR="008D18EB" w:rsidRPr="007814B2" w:rsidRDefault="008D18EB" w:rsidP="008B7FBB">
      <w:r w:rsidRPr="008D18EB">
        <w:t>(</w:t>
      </w:r>
      <w:r>
        <w:t>PC</w:t>
      </w:r>
      <w:r w:rsidRPr="008D18EB">
        <w:t>4) 192.168.1.29 → 08:00:27:</w:t>
      </w:r>
      <w:r>
        <w:t>F2</w:t>
      </w:r>
      <w:r w:rsidRPr="008D18EB">
        <w:t>:</w:t>
      </w:r>
      <w:r>
        <w:t>08</w:t>
      </w:r>
      <w:r w:rsidRPr="008D18EB">
        <w:t>:</w:t>
      </w:r>
      <w:r>
        <w:t>42</w:t>
      </w:r>
      <w:r w:rsidRPr="008D18EB">
        <w:t xml:space="preserve"> </w:t>
      </w:r>
    </w:p>
    <w:p w14:paraId="00EA8535" w14:textId="59CA18CE" w:rsidR="008D18EB" w:rsidRPr="007814B2" w:rsidRDefault="008D18EB" w:rsidP="008B7FBB">
      <w:r w:rsidRPr="008D18EB">
        <w:t>(</w:t>
      </w:r>
      <w:r>
        <w:t>R</w:t>
      </w:r>
      <w:r w:rsidRPr="008D18EB">
        <w:t>1-</w:t>
      </w:r>
      <w:r>
        <w:t>LAN</w:t>
      </w:r>
      <w:r w:rsidRPr="008D18EB">
        <w:t>1) 192.168.1.14 → 08:00:27:</w:t>
      </w:r>
      <w:r w:rsidR="007814B2">
        <w:t>48</w:t>
      </w:r>
      <w:r w:rsidRPr="008D18EB">
        <w:t>:</w:t>
      </w:r>
      <w:r w:rsidR="007814B2">
        <w:t>1C</w:t>
      </w:r>
      <w:r w:rsidRPr="008D18EB">
        <w:t>:</w:t>
      </w:r>
      <w:r w:rsidR="007814B2">
        <w:t>7E</w:t>
      </w:r>
    </w:p>
    <w:p w14:paraId="39C2DB2C" w14:textId="67368682" w:rsidR="008B7FBB" w:rsidRPr="00E11620" w:rsidRDefault="008D18EB" w:rsidP="008B7FBB">
      <w:r w:rsidRPr="00E11620">
        <w:lastRenderedPageBreak/>
        <w:t>(</w:t>
      </w:r>
      <w:r>
        <w:t>R</w:t>
      </w:r>
      <w:r w:rsidRPr="00E11620">
        <w:t>2-</w:t>
      </w:r>
      <w:r>
        <w:t>LAN</w:t>
      </w:r>
      <w:r w:rsidRPr="00E11620">
        <w:t>2) 192.168.1.17 → 08:00:27:</w:t>
      </w:r>
      <w:r w:rsidR="007814B2">
        <w:t>DA</w:t>
      </w:r>
      <w:r w:rsidR="007814B2" w:rsidRPr="00E11620">
        <w:t>:</w:t>
      </w:r>
      <w:r w:rsidR="007814B2">
        <w:t>E</w:t>
      </w:r>
      <w:r w:rsidR="007814B2" w:rsidRPr="00E11620">
        <w:t>8:</w:t>
      </w:r>
      <w:r w:rsidR="007814B2">
        <w:t>EC</w:t>
      </w:r>
    </w:p>
    <w:p w14:paraId="3477E92F" w14:textId="32AF7BEB" w:rsidR="008B7FBB" w:rsidRPr="00043985" w:rsidRDefault="008B7FBB" w:rsidP="008B7FBB">
      <w:pPr>
        <w:pStyle w:val="3"/>
        <w:rPr>
          <w:lang w:val="el-GR"/>
        </w:rPr>
      </w:pPr>
      <w:r w:rsidRPr="00043985">
        <w:rPr>
          <w:lang w:val="el-GR"/>
        </w:rPr>
        <w:t>3.17</w:t>
      </w:r>
    </w:p>
    <w:p w14:paraId="6F9565FA" w14:textId="64671FF2" w:rsidR="008B7FBB" w:rsidRPr="00E11620" w:rsidRDefault="00DB28A7" w:rsidP="008B7FBB">
      <w:pPr>
        <w:rPr>
          <w:lang w:val="el-GR"/>
        </w:rPr>
      </w:pPr>
      <w:r w:rsidRPr="00DB28A7">
        <w:rPr>
          <w:lang w:val="el-GR"/>
        </w:rPr>
        <w:t xml:space="preserve">Παράγονται μόνο </w:t>
      </w:r>
      <w:r>
        <w:t>ARP</w:t>
      </w:r>
      <w:r w:rsidRPr="00DB28A7">
        <w:rPr>
          <w:lang w:val="el-GR"/>
        </w:rPr>
        <w:t xml:space="preserve"> </w:t>
      </w:r>
      <w:r>
        <w:t>requests</w:t>
      </w:r>
      <w:r w:rsidRPr="00DB28A7">
        <w:rPr>
          <w:lang w:val="el-GR"/>
        </w:rPr>
        <w:t xml:space="preserve"> ώστε να βρεθεί αν υπάρχει κάποια συσκευή με αυτή την </w:t>
      </w:r>
      <w:r>
        <w:t>IP</w:t>
      </w:r>
      <w:r w:rsidRPr="00DB28A7">
        <w:rPr>
          <w:lang w:val="el-GR"/>
        </w:rPr>
        <w:t>.</w:t>
      </w:r>
    </w:p>
    <w:p w14:paraId="5E157EB0" w14:textId="75EBD67D" w:rsidR="00DB28A7" w:rsidRPr="00DB28A7" w:rsidRDefault="00DB28A7" w:rsidP="008B7FBB">
      <w:r w:rsidRPr="00DB28A7">
        <w:rPr>
          <w:noProof/>
        </w:rPr>
        <w:drawing>
          <wp:inline distT="0" distB="0" distL="0" distR="0" wp14:anchorId="73907E1B" wp14:editId="0942C607">
            <wp:extent cx="6744641" cy="1019317"/>
            <wp:effectExtent l="0" t="0" r="0" b="9525"/>
            <wp:docPr id="75497283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7283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4464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48E7" w14:textId="057957B8" w:rsidR="008B7FBB" w:rsidRPr="00E11620" w:rsidRDefault="008B7FBB" w:rsidP="008B7FBB">
      <w:pPr>
        <w:pStyle w:val="3"/>
        <w:rPr>
          <w:lang w:val="el-GR"/>
        </w:rPr>
      </w:pPr>
      <w:r w:rsidRPr="00043985">
        <w:rPr>
          <w:lang w:val="el-GR"/>
        </w:rPr>
        <w:t>3.18</w:t>
      </w:r>
    </w:p>
    <w:p w14:paraId="514EEE97" w14:textId="6543B085" w:rsidR="00DB28A7" w:rsidRPr="00FF0E44" w:rsidRDefault="00DB28A7" w:rsidP="00DB28A7">
      <w:pPr>
        <w:rPr>
          <w:lang w:val="el-GR"/>
        </w:rPr>
      </w:pPr>
      <w:r w:rsidRPr="00DB28A7">
        <w:rPr>
          <w:lang w:val="el-GR"/>
        </w:rPr>
        <w:t xml:space="preserve">Παρουσιάζεται το παρακάτω, όπου μας ενημερώνει πως είναι ανολοκλήρωτη η </w:t>
      </w:r>
      <w:r>
        <w:rPr>
          <w:lang w:val="el-GR"/>
        </w:rPr>
        <w:t xml:space="preserve">αναζήτης της </w:t>
      </w:r>
      <w:r>
        <w:t>MAC</w:t>
      </w:r>
      <w:r w:rsidRPr="00DB28A7">
        <w:rPr>
          <w:lang w:val="el-GR"/>
        </w:rPr>
        <w:t xml:space="preserve"> διεύθυνση της συγκεκριμένης </w:t>
      </w:r>
      <w:r>
        <w:t>IP</w:t>
      </w:r>
      <w:r w:rsidR="00FF0E44">
        <w:rPr>
          <w:lang w:val="el-GR"/>
        </w:rPr>
        <w:t>.</w:t>
      </w:r>
    </w:p>
    <w:p w14:paraId="396F2805" w14:textId="461B1213" w:rsidR="008B7FBB" w:rsidRPr="00043985" w:rsidRDefault="00DB28A7" w:rsidP="008B7FBB">
      <w:pPr>
        <w:rPr>
          <w:lang w:val="el-GR"/>
        </w:rPr>
      </w:pPr>
      <w:r w:rsidRPr="00DB28A7">
        <w:rPr>
          <w:noProof/>
          <w:lang w:val="el-GR"/>
        </w:rPr>
        <w:drawing>
          <wp:inline distT="0" distB="0" distL="0" distR="0" wp14:anchorId="179149EF" wp14:editId="1B65B831">
            <wp:extent cx="6806316" cy="1411680"/>
            <wp:effectExtent l="0" t="0" r="0" b="0"/>
            <wp:docPr id="98668744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8744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06702" cy="14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827A" w14:textId="19773417" w:rsidR="008B7FBB" w:rsidRPr="00043985" w:rsidRDefault="008B7FBB" w:rsidP="008B7FBB">
      <w:pPr>
        <w:pStyle w:val="3"/>
        <w:rPr>
          <w:lang w:val="el-GR"/>
        </w:rPr>
      </w:pPr>
      <w:r w:rsidRPr="00043985">
        <w:rPr>
          <w:lang w:val="el-GR"/>
        </w:rPr>
        <w:t>3.19</w:t>
      </w:r>
    </w:p>
    <w:p w14:paraId="3D290DA8" w14:textId="6ABB477C" w:rsidR="008B7FBB" w:rsidRDefault="00AF3ED8" w:rsidP="00EA2A2C">
      <w:pPr>
        <w:rPr>
          <w:lang w:val="el-GR"/>
        </w:rPr>
      </w:pPr>
      <w:r w:rsidRPr="00AF3ED8">
        <w:rPr>
          <w:lang w:val="el-GR"/>
        </w:rPr>
        <w:t xml:space="preserve">Παρατηρούμε πως αποστέλλεται ένα </w:t>
      </w:r>
      <w:r>
        <w:t>ARP</w:t>
      </w:r>
      <w:r w:rsidRPr="00AF3ED8">
        <w:rPr>
          <w:lang w:val="el-GR"/>
        </w:rPr>
        <w:t xml:space="preserve"> </w:t>
      </w:r>
      <w:r>
        <w:t>request</w:t>
      </w:r>
      <w:r w:rsidRPr="00AF3ED8">
        <w:rPr>
          <w:lang w:val="el-GR"/>
        </w:rPr>
        <w:t xml:space="preserve"> ανά </w:t>
      </w:r>
      <w:r>
        <w:t>ping</w:t>
      </w:r>
      <w:r w:rsidRPr="00AF3ED8">
        <w:rPr>
          <w:lang w:val="el-GR"/>
        </w:rPr>
        <w:t xml:space="preserve">. Όταν, επιπλέον, φτάσουμε τα 6 αντί να μη λάβουμε καμία απάντηση όπως στα προηγούμενα λαμβάνουμε το μήνυμα </w:t>
      </w:r>
      <w:r w:rsidR="0041216E">
        <w:rPr>
          <w:lang w:val="el-GR"/>
        </w:rPr>
        <w:t xml:space="preserve">« </w:t>
      </w:r>
      <w:r>
        <w:t>ping</w:t>
      </w:r>
      <w:r w:rsidRPr="00AF3ED8">
        <w:rPr>
          <w:lang w:val="el-GR"/>
        </w:rPr>
        <w:t xml:space="preserve">: </w:t>
      </w:r>
      <w:r>
        <w:t>sendto</w:t>
      </w:r>
      <w:r w:rsidRPr="00AF3ED8">
        <w:rPr>
          <w:lang w:val="el-GR"/>
        </w:rPr>
        <w:t xml:space="preserve">: </w:t>
      </w:r>
      <w:r>
        <w:t>Host</w:t>
      </w:r>
      <w:r w:rsidRPr="00AF3ED8">
        <w:rPr>
          <w:lang w:val="el-GR"/>
        </w:rPr>
        <w:t xml:space="preserve"> </w:t>
      </w:r>
      <w:r>
        <w:t>is</w:t>
      </w:r>
      <w:r w:rsidRPr="00AF3ED8">
        <w:rPr>
          <w:lang w:val="el-GR"/>
        </w:rPr>
        <w:t xml:space="preserve"> </w:t>
      </w:r>
      <w:r>
        <w:t>down</w:t>
      </w:r>
      <w:r w:rsidR="0041216E">
        <w:rPr>
          <w:lang w:val="el-GR"/>
        </w:rPr>
        <w:t xml:space="preserve"> »</w:t>
      </w:r>
      <w:r w:rsidRPr="00AF3ED8">
        <w:rPr>
          <w:lang w:val="el-GR"/>
        </w:rPr>
        <w:t>.</w:t>
      </w:r>
    </w:p>
    <w:p w14:paraId="37BD63C1" w14:textId="77777777" w:rsidR="00AC16FD" w:rsidRPr="00653ACF" w:rsidRDefault="00AC16FD" w:rsidP="00EA2A2C">
      <w:pPr>
        <w:rPr>
          <w:lang w:val="el-GR"/>
        </w:rPr>
      </w:pPr>
    </w:p>
    <w:p w14:paraId="296A731A" w14:textId="7F730221" w:rsidR="00E11620" w:rsidRPr="00653ACF" w:rsidRDefault="00E11620" w:rsidP="00E11620">
      <w:pPr>
        <w:pStyle w:val="1"/>
        <w:rPr>
          <w:lang w:val="el-GR"/>
        </w:rPr>
      </w:pPr>
      <w:r w:rsidRPr="00653ACF">
        <w:rPr>
          <w:lang w:val="el-GR"/>
        </w:rPr>
        <w:t>Άσκηση 4: Προεπιλεγμένος δρομολογητής</w:t>
      </w:r>
    </w:p>
    <w:p w14:paraId="2CFC82E3" w14:textId="6ED5A802" w:rsidR="00E11620" w:rsidRPr="00653ACF" w:rsidRDefault="00E11620" w:rsidP="00E11620">
      <w:pPr>
        <w:pStyle w:val="3"/>
        <w:rPr>
          <w:lang w:val="el-GR"/>
        </w:rPr>
      </w:pPr>
      <w:r w:rsidRPr="00653ACF">
        <w:rPr>
          <w:lang w:val="el-GR"/>
        </w:rPr>
        <w:t>4.1</w:t>
      </w:r>
    </w:p>
    <w:p w14:paraId="20E3FD1D" w14:textId="6556C3C9" w:rsidR="00AC16FD" w:rsidRPr="00653ACF" w:rsidRDefault="00E11620" w:rsidP="00EA2A2C">
      <w:pPr>
        <w:rPr>
          <w:b/>
          <w:bCs/>
          <w:lang w:val="el-GR"/>
        </w:rPr>
      </w:pPr>
      <w:r w:rsidRPr="00750F58">
        <w:rPr>
          <w:b/>
          <w:bCs/>
        </w:rPr>
        <w:t>sysctl</w:t>
      </w:r>
      <w:r w:rsidRPr="00653ACF">
        <w:rPr>
          <w:b/>
          <w:bCs/>
          <w:lang w:val="el-GR"/>
        </w:rPr>
        <w:t xml:space="preserve"> </w:t>
      </w:r>
      <w:r w:rsidRPr="00750F58">
        <w:rPr>
          <w:b/>
          <w:bCs/>
        </w:rPr>
        <w:t>net</w:t>
      </w:r>
      <w:r w:rsidRPr="00653ACF">
        <w:rPr>
          <w:b/>
          <w:bCs/>
          <w:lang w:val="el-GR"/>
        </w:rPr>
        <w:t>.</w:t>
      </w:r>
      <w:r w:rsidRPr="00750F58">
        <w:rPr>
          <w:b/>
          <w:bCs/>
        </w:rPr>
        <w:t>inet</w:t>
      </w:r>
      <w:r w:rsidRPr="00653ACF">
        <w:rPr>
          <w:b/>
          <w:bCs/>
          <w:lang w:val="el-GR"/>
        </w:rPr>
        <w:t>.</w:t>
      </w:r>
      <w:r w:rsidRPr="00750F58">
        <w:rPr>
          <w:b/>
          <w:bCs/>
        </w:rPr>
        <w:t>ip</w:t>
      </w:r>
      <w:r w:rsidRPr="00653ACF">
        <w:rPr>
          <w:b/>
          <w:bCs/>
          <w:lang w:val="el-GR"/>
        </w:rPr>
        <w:t>.</w:t>
      </w:r>
      <w:r w:rsidRPr="00750F58">
        <w:rPr>
          <w:b/>
          <w:bCs/>
        </w:rPr>
        <w:t>forwarding</w:t>
      </w:r>
      <w:r w:rsidRPr="00653ACF">
        <w:rPr>
          <w:b/>
          <w:bCs/>
          <w:lang w:val="el-GR"/>
        </w:rPr>
        <w:t>=1</w:t>
      </w:r>
    </w:p>
    <w:p w14:paraId="6F0894FD" w14:textId="2E915C10" w:rsidR="00E11620" w:rsidRPr="00653ACF" w:rsidRDefault="00E11620" w:rsidP="00E11620">
      <w:pPr>
        <w:pStyle w:val="3"/>
        <w:rPr>
          <w:lang w:val="el-GR"/>
        </w:rPr>
      </w:pPr>
      <w:r w:rsidRPr="00653ACF">
        <w:rPr>
          <w:lang w:val="el-GR"/>
        </w:rPr>
        <w:t>4.2</w:t>
      </w:r>
    </w:p>
    <w:p w14:paraId="4EBCFAC6" w14:textId="6769459C" w:rsidR="00E11620" w:rsidRPr="00750F58" w:rsidRDefault="00750F58" w:rsidP="00E11620">
      <w:pPr>
        <w:rPr>
          <w:lang w:val="el-GR"/>
        </w:rPr>
      </w:pPr>
      <w:r w:rsidRPr="00750F58">
        <w:rPr>
          <w:lang w:val="el-GR"/>
        </w:rPr>
        <w:t xml:space="preserve">Να προσθέσουμε τη γραμμή </w:t>
      </w:r>
      <w:r>
        <w:rPr>
          <w:lang w:val="el-GR"/>
        </w:rPr>
        <w:t xml:space="preserve">« </w:t>
      </w:r>
      <w:r w:rsidRPr="00750F58">
        <w:rPr>
          <w:b/>
          <w:bCs/>
        </w:rPr>
        <w:t>gateway</w:t>
      </w:r>
      <w:r w:rsidRPr="00750F58">
        <w:rPr>
          <w:b/>
          <w:bCs/>
          <w:lang w:val="el-GR"/>
        </w:rPr>
        <w:t>_</w:t>
      </w:r>
      <w:r w:rsidRPr="00750F58">
        <w:rPr>
          <w:b/>
          <w:bCs/>
        </w:rPr>
        <w:t>enable</w:t>
      </w:r>
      <w:r w:rsidRPr="00750F58">
        <w:rPr>
          <w:b/>
          <w:bCs/>
          <w:lang w:val="el-GR"/>
        </w:rPr>
        <w:t>=“</w:t>
      </w:r>
      <w:r w:rsidRPr="00750F58">
        <w:rPr>
          <w:b/>
          <w:bCs/>
        </w:rPr>
        <w:t>YES</w:t>
      </w:r>
      <w:r w:rsidRPr="00750F58">
        <w:rPr>
          <w:b/>
          <w:bCs/>
          <w:lang w:val="el-GR"/>
        </w:rPr>
        <w:t>”</w:t>
      </w:r>
      <w:r w:rsidRPr="00750F58">
        <w:rPr>
          <w:lang w:val="el-GR"/>
        </w:rPr>
        <w:t xml:space="preserve"> </w:t>
      </w:r>
      <w:r>
        <w:rPr>
          <w:lang w:val="el-GR"/>
        </w:rPr>
        <w:t>»</w:t>
      </w:r>
      <w:r w:rsidRPr="00750F58">
        <w:rPr>
          <w:lang w:val="el-GR"/>
        </w:rPr>
        <w:t xml:space="preserve"> στο αρχείο /</w:t>
      </w:r>
      <w:r>
        <w:t>etc</w:t>
      </w:r>
      <w:r w:rsidRPr="00750F58">
        <w:rPr>
          <w:lang w:val="el-GR"/>
        </w:rPr>
        <w:t>/</w:t>
      </w:r>
      <w:r>
        <w:t>rc</w:t>
      </w:r>
      <w:r w:rsidRPr="00750F58">
        <w:rPr>
          <w:lang w:val="el-GR"/>
        </w:rPr>
        <w:t>.</w:t>
      </w:r>
      <w:r>
        <w:t>conf</w:t>
      </w:r>
      <w:r w:rsidRPr="00750F58">
        <w:rPr>
          <w:lang w:val="el-GR"/>
        </w:rPr>
        <w:t xml:space="preserve"> του </w:t>
      </w:r>
      <w:r>
        <w:t>R</w:t>
      </w:r>
      <w:r w:rsidRPr="00750F58">
        <w:rPr>
          <w:lang w:val="el-GR"/>
        </w:rPr>
        <w:t>1</w:t>
      </w:r>
    </w:p>
    <w:p w14:paraId="376A7F1A" w14:textId="213328E6" w:rsidR="00E11620" w:rsidRPr="00653ACF" w:rsidRDefault="00E11620" w:rsidP="00E11620">
      <w:pPr>
        <w:pStyle w:val="3"/>
        <w:rPr>
          <w:lang w:val="el-GR"/>
        </w:rPr>
      </w:pPr>
      <w:r w:rsidRPr="00653ACF">
        <w:rPr>
          <w:lang w:val="el-GR"/>
        </w:rPr>
        <w:t>4.3</w:t>
      </w:r>
    </w:p>
    <w:p w14:paraId="28D3B524" w14:textId="3E949097" w:rsidR="00E11620" w:rsidRDefault="00AC59A9" w:rsidP="00E11620">
      <w:pPr>
        <w:rPr>
          <w:lang w:val="el-GR"/>
        </w:rPr>
      </w:pPr>
      <w:r w:rsidRPr="00AC59A9">
        <w:rPr>
          <w:lang w:val="el-GR"/>
        </w:rPr>
        <w:t xml:space="preserve">Προς το παρόν δε βλέπουμε καμία διαφορά, λαμβάνουμε πάλι το μήνυμα </w:t>
      </w:r>
      <w:r w:rsidR="00E51DE5">
        <w:rPr>
          <w:lang w:val="el-GR"/>
        </w:rPr>
        <w:t xml:space="preserve">« </w:t>
      </w:r>
      <w:r>
        <w:t>No</w:t>
      </w:r>
      <w:r w:rsidRPr="00AC59A9">
        <w:rPr>
          <w:lang w:val="el-GR"/>
        </w:rPr>
        <w:t xml:space="preserve"> </w:t>
      </w:r>
      <w:r>
        <w:t>route</w:t>
      </w:r>
      <w:r w:rsidRPr="00AC59A9">
        <w:rPr>
          <w:lang w:val="el-GR"/>
        </w:rPr>
        <w:t xml:space="preserve"> </w:t>
      </w:r>
      <w:r>
        <w:t>to</w:t>
      </w:r>
      <w:r w:rsidRPr="00AC59A9">
        <w:rPr>
          <w:lang w:val="el-GR"/>
        </w:rPr>
        <w:t xml:space="preserve"> </w:t>
      </w:r>
      <w:r>
        <w:t>host</w:t>
      </w:r>
      <w:r w:rsidR="00E51DE5">
        <w:rPr>
          <w:lang w:val="el-GR"/>
        </w:rPr>
        <w:t xml:space="preserve"> »</w:t>
      </w:r>
      <w:r w:rsidRPr="00AC59A9">
        <w:rPr>
          <w:lang w:val="el-GR"/>
        </w:rPr>
        <w:t>.</w:t>
      </w:r>
    </w:p>
    <w:p w14:paraId="6E519390" w14:textId="77777777" w:rsidR="00AC37EC" w:rsidRPr="00AC59A9" w:rsidRDefault="00AC37EC" w:rsidP="00E11620">
      <w:pPr>
        <w:rPr>
          <w:lang w:val="el-GR"/>
        </w:rPr>
      </w:pPr>
    </w:p>
    <w:p w14:paraId="2E3E724A" w14:textId="3DE0654D" w:rsidR="00E11620" w:rsidRDefault="00E11620" w:rsidP="00E11620">
      <w:pPr>
        <w:pStyle w:val="3"/>
        <w:rPr>
          <w:lang w:val="el-GR"/>
        </w:rPr>
      </w:pPr>
      <w:r w:rsidRPr="00653ACF">
        <w:rPr>
          <w:lang w:val="el-GR"/>
        </w:rPr>
        <w:lastRenderedPageBreak/>
        <w:t>4.4</w:t>
      </w:r>
    </w:p>
    <w:p w14:paraId="4AAEBC7F" w14:textId="0D33CC96" w:rsidR="00AC37EC" w:rsidRPr="00AC37EC" w:rsidRDefault="00AC37EC" w:rsidP="00AC37EC">
      <w:pPr>
        <w:rPr>
          <w:lang w:val="el-GR"/>
        </w:rPr>
      </w:pPr>
      <w:r w:rsidRPr="00AC37EC">
        <w:rPr>
          <w:lang w:val="el-GR"/>
        </w:rPr>
        <w:t xml:space="preserve">Παρατηρούμε πως δεν υπάρχει διαδρομή για το </w:t>
      </w:r>
      <w:r>
        <w:t>LAN</w:t>
      </w:r>
      <w:r w:rsidRPr="00AC37EC">
        <w:rPr>
          <w:lang w:val="el-GR"/>
        </w:rPr>
        <w:t>2.</w:t>
      </w:r>
    </w:p>
    <w:p w14:paraId="0AD35813" w14:textId="24735D9C" w:rsidR="00E11620" w:rsidRPr="00E11620" w:rsidRDefault="006332F4" w:rsidP="00E11620">
      <w:r w:rsidRPr="006332F4">
        <w:rPr>
          <w:noProof/>
        </w:rPr>
        <w:drawing>
          <wp:inline distT="0" distB="0" distL="0" distR="0" wp14:anchorId="78DAE34A" wp14:editId="004E81E0">
            <wp:extent cx="6258798" cy="1305107"/>
            <wp:effectExtent l="0" t="0" r="8890" b="9525"/>
            <wp:docPr id="73204412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441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DCA7" w14:textId="2D1DA249" w:rsidR="00E11620" w:rsidRDefault="00E11620" w:rsidP="00E11620">
      <w:pPr>
        <w:pStyle w:val="3"/>
      </w:pPr>
      <w:r>
        <w:t>4.5</w:t>
      </w:r>
    </w:p>
    <w:p w14:paraId="6E51B055" w14:textId="0D21E01E" w:rsidR="00E11620" w:rsidRPr="00E753A4" w:rsidRDefault="00EF4C9D" w:rsidP="00E11620">
      <w:r w:rsidRPr="00EF4C9D">
        <w:rPr>
          <w:b/>
          <w:bCs/>
        </w:rPr>
        <w:t>route add default 192.168.1.14</w:t>
      </w:r>
      <w:r w:rsidR="00D06111" w:rsidRPr="00D06111">
        <w:rPr>
          <w:b/>
          <w:bCs/>
        </w:rPr>
        <w:t xml:space="preserve">  </w:t>
      </w:r>
      <w:r w:rsidR="00D06111" w:rsidRPr="00D06111">
        <w:t xml:space="preserve">--&gt; </w:t>
      </w:r>
      <w:r w:rsidR="00D06111">
        <w:rPr>
          <w:lang w:val="el-GR"/>
        </w:rPr>
        <w:t>Στο</w:t>
      </w:r>
      <w:r w:rsidR="00D06111" w:rsidRPr="00D06111">
        <w:t xml:space="preserve"> </w:t>
      </w:r>
      <w:r w:rsidR="00D06111">
        <w:t>PC1</w:t>
      </w:r>
    </w:p>
    <w:p w14:paraId="22C1EFD1" w14:textId="011DA975" w:rsidR="00E11620" w:rsidRPr="00653ACF" w:rsidRDefault="00E11620" w:rsidP="00E11620">
      <w:pPr>
        <w:pStyle w:val="3"/>
      </w:pPr>
      <w:r>
        <w:t>4.6</w:t>
      </w:r>
    </w:p>
    <w:p w14:paraId="3F84062B" w14:textId="121A1025" w:rsidR="00B74287" w:rsidRPr="00E95590" w:rsidRDefault="00E95590" w:rsidP="00B74287">
      <w:r>
        <w:t>Προστέθηκε το default gateway.</w:t>
      </w:r>
    </w:p>
    <w:p w14:paraId="7DC52769" w14:textId="2EA25526" w:rsidR="00E11620" w:rsidRPr="00E11620" w:rsidRDefault="00B74287" w:rsidP="00E11620">
      <w:r w:rsidRPr="00B74287">
        <w:rPr>
          <w:noProof/>
        </w:rPr>
        <w:drawing>
          <wp:inline distT="0" distB="0" distL="0" distR="0" wp14:anchorId="24A94DB3" wp14:editId="379878E6">
            <wp:extent cx="5836257" cy="1487304"/>
            <wp:effectExtent l="0" t="0" r="0" b="0"/>
            <wp:docPr id="165924353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4353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42045" cy="148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EE27" w14:textId="45A06A97" w:rsidR="00E11620" w:rsidRPr="00653ACF" w:rsidRDefault="00E11620" w:rsidP="00E11620">
      <w:pPr>
        <w:pStyle w:val="3"/>
        <w:rPr>
          <w:lang w:val="el-GR"/>
        </w:rPr>
      </w:pPr>
      <w:r w:rsidRPr="00653ACF">
        <w:rPr>
          <w:lang w:val="el-GR"/>
        </w:rPr>
        <w:t>4.7</w:t>
      </w:r>
    </w:p>
    <w:p w14:paraId="1F11B2C5" w14:textId="675B1C74" w:rsidR="00E11620" w:rsidRPr="00676D20" w:rsidRDefault="00676D20" w:rsidP="00E11620">
      <w:pPr>
        <w:rPr>
          <w:lang w:val="el-GR"/>
        </w:rPr>
      </w:pPr>
      <w:r w:rsidRPr="00676D20">
        <w:rPr>
          <w:lang w:val="el-GR"/>
        </w:rPr>
        <w:t xml:space="preserve">Πάλι δεν ανταποκρίνεται, αλλα αυτή τη φορά δεν υπάρχει το μήνυμα </w:t>
      </w:r>
      <w:r>
        <w:rPr>
          <w:lang w:val="el-GR"/>
        </w:rPr>
        <w:t xml:space="preserve">« </w:t>
      </w:r>
      <w:r>
        <w:t>no</w:t>
      </w:r>
      <w:r w:rsidRPr="00676D20">
        <w:rPr>
          <w:lang w:val="el-GR"/>
        </w:rPr>
        <w:t xml:space="preserve"> </w:t>
      </w:r>
      <w:r>
        <w:t>route</w:t>
      </w:r>
      <w:r w:rsidRPr="00676D20">
        <w:rPr>
          <w:lang w:val="el-GR"/>
        </w:rPr>
        <w:t xml:space="preserve"> </w:t>
      </w:r>
      <w:r>
        <w:t>to</w:t>
      </w:r>
      <w:r w:rsidRPr="00676D20">
        <w:rPr>
          <w:lang w:val="el-GR"/>
        </w:rPr>
        <w:t xml:space="preserve"> </w:t>
      </w:r>
      <w:r>
        <w:t>host</w:t>
      </w:r>
      <w:r>
        <w:rPr>
          <w:lang w:val="el-GR"/>
        </w:rPr>
        <w:t xml:space="preserve"> »</w:t>
      </w:r>
      <w:r w:rsidR="009C6EBB">
        <w:rPr>
          <w:lang w:val="el-GR"/>
        </w:rPr>
        <w:t>.</w:t>
      </w:r>
    </w:p>
    <w:p w14:paraId="6B02C2D5" w14:textId="3DB6E54B" w:rsidR="00E11620" w:rsidRPr="00B12791" w:rsidRDefault="00E11620" w:rsidP="00E11620">
      <w:pPr>
        <w:pStyle w:val="3"/>
        <w:rPr>
          <w:lang w:val="el-GR"/>
        </w:rPr>
      </w:pPr>
      <w:r w:rsidRPr="00B12791">
        <w:rPr>
          <w:lang w:val="el-GR"/>
        </w:rPr>
        <w:t>4.8</w:t>
      </w:r>
    </w:p>
    <w:p w14:paraId="68A20AC3" w14:textId="1E337D27" w:rsidR="00994286" w:rsidRPr="00994286" w:rsidRDefault="00994286" w:rsidP="00E11620">
      <w:pPr>
        <w:rPr>
          <w:lang w:val="el-GR"/>
        </w:rPr>
      </w:pPr>
      <w:r w:rsidRPr="00994286">
        <w:rPr>
          <w:lang w:val="el-GR"/>
        </w:rPr>
        <w:t xml:space="preserve">Εκτελούμε σε διαφορετικές κονσόλες του </w:t>
      </w:r>
      <w:r>
        <w:t>R</w:t>
      </w:r>
      <w:r w:rsidRPr="00994286">
        <w:rPr>
          <w:lang w:val="el-GR"/>
        </w:rPr>
        <w:t xml:space="preserve">1 τις εντολές </w:t>
      </w:r>
      <w:r>
        <w:rPr>
          <w:lang w:val="el-GR"/>
        </w:rPr>
        <w:t xml:space="preserve">« </w:t>
      </w:r>
      <w:r w:rsidRPr="00B7652F">
        <w:rPr>
          <w:b/>
          <w:bCs/>
        </w:rPr>
        <w:t>tcpdump</w:t>
      </w:r>
      <w:r w:rsidRPr="00B7652F">
        <w:rPr>
          <w:b/>
          <w:bCs/>
          <w:lang w:val="el-GR"/>
        </w:rPr>
        <w:t xml:space="preserve"> -</w:t>
      </w:r>
      <w:r w:rsidRPr="00B7652F">
        <w:rPr>
          <w:b/>
          <w:bCs/>
        </w:rPr>
        <w:t>i</w:t>
      </w:r>
      <w:r w:rsidRPr="00B7652F">
        <w:rPr>
          <w:b/>
          <w:bCs/>
          <w:lang w:val="el-GR"/>
        </w:rPr>
        <w:t xml:space="preserve"> </w:t>
      </w:r>
      <w:r w:rsidRPr="00B7652F">
        <w:rPr>
          <w:b/>
          <w:bCs/>
        </w:rPr>
        <w:t>em</w:t>
      </w:r>
      <w:r w:rsidRPr="00B7652F">
        <w:rPr>
          <w:b/>
          <w:bCs/>
          <w:lang w:val="el-GR"/>
        </w:rPr>
        <w:t xml:space="preserve">0 </w:t>
      </w:r>
      <w:r w:rsidRPr="00B7652F">
        <w:rPr>
          <w:b/>
          <w:bCs/>
        </w:rPr>
        <w:t>icmp</w:t>
      </w:r>
      <w:r>
        <w:rPr>
          <w:lang w:val="el-GR"/>
        </w:rPr>
        <w:t xml:space="preserve"> »</w:t>
      </w:r>
      <w:r w:rsidRPr="00994286">
        <w:rPr>
          <w:lang w:val="el-GR"/>
        </w:rPr>
        <w:t xml:space="preserve"> και </w:t>
      </w:r>
      <w:r w:rsidR="00B7652F">
        <w:rPr>
          <w:lang w:val="el-GR"/>
        </w:rPr>
        <w:t xml:space="preserve">« </w:t>
      </w:r>
      <w:r w:rsidRPr="00B7652F">
        <w:rPr>
          <w:b/>
          <w:bCs/>
        </w:rPr>
        <w:t>tcpdump</w:t>
      </w:r>
      <w:r w:rsidRPr="00B7652F">
        <w:rPr>
          <w:b/>
          <w:bCs/>
          <w:lang w:val="el-GR"/>
        </w:rPr>
        <w:t xml:space="preserve"> -</w:t>
      </w:r>
      <w:r w:rsidRPr="00B7652F">
        <w:rPr>
          <w:b/>
          <w:bCs/>
        </w:rPr>
        <w:t>i</w:t>
      </w:r>
      <w:r w:rsidRPr="00B7652F">
        <w:rPr>
          <w:b/>
          <w:bCs/>
          <w:lang w:val="el-GR"/>
        </w:rPr>
        <w:t xml:space="preserve"> </w:t>
      </w:r>
      <w:r w:rsidRPr="00B7652F">
        <w:rPr>
          <w:b/>
          <w:bCs/>
        </w:rPr>
        <w:t>em</w:t>
      </w:r>
      <w:r w:rsidRPr="00B7652F">
        <w:rPr>
          <w:b/>
          <w:bCs/>
          <w:lang w:val="el-GR"/>
        </w:rPr>
        <w:t xml:space="preserve">1 </w:t>
      </w:r>
      <w:r w:rsidRPr="00B7652F">
        <w:rPr>
          <w:b/>
          <w:bCs/>
        </w:rPr>
        <w:t>icmp</w:t>
      </w:r>
      <w:r w:rsidR="00B7652F">
        <w:rPr>
          <w:lang w:val="el-GR"/>
        </w:rPr>
        <w:t xml:space="preserve"> »</w:t>
      </w:r>
      <w:r w:rsidRPr="00994286">
        <w:rPr>
          <w:lang w:val="el-GR"/>
        </w:rPr>
        <w:t xml:space="preserve"> για να καταγράψουμε </w:t>
      </w:r>
      <w:r>
        <w:t>ICMP</w:t>
      </w:r>
      <w:r w:rsidRPr="00994286">
        <w:rPr>
          <w:lang w:val="el-GR"/>
        </w:rPr>
        <w:t xml:space="preserve"> πακέτα στα </w:t>
      </w:r>
      <w:r>
        <w:t>LAN</w:t>
      </w:r>
      <w:r w:rsidRPr="00994286">
        <w:rPr>
          <w:lang w:val="el-GR"/>
        </w:rPr>
        <w:t xml:space="preserve">1 και </w:t>
      </w:r>
      <w:r>
        <w:t>LAN</w:t>
      </w:r>
      <w:r w:rsidRPr="00994286">
        <w:rPr>
          <w:lang w:val="el-GR"/>
        </w:rPr>
        <w:t xml:space="preserve">2 αντίστοιχα. Αυτό που παρατηρούμε είναι πως καταγράφονται κανονικά </w:t>
      </w:r>
      <w:r>
        <w:t>ICMP</w:t>
      </w:r>
      <w:r w:rsidRPr="00994286">
        <w:rPr>
          <w:lang w:val="el-GR"/>
        </w:rPr>
        <w:t xml:space="preserve"> </w:t>
      </w:r>
      <w:r>
        <w:t>Request</w:t>
      </w:r>
      <w:r w:rsidRPr="00994286">
        <w:rPr>
          <w:lang w:val="el-GR"/>
        </w:rPr>
        <w:t xml:space="preserve"> προς τον προορισμό, χωρίς ωστόσο να καταγράφεται κάποιο </w:t>
      </w:r>
      <w:r>
        <w:t>Reply</w:t>
      </w:r>
      <w:r w:rsidRPr="00994286">
        <w:rPr>
          <w:lang w:val="el-GR"/>
        </w:rPr>
        <w:t xml:space="preserve">, αφού στον </w:t>
      </w:r>
      <w:r w:rsidR="00194BC7">
        <w:t>PC</w:t>
      </w:r>
      <w:r w:rsidR="00194BC7" w:rsidRPr="00AD7B69">
        <w:rPr>
          <w:lang w:val="el-GR"/>
        </w:rPr>
        <w:t>3</w:t>
      </w:r>
      <w:r w:rsidRPr="00994286">
        <w:rPr>
          <w:lang w:val="el-GR"/>
        </w:rPr>
        <w:t xml:space="preserve"> δεν έχει οριστεί προκαθορισμένη πύλη</w:t>
      </w:r>
      <w:r w:rsidR="00B7652F">
        <w:rPr>
          <w:lang w:val="el-GR"/>
        </w:rPr>
        <w:t>.</w:t>
      </w:r>
    </w:p>
    <w:p w14:paraId="5958EE88" w14:textId="57FD2A0E" w:rsidR="00E11620" w:rsidRPr="00762BA5" w:rsidRDefault="00E11620" w:rsidP="00E11620">
      <w:pPr>
        <w:pStyle w:val="3"/>
      </w:pPr>
      <w:r w:rsidRPr="00762BA5">
        <w:t>4.9</w:t>
      </w:r>
    </w:p>
    <w:p w14:paraId="502AF5DB" w14:textId="2202A482" w:rsidR="00E11620" w:rsidRPr="00E753A4" w:rsidRDefault="004817BF" w:rsidP="00E11620">
      <w:pPr>
        <w:rPr>
          <w:b/>
          <w:bCs/>
        </w:rPr>
      </w:pPr>
      <w:r w:rsidRPr="00EF4C9D">
        <w:rPr>
          <w:b/>
          <w:bCs/>
        </w:rPr>
        <w:t>route</w:t>
      </w:r>
      <w:r w:rsidRPr="00E753A4">
        <w:rPr>
          <w:b/>
          <w:bCs/>
        </w:rPr>
        <w:t xml:space="preserve"> </w:t>
      </w:r>
      <w:r w:rsidRPr="00EF4C9D">
        <w:rPr>
          <w:b/>
          <w:bCs/>
        </w:rPr>
        <w:t>add</w:t>
      </w:r>
      <w:r w:rsidRPr="00E753A4">
        <w:rPr>
          <w:b/>
          <w:bCs/>
        </w:rPr>
        <w:t xml:space="preserve"> </w:t>
      </w:r>
      <w:r w:rsidRPr="00EF4C9D">
        <w:rPr>
          <w:b/>
          <w:bCs/>
        </w:rPr>
        <w:t>default</w:t>
      </w:r>
      <w:r w:rsidRPr="00E753A4">
        <w:rPr>
          <w:b/>
          <w:bCs/>
        </w:rPr>
        <w:t xml:space="preserve"> 192.168.1.14</w:t>
      </w:r>
      <w:r w:rsidR="00E753A4">
        <w:rPr>
          <w:b/>
          <w:bCs/>
        </w:rPr>
        <w:t xml:space="preserve"> </w:t>
      </w:r>
      <w:r w:rsidR="00E753A4" w:rsidRPr="00D06111">
        <w:t xml:space="preserve">--&gt; </w:t>
      </w:r>
      <w:r w:rsidR="00E753A4">
        <w:rPr>
          <w:lang w:val="el-GR"/>
        </w:rPr>
        <w:t>Στο</w:t>
      </w:r>
      <w:r w:rsidR="00E753A4" w:rsidRPr="00D06111">
        <w:t xml:space="preserve"> </w:t>
      </w:r>
      <w:r w:rsidR="00E753A4">
        <w:t>PC3</w:t>
      </w:r>
    </w:p>
    <w:p w14:paraId="7D6BC195" w14:textId="7ABBF877" w:rsidR="00E11620" w:rsidRPr="00E753A4" w:rsidRDefault="00E11620" w:rsidP="00E11620">
      <w:pPr>
        <w:pStyle w:val="3"/>
      </w:pPr>
      <w:r w:rsidRPr="00E753A4">
        <w:t>4.10</w:t>
      </w:r>
    </w:p>
    <w:p w14:paraId="07F5A9C6" w14:textId="77777777" w:rsidR="00FD6A1A" w:rsidRDefault="00FD6A1A" w:rsidP="00FD6A1A">
      <w:pPr>
        <w:rPr>
          <w:lang w:val="el-GR"/>
        </w:rPr>
      </w:pPr>
      <w:r w:rsidRPr="00FD6A1A">
        <w:rPr>
          <w:lang w:val="el-GR"/>
        </w:rPr>
        <w:t xml:space="preserve">Πλέον, όχι μόνο έχουμε επιτυχής αποστολή του </w:t>
      </w:r>
      <w:r>
        <w:t>ICMP</w:t>
      </w:r>
      <w:r w:rsidRPr="00FD6A1A">
        <w:rPr>
          <w:lang w:val="el-GR"/>
        </w:rPr>
        <w:t xml:space="preserve"> </w:t>
      </w:r>
      <w:r>
        <w:t>Request</w:t>
      </w:r>
      <w:r w:rsidRPr="00FD6A1A">
        <w:rPr>
          <w:lang w:val="el-GR"/>
        </w:rPr>
        <w:t xml:space="preserve">, αλλά λαμβάνουμε κανονικά και το </w:t>
      </w:r>
      <w:r>
        <w:t>ICMP</w:t>
      </w:r>
      <w:r w:rsidRPr="00FD6A1A">
        <w:rPr>
          <w:lang w:val="el-GR"/>
        </w:rPr>
        <w:t xml:space="preserve"> </w:t>
      </w:r>
      <w:r>
        <w:t>Reply</w:t>
      </w:r>
      <w:r w:rsidRPr="00FD6A1A">
        <w:rPr>
          <w:lang w:val="el-GR"/>
        </w:rPr>
        <w:t xml:space="preserve">. Τα βήματα που συμβαίνουν είναι τα εξής: </w:t>
      </w:r>
    </w:p>
    <w:p w14:paraId="7A32E514" w14:textId="77777777" w:rsidR="00FD6A1A" w:rsidRDefault="00FD6A1A" w:rsidP="00FD6A1A">
      <w:pPr>
        <w:rPr>
          <w:lang w:val="el-GR"/>
        </w:rPr>
      </w:pPr>
      <w:r w:rsidRPr="00FD6A1A">
        <w:rPr>
          <w:lang w:val="el-GR"/>
        </w:rPr>
        <w:t xml:space="preserve">1) Το </w:t>
      </w:r>
      <w:r>
        <w:t>PC</w:t>
      </w:r>
      <w:r w:rsidRPr="00FD6A1A">
        <w:rPr>
          <w:lang w:val="el-GR"/>
        </w:rPr>
        <w:t xml:space="preserve">1 πάει να στείλει πακέτο στο </w:t>
      </w:r>
      <w:r>
        <w:t>PC</w:t>
      </w:r>
      <w:r w:rsidRPr="00FD6A1A">
        <w:rPr>
          <w:lang w:val="el-GR"/>
        </w:rPr>
        <w:t xml:space="preserve">3, ωστόσο βλέπει πως είναι σε διαφορετικά δίκτυα, επομένως το στέλνει στο </w:t>
      </w:r>
      <w:r>
        <w:t>default</w:t>
      </w:r>
      <w:r w:rsidRPr="00FD6A1A">
        <w:rPr>
          <w:lang w:val="el-GR"/>
        </w:rPr>
        <w:t xml:space="preserve"> </w:t>
      </w:r>
      <w:r>
        <w:t>gateway</w:t>
      </w:r>
      <w:r w:rsidRPr="00FD6A1A">
        <w:rPr>
          <w:lang w:val="el-GR"/>
        </w:rPr>
        <w:t xml:space="preserve">, εν προκειμένω στο </w:t>
      </w:r>
      <w:r>
        <w:t>em</w:t>
      </w:r>
      <w:r w:rsidRPr="00FD6A1A">
        <w:rPr>
          <w:lang w:val="el-GR"/>
        </w:rPr>
        <w:t xml:space="preserve">0 του </w:t>
      </w:r>
      <w:r>
        <w:t>R</w:t>
      </w:r>
      <w:r w:rsidRPr="00FD6A1A">
        <w:rPr>
          <w:lang w:val="el-GR"/>
        </w:rPr>
        <w:t xml:space="preserve">1. </w:t>
      </w:r>
    </w:p>
    <w:p w14:paraId="2C6564A8" w14:textId="77777777" w:rsidR="00FD6A1A" w:rsidRDefault="00FD6A1A" w:rsidP="00FD6A1A">
      <w:pPr>
        <w:rPr>
          <w:lang w:val="el-GR"/>
        </w:rPr>
      </w:pPr>
      <w:r w:rsidRPr="00FD6A1A">
        <w:rPr>
          <w:lang w:val="el-GR"/>
        </w:rPr>
        <w:lastRenderedPageBreak/>
        <w:t xml:space="preserve">2) Το </w:t>
      </w:r>
      <w:r>
        <w:t>R</w:t>
      </w:r>
      <w:r w:rsidRPr="00FD6A1A">
        <w:rPr>
          <w:lang w:val="el-GR"/>
        </w:rPr>
        <w:t xml:space="preserve">1, έχει καταγραφή για τη διεύθυνση </w:t>
      </w:r>
      <w:r>
        <w:t>IP</w:t>
      </w:r>
      <w:r w:rsidRPr="00FD6A1A">
        <w:rPr>
          <w:lang w:val="el-GR"/>
        </w:rPr>
        <w:t xml:space="preserve"> του παραλήπτη (του </w:t>
      </w:r>
      <w:r>
        <w:t>PC</w:t>
      </w:r>
      <w:r w:rsidRPr="00FD6A1A">
        <w:rPr>
          <w:lang w:val="el-GR"/>
        </w:rPr>
        <w:t xml:space="preserve">3) στην </w:t>
      </w:r>
      <w:r>
        <w:t>em</w:t>
      </w:r>
      <w:r w:rsidRPr="00FD6A1A">
        <w:rPr>
          <w:lang w:val="el-GR"/>
        </w:rPr>
        <w:t xml:space="preserve">1 του, επομένως στέλνει το πακέτο από αυτή την κάρτα δικτύου απευθείας στο </w:t>
      </w:r>
      <w:r>
        <w:t>PC</w:t>
      </w:r>
      <w:r w:rsidRPr="00FD6A1A">
        <w:rPr>
          <w:lang w:val="el-GR"/>
        </w:rPr>
        <w:t xml:space="preserve">3. </w:t>
      </w:r>
    </w:p>
    <w:p w14:paraId="6E521A31" w14:textId="77777777" w:rsidR="00FD6A1A" w:rsidRDefault="00FD6A1A" w:rsidP="00FD6A1A">
      <w:pPr>
        <w:rPr>
          <w:lang w:val="el-GR"/>
        </w:rPr>
      </w:pPr>
      <w:r w:rsidRPr="00FD6A1A">
        <w:rPr>
          <w:lang w:val="el-GR"/>
        </w:rPr>
        <w:t xml:space="preserve">3) Το </w:t>
      </w:r>
      <w:r>
        <w:t>PC</w:t>
      </w:r>
      <w:r w:rsidRPr="00FD6A1A">
        <w:rPr>
          <w:lang w:val="el-GR"/>
        </w:rPr>
        <w:t xml:space="preserve">3 λαμβάνει το μήνυμα και επειδή προφανώς το </w:t>
      </w:r>
      <w:r>
        <w:t>PC</w:t>
      </w:r>
      <w:r w:rsidRPr="00FD6A1A">
        <w:rPr>
          <w:lang w:val="el-GR"/>
        </w:rPr>
        <w:t xml:space="preserve">1 είναι επίσης σε διαφορετικό δίκτυο από αυτό, προωθεί την απάντησή του στο </w:t>
      </w:r>
      <w:r>
        <w:t>default</w:t>
      </w:r>
      <w:r w:rsidRPr="00FD6A1A">
        <w:rPr>
          <w:lang w:val="el-GR"/>
        </w:rPr>
        <w:t xml:space="preserve"> </w:t>
      </w:r>
      <w:r>
        <w:t>gateway</w:t>
      </w:r>
      <w:r w:rsidRPr="00FD6A1A">
        <w:rPr>
          <w:lang w:val="el-GR"/>
        </w:rPr>
        <w:t xml:space="preserve"> του, δηλαδή στο </w:t>
      </w:r>
      <w:r>
        <w:t>em</w:t>
      </w:r>
      <w:r w:rsidRPr="00FD6A1A">
        <w:rPr>
          <w:lang w:val="el-GR"/>
        </w:rPr>
        <w:t xml:space="preserve">1 του </w:t>
      </w:r>
      <w:r>
        <w:t>R</w:t>
      </w:r>
      <w:r w:rsidRPr="00FD6A1A">
        <w:rPr>
          <w:lang w:val="el-GR"/>
        </w:rPr>
        <w:t xml:space="preserve">1. </w:t>
      </w:r>
    </w:p>
    <w:p w14:paraId="5B1333BB" w14:textId="48D35434" w:rsidR="00FD6A1A" w:rsidRPr="00FD6A1A" w:rsidRDefault="00FD6A1A" w:rsidP="00FD6A1A">
      <w:pPr>
        <w:rPr>
          <w:lang w:val="el-GR"/>
        </w:rPr>
      </w:pPr>
      <w:r w:rsidRPr="00FD6A1A">
        <w:rPr>
          <w:lang w:val="el-GR"/>
        </w:rPr>
        <w:t xml:space="preserve">4) Με τη σειρά του, το </w:t>
      </w:r>
      <w:r>
        <w:t>R</w:t>
      </w:r>
      <w:r w:rsidRPr="00FD6A1A">
        <w:rPr>
          <w:lang w:val="el-GR"/>
        </w:rPr>
        <w:t xml:space="preserve">1 ακολουθεί πλέον αντίστροφη πορεία και στέλνει το πακέτο από το </w:t>
      </w:r>
      <w:r>
        <w:t>em</w:t>
      </w:r>
      <w:r w:rsidRPr="00FD6A1A">
        <w:rPr>
          <w:lang w:val="el-GR"/>
        </w:rPr>
        <w:t xml:space="preserve">0 απευθείας στο </w:t>
      </w:r>
      <w:r>
        <w:t>PC</w:t>
      </w:r>
      <w:r w:rsidRPr="00FD6A1A">
        <w:rPr>
          <w:lang w:val="el-GR"/>
        </w:rPr>
        <w:t>1.</w:t>
      </w:r>
    </w:p>
    <w:p w14:paraId="32D94174" w14:textId="127CEF32" w:rsidR="00E11620" w:rsidRPr="00FD6A1A" w:rsidRDefault="00E11620" w:rsidP="00E11620">
      <w:pPr>
        <w:pStyle w:val="3"/>
        <w:rPr>
          <w:lang w:val="el-GR"/>
        </w:rPr>
      </w:pPr>
      <w:r w:rsidRPr="00FD6A1A">
        <w:rPr>
          <w:lang w:val="el-GR"/>
        </w:rPr>
        <w:t>4.11</w:t>
      </w:r>
    </w:p>
    <w:p w14:paraId="1D59432E" w14:textId="75FB0A9F" w:rsidR="00E11620" w:rsidRDefault="00FD6A1A" w:rsidP="00E11620">
      <w:pPr>
        <w:rPr>
          <w:lang w:val="el-GR"/>
        </w:rPr>
      </w:pPr>
      <w:r w:rsidRPr="00FD6A1A">
        <w:rPr>
          <w:lang w:val="el-GR"/>
        </w:rPr>
        <w:t xml:space="preserve">2 βήματα, υπάρχει στη μέση ο </w:t>
      </w:r>
      <w:r>
        <w:t>R</w:t>
      </w:r>
      <w:r w:rsidRPr="00FD6A1A">
        <w:rPr>
          <w:lang w:val="el-GR"/>
        </w:rPr>
        <w:t>1 ο οποίος μετράει σαν έξτρα βήμα</w:t>
      </w:r>
      <w:r>
        <w:rPr>
          <w:lang w:val="el-GR"/>
        </w:rPr>
        <w:t>.</w:t>
      </w:r>
    </w:p>
    <w:p w14:paraId="44F523AD" w14:textId="39C7E096" w:rsidR="00FD6A1A" w:rsidRPr="00FD6A1A" w:rsidRDefault="00701BEF" w:rsidP="00E11620">
      <w:pPr>
        <w:rPr>
          <w:lang w:val="el-GR"/>
        </w:rPr>
      </w:pPr>
      <w:r w:rsidRPr="00701BEF">
        <w:rPr>
          <w:noProof/>
          <w:lang w:val="el-GR"/>
        </w:rPr>
        <w:drawing>
          <wp:inline distT="0" distB="0" distL="0" distR="0" wp14:anchorId="43FFA353" wp14:editId="16852D09">
            <wp:extent cx="6241774" cy="750125"/>
            <wp:effectExtent l="0" t="0" r="0" b="0"/>
            <wp:docPr id="52098272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8272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56722" cy="75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5BE6" w14:textId="530DE477" w:rsidR="00E11620" w:rsidRPr="00D63664" w:rsidRDefault="00E11620" w:rsidP="00E11620">
      <w:pPr>
        <w:pStyle w:val="3"/>
      </w:pPr>
      <w:r w:rsidRPr="00D63664">
        <w:t>4.12</w:t>
      </w:r>
    </w:p>
    <w:p w14:paraId="4B8AB0DD" w14:textId="7CE49E96" w:rsidR="00E11620" w:rsidRPr="000C7110" w:rsidRDefault="000C7110" w:rsidP="00E11620">
      <w:pPr>
        <w:rPr>
          <w:b/>
          <w:bCs/>
        </w:rPr>
      </w:pPr>
      <w:r w:rsidRPr="000C7110">
        <w:rPr>
          <w:b/>
          <w:bCs/>
        </w:rPr>
        <w:t>arp -ad</w:t>
      </w:r>
    </w:p>
    <w:p w14:paraId="175C905A" w14:textId="2CBA78E3" w:rsidR="00E11620" w:rsidRPr="00D63664" w:rsidRDefault="00E11620" w:rsidP="00E11620">
      <w:pPr>
        <w:pStyle w:val="3"/>
      </w:pPr>
      <w:r w:rsidRPr="00D63664">
        <w:t>4.13</w:t>
      </w:r>
    </w:p>
    <w:p w14:paraId="51B3A1EF" w14:textId="5A6D714E" w:rsidR="00E11620" w:rsidRDefault="00D63664" w:rsidP="00E11620">
      <w:pPr>
        <w:rPr>
          <w:b/>
          <w:bCs/>
        </w:rPr>
      </w:pPr>
      <w:r w:rsidRPr="00D63664">
        <w:rPr>
          <w:b/>
          <w:bCs/>
        </w:rPr>
        <w:t>tcpdump -i em</w:t>
      </w:r>
      <w:r>
        <w:rPr>
          <w:b/>
          <w:bCs/>
        </w:rPr>
        <w:t>0</w:t>
      </w:r>
      <w:r w:rsidRPr="00D63664">
        <w:rPr>
          <w:b/>
          <w:bCs/>
        </w:rPr>
        <w:t xml:space="preserve"> -vvv -e</w:t>
      </w:r>
    </w:p>
    <w:p w14:paraId="32DFEA81" w14:textId="2266422B" w:rsidR="00D63664" w:rsidRPr="00D63664" w:rsidRDefault="00D63664" w:rsidP="00E11620">
      <w:pPr>
        <w:rPr>
          <w:b/>
          <w:bCs/>
        </w:rPr>
      </w:pPr>
      <w:r w:rsidRPr="00D63664">
        <w:rPr>
          <w:b/>
          <w:bCs/>
        </w:rPr>
        <w:t>tcpdump -i em1 -vvv -e</w:t>
      </w:r>
    </w:p>
    <w:p w14:paraId="3E05832F" w14:textId="2513ACAA" w:rsidR="00E11620" w:rsidRPr="00653ACF" w:rsidRDefault="00E11620" w:rsidP="00E11620">
      <w:pPr>
        <w:pStyle w:val="3"/>
      </w:pPr>
      <w:r w:rsidRPr="00653ACF">
        <w:t>4.14</w:t>
      </w:r>
    </w:p>
    <w:p w14:paraId="54F159F6" w14:textId="2397A7F1" w:rsidR="00676D20" w:rsidRPr="00653ACF" w:rsidRDefault="000656D8" w:rsidP="00676D20">
      <w:pPr>
        <w:rPr>
          <w:b/>
          <w:bCs/>
        </w:rPr>
      </w:pPr>
      <w:r w:rsidRPr="000656D8">
        <w:rPr>
          <w:b/>
          <w:bCs/>
        </w:rPr>
        <w:t>ping</w:t>
      </w:r>
      <w:r w:rsidRPr="00653ACF">
        <w:rPr>
          <w:b/>
          <w:bCs/>
        </w:rPr>
        <w:t xml:space="preserve"> -</w:t>
      </w:r>
      <w:r w:rsidRPr="000656D8">
        <w:rPr>
          <w:b/>
          <w:bCs/>
        </w:rPr>
        <w:t>c</w:t>
      </w:r>
      <w:r w:rsidRPr="00653ACF">
        <w:rPr>
          <w:b/>
          <w:bCs/>
        </w:rPr>
        <w:t xml:space="preserve"> 1 192.168.1.18</w:t>
      </w:r>
    </w:p>
    <w:p w14:paraId="1E4038B9" w14:textId="31170FB1" w:rsidR="00E11620" w:rsidRDefault="00E11620" w:rsidP="00E11620">
      <w:pPr>
        <w:pStyle w:val="3"/>
      </w:pPr>
      <w:r w:rsidRPr="00653ACF">
        <w:t>4.15</w:t>
      </w:r>
    </w:p>
    <w:p w14:paraId="630551EB" w14:textId="6800EBA2" w:rsidR="000C7110" w:rsidRPr="00904172" w:rsidRDefault="000C7110" w:rsidP="000C7110">
      <w:pPr>
        <w:rPr>
          <w:u w:val="single"/>
        </w:rPr>
      </w:pPr>
      <w:r w:rsidRPr="00904172">
        <w:rPr>
          <w:u w:val="single"/>
        </w:rPr>
        <w:t>LAN1</w:t>
      </w:r>
    </w:p>
    <w:p w14:paraId="2A83A275" w14:textId="4F60BB37" w:rsidR="000C7110" w:rsidRDefault="000C7110" w:rsidP="00676D20">
      <w:r>
        <w:t xml:space="preserve">MAC source : </w:t>
      </w:r>
      <w:r w:rsidR="008C344F">
        <w:t xml:space="preserve">08:00:27:C2:25:85 </w:t>
      </w:r>
      <w:r>
        <w:t xml:space="preserve">(PC1) </w:t>
      </w:r>
    </w:p>
    <w:p w14:paraId="65E5EAAA" w14:textId="36CBD7CA" w:rsidR="000C7110" w:rsidRDefault="000C7110" w:rsidP="00676D20">
      <w:r>
        <w:t xml:space="preserve">MAC destination : </w:t>
      </w:r>
      <w:r w:rsidR="008C344F">
        <w:t xml:space="preserve">08:00:27:48:1C:7E </w:t>
      </w:r>
      <w:r>
        <w:t>(R1</w:t>
      </w:r>
      <w:r w:rsidR="00415536">
        <w:t xml:space="preserve"> em0</w:t>
      </w:r>
      <w:r>
        <w:t xml:space="preserve">) </w:t>
      </w:r>
    </w:p>
    <w:p w14:paraId="00A25DFD" w14:textId="13DCA8F5" w:rsidR="000C7110" w:rsidRDefault="000C7110" w:rsidP="00676D20">
      <w:r>
        <w:t>IPv4 source : 192.168.1.1 (PC1)</w:t>
      </w:r>
    </w:p>
    <w:p w14:paraId="26A1667C" w14:textId="3E307553" w:rsidR="00676D20" w:rsidRPr="000C7110" w:rsidRDefault="000C7110" w:rsidP="00676D20">
      <w:r>
        <w:t>IPv4 destination : 192.168.1.18 (PC3)</w:t>
      </w:r>
    </w:p>
    <w:p w14:paraId="13D371FC" w14:textId="76ACA5F7" w:rsidR="00E11620" w:rsidRPr="00653ACF" w:rsidRDefault="00E11620" w:rsidP="00E11620">
      <w:pPr>
        <w:pStyle w:val="3"/>
      </w:pPr>
      <w:r w:rsidRPr="00653ACF">
        <w:t>4.16</w:t>
      </w:r>
    </w:p>
    <w:p w14:paraId="352616F6" w14:textId="21A9D5B0" w:rsidR="00676D20" w:rsidRDefault="00904172" w:rsidP="00676D20">
      <w:pPr>
        <w:rPr>
          <w:u w:val="single"/>
        </w:rPr>
      </w:pPr>
      <w:r w:rsidRPr="00904172">
        <w:rPr>
          <w:u w:val="single"/>
        </w:rPr>
        <w:t>LAN2</w:t>
      </w:r>
    </w:p>
    <w:p w14:paraId="435FE6FD" w14:textId="14A815C9" w:rsidR="00904172" w:rsidRDefault="00904172" w:rsidP="00676D20">
      <w:r>
        <w:t>MAC source : 08:00:27:</w:t>
      </w:r>
      <w:r w:rsidR="00654048">
        <w:t>DA</w:t>
      </w:r>
      <w:r>
        <w:t>:</w:t>
      </w:r>
      <w:r w:rsidR="00654048">
        <w:t>E8</w:t>
      </w:r>
      <w:r>
        <w:t>:</w:t>
      </w:r>
      <w:r w:rsidR="00654048">
        <w:t>EC</w:t>
      </w:r>
      <w:r>
        <w:t xml:space="preserve"> (R1</w:t>
      </w:r>
      <w:r w:rsidR="00415536">
        <w:t xml:space="preserve"> em1</w:t>
      </w:r>
      <w:r>
        <w:t xml:space="preserve">) </w:t>
      </w:r>
    </w:p>
    <w:p w14:paraId="542A12F6" w14:textId="4257E412" w:rsidR="00904172" w:rsidRDefault="00904172" w:rsidP="00676D20">
      <w:r>
        <w:t>MAC destination : 08:00:27:</w:t>
      </w:r>
      <w:r w:rsidR="00654048">
        <w:t>EB:1F:4C</w:t>
      </w:r>
      <w:r>
        <w:t xml:space="preserve"> (PC3) </w:t>
      </w:r>
    </w:p>
    <w:p w14:paraId="726C1FB9" w14:textId="2CBD503B" w:rsidR="00904172" w:rsidRDefault="00904172" w:rsidP="00676D20">
      <w:r>
        <w:t>IPv4 source : 192.168.1.1 (PC1)</w:t>
      </w:r>
    </w:p>
    <w:p w14:paraId="10135C4F" w14:textId="6D2653DC" w:rsidR="00904172" w:rsidRPr="00653ACF" w:rsidRDefault="00904172" w:rsidP="00676D20">
      <w:pPr>
        <w:rPr>
          <w:u w:val="single"/>
        </w:rPr>
      </w:pPr>
      <w:r>
        <w:t>IPv</w:t>
      </w:r>
      <w:r w:rsidRPr="00653ACF">
        <w:t xml:space="preserve">4 </w:t>
      </w:r>
      <w:r>
        <w:t>destination</w:t>
      </w:r>
      <w:r w:rsidRPr="00653ACF">
        <w:t xml:space="preserve"> : 192.168.1.18 (</w:t>
      </w:r>
      <w:r>
        <w:t>PC</w:t>
      </w:r>
      <w:r w:rsidRPr="00653ACF">
        <w:t>3)</w:t>
      </w:r>
    </w:p>
    <w:p w14:paraId="05BEBE60" w14:textId="77777777" w:rsidR="00904172" w:rsidRPr="00653ACF" w:rsidRDefault="00904172" w:rsidP="00676D20"/>
    <w:p w14:paraId="271DE74B" w14:textId="6C6825B4" w:rsidR="00E11620" w:rsidRPr="00FD6A1A" w:rsidRDefault="00E11620" w:rsidP="00E11620">
      <w:pPr>
        <w:pStyle w:val="3"/>
        <w:rPr>
          <w:lang w:val="el-GR"/>
        </w:rPr>
      </w:pPr>
      <w:r w:rsidRPr="00FD6A1A">
        <w:rPr>
          <w:lang w:val="el-GR"/>
        </w:rPr>
        <w:t>4.17</w:t>
      </w:r>
    </w:p>
    <w:p w14:paraId="1C549364" w14:textId="7C6D6D42" w:rsidR="00676D20" w:rsidRPr="00F348B7" w:rsidRDefault="000F73A3" w:rsidP="00676D20">
      <w:pPr>
        <w:rPr>
          <w:lang w:val="el-GR"/>
        </w:rPr>
      </w:pPr>
      <w:r w:rsidRPr="000F73A3">
        <w:rPr>
          <w:lang w:val="el-GR"/>
        </w:rPr>
        <w:t xml:space="preserve">Οι διευθύνσεις </w:t>
      </w:r>
      <w:r>
        <w:t>IP</w:t>
      </w:r>
      <w:r w:rsidRPr="000F73A3">
        <w:rPr>
          <w:lang w:val="el-GR"/>
        </w:rPr>
        <w:t xml:space="preserve"> μένουν σταθερές, αλλά μεταβάλ</w:t>
      </w:r>
      <w:r w:rsidR="00641174">
        <w:rPr>
          <w:lang w:val="el-GR"/>
        </w:rPr>
        <w:t>λ</w:t>
      </w:r>
      <w:r w:rsidRPr="000F73A3">
        <w:rPr>
          <w:lang w:val="el-GR"/>
        </w:rPr>
        <w:t xml:space="preserve">ονται οι διευθύνσεις </w:t>
      </w:r>
      <w:r>
        <w:t>MAC</w:t>
      </w:r>
      <w:r w:rsidRPr="000F73A3">
        <w:rPr>
          <w:lang w:val="el-GR"/>
        </w:rPr>
        <w:t xml:space="preserve"> οσο το πακέτο προωθείται </w:t>
      </w:r>
      <w:r w:rsidR="00353644">
        <w:rPr>
          <w:lang w:val="el-GR"/>
        </w:rPr>
        <w:t>από</w:t>
      </w:r>
      <w:r w:rsidRPr="000F73A3">
        <w:rPr>
          <w:lang w:val="el-GR"/>
        </w:rPr>
        <w:t xml:space="preserve"> δρομολογητή σε δρομολογητή.  Από τη στιγμή που η διεύθυνση </w:t>
      </w:r>
      <w:r>
        <w:t>IP</w:t>
      </w:r>
      <w:r w:rsidRPr="000F73A3">
        <w:rPr>
          <w:lang w:val="el-GR"/>
        </w:rPr>
        <w:t xml:space="preserve"> δεν ανήκει στο τοπικό δίκτυο, αυτή προωθείται κατευθείαν στο </w:t>
      </w:r>
      <w:r>
        <w:t>default</w:t>
      </w:r>
      <w:r w:rsidRPr="000F73A3">
        <w:rPr>
          <w:lang w:val="el-GR"/>
        </w:rPr>
        <w:t xml:space="preserve"> </w:t>
      </w:r>
      <w:r>
        <w:t>gateway</w:t>
      </w:r>
      <w:r w:rsidRPr="000F73A3">
        <w:rPr>
          <w:lang w:val="el-GR"/>
        </w:rPr>
        <w:t xml:space="preserve"> ο οποίος είναι υπέυθυνος να βρεί αυτός τη </w:t>
      </w:r>
      <w:r>
        <w:t>MAC</w:t>
      </w:r>
      <w:r w:rsidRPr="000F73A3">
        <w:rPr>
          <w:lang w:val="el-GR"/>
        </w:rPr>
        <w:t xml:space="preserve"> του προορισμού, διατηρώντας ωστόσο τη διεύθυνση </w:t>
      </w:r>
      <w:r>
        <w:t>IP</w:t>
      </w:r>
      <w:r w:rsidRPr="000F73A3">
        <w:rPr>
          <w:lang w:val="el-GR"/>
        </w:rPr>
        <w:t>, γιατί αλλιώς το πακέτο θα χανόταν</w:t>
      </w:r>
      <w:r w:rsidR="00F348B7" w:rsidRPr="00F348B7">
        <w:rPr>
          <w:lang w:val="el-GR"/>
        </w:rPr>
        <w:t>.</w:t>
      </w:r>
    </w:p>
    <w:p w14:paraId="0042A299" w14:textId="3A0686DA" w:rsidR="00E11620" w:rsidRPr="00C90C59" w:rsidRDefault="00E11620" w:rsidP="00E11620">
      <w:pPr>
        <w:pStyle w:val="3"/>
      </w:pPr>
      <w:r w:rsidRPr="00C90C59">
        <w:t>4.18</w:t>
      </w:r>
    </w:p>
    <w:p w14:paraId="6E813338" w14:textId="466A9330" w:rsidR="00676D20" w:rsidRPr="004A4817" w:rsidRDefault="00C90C59" w:rsidP="00676D20">
      <w:pPr>
        <w:rPr>
          <w:b/>
          <w:bCs/>
        </w:rPr>
      </w:pPr>
      <w:r w:rsidRPr="00C90C59">
        <w:rPr>
          <w:b/>
          <w:bCs/>
        </w:rPr>
        <w:t>ssh 192.168.1.18 -l lab</w:t>
      </w:r>
    </w:p>
    <w:p w14:paraId="14F7CA4A" w14:textId="0C0D92BF" w:rsidR="00E11620" w:rsidRDefault="00E11620" w:rsidP="00E11620">
      <w:pPr>
        <w:pStyle w:val="3"/>
      </w:pPr>
      <w:r w:rsidRPr="00C90C59">
        <w:t>4.19</w:t>
      </w:r>
    </w:p>
    <w:p w14:paraId="4926BF90" w14:textId="2CE57C0D" w:rsidR="00125558" w:rsidRPr="00D7770D" w:rsidRDefault="00125558" w:rsidP="00125558">
      <w:pPr>
        <w:rPr>
          <w:b/>
          <w:bCs/>
        </w:rPr>
      </w:pPr>
      <w:r w:rsidRPr="00D7770D">
        <w:rPr>
          <w:b/>
          <w:bCs/>
        </w:rPr>
        <w:t>netstat -an | grep 192.168.1.18</w:t>
      </w:r>
    </w:p>
    <w:p w14:paraId="3D93C7E4" w14:textId="77777777" w:rsidR="002F38EF" w:rsidRDefault="00C90C59" w:rsidP="00676D20">
      <w:r>
        <w:t xml:space="preserve">Protocol : TCP </w:t>
      </w:r>
    </w:p>
    <w:p w14:paraId="63958BCC" w14:textId="103CCA33" w:rsidR="002F38EF" w:rsidRDefault="00C90C59" w:rsidP="00676D20">
      <w:r>
        <w:t xml:space="preserve">Local port (PC1) : </w:t>
      </w:r>
      <w:r w:rsidR="002F38EF">
        <w:t>18403</w:t>
      </w:r>
      <w:r>
        <w:t xml:space="preserve"> </w:t>
      </w:r>
    </w:p>
    <w:p w14:paraId="4DF4985A" w14:textId="271ECC6F" w:rsidR="00676D20" w:rsidRDefault="00C90C59" w:rsidP="00676D20">
      <w:r>
        <w:t>Remote port (PC3) : 22</w:t>
      </w:r>
    </w:p>
    <w:p w14:paraId="2C7977BE" w14:textId="0859180A" w:rsidR="00125558" w:rsidRPr="00C90C59" w:rsidRDefault="00125558" w:rsidP="00676D20">
      <w:r w:rsidRPr="00125558">
        <w:rPr>
          <w:noProof/>
        </w:rPr>
        <w:drawing>
          <wp:inline distT="0" distB="0" distL="0" distR="0" wp14:anchorId="5CFBF84B" wp14:editId="3381F6B3">
            <wp:extent cx="6332561" cy="308691"/>
            <wp:effectExtent l="0" t="0" r="0" b="0"/>
            <wp:docPr id="142012020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2020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47068" cy="3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3ACC" w14:textId="6785E409" w:rsidR="00E11620" w:rsidRPr="00FD6A1A" w:rsidRDefault="00E11620" w:rsidP="00E11620">
      <w:pPr>
        <w:pStyle w:val="3"/>
        <w:rPr>
          <w:lang w:val="el-GR"/>
        </w:rPr>
      </w:pPr>
      <w:r w:rsidRPr="00FD6A1A">
        <w:rPr>
          <w:lang w:val="el-GR"/>
        </w:rPr>
        <w:t>4.20</w:t>
      </w:r>
    </w:p>
    <w:p w14:paraId="4C5B9F83" w14:textId="4AECECA1" w:rsidR="00E11620" w:rsidRPr="00653ACF" w:rsidRDefault="000C24D4" w:rsidP="00EA2A2C">
      <w:pPr>
        <w:rPr>
          <w:lang w:val="el-GR"/>
        </w:rPr>
      </w:pPr>
      <w:r w:rsidRPr="00C80861">
        <w:rPr>
          <w:b/>
          <w:bCs/>
        </w:rPr>
        <w:t>netstat</w:t>
      </w:r>
      <w:r w:rsidRPr="00C80861">
        <w:rPr>
          <w:b/>
          <w:bCs/>
          <w:lang w:val="el-GR"/>
        </w:rPr>
        <w:t xml:space="preserve"> -</w:t>
      </w:r>
      <w:r w:rsidRPr="00C80861">
        <w:rPr>
          <w:b/>
          <w:bCs/>
        </w:rPr>
        <w:t>p</w:t>
      </w:r>
      <w:r w:rsidRPr="00C80861">
        <w:rPr>
          <w:b/>
          <w:bCs/>
          <w:lang w:val="el-GR"/>
        </w:rPr>
        <w:t xml:space="preserve"> </w:t>
      </w:r>
      <w:r w:rsidRPr="00C80861">
        <w:rPr>
          <w:b/>
          <w:bCs/>
        </w:rPr>
        <w:t>tcp</w:t>
      </w:r>
      <w:r w:rsidR="005330FC" w:rsidRPr="005330FC">
        <w:rPr>
          <w:b/>
          <w:bCs/>
          <w:lang w:val="el-GR"/>
        </w:rPr>
        <w:t xml:space="preserve"> </w:t>
      </w:r>
      <w:r w:rsidR="005330FC" w:rsidRPr="005330FC">
        <w:rPr>
          <w:lang w:val="el-GR"/>
        </w:rPr>
        <w:t>--&gt;</w:t>
      </w:r>
      <w:r w:rsidRPr="000C24D4">
        <w:rPr>
          <w:lang w:val="el-GR"/>
        </w:rPr>
        <w:t xml:space="preserve"> Δεν παρατηρούμε κάτι γιατί ο </w:t>
      </w:r>
      <w:r>
        <w:t>R</w:t>
      </w:r>
      <w:r w:rsidRPr="000C24D4">
        <w:rPr>
          <w:lang w:val="el-GR"/>
        </w:rPr>
        <w:t>1 δεν μπορεί να δει δεδομένα που βρίσκονται στο στρώμα μεταφοράς</w:t>
      </w:r>
      <w:r w:rsidR="00AA0F0A">
        <w:rPr>
          <w:lang w:val="el-GR"/>
        </w:rPr>
        <w:t>(</w:t>
      </w:r>
      <w:r w:rsidR="00AA0F0A">
        <w:t>transport</w:t>
      </w:r>
      <w:r w:rsidR="00AA0F0A" w:rsidRPr="00AA0F0A">
        <w:rPr>
          <w:lang w:val="el-GR"/>
        </w:rPr>
        <w:t xml:space="preserve"> </w:t>
      </w:r>
      <w:r w:rsidR="00AA0F0A">
        <w:t>layer</w:t>
      </w:r>
      <w:r w:rsidR="00AA0F0A">
        <w:rPr>
          <w:lang w:val="el-GR"/>
        </w:rPr>
        <w:t>)</w:t>
      </w:r>
      <w:r>
        <w:rPr>
          <w:lang w:val="el-GR"/>
        </w:rPr>
        <w:t>.</w:t>
      </w:r>
    </w:p>
    <w:p w14:paraId="7644F0A7" w14:textId="470589B2" w:rsidR="00B44BFE" w:rsidRPr="00653ACF" w:rsidRDefault="00B44BFE" w:rsidP="00B44BFE">
      <w:pPr>
        <w:pStyle w:val="1"/>
        <w:rPr>
          <w:lang w:val="el-GR"/>
        </w:rPr>
      </w:pPr>
      <w:r w:rsidRPr="00653ACF">
        <w:rPr>
          <w:lang w:val="el-GR"/>
        </w:rPr>
        <w:t>Άσκηση 5: Προθέματα δικτύου και δρομολόγηση</w:t>
      </w:r>
    </w:p>
    <w:p w14:paraId="14597D7A" w14:textId="63F3BCAB" w:rsidR="00B44BFE" w:rsidRPr="00653ACF" w:rsidRDefault="00EC327F" w:rsidP="00EC327F">
      <w:pPr>
        <w:pStyle w:val="3"/>
        <w:rPr>
          <w:lang w:val="el-GR"/>
        </w:rPr>
      </w:pPr>
      <w:r w:rsidRPr="00653ACF">
        <w:rPr>
          <w:lang w:val="el-GR"/>
        </w:rPr>
        <w:t>5.1</w:t>
      </w:r>
    </w:p>
    <w:p w14:paraId="70EF72D2" w14:textId="675B1CA1" w:rsidR="00EC327F" w:rsidRPr="00C542B3" w:rsidRDefault="00C542B3" w:rsidP="00EC327F">
      <w:pPr>
        <w:rPr>
          <w:b/>
          <w:bCs/>
        </w:rPr>
      </w:pPr>
      <w:r w:rsidRPr="00C542B3">
        <w:rPr>
          <w:b/>
          <w:bCs/>
        </w:rPr>
        <w:t>ifconfig em0 192.168.18/29</w:t>
      </w:r>
    </w:p>
    <w:p w14:paraId="712A67B9" w14:textId="02DA252A" w:rsidR="00C542B3" w:rsidRPr="00C542B3" w:rsidRDefault="00C542B3" w:rsidP="00EC327F">
      <w:pPr>
        <w:rPr>
          <w:b/>
          <w:bCs/>
        </w:rPr>
      </w:pPr>
      <w:r w:rsidRPr="00C542B3">
        <w:rPr>
          <w:b/>
          <w:bCs/>
        </w:rPr>
        <w:t>route add default 192.168.1.17</w:t>
      </w:r>
    </w:p>
    <w:p w14:paraId="62B02D79" w14:textId="7DEDD7CF" w:rsidR="00EC327F" w:rsidRDefault="00EC327F" w:rsidP="00EC327F">
      <w:pPr>
        <w:pStyle w:val="3"/>
      </w:pPr>
      <w:r>
        <w:t>5.2</w:t>
      </w:r>
    </w:p>
    <w:p w14:paraId="1125BCDB" w14:textId="019792D9" w:rsidR="00EC327F" w:rsidRPr="00C542B3" w:rsidRDefault="00C542B3" w:rsidP="00EC327F">
      <w:pPr>
        <w:rPr>
          <w:b/>
          <w:bCs/>
        </w:rPr>
      </w:pPr>
      <w:r w:rsidRPr="00C542B3">
        <w:rPr>
          <w:b/>
          <w:bCs/>
        </w:rPr>
        <w:t>arp -ad</w:t>
      </w:r>
    </w:p>
    <w:p w14:paraId="612EB9BC" w14:textId="06D1ABE3" w:rsidR="00EC327F" w:rsidRDefault="00EC327F" w:rsidP="00EC327F">
      <w:pPr>
        <w:pStyle w:val="3"/>
      </w:pPr>
      <w:r>
        <w:t>5.3</w:t>
      </w:r>
    </w:p>
    <w:p w14:paraId="558DD7BD" w14:textId="7759C9E2" w:rsidR="00EC327F" w:rsidRPr="00EC327F" w:rsidRDefault="00F273E3" w:rsidP="00EC327F">
      <w:r w:rsidRPr="00F273E3">
        <w:rPr>
          <w:b/>
          <w:bCs/>
        </w:rPr>
        <w:t>tcpdump -i em0 arp or icmp</w:t>
      </w:r>
      <w:r>
        <w:t xml:space="preserve"> → R1</w:t>
      </w:r>
    </w:p>
    <w:p w14:paraId="22E187DE" w14:textId="5A5C7270" w:rsidR="00EC327F" w:rsidRDefault="00EC327F" w:rsidP="00EC327F">
      <w:pPr>
        <w:pStyle w:val="3"/>
      </w:pPr>
      <w:r>
        <w:t>5.4</w:t>
      </w:r>
    </w:p>
    <w:p w14:paraId="641A3B22" w14:textId="7167A663" w:rsidR="00EC327F" w:rsidRPr="00F273E3" w:rsidRDefault="00F273E3" w:rsidP="00EC327F">
      <w:pPr>
        <w:rPr>
          <w:b/>
          <w:bCs/>
        </w:rPr>
      </w:pPr>
      <w:r w:rsidRPr="00F273E3">
        <w:rPr>
          <w:b/>
          <w:bCs/>
        </w:rPr>
        <w:t>tcpdump -i em0 arp or icmp</w:t>
      </w:r>
      <w:r>
        <w:rPr>
          <w:b/>
          <w:bCs/>
        </w:rPr>
        <w:t xml:space="preserve"> </w:t>
      </w:r>
      <w:r>
        <w:t>→ PC4</w:t>
      </w:r>
    </w:p>
    <w:p w14:paraId="1D5415D6" w14:textId="0C8187FC" w:rsidR="00EC327F" w:rsidRPr="00653ACF" w:rsidRDefault="00EC327F" w:rsidP="00EC327F">
      <w:pPr>
        <w:pStyle w:val="3"/>
        <w:rPr>
          <w:lang w:val="el-GR"/>
        </w:rPr>
      </w:pPr>
      <w:r w:rsidRPr="00653ACF">
        <w:rPr>
          <w:lang w:val="el-GR"/>
        </w:rPr>
        <w:t>5.5</w:t>
      </w:r>
    </w:p>
    <w:p w14:paraId="1445FC0F" w14:textId="77777777" w:rsidR="00C542B3" w:rsidRPr="00653ACF" w:rsidRDefault="00C542B3" w:rsidP="00C542B3">
      <w:pPr>
        <w:rPr>
          <w:lang w:val="el-GR"/>
        </w:rPr>
      </w:pPr>
      <w:r w:rsidRPr="00C542B3">
        <w:rPr>
          <w:b/>
          <w:bCs/>
        </w:rPr>
        <w:t>ping</w:t>
      </w:r>
      <w:r w:rsidRPr="00C542B3">
        <w:rPr>
          <w:b/>
          <w:bCs/>
          <w:lang w:val="el-GR"/>
        </w:rPr>
        <w:t xml:space="preserve"> -</w:t>
      </w:r>
      <w:r w:rsidRPr="00C542B3">
        <w:rPr>
          <w:b/>
          <w:bCs/>
        </w:rPr>
        <w:t>c</w:t>
      </w:r>
      <w:r w:rsidRPr="00C542B3">
        <w:rPr>
          <w:b/>
          <w:bCs/>
          <w:lang w:val="el-GR"/>
        </w:rPr>
        <w:t xml:space="preserve"> 1 192.168.1.</w:t>
      </w:r>
      <w:r w:rsidRPr="00C542B3">
        <w:rPr>
          <w:b/>
          <w:bCs/>
        </w:rPr>
        <w:t>X</w:t>
      </w:r>
      <w:r w:rsidRPr="00C542B3">
        <w:rPr>
          <w:lang w:val="el-GR"/>
        </w:rPr>
        <w:t xml:space="preserve"> </w:t>
      </w:r>
      <w:r w:rsidRPr="00653ACF">
        <w:rPr>
          <w:lang w:val="el-GR"/>
        </w:rPr>
        <w:t xml:space="preserve"> , </w:t>
      </w:r>
      <w:r>
        <w:t>X</w:t>
      </w:r>
      <w:r w:rsidRPr="00653ACF">
        <w:rPr>
          <w:lang w:val="el-GR"/>
        </w:rPr>
        <w:t xml:space="preserve"> </w:t>
      </w:r>
      <w:r w:rsidRPr="00C542B3">
        <w:rPr>
          <w:lang w:val="el-GR"/>
        </w:rPr>
        <w:t xml:space="preserve"> = {2, 18, 29} </w:t>
      </w:r>
    </w:p>
    <w:p w14:paraId="5CE2AF5A" w14:textId="77777777" w:rsidR="00F273E3" w:rsidRPr="00653ACF" w:rsidRDefault="00F273E3" w:rsidP="00C542B3">
      <w:pPr>
        <w:rPr>
          <w:lang w:val="el-GR"/>
        </w:rPr>
      </w:pPr>
    </w:p>
    <w:p w14:paraId="04B153F2" w14:textId="0BAD84C6" w:rsidR="00C542B3" w:rsidRPr="00653ACF" w:rsidRDefault="00C542B3" w:rsidP="00C542B3">
      <w:pPr>
        <w:rPr>
          <w:lang w:val="el-GR"/>
        </w:rPr>
      </w:pPr>
      <w:r w:rsidRPr="00C542B3">
        <w:rPr>
          <w:lang w:val="el-GR"/>
        </w:rPr>
        <w:t xml:space="preserve">Τα </w:t>
      </w:r>
      <w:r>
        <w:t>ping</w:t>
      </w:r>
      <w:r w:rsidRPr="00C542B3">
        <w:rPr>
          <w:lang w:val="el-GR"/>
        </w:rPr>
        <w:t xml:space="preserve"> είναι επιτυχή</w:t>
      </w:r>
      <w:r w:rsidR="005F07AE" w:rsidRPr="00653ACF">
        <w:rPr>
          <w:lang w:val="el-GR"/>
        </w:rPr>
        <w:t>.</w:t>
      </w:r>
    </w:p>
    <w:p w14:paraId="47B28A93" w14:textId="116C597A" w:rsidR="00C542B3" w:rsidRPr="00C542B3" w:rsidRDefault="00C542B3" w:rsidP="00C542B3">
      <w:r w:rsidRPr="00C542B3">
        <w:rPr>
          <w:noProof/>
        </w:rPr>
        <w:drawing>
          <wp:inline distT="0" distB="0" distL="0" distR="0" wp14:anchorId="44E420EF" wp14:editId="2BB31D00">
            <wp:extent cx="6280151" cy="3448050"/>
            <wp:effectExtent l="0" t="0" r="0" b="0"/>
            <wp:docPr id="185194536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45362" name=""/>
                    <pic:cNvPicPr/>
                  </pic:nvPicPr>
                  <pic:blipFill rotWithShape="1">
                    <a:blip r:embed="rId35"/>
                    <a:srcRect l="703"/>
                    <a:stretch/>
                  </pic:blipFill>
                  <pic:spPr bwMode="auto">
                    <a:xfrm>
                      <a:off x="0" y="0"/>
                      <a:ext cx="6281027" cy="3448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37A3F" w14:textId="77777777" w:rsidR="00EC327F" w:rsidRPr="00EC327F" w:rsidRDefault="00EC327F" w:rsidP="00EC327F"/>
    <w:p w14:paraId="24907BAF" w14:textId="1378EF8E" w:rsidR="00EC327F" w:rsidRDefault="00EC327F" w:rsidP="00EC327F">
      <w:pPr>
        <w:pStyle w:val="3"/>
      </w:pPr>
      <w:r>
        <w:t>5.6</w:t>
      </w:r>
    </w:p>
    <w:p w14:paraId="7874752B" w14:textId="30B5A6EB" w:rsidR="00137433" w:rsidRDefault="00137433" w:rsidP="00EC327F">
      <w:r>
        <w:t xml:space="preserve">PC1 : PC1, PC2, R1(em0) </w:t>
      </w:r>
      <w:r w:rsidR="00272F6E" w:rsidRPr="00272F6E">
        <w:rPr>
          <w:noProof/>
        </w:rPr>
        <w:drawing>
          <wp:inline distT="0" distB="0" distL="0" distR="0" wp14:anchorId="43D14489" wp14:editId="4E3F1A54">
            <wp:extent cx="6544101" cy="702783"/>
            <wp:effectExtent l="0" t="0" r="0" b="0"/>
            <wp:docPr id="15604809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809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64554" cy="70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2374" w14:textId="5E2624B6" w:rsidR="00137433" w:rsidRDefault="00137433" w:rsidP="00EC327F">
      <w:r>
        <w:t>PC2 : PC1, PC2</w:t>
      </w:r>
      <w:r w:rsidR="00272F6E" w:rsidRPr="00272F6E">
        <w:rPr>
          <w:noProof/>
        </w:rPr>
        <w:drawing>
          <wp:inline distT="0" distB="0" distL="0" distR="0" wp14:anchorId="785B4231" wp14:editId="6007371A">
            <wp:extent cx="6578221" cy="607876"/>
            <wp:effectExtent l="0" t="0" r="0" b="0"/>
            <wp:docPr id="15911278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278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92716" cy="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BC7D" w14:textId="0D66C980" w:rsidR="00272F6E" w:rsidRDefault="00137433" w:rsidP="00EC327F">
      <w:r>
        <w:t>PC3 : PC3, R1(em1)</w:t>
      </w:r>
    </w:p>
    <w:p w14:paraId="321F2DE9" w14:textId="32A674B3" w:rsidR="00272F6E" w:rsidRDefault="00272F6E" w:rsidP="00EC327F">
      <w:r w:rsidRPr="00272F6E">
        <w:rPr>
          <w:noProof/>
        </w:rPr>
        <w:drawing>
          <wp:inline distT="0" distB="0" distL="0" distR="0" wp14:anchorId="6A9702BB" wp14:editId="7604D684">
            <wp:extent cx="6607676" cy="559559"/>
            <wp:effectExtent l="0" t="0" r="0" b="0"/>
            <wp:docPr id="152196500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65002" name=""/>
                    <pic:cNvPicPr/>
                  </pic:nvPicPr>
                  <pic:blipFill rotWithShape="1">
                    <a:blip r:embed="rId38"/>
                    <a:srcRect b="11880"/>
                    <a:stretch/>
                  </pic:blipFill>
                  <pic:spPr bwMode="auto">
                    <a:xfrm>
                      <a:off x="0" y="0"/>
                      <a:ext cx="6623836" cy="560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A8EE7" w14:textId="61AD27E5" w:rsidR="00EC327F" w:rsidRDefault="00137433" w:rsidP="00EC327F">
      <w:r>
        <w:t>PC4 : PC4, R1(em1)</w:t>
      </w:r>
    </w:p>
    <w:p w14:paraId="117688C9" w14:textId="44203007" w:rsidR="00272F6E" w:rsidRDefault="00272F6E" w:rsidP="00EC327F">
      <w:r w:rsidRPr="00272F6E">
        <w:rPr>
          <w:noProof/>
        </w:rPr>
        <w:drawing>
          <wp:inline distT="0" distB="0" distL="0" distR="0" wp14:anchorId="21DF4F31" wp14:editId="2F7AD4FF">
            <wp:extent cx="5206621" cy="459436"/>
            <wp:effectExtent l="0" t="0" r="0" b="0"/>
            <wp:docPr id="126794929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4929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49183" cy="46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4244" w14:textId="0EE05EDC" w:rsidR="00137433" w:rsidRDefault="00137433" w:rsidP="00EC327F">
      <w:r>
        <w:lastRenderedPageBreak/>
        <w:t xml:space="preserve">R1 : </w:t>
      </w:r>
      <w:r w:rsidR="002211E8">
        <w:t>PC1, PC3, PC4, R1(em0), R2(em1)</w:t>
      </w:r>
    </w:p>
    <w:p w14:paraId="450E6E29" w14:textId="23B26DDF" w:rsidR="00272F6E" w:rsidRDefault="00272F6E" w:rsidP="00EC327F">
      <w:r w:rsidRPr="00272F6E">
        <w:rPr>
          <w:noProof/>
        </w:rPr>
        <w:drawing>
          <wp:inline distT="0" distB="0" distL="0" distR="0" wp14:anchorId="6644776F" wp14:editId="0D5C298B">
            <wp:extent cx="4632441" cy="750627"/>
            <wp:effectExtent l="0" t="0" r="0" b="0"/>
            <wp:docPr id="40556884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6884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63930" cy="75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D0BC" w14:textId="77777777" w:rsidR="00272F6E" w:rsidRPr="00EC327F" w:rsidRDefault="00272F6E" w:rsidP="00EC327F"/>
    <w:p w14:paraId="67B38F17" w14:textId="3B34AD8D" w:rsidR="00EC327F" w:rsidRPr="00653ACF" w:rsidRDefault="00EC327F" w:rsidP="00EC327F">
      <w:pPr>
        <w:pStyle w:val="3"/>
        <w:rPr>
          <w:lang w:val="el-GR"/>
        </w:rPr>
      </w:pPr>
      <w:r w:rsidRPr="00653ACF">
        <w:rPr>
          <w:lang w:val="el-GR"/>
        </w:rPr>
        <w:t>5.7</w:t>
      </w:r>
    </w:p>
    <w:p w14:paraId="7AD26CF9" w14:textId="77777777" w:rsidR="00127BE2" w:rsidRPr="00653ACF" w:rsidRDefault="00127BE2" w:rsidP="00EC327F">
      <w:pPr>
        <w:rPr>
          <w:lang w:val="el-GR"/>
        </w:rPr>
      </w:pPr>
      <w:r>
        <w:t>i</w:t>
      </w:r>
      <w:r w:rsidRPr="00653ACF">
        <w:rPr>
          <w:lang w:val="el-GR"/>
        </w:rPr>
        <w:t xml:space="preserve">. </w:t>
      </w:r>
      <w:r w:rsidRPr="00811833">
        <w:rPr>
          <w:i/>
          <w:iCs/>
          <w:color w:val="EC5654" w:themeColor="accent1" w:themeTint="99"/>
        </w:rPr>
        <w:t>ARP</w:t>
      </w:r>
      <w:r w:rsidRPr="00653ACF">
        <w:rPr>
          <w:i/>
          <w:iCs/>
          <w:color w:val="EC5654" w:themeColor="accent1" w:themeTint="99"/>
          <w:lang w:val="el-GR"/>
        </w:rPr>
        <w:t xml:space="preserve">, </w:t>
      </w:r>
      <w:r w:rsidRPr="00811833">
        <w:rPr>
          <w:i/>
          <w:iCs/>
          <w:color w:val="EC5654" w:themeColor="accent1" w:themeTint="99"/>
        </w:rPr>
        <w:t>Request</w:t>
      </w:r>
      <w:r w:rsidRPr="00653ACF">
        <w:rPr>
          <w:i/>
          <w:iCs/>
          <w:color w:val="EC5654" w:themeColor="accent1" w:themeTint="99"/>
          <w:lang w:val="el-GR"/>
        </w:rPr>
        <w:t xml:space="preserve"> </w:t>
      </w:r>
      <w:r w:rsidRPr="00811833">
        <w:rPr>
          <w:i/>
          <w:iCs/>
          <w:color w:val="EC5654" w:themeColor="accent1" w:themeTint="99"/>
        </w:rPr>
        <w:t>who</w:t>
      </w:r>
      <w:r w:rsidRPr="00653ACF">
        <w:rPr>
          <w:i/>
          <w:iCs/>
          <w:color w:val="EC5654" w:themeColor="accent1" w:themeTint="99"/>
          <w:lang w:val="el-GR"/>
        </w:rPr>
        <w:t>-</w:t>
      </w:r>
      <w:r w:rsidRPr="00811833">
        <w:rPr>
          <w:i/>
          <w:iCs/>
          <w:color w:val="EC5654" w:themeColor="accent1" w:themeTint="99"/>
        </w:rPr>
        <w:t>has</w:t>
      </w:r>
      <w:r w:rsidRPr="00653ACF">
        <w:rPr>
          <w:i/>
          <w:iCs/>
          <w:color w:val="EC5654" w:themeColor="accent1" w:themeTint="99"/>
          <w:lang w:val="el-GR"/>
        </w:rPr>
        <w:t xml:space="preserve"> 192.168.1.14 </w:t>
      </w:r>
      <w:r w:rsidRPr="00811833">
        <w:rPr>
          <w:i/>
          <w:iCs/>
          <w:color w:val="EC5654" w:themeColor="accent1" w:themeTint="99"/>
        </w:rPr>
        <w:t>tell</w:t>
      </w:r>
      <w:r w:rsidRPr="00653ACF">
        <w:rPr>
          <w:i/>
          <w:iCs/>
          <w:color w:val="EC5654" w:themeColor="accent1" w:themeTint="99"/>
          <w:lang w:val="el-GR"/>
        </w:rPr>
        <w:t xml:space="preserve"> 192.168.1.1</w:t>
      </w:r>
      <w:r w:rsidRPr="00653ACF">
        <w:rPr>
          <w:lang w:val="el-GR"/>
        </w:rPr>
        <w:t xml:space="preserve">, όπου το </w:t>
      </w:r>
      <w:r>
        <w:t>PC</w:t>
      </w:r>
      <w:r w:rsidRPr="00653ACF">
        <w:rPr>
          <w:lang w:val="el-GR"/>
        </w:rPr>
        <w:t xml:space="preserve">1 ρωτάει για τη </w:t>
      </w:r>
      <w:r>
        <w:t>MAC</w:t>
      </w:r>
      <w:r w:rsidRPr="00653ACF">
        <w:rPr>
          <w:lang w:val="el-GR"/>
        </w:rPr>
        <w:t xml:space="preserve"> της </w:t>
      </w:r>
      <w:r>
        <w:t>IP</w:t>
      </w:r>
      <w:r w:rsidRPr="00653ACF">
        <w:rPr>
          <w:lang w:val="el-GR"/>
        </w:rPr>
        <w:t xml:space="preserve"> 192.168.1.14 </w:t>
      </w:r>
    </w:p>
    <w:p w14:paraId="4F1AF9C4" w14:textId="28B51005" w:rsidR="00127BE2" w:rsidRPr="00E742BC" w:rsidRDefault="00127BE2" w:rsidP="00EC327F">
      <w:pPr>
        <w:rPr>
          <w:lang w:val="el-GR"/>
        </w:rPr>
      </w:pPr>
      <w:r>
        <w:t>ii</w:t>
      </w:r>
      <w:r w:rsidRPr="00127BE2">
        <w:rPr>
          <w:lang w:val="el-GR"/>
        </w:rPr>
        <w:t xml:space="preserve">. </w:t>
      </w:r>
      <w:r w:rsidRPr="00811833">
        <w:rPr>
          <w:i/>
          <w:iCs/>
          <w:color w:val="EC5654" w:themeColor="accent1" w:themeTint="99"/>
        </w:rPr>
        <w:t>ARP</w:t>
      </w:r>
      <w:r w:rsidRPr="00811833">
        <w:rPr>
          <w:i/>
          <w:iCs/>
          <w:color w:val="EC5654" w:themeColor="accent1" w:themeTint="99"/>
          <w:lang w:val="el-GR"/>
        </w:rPr>
        <w:t xml:space="preserve">, </w:t>
      </w:r>
      <w:r w:rsidRPr="00811833">
        <w:rPr>
          <w:i/>
          <w:iCs/>
          <w:color w:val="EC5654" w:themeColor="accent1" w:themeTint="99"/>
        </w:rPr>
        <w:t>Reply</w:t>
      </w:r>
      <w:r w:rsidRPr="00811833">
        <w:rPr>
          <w:i/>
          <w:iCs/>
          <w:color w:val="EC5654" w:themeColor="accent1" w:themeTint="99"/>
          <w:lang w:val="el-GR"/>
        </w:rPr>
        <w:t xml:space="preserve"> 192.168.1.14 </w:t>
      </w:r>
      <w:r w:rsidRPr="00811833">
        <w:rPr>
          <w:i/>
          <w:iCs/>
          <w:color w:val="EC5654" w:themeColor="accent1" w:themeTint="99"/>
        </w:rPr>
        <w:t>is</w:t>
      </w:r>
      <w:r w:rsidRPr="00811833">
        <w:rPr>
          <w:i/>
          <w:iCs/>
          <w:color w:val="EC5654" w:themeColor="accent1" w:themeTint="99"/>
          <w:lang w:val="el-GR"/>
        </w:rPr>
        <w:t>-</w:t>
      </w:r>
      <w:r w:rsidRPr="00811833">
        <w:rPr>
          <w:i/>
          <w:iCs/>
          <w:color w:val="EC5654" w:themeColor="accent1" w:themeTint="99"/>
        </w:rPr>
        <w:t>at</w:t>
      </w:r>
      <w:r w:rsidRPr="00811833">
        <w:rPr>
          <w:i/>
          <w:iCs/>
          <w:color w:val="EC5654" w:themeColor="accent1" w:themeTint="99"/>
          <w:lang w:val="el-GR"/>
        </w:rPr>
        <w:t xml:space="preserve"> 08:00:27</w:t>
      </w:r>
      <w:r w:rsidR="00E742BC" w:rsidRPr="00811833">
        <w:rPr>
          <w:i/>
          <w:iCs/>
          <w:color w:val="EC5654" w:themeColor="accent1" w:themeTint="99"/>
          <w:lang w:val="el-GR"/>
        </w:rPr>
        <w:t>:48</w:t>
      </w:r>
      <w:r w:rsidRPr="00811833">
        <w:rPr>
          <w:i/>
          <w:iCs/>
          <w:color w:val="EC5654" w:themeColor="accent1" w:themeTint="99"/>
          <w:lang w:val="el-GR"/>
        </w:rPr>
        <w:t>:</w:t>
      </w:r>
      <w:r w:rsidR="00E742BC" w:rsidRPr="00811833">
        <w:rPr>
          <w:i/>
          <w:iCs/>
          <w:color w:val="EC5654" w:themeColor="accent1" w:themeTint="99"/>
          <w:lang w:val="el-GR"/>
        </w:rPr>
        <w:t>1</w:t>
      </w:r>
      <w:r w:rsidR="00E742BC" w:rsidRPr="00811833">
        <w:rPr>
          <w:i/>
          <w:iCs/>
          <w:color w:val="EC5654" w:themeColor="accent1" w:themeTint="99"/>
        </w:rPr>
        <w:t>c</w:t>
      </w:r>
      <w:r w:rsidR="00E742BC" w:rsidRPr="00811833">
        <w:rPr>
          <w:i/>
          <w:iCs/>
          <w:color w:val="EC5654" w:themeColor="accent1" w:themeTint="99"/>
          <w:lang w:val="el-GR"/>
        </w:rPr>
        <w:t>:7</w:t>
      </w:r>
      <w:r w:rsidR="00E742BC" w:rsidRPr="00811833">
        <w:rPr>
          <w:i/>
          <w:iCs/>
          <w:color w:val="EC5654" w:themeColor="accent1" w:themeTint="99"/>
        </w:rPr>
        <w:t>e</w:t>
      </w:r>
      <w:r w:rsidRPr="00127BE2">
        <w:rPr>
          <w:lang w:val="el-GR"/>
        </w:rPr>
        <w:t xml:space="preserve">, όπου το </w:t>
      </w:r>
      <w:r>
        <w:t>R</w:t>
      </w:r>
      <w:r w:rsidRPr="00127BE2">
        <w:rPr>
          <w:lang w:val="el-GR"/>
        </w:rPr>
        <w:t xml:space="preserve">1 υπό τη διεύθυνση 192.168.1.14 απαντάει με τη </w:t>
      </w:r>
      <w:r>
        <w:t>MAC</w:t>
      </w:r>
      <w:r w:rsidRPr="00127BE2">
        <w:rPr>
          <w:lang w:val="el-GR"/>
        </w:rPr>
        <w:t xml:space="preserve"> του στο </w:t>
      </w:r>
      <w:r>
        <w:t>PC</w:t>
      </w:r>
      <w:r w:rsidRPr="00127BE2">
        <w:rPr>
          <w:lang w:val="el-GR"/>
        </w:rPr>
        <w:t xml:space="preserve">1 </w:t>
      </w:r>
    </w:p>
    <w:p w14:paraId="0DC90C0C" w14:textId="5FF30A00" w:rsidR="00127BE2" w:rsidRPr="00811833" w:rsidRDefault="00127BE2" w:rsidP="00EC327F">
      <w:pPr>
        <w:rPr>
          <w:lang w:val="el-GR"/>
        </w:rPr>
      </w:pPr>
      <w:r>
        <w:t>iii</w:t>
      </w:r>
      <w:r w:rsidRPr="00811833">
        <w:rPr>
          <w:lang w:val="el-GR"/>
        </w:rPr>
        <w:t xml:space="preserve">. </w:t>
      </w:r>
      <w:r w:rsidRPr="006D7AD6">
        <w:rPr>
          <w:i/>
          <w:iCs/>
          <w:color w:val="AF490D" w:themeColor="accent2" w:themeShade="BF"/>
        </w:rPr>
        <w:t>ICMP</w:t>
      </w:r>
      <w:r w:rsidRPr="006D7AD6">
        <w:rPr>
          <w:i/>
          <w:iCs/>
          <w:color w:val="AF490D" w:themeColor="accent2" w:themeShade="BF"/>
          <w:lang w:val="el-GR"/>
        </w:rPr>
        <w:t xml:space="preserve"> </w:t>
      </w:r>
      <w:r w:rsidRPr="006D7AD6">
        <w:rPr>
          <w:i/>
          <w:iCs/>
          <w:color w:val="AF490D" w:themeColor="accent2" w:themeShade="BF"/>
        </w:rPr>
        <w:t>echo</w:t>
      </w:r>
      <w:r w:rsidRPr="006D7AD6">
        <w:rPr>
          <w:i/>
          <w:iCs/>
          <w:color w:val="AF490D" w:themeColor="accent2" w:themeShade="BF"/>
          <w:lang w:val="el-GR"/>
        </w:rPr>
        <w:t xml:space="preserve"> </w:t>
      </w:r>
      <w:r w:rsidRPr="006D7AD6">
        <w:rPr>
          <w:i/>
          <w:iCs/>
          <w:color w:val="AF490D" w:themeColor="accent2" w:themeShade="BF"/>
        </w:rPr>
        <w:t>request</w:t>
      </w:r>
      <w:r w:rsidRPr="006D7AD6">
        <w:rPr>
          <w:i/>
          <w:iCs/>
          <w:color w:val="AF490D" w:themeColor="accent2" w:themeShade="BF"/>
          <w:lang w:val="el-GR"/>
        </w:rPr>
        <w:t xml:space="preserve">, </w:t>
      </w:r>
      <w:r w:rsidRPr="006D7AD6">
        <w:rPr>
          <w:i/>
          <w:iCs/>
          <w:color w:val="AF490D" w:themeColor="accent2" w:themeShade="BF"/>
        </w:rPr>
        <w:t>IP</w:t>
      </w:r>
      <w:r w:rsidRPr="006D7AD6">
        <w:rPr>
          <w:i/>
          <w:iCs/>
          <w:color w:val="AF490D" w:themeColor="accent2" w:themeShade="BF"/>
          <w:lang w:val="el-GR"/>
        </w:rPr>
        <w:t xml:space="preserve"> 192.168.1.1 &gt; 192.168.1.29</w:t>
      </w:r>
      <w:r w:rsidRPr="00811833">
        <w:rPr>
          <w:lang w:val="el-GR"/>
        </w:rPr>
        <w:t xml:space="preserve">, </w:t>
      </w:r>
      <w:r w:rsidRPr="00127BE2">
        <w:rPr>
          <w:lang w:val="el-GR"/>
        </w:rPr>
        <w:t>όπου</w:t>
      </w:r>
      <w:r w:rsidRPr="00811833">
        <w:rPr>
          <w:lang w:val="el-GR"/>
        </w:rPr>
        <w:t xml:space="preserve"> </w:t>
      </w:r>
      <w:r w:rsidRPr="00127BE2">
        <w:rPr>
          <w:lang w:val="el-GR"/>
        </w:rPr>
        <w:t>το</w:t>
      </w:r>
      <w:r w:rsidRPr="00811833">
        <w:rPr>
          <w:lang w:val="el-GR"/>
        </w:rPr>
        <w:t xml:space="preserve"> </w:t>
      </w:r>
      <w:r>
        <w:t>PC</w:t>
      </w:r>
      <w:r w:rsidRPr="00811833">
        <w:rPr>
          <w:lang w:val="el-GR"/>
        </w:rPr>
        <w:t xml:space="preserve">1 </w:t>
      </w:r>
      <w:r w:rsidRPr="00127BE2">
        <w:rPr>
          <w:lang w:val="el-GR"/>
        </w:rPr>
        <w:t>στέλνει</w:t>
      </w:r>
      <w:r w:rsidRPr="00811833">
        <w:rPr>
          <w:lang w:val="el-GR"/>
        </w:rPr>
        <w:t xml:space="preserve"> </w:t>
      </w:r>
      <w:r w:rsidRPr="00127BE2">
        <w:rPr>
          <w:lang w:val="el-GR"/>
        </w:rPr>
        <w:t>το</w:t>
      </w:r>
      <w:r w:rsidRPr="00811833">
        <w:rPr>
          <w:lang w:val="el-GR"/>
        </w:rPr>
        <w:t xml:space="preserve"> </w:t>
      </w:r>
      <w:r>
        <w:t>ICMP</w:t>
      </w:r>
      <w:r w:rsidRPr="00811833">
        <w:rPr>
          <w:lang w:val="el-GR"/>
        </w:rPr>
        <w:t xml:space="preserve"> </w:t>
      </w:r>
      <w:r>
        <w:t>echo</w:t>
      </w:r>
      <w:r w:rsidRPr="00811833">
        <w:rPr>
          <w:lang w:val="el-GR"/>
        </w:rPr>
        <w:t xml:space="preserve"> </w:t>
      </w:r>
      <w:r>
        <w:t>request</w:t>
      </w:r>
      <w:r w:rsidRPr="00811833">
        <w:rPr>
          <w:lang w:val="el-GR"/>
        </w:rPr>
        <w:t xml:space="preserve"> </w:t>
      </w:r>
      <w:r w:rsidRPr="00127BE2">
        <w:rPr>
          <w:lang w:val="el-GR"/>
        </w:rPr>
        <w:t>του</w:t>
      </w:r>
      <w:r w:rsidRPr="00811833">
        <w:rPr>
          <w:lang w:val="el-GR"/>
        </w:rPr>
        <w:t xml:space="preserve"> </w:t>
      </w:r>
      <w:r w:rsidRPr="00127BE2">
        <w:rPr>
          <w:lang w:val="el-GR"/>
        </w:rPr>
        <w:t>με</w:t>
      </w:r>
      <w:r w:rsidRPr="00811833">
        <w:rPr>
          <w:lang w:val="el-GR"/>
        </w:rPr>
        <w:t xml:space="preserve"> </w:t>
      </w:r>
      <w:r w:rsidRPr="00127BE2">
        <w:rPr>
          <w:lang w:val="el-GR"/>
        </w:rPr>
        <w:t>τελικό</w:t>
      </w:r>
      <w:r w:rsidRPr="00811833">
        <w:rPr>
          <w:lang w:val="el-GR"/>
        </w:rPr>
        <w:t xml:space="preserve"> </w:t>
      </w:r>
      <w:r w:rsidRPr="00127BE2">
        <w:rPr>
          <w:lang w:val="el-GR"/>
        </w:rPr>
        <w:t>προορισμό</w:t>
      </w:r>
      <w:r w:rsidRPr="00811833">
        <w:rPr>
          <w:lang w:val="el-GR"/>
        </w:rPr>
        <w:t xml:space="preserve"> </w:t>
      </w:r>
      <w:r w:rsidRPr="00127BE2">
        <w:rPr>
          <w:lang w:val="el-GR"/>
        </w:rPr>
        <w:t>τη</w:t>
      </w:r>
      <w:r w:rsidRPr="00811833">
        <w:rPr>
          <w:lang w:val="el-GR"/>
        </w:rPr>
        <w:t xml:space="preserve"> </w:t>
      </w:r>
      <w:r w:rsidRPr="00127BE2">
        <w:rPr>
          <w:lang w:val="el-GR"/>
        </w:rPr>
        <w:t>διεύθυνση</w:t>
      </w:r>
      <w:r w:rsidRPr="00811833">
        <w:rPr>
          <w:lang w:val="el-GR"/>
        </w:rPr>
        <w:t xml:space="preserve"> 192.168.1.29, </w:t>
      </w:r>
      <w:r w:rsidRPr="00127BE2">
        <w:rPr>
          <w:lang w:val="el-GR"/>
        </w:rPr>
        <w:t>αλλά</w:t>
      </w:r>
      <w:r w:rsidRPr="00811833">
        <w:rPr>
          <w:lang w:val="el-GR"/>
        </w:rPr>
        <w:t xml:space="preserve"> </w:t>
      </w:r>
      <w:r w:rsidRPr="00127BE2">
        <w:rPr>
          <w:lang w:val="el-GR"/>
        </w:rPr>
        <w:t>απευθείας</w:t>
      </w:r>
      <w:r w:rsidRPr="00811833">
        <w:rPr>
          <w:lang w:val="el-GR"/>
        </w:rPr>
        <w:t xml:space="preserve"> </w:t>
      </w:r>
      <w:r w:rsidRPr="00127BE2">
        <w:rPr>
          <w:lang w:val="el-GR"/>
        </w:rPr>
        <w:t>στη</w:t>
      </w:r>
      <w:r w:rsidRPr="00811833">
        <w:rPr>
          <w:lang w:val="el-GR"/>
        </w:rPr>
        <w:t xml:space="preserve"> </w:t>
      </w:r>
      <w:r>
        <w:t>MAC</w:t>
      </w:r>
      <w:r w:rsidRPr="00811833">
        <w:rPr>
          <w:lang w:val="el-GR"/>
        </w:rPr>
        <w:t xml:space="preserve"> </w:t>
      </w:r>
      <w:r>
        <w:t>address</w:t>
      </w:r>
      <w:r w:rsidRPr="00811833">
        <w:rPr>
          <w:lang w:val="el-GR"/>
        </w:rPr>
        <w:t xml:space="preserve"> </w:t>
      </w:r>
      <w:r w:rsidRPr="00127BE2">
        <w:rPr>
          <w:lang w:val="el-GR"/>
        </w:rPr>
        <w:t>του</w:t>
      </w:r>
      <w:r w:rsidRPr="00811833">
        <w:rPr>
          <w:lang w:val="el-GR"/>
        </w:rPr>
        <w:t xml:space="preserve"> </w:t>
      </w:r>
      <w:r>
        <w:t>em</w:t>
      </w:r>
      <w:r w:rsidRPr="00811833">
        <w:rPr>
          <w:lang w:val="el-GR"/>
        </w:rPr>
        <w:t xml:space="preserve">0 </w:t>
      </w:r>
      <w:r w:rsidRPr="00127BE2">
        <w:rPr>
          <w:lang w:val="el-GR"/>
        </w:rPr>
        <w:t>του</w:t>
      </w:r>
      <w:r w:rsidRPr="00811833">
        <w:rPr>
          <w:lang w:val="el-GR"/>
        </w:rPr>
        <w:t xml:space="preserve"> </w:t>
      </w:r>
      <w:r>
        <w:t>R</w:t>
      </w:r>
      <w:r w:rsidRPr="00811833">
        <w:rPr>
          <w:lang w:val="el-GR"/>
        </w:rPr>
        <w:t>1</w:t>
      </w:r>
      <w:r w:rsidR="00811833" w:rsidRPr="00811833">
        <w:rPr>
          <w:lang w:val="el-GR"/>
        </w:rPr>
        <w:t>.</w:t>
      </w:r>
    </w:p>
    <w:p w14:paraId="4B57AE89" w14:textId="77777777" w:rsidR="00127BE2" w:rsidRDefault="00127BE2" w:rsidP="00EC327F">
      <w:r>
        <w:t>iv</w:t>
      </w:r>
      <w:r w:rsidRPr="00127BE2">
        <w:t xml:space="preserve">. </w:t>
      </w:r>
      <w:r w:rsidRPr="006D7AD6">
        <w:rPr>
          <w:i/>
          <w:iCs/>
          <w:color w:val="4A856C" w:themeColor="accent4" w:themeShade="BF"/>
        </w:rPr>
        <w:t>ARP, Request who-has 192.168.1.29 tell 192.168.1.17</w:t>
      </w:r>
      <w:r w:rsidRPr="00127BE2">
        <w:t xml:space="preserve">, </w:t>
      </w:r>
      <w:r w:rsidRPr="00127BE2">
        <w:rPr>
          <w:lang w:val="el-GR"/>
        </w:rPr>
        <w:t>όπου</w:t>
      </w:r>
      <w:r w:rsidRPr="00127BE2">
        <w:t xml:space="preserve"> </w:t>
      </w:r>
      <w:r w:rsidRPr="00127BE2">
        <w:rPr>
          <w:lang w:val="el-GR"/>
        </w:rPr>
        <w:t>το</w:t>
      </w:r>
      <w:r w:rsidRPr="00127BE2">
        <w:t xml:space="preserve"> </w:t>
      </w:r>
      <w:r>
        <w:t>R</w:t>
      </w:r>
      <w:r w:rsidRPr="00127BE2">
        <w:t xml:space="preserve">1 </w:t>
      </w:r>
      <w:r w:rsidRPr="00127BE2">
        <w:rPr>
          <w:lang w:val="el-GR"/>
        </w:rPr>
        <w:t>ρωτάει</w:t>
      </w:r>
      <w:r w:rsidRPr="00127BE2">
        <w:t xml:space="preserve"> </w:t>
      </w:r>
      <w:r w:rsidRPr="00127BE2">
        <w:rPr>
          <w:lang w:val="el-GR"/>
        </w:rPr>
        <w:t>για</w:t>
      </w:r>
      <w:r w:rsidRPr="00127BE2">
        <w:t xml:space="preserve"> </w:t>
      </w:r>
      <w:r w:rsidRPr="00127BE2">
        <w:rPr>
          <w:lang w:val="el-GR"/>
        </w:rPr>
        <w:t>τη</w:t>
      </w:r>
      <w:r w:rsidRPr="00127BE2">
        <w:t xml:space="preserve"> </w:t>
      </w:r>
      <w:r>
        <w:t>MAC</w:t>
      </w:r>
      <w:r w:rsidRPr="00127BE2">
        <w:t xml:space="preserve"> </w:t>
      </w:r>
      <w:r w:rsidRPr="00127BE2">
        <w:rPr>
          <w:lang w:val="el-GR"/>
        </w:rPr>
        <w:t>του</w:t>
      </w:r>
      <w:r w:rsidRPr="00127BE2">
        <w:t xml:space="preserve"> </w:t>
      </w:r>
      <w:r>
        <w:t>PC</w:t>
      </w:r>
      <w:r w:rsidRPr="00127BE2">
        <w:t xml:space="preserve">4 </w:t>
      </w:r>
    </w:p>
    <w:p w14:paraId="1E9F1CDD" w14:textId="2AF15AA5" w:rsidR="00127BE2" w:rsidRPr="00811833" w:rsidRDefault="00127BE2" w:rsidP="00EC327F">
      <w:pPr>
        <w:rPr>
          <w:lang w:val="el-GR"/>
        </w:rPr>
      </w:pPr>
      <w:r>
        <w:t>v</w:t>
      </w:r>
      <w:r w:rsidRPr="00127BE2">
        <w:rPr>
          <w:lang w:val="el-GR"/>
        </w:rPr>
        <w:t xml:space="preserve">. </w:t>
      </w:r>
      <w:r w:rsidRPr="006D7AD6">
        <w:rPr>
          <w:i/>
          <w:iCs/>
          <w:color w:val="4A856C" w:themeColor="accent4" w:themeShade="BF"/>
        </w:rPr>
        <w:t>ARP</w:t>
      </w:r>
      <w:r w:rsidRPr="006D7AD6">
        <w:rPr>
          <w:i/>
          <w:iCs/>
          <w:color w:val="4A856C" w:themeColor="accent4" w:themeShade="BF"/>
          <w:lang w:val="el-GR"/>
        </w:rPr>
        <w:t xml:space="preserve">, </w:t>
      </w:r>
      <w:r w:rsidRPr="006D7AD6">
        <w:rPr>
          <w:i/>
          <w:iCs/>
          <w:color w:val="4A856C" w:themeColor="accent4" w:themeShade="BF"/>
        </w:rPr>
        <w:t>Reply</w:t>
      </w:r>
      <w:r w:rsidRPr="006D7AD6">
        <w:rPr>
          <w:i/>
          <w:iCs/>
          <w:color w:val="4A856C" w:themeColor="accent4" w:themeShade="BF"/>
          <w:lang w:val="el-GR"/>
        </w:rPr>
        <w:t xml:space="preserve"> 192.168.1.29 </w:t>
      </w:r>
      <w:r w:rsidRPr="006D7AD6">
        <w:rPr>
          <w:i/>
          <w:iCs/>
          <w:color w:val="4A856C" w:themeColor="accent4" w:themeShade="BF"/>
        </w:rPr>
        <w:t>is</w:t>
      </w:r>
      <w:r w:rsidRPr="006D7AD6">
        <w:rPr>
          <w:i/>
          <w:iCs/>
          <w:color w:val="4A856C" w:themeColor="accent4" w:themeShade="BF"/>
          <w:lang w:val="el-GR"/>
        </w:rPr>
        <w:t>-</w:t>
      </w:r>
      <w:r w:rsidRPr="006D7AD6">
        <w:rPr>
          <w:i/>
          <w:iCs/>
          <w:color w:val="4A856C" w:themeColor="accent4" w:themeShade="BF"/>
        </w:rPr>
        <w:t>at</w:t>
      </w:r>
      <w:r w:rsidRPr="006D7AD6">
        <w:rPr>
          <w:i/>
          <w:iCs/>
          <w:color w:val="4A856C" w:themeColor="accent4" w:themeShade="BF"/>
          <w:lang w:val="el-GR"/>
        </w:rPr>
        <w:t xml:space="preserve"> 08:00:27:</w:t>
      </w:r>
      <w:r w:rsidR="00811833" w:rsidRPr="006D7AD6">
        <w:rPr>
          <w:i/>
          <w:iCs/>
          <w:color w:val="4A856C" w:themeColor="accent4" w:themeShade="BF"/>
        </w:rPr>
        <w:t>f</w:t>
      </w:r>
      <w:r w:rsidR="00811833" w:rsidRPr="006D7AD6">
        <w:rPr>
          <w:i/>
          <w:iCs/>
          <w:color w:val="4A856C" w:themeColor="accent4" w:themeShade="BF"/>
          <w:lang w:val="el-GR"/>
        </w:rPr>
        <w:t>2</w:t>
      </w:r>
      <w:r w:rsidRPr="006D7AD6">
        <w:rPr>
          <w:i/>
          <w:iCs/>
          <w:color w:val="4A856C" w:themeColor="accent4" w:themeShade="BF"/>
          <w:lang w:val="el-GR"/>
        </w:rPr>
        <w:t>:</w:t>
      </w:r>
      <w:r w:rsidR="00811833" w:rsidRPr="006D7AD6">
        <w:rPr>
          <w:i/>
          <w:iCs/>
          <w:color w:val="4A856C" w:themeColor="accent4" w:themeShade="BF"/>
          <w:lang w:val="el-GR"/>
        </w:rPr>
        <w:t>08</w:t>
      </w:r>
      <w:r w:rsidRPr="006D7AD6">
        <w:rPr>
          <w:i/>
          <w:iCs/>
          <w:color w:val="4A856C" w:themeColor="accent4" w:themeShade="BF"/>
          <w:lang w:val="el-GR"/>
        </w:rPr>
        <w:t>:</w:t>
      </w:r>
      <w:r w:rsidR="00811833" w:rsidRPr="006D7AD6">
        <w:rPr>
          <w:i/>
          <w:iCs/>
          <w:color w:val="4A856C" w:themeColor="accent4" w:themeShade="BF"/>
          <w:lang w:val="el-GR"/>
        </w:rPr>
        <w:t>42</w:t>
      </w:r>
      <w:r w:rsidRPr="00127BE2">
        <w:rPr>
          <w:lang w:val="el-GR"/>
        </w:rPr>
        <w:t xml:space="preserve">, όπου το </w:t>
      </w:r>
      <w:r>
        <w:t>PC</w:t>
      </w:r>
      <w:r w:rsidRPr="00127BE2">
        <w:rPr>
          <w:lang w:val="el-GR"/>
        </w:rPr>
        <w:t xml:space="preserve">4 απαντάει στο </w:t>
      </w:r>
      <w:r>
        <w:t>R</w:t>
      </w:r>
      <w:r w:rsidRPr="00127BE2">
        <w:rPr>
          <w:lang w:val="el-GR"/>
        </w:rPr>
        <w:t xml:space="preserve">1 πληροφορώντας το για τη </w:t>
      </w:r>
      <w:r>
        <w:t>MAC</w:t>
      </w:r>
      <w:r w:rsidRPr="00127BE2">
        <w:rPr>
          <w:lang w:val="el-GR"/>
        </w:rPr>
        <w:t xml:space="preserve"> του </w:t>
      </w:r>
    </w:p>
    <w:p w14:paraId="3381390F" w14:textId="77777777" w:rsidR="00127BE2" w:rsidRPr="00811833" w:rsidRDefault="00127BE2" w:rsidP="00EC327F">
      <w:pPr>
        <w:rPr>
          <w:lang w:val="el-GR"/>
        </w:rPr>
      </w:pPr>
      <w:r>
        <w:t>vi</w:t>
      </w:r>
      <w:r w:rsidRPr="00127BE2">
        <w:rPr>
          <w:lang w:val="el-GR"/>
        </w:rPr>
        <w:t xml:space="preserve">. </w:t>
      </w:r>
      <w:r w:rsidRPr="006D7AD6">
        <w:rPr>
          <w:i/>
          <w:iCs/>
          <w:color w:val="AF490D" w:themeColor="accent2" w:themeShade="BF"/>
        </w:rPr>
        <w:t>ICMP</w:t>
      </w:r>
      <w:r w:rsidRPr="006D7AD6">
        <w:rPr>
          <w:i/>
          <w:iCs/>
          <w:color w:val="AF490D" w:themeColor="accent2" w:themeShade="BF"/>
          <w:lang w:val="el-GR"/>
        </w:rPr>
        <w:t xml:space="preserve"> </w:t>
      </w:r>
      <w:r w:rsidRPr="006D7AD6">
        <w:rPr>
          <w:i/>
          <w:iCs/>
          <w:color w:val="AF490D" w:themeColor="accent2" w:themeShade="BF"/>
        </w:rPr>
        <w:t>echo</w:t>
      </w:r>
      <w:r w:rsidRPr="006D7AD6">
        <w:rPr>
          <w:i/>
          <w:iCs/>
          <w:color w:val="AF490D" w:themeColor="accent2" w:themeShade="BF"/>
          <w:lang w:val="el-GR"/>
        </w:rPr>
        <w:t xml:space="preserve"> </w:t>
      </w:r>
      <w:r w:rsidRPr="006D7AD6">
        <w:rPr>
          <w:i/>
          <w:iCs/>
          <w:color w:val="AF490D" w:themeColor="accent2" w:themeShade="BF"/>
        </w:rPr>
        <w:t>request</w:t>
      </w:r>
      <w:r w:rsidRPr="006D7AD6">
        <w:rPr>
          <w:i/>
          <w:iCs/>
          <w:color w:val="AF490D" w:themeColor="accent2" w:themeShade="BF"/>
          <w:lang w:val="el-GR"/>
        </w:rPr>
        <w:t xml:space="preserve">, </w:t>
      </w:r>
      <w:r w:rsidRPr="006D7AD6">
        <w:rPr>
          <w:i/>
          <w:iCs/>
          <w:color w:val="AF490D" w:themeColor="accent2" w:themeShade="BF"/>
        </w:rPr>
        <w:t>IP</w:t>
      </w:r>
      <w:r w:rsidRPr="006D7AD6">
        <w:rPr>
          <w:i/>
          <w:iCs/>
          <w:color w:val="AF490D" w:themeColor="accent2" w:themeShade="BF"/>
          <w:lang w:val="el-GR"/>
        </w:rPr>
        <w:t xml:space="preserve"> 192.168.1.1 &gt; 192.168.1.29</w:t>
      </w:r>
      <w:r w:rsidRPr="00127BE2">
        <w:rPr>
          <w:lang w:val="el-GR"/>
        </w:rPr>
        <w:t xml:space="preserve">, όπου το </w:t>
      </w:r>
      <w:r>
        <w:t>R</w:t>
      </w:r>
      <w:r w:rsidRPr="00127BE2">
        <w:rPr>
          <w:lang w:val="el-GR"/>
        </w:rPr>
        <w:t xml:space="preserve">1 προωθεί το πακέτο του </w:t>
      </w:r>
      <w:r>
        <w:t>PC</w:t>
      </w:r>
      <w:r w:rsidRPr="00127BE2">
        <w:rPr>
          <w:lang w:val="el-GR"/>
        </w:rPr>
        <w:t xml:space="preserve">1 στο </w:t>
      </w:r>
      <w:r>
        <w:t>PC</w:t>
      </w:r>
      <w:r w:rsidRPr="00127BE2">
        <w:rPr>
          <w:lang w:val="el-GR"/>
        </w:rPr>
        <w:t xml:space="preserve">4 </w:t>
      </w:r>
    </w:p>
    <w:p w14:paraId="08932410" w14:textId="77777777" w:rsidR="00127BE2" w:rsidRPr="00811833" w:rsidRDefault="00127BE2" w:rsidP="00EC327F">
      <w:pPr>
        <w:rPr>
          <w:lang w:val="el-GR"/>
        </w:rPr>
      </w:pPr>
      <w:r>
        <w:t>vii</w:t>
      </w:r>
      <w:r w:rsidRPr="00127BE2">
        <w:rPr>
          <w:lang w:val="el-GR"/>
        </w:rPr>
        <w:t xml:space="preserve">. </w:t>
      </w:r>
      <w:r w:rsidRPr="006D7AD6">
        <w:rPr>
          <w:i/>
          <w:iCs/>
          <w:color w:val="AF490D" w:themeColor="accent2" w:themeShade="BF"/>
        </w:rPr>
        <w:t>ICMP</w:t>
      </w:r>
      <w:r w:rsidRPr="006D7AD6">
        <w:rPr>
          <w:i/>
          <w:iCs/>
          <w:color w:val="AF490D" w:themeColor="accent2" w:themeShade="BF"/>
          <w:lang w:val="el-GR"/>
        </w:rPr>
        <w:t xml:space="preserve"> </w:t>
      </w:r>
      <w:r w:rsidRPr="006D7AD6">
        <w:rPr>
          <w:i/>
          <w:iCs/>
          <w:color w:val="AF490D" w:themeColor="accent2" w:themeShade="BF"/>
        </w:rPr>
        <w:t>echo</w:t>
      </w:r>
      <w:r w:rsidRPr="006D7AD6">
        <w:rPr>
          <w:i/>
          <w:iCs/>
          <w:color w:val="AF490D" w:themeColor="accent2" w:themeShade="BF"/>
          <w:lang w:val="el-GR"/>
        </w:rPr>
        <w:t xml:space="preserve"> </w:t>
      </w:r>
      <w:r w:rsidRPr="006D7AD6">
        <w:rPr>
          <w:i/>
          <w:iCs/>
          <w:color w:val="AF490D" w:themeColor="accent2" w:themeShade="BF"/>
        </w:rPr>
        <w:t>reply</w:t>
      </w:r>
      <w:r w:rsidRPr="006D7AD6">
        <w:rPr>
          <w:i/>
          <w:iCs/>
          <w:color w:val="AF490D" w:themeColor="accent2" w:themeShade="BF"/>
          <w:lang w:val="el-GR"/>
        </w:rPr>
        <w:t xml:space="preserve">, </w:t>
      </w:r>
      <w:r w:rsidRPr="006D7AD6">
        <w:rPr>
          <w:i/>
          <w:iCs/>
          <w:color w:val="AF490D" w:themeColor="accent2" w:themeShade="BF"/>
        </w:rPr>
        <w:t>IP</w:t>
      </w:r>
      <w:r w:rsidRPr="006D7AD6">
        <w:rPr>
          <w:i/>
          <w:iCs/>
          <w:color w:val="AF490D" w:themeColor="accent2" w:themeShade="BF"/>
          <w:lang w:val="el-GR"/>
        </w:rPr>
        <w:t xml:space="preserve"> 192.168.1.29 &gt; 192.168.1.1</w:t>
      </w:r>
      <w:r w:rsidRPr="00127BE2">
        <w:rPr>
          <w:lang w:val="el-GR"/>
        </w:rPr>
        <w:t xml:space="preserve">, όπου το </w:t>
      </w:r>
      <w:r>
        <w:t>PC</w:t>
      </w:r>
      <w:r w:rsidRPr="00127BE2">
        <w:rPr>
          <w:lang w:val="el-GR"/>
        </w:rPr>
        <w:t xml:space="preserve">4 απαντάει στη διεύθυνση του </w:t>
      </w:r>
      <w:r>
        <w:t>PC</w:t>
      </w:r>
      <w:r w:rsidRPr="00127BE2">
        <w:rPr>
          <w:lang w:val="el-GR"/>
        </w:rPr>
        <w:t xml:space="preserve">1 </w:t>
      </w:r>
    </w:p>
    <w:p w14:paraId="1F404D5F" w14:textId="7F76B88E" w:rsidR="00EC327F" w:rsidRPr="00127BE2" w:rsidRDefault="00127BE2" w:rsidP="00EC327F">
      <w:pPr>
        <w:rPr>
          <w:lang w:val="el-GR"/>
        </w:rPr>
      </w:pPr>
      <w:r>
        <w:t>viii</w:t>
      </w:r>
      <w:r w:rsidRPr="00127BE2">
        <w:rPr>
          <w:lang w:val="el-GR"/>
        </w:rPr>
        <w:t xml:space="preserve">. </w:t>
      </w:r>
      <w:r w:rsidRPr="006D7AD6">
        <w:rPr>
          <w:i/>
          <w:iCs/>
          <w:color w:val="AF490D" w:themeColor="accent2" w:themeShade="BF"/>
        </w:rPr>
        <w:t>ICMP</w:t>
      </w:r>
      <w:r w:rsidRPr="006D7AD6">
        <w:rPr>
          <w:i/>
          <w:iCs/>
          <w:color w:val="AF490D" w:themeColor="accent2" w:themeShade="BF"/>
          <w:lang w:val="el-GR"/>
        </w:rPr>
        <w:t xml:space="preserve"> </w:t>
      </w:r>
      <w:r w:rsidRPr="006D7AD6">
        <w:rPr>
          <w:i/>
          <w:iCs/>
          <w:color w:val="AF490D" w:themeColor="accent2" w:themeShade="BF"/>
        </w:rPr>
        <w:t>echo</w:t>
      </w:r>
      <w:r w:rsidRPr="006D7AD6">
        <w:rPr>
          <w:i/>
          <w:iCs/>
          <w:color w:val="AF490D" w:themeColor="accent2" w:themeShade="BF"/>
          <w:lang w:val="el-GR"/>
        </w:rPr>
        <w:t xml:space="preserve"> </w:t>
      </w:r>
      <w:r w:rsidRPr="006D7AD6">
        <w:rPr>
          <w:i/>
          <w:iCs/>
          <w:color w:val="AF490D" w:themeColor="accent2" w:themeShade="BF"/>
        </w:rPr>
        <w:t>reply</w:t>
      </w:r>
      <w:r w:rsidRPr="006D7AD6">
        <w:rPr>
          <w:i/>
          <w:iCs/>
          <w:color w:val="AF490D" w:themeColor="accent2" w:themeShade="BF"/>
          <w:lang w:val="el-GR"/>
        </w:rPr>
        <w:t xml:space="preserve">, </w:t>
      </w:r>
      <w:r w:rsidRPr="006D7AD6">
        <w:rPr>
          <w:i/>
          <w:iCs/>
          <w:color w:val="AF490D" w:themeColor="accent2" w:themeShade="BF"/>
        </w:rPr>
        <w:t>IP</w:t>
      </w:r>
      <w:r w:rsidRPr="006D7AD6">
        <w:rPr>
          <w:i/>
          <w:iCs/>
          <w:color w:val="AF490D" w:themeColor="accent2" w:themeShade="BF"/>
          <w:lang w:val="el-GR"/>
        </w:rPr>
        <w:t xml:space="preserve"> 192.168.1.29 &gt; 192.168.1.1</w:t>
      </w:r>
      <w:r w:rsidRPr="00127BE2">
        <w:rPr>
          <w:lang w:val="el-GR"/>
        </w:rPr>
        <w:t xml:space="preserve">, όπου το </w:t>
      </w:r>
      <w:r>
        <w:t>R</w:t>
      </w:r>
      <w:r w:rsidRPr="00127BE2">
        <w:rPr>
          <w:lang w:val="el-GR"/>
        </w:rPr>
        <w:t xml:space="preserve">1 προωθεί την απάντηση του </w:t>
      </w:r>
      <w:r>
        <w:t>PC</w:t>
      </w:r>
      <w:r w:rsidRPr="00127BE2">
        <w:rPr>
          <w:lang w:val="el-GR"/>
        </w:rPr>
        <w:t xml:space="preserve">4 στο </w:t>
      </w:r>
      <w:r>
        <w:t>PC</w:t>
      </w:r>
      <w:r w:rsidRPr="00127BE2">
        <w:rPr>
          <w:lang w:val="el-GR"/>
        </w:rPr>
        <w:t>1</w:t>
      </w:r>
    </w:p>
    <w:p w14:paraId="7270F5FE" w14:textId="1162B2F5" w:rsidR="00EC327F" w:rsidRPr="00653ACF" w:rsidRDefault="00EC327F" w:rsidP="00EC327F">
      <w:pPr>
        <w:pStyle w:val="3"/>
        <w:rPr>
          <w:lang w:val="el-GR"/>
        </w:rPr>
      </w:pPr>
      <w:r w:rsidRPr="00653ACF">
        <w:rPr>
          <w:lang w:val="el-GR"/>
        </w:rPr>
        <w:t>5.8</w:t>
      </w:r>
    </w:p>
    <w:p w14:paraId="6DDE4920" w14:textId="456AE8C2" w:rsidR="00EC327F" w:rsidRPr="00653ACF" w:rsidRDefault="00A54F1F" w:rsidP="00EC327F">
      <w:pPr>
        <w:rPr>
          <w:lang w:val="el-GR"/>
        </w:rPr>
      </w:pPr>
      <w:r w:rsidRPr="00653ACF">
        <w:rPr>
          <w:lang w:val="el-GR"/>
        </w:rPr>
        <w:t xml:space="preserve">Εκτελούμε </w:t>
      </w:r>
      <w:r w:rsidR="00DC5C18" w:rsidRPr="00653ACF">
        <w:rPr>
          <w:lang w:val="el-GR"/>
        </w:rPr>
        <w:t xml:space="preserve">« </w:t>
      </w:r>
      <w:r w:rsidRPr="00127BE2">
        <w:rPr>
          <w:b/>
          <w:bCs/>
        </w:rPr>
        <w:t>arp</w:t>
      </w:r>
      <w:r w:rsidRPr="00653ACF">
        <w:rPr>
          <w:b/>
          <w:bCs/>
          <w:lang w:val="el-GR"/>
        </w:rPr>
        <w:t xml:space="preserve"> -</w:t>
      </w:r>
      <w:r w:rsidRPr="00127BE2">
        <w:rPr>
          <w:b/>
          <w:bCs/>
        </w:rPr>
        <w:t>ad</w:t>
      </w:r>
      <w:r w:rsidR="00DC5C18" w:rsidRPr="00653ACF">
        <w:rPr>
          <w:lang w:val="el-GR"/>
        </w:rPr>
        <w:t xml:space="preserve"> »</w:t>
      </w:r>
      <w:r w:rsidRPr="00653ACF">
        <w:rPr>
          <w:lang w:val="el-GR"/>
        </w:rPr>
        <w:t xml:space="preserve"> σε κάθε μηχάνημα και στη συνέχεια </w:t>
      </w:r>
      <w:r w:rsidR="00271FAE" w:rsidRPr="00653ACF">
        <w:rPr>
          <w:lang w:val="el-GR"/>
        </w:rPr>
        <w:t xml:space="preserve">« </w:t>
      </w:r>
      <w:r>
        <w:t>tcpdump</w:t>
      </w:r>
      <w:r w:rsidRPr="00653ACF">
        <w:rPr>
          <w:lang w:val="el-GR"/>
        </w:rPr>
        <w:t xml:space="preserve"> -</w:t>
      </w:r>
      <w:r>
        <w:t>e</w:t>
      </w:r>
      <w:r w:rsidRPr="00653ACF">
        <w:rPr>
          <w:lang w:val="el-GR"/>
        </w:rPr>
        <w:t xml:space="preserve"> </w:t>
      </w:r>
      <w:r>
        <w:t>icmp</w:t>
      </w:r>
      <w:r w:rsidRPr="00653ACF">
        <w:rPr>
          <w:lang w:val="el-GR"/>
        </w:rPr>
        <w:t xml:space="preserve"> </w:t>
      </w:r>
      <w:r>
        <w:t>or</w:t>
      </w:r>
      <w:r w:rsidRPr="00653ACF">
        <w:rPr>
          <w:lang w:val="el-GR"/>
        </w:rPr>
        <w:t xml:space="preserve"> </w:t>
      </w:r>
      <w:r>
        <w:t>arp</w:t>
      </w:r>
      <w:r w:rsidR="00271FAE" w:rsidRPr="00653ACF">
        <w:rPr>
          <w:lang w:val="el-GR"/>
        </w:rPr>
        <w:t xml:space="preserve"> »</w:t>
      </w:r>
      <w:r w:rsidRPr="00653ACF">
        <w:rPr>
          <w:lang w:val="el-GR"/>
        </w:rPr>
        <w:t xml:space="preserve"> στα </w:t>
      </w:r>
      <w:r>
        <w:t>PC</w:t>
      </w:r>
      <w:r w:rsidRPr="00653ACF">
        <w:rPr>
          <w:lang w:val="el-GR"/>
        </w:rPr>
        <w:t xml:space="preserve">3, </w:t>
      </w:r>
      <w:r>
        <w:t>PC</w:t>
      </w:r>
      <w:r w:rsidRPr="00653ACF">
        <w:rPr>
          <w:lang w:val="el-GR"/>
        </w:rPr>
        <w:t xml:space="preserve">4, ενώ </w:t>
      </w:r>
      <w:r w:rsidR="00653ACF" w:rsidRPr="00653ACF">
        <w:rPr>
          <w:lang w:val="el-GR"/>
        </w:rPr>
        <w:t xml:space="preserve">                          </w:t>
      </w:r>
      <w:r w:rsidR="00E33684" w:rsidRPr="00653ACF">
        <w:rPr>
          <w:lang w:val="el-GR"/>
        </w:rPr>
        <w:t xml:space="preserve">« </w:t>
      </w:r>
      <w:r w:rsidRPr="00F87832">
        <w:rPr>
          <w:b/>
          <w:bCs/>
        </w:rPr>
        <w:t>tcpdump</w:t>
      </w:r>
      <w:r w:rsidRPr="00653ACF">
        <w:rPr>
          <w:b/>
          <w:bCs/>
          <w:lang w:val="el-GR"/>
        </w:rPr>
        <w:t xml:space="preserve"> -</w:t>
      </w:r>
      <w:r w:rsidRPr="00F87832">
        <w:rPr>
          <w:b/>
          <w:bCs/>
        </w:rPr>
        <w:t>e</w:t>
      </w:r>
      <w:r w:rsidRPr="00653ACF">
        <w:rPr>
          <w:b/>
          <w:bCs/>
          <w:lang w:val="el-GR"/>
        </w:rPr>
        <w:t xml:space="preserve"> -</w:t>
      </w:r>
      <w:r w:rsidRPr="00F87832">
        <w:rPr>
          <w:b/>
          <w:bCs/>
        </w:rPr>
        <w:t>i</w:t>
      </w:r>
      <w:r w:rsidRPr="00653ACF">
        <w:rPr>
          <w:b/>
          <w:bCs/>
          <w:lang w:val="el-GR"/>
        </w:rPr>
        <w:t xml:space="preserve"> </w:t>
      </w:r>
      <w:r w:rsidRPr="00F87832">
        <w:rPr>
          <w:b/>
          <w:bCs/>
        </w:rPr>
        <w:t>em</w:t>
      </w:r>
      <w:r w:rsidRPr="00653ACF">
        <w:rPr>
          <w:b/>
          <w:bCs/>
          <w:lang w:val="el-GR"/>
        </w:rPr>
        <w:t xml:space="preserve">1 </w:t>
      </w:r>
      <w:r w:rsidRPr="00F87832">
        <w:rPr>
          <w:b/>
          <w:bCs/>
        </w:rPr>
        <w:t>icmp</w:t>
      </w:r>
      <w:r w:rsidRPr="00653ACF">
        <w:rPr>
          <w:b/>
          <w:bCs/>
          <w:lang w:val="el-GR"/>
        </w:rPr>
        <w:t xml:space="preserve"> </w:t>
      </w:r>
      <w:r w:rsidRPr="00F87832">
        <w:rPr>
          <w:b/>
          <w:bCs/>
        </w:rPr>
        <w:t>or</w:t>
      </w:r>
      <w:r w:rsidRPr="00653ACF">
        <w:rPr>
          <w:b/>
          <w:bCs/>
          <w:lang w:val="el-GR"/>
        </w:rPr>
        <w:t xml:space="preserve"> </w:t>
      </w:r>
      <w:r w:rsidRPr="00F87832">
        <w:rPr>
          <w:b/>
          <w:bCs/>
        </w:rPr>
        <w:t>arp</w:t>
      </w:r>
      <w:r w:rsidR="00E33684" w:rsidRPr="00653ACF">
        <w:rPr>
          <w:lang w:val="el-GR"/>
        </w:rPr>
        <w:t xml:space="preserve"> »</w:t>
      </w:r>
      <w:r w:rsidRPr="00653ACF">
        <w:rPr>
          <w:lang w:val="el-GR"/>
        </w:rPr>
        <w:t xml:space="preserve"> στο </w:t>
      </w:r>
      <w:r>
        <w:t>R</w:t>
      </w:r>
      <w:r w:rsidRPr="00653ACF">
        <w:rPr>
          <w:lang w:val="el-GR"/>
        </w:rPr>
        <w:t>1</w:t>
      </w:r>
      <w:r w:rsidR="00401F87" w:rsidRPr="00653ACF">
        <w:rPr>
          <w:lang w:val="el-GR"/>
        </w:rPr>
        <w:t>.</w:t>
      </w:r>
    </w:p>
    <w:p w14:paraId="22BC6F9C" w14:textId="18D15304" w:rsidR="00EC327F" w:rsidRPr="00D05714" w:rsidRDefault="00EC327F" w:rsidP="00EC327F">
      <w:pPr>
        <w:pStyle w:val="3"/>
        <w:rPr>
          <w:lang w:val="el-GR"/>
        </w:rPr>
      </w:pPr>
      <w:r w:rsidRPr="00D05714">
        <w:rPr>
          <w:lang w:val="el-GR"/>
        </w:rPr>
        <w:t>5.9</w:t>
      </w:r>
    </w:p>
    <w:p w14:paraId="67F017CE" w14:textId="1B1EF8B5" w:rsidR="00EC327F" w:rsidRDefault="00F94163" w:rsidP="00EC327F">
      <w:pPr>
        <w:rPr>
          <w:lang w:val="el-GR"/>
        </w:rPr>
      </w:pPr>
      <w:r>
        <w:rPr>
          <w:lang w:val="el-GR"/>
        </w:rPr>
        <w:t>Ναι, ήταν επιτυχές.</w:t>
      </w:r>
      <w:r w:rsidR="006C196E">
        <w:rPr>
          <w:lang w:val="el-GR"/>
        </w:rPr>
        <w:t xml:space="preserve"> </w:t>
      </w:r>
      <w:r>
        <w:rPr>
          <w:lang w:val="el-GR"/>
        </w:rPr>
        <w:t>Δεν παρατήρησα κάτι διαφορετκό</w:t>
      </w:r>
    </w:p>
    <w:p w14:paraId="2382E8FD" w14:textId="3F92D7CB" w:rsidR="00F94163" w:rsidRPr="00F94163" w:rsidRDefault="00F94163" w:rsidP="00EC327F">
      <w:pPr>
        <w:rPr>
          <w:lang w:val="el-GR"/>
        </w:rPr>
      </w:pPr>
      <w:r w:rsidRPr="00F94163">
        <w:rPr>
          <w:noProof/>
          <w:lang w:val="el-GR"/>
        </w:rPr>
        <w:drawing>
          <wp:inline distT="0" distB="0" distL="0" distR="0" wp14:anchorId="7F6D4C80" wp14:editId="6574BC1B">
            <wp:extent cx="5199321" cy="1285953"/>
            <wp:effectExtent l="0" t="0" r="0" b="0"/>
            <wp:docPr id="185493137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3137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00624" cy="12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AAD1" w14:textId="2EE932C1" w:rsidR="00EC327F" w:rsidRDefault="00EC327F" w:rsidP="00EC327F">
      <w:pPr>
        <w:pStyle w:val="3"/>
        <w:rPr>
          <w:lang w:val="el-GR"/>
        </w:rPr>
      </w:pPr>
      <w:r w:rsidRPr="00F94163">
        <w:rPr>
          <w:lang w:val="el-GR"/>
        </w:rPr>
        <w:t>5.10</w:t>
      </w:r>
    </w:p>
    <w:p w14:paraId="5C16C30B" w14:textId="01B7D025" w:rsidR="00304A0D" w:rsidRPr="009D67A1" w:rsidRDefault="00304A0D" w:rsidP="00304A0D">
      <w:pPr>
        <w:rPr>
          <w:lang w:val="el-GR"/>
        </w:rPr>
      </w:pPr>
      <w:r>
        <w:t>PC</w:t>
      </w:r>
      <w:r w:rsidRPr="00304A0D">
        <w:rPr>
          <w:lang w:val="el-GR"/>
        </w:rPr>
        <w:t xml:space="preserve">3 → </w:t>
      </w:r>
      <w:r>
        <w:t>PC</w:t>
      </w:r>
      <w:r w:rsidRPr="00304A0D">
        <w:rPr>
          <w:lang w:val="el-GR"/>
        </w:rPr>
        <w:t xml:space="preserve">3, </w:t>
      </w:r>
      <w:r>
        <w:t>R</w:t>
      </w:r>
      <w:r w:rsidRPr="00304A0D">
        <w:rPr>
          <w:lang w:val="el-GR"/>
        </w:rPr>
        <w:t>1(</w:t>
      </w:r>
      <w:r>
        <w:t>em</w:t>
      </w:r>
      <w:r w:rsidRPr="009D67A1">
        <w:rPr>
          <w:lang w:val="el-GR"/>
        </w:rPr>
        <w:t>1)</w:t>
      </w:r>
    </w:p>
    <w:p w14:paraId="7E87B1FD" w14:textId="3100AFC8" w:rsidR="00EC327F" w:rsidRDefault="00304A0D" w:rsidP="00EC327F">
      <w:r w:rsidRPr="00304A0D">
        <w:rPr>
          <w:noProof/>
        </w:rPr>
        <w:lastRenderedPageBreak/>
        <w:drawing>
          <wp:inline distT="0" distB="0" distL="0" distR="0" wp14:anchorId="0264564A" wp14:editId="1268F4C6">
            <wp:extent cx="6858000" cy="655320"/>
            <wp:effectExtent l="0" t="0" r="0" b="0"/>
            <wp:docPr id="193960372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0372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FCD8" w14:textId="77777777" w:rsidR="009D67A1" w:rsidRDefault="009D67A1" w:rsidP="009D67A1">
      <w:pPr>
        <w:rPr>
          <w:lang w:val="el-GR"/>
        </w:rPr>
      </w:pPr>
      <w:r>
        <w:t>PC</w:t>
      </w:r>
      <w:r w:rsidRPr="00304A0D">
        <w:rPr>
          <w:lang w:val="el-GR"/>
        </w:rPr>
        <w:t xml:space="preserve">4 → </w:t>
      </w:r>
      <w:r>
        <w:t>PC</w:t>
      </w:r>
      <w:r w:rsidRPr="00304A0D">
        <w:rPr>
          <w:lang w:val="el-GR"/>
        </w:rPr>
        <w:t xml:space="preserve">3, </w:t>
      </w:r>
      <w:r>
        <w:t>PC</w:t>
      </w:r>
      <w:r w:rsidRPr="00304A0D">
        <w:rPr>
          <w:lang w:val="el-GR"/>
        </w:rPr>
        <w:t xml:space="preserve">4, </w:t>
      </w:r>
      <w:r>
        <w:t>R</w:t>
      </w:r>
      <w:r w:rsidRPr="00304A0D">
        <w:rPr>
          <w:lang w:val="el-GR"/>
        </w:rPr>
        <w:t>1</w:t>
      </w:r>
      <w:r>
        <w:rPr>
          <w:lang w:val="el-GR"/>
        </w:rPr>
        <w:t>(</w:t>
      </w:r>
      <w:r>
        <w:t>em</w:t>
      </w:r>
      <w:r w:rsidRPr="00304A0D">
        <w:rPr>
          <w:lang w:val="el-GR"/>
        </w:rPr>
        <w:t>1</w:t>
      </w:r>
      <w:r>
        <w:rPr>
          <w:lang w:val="el-GR"/>
        </w:rPr>
        <w:t>)</w:t>
      </w:r>
    </w:p>
    <w:p w14:paraId="77270378" w14:textId="77777777" w:rsidR="009D67A1" w:rsidRPr="009D67A1" w:rsidRDefault="009D67A1" w:rsidP="00EC327F"/>
    <w:p w14:paraId="26926523" w14:textId="1D3EA770" w:rsidR="00304A0D" w:rsidRDefault="00304A0D" w:rsidP="00EC327F">
      <w:r w:rsidRPr="00304A0D">
        <w:rPr>
          <w:noProof/>
          <w:lang w:val="el-GR"/>
        </w:rPr>
        <w:drawing>
          <wp:inline distT="0" distB="0" distL="0" distR="0" wp14:anchorId="07AA23CC" wp14:editId="17FA5263">
            <wp:extent cx="6858000" cy="825500"/>
            <wp:effectExtent l="0" t="0" r="0" b="0"/>
            <wp:docPr id="51142405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2405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01F5" w14:textId="316DE6BD" w:rsidR="009D67A1" w:rsidRPr="009D67A1" w:rsidRDefault="009D67A1" w:rsidP="00EC327F">
      <w:r>
        <w:t>R</w:t>
      </w:r>
      <w:r w:rsidRPr="009D67A1">
        <w:t xml:space="preserve">1 → </w:t>
      </w:r>
      <w:r>
        <w:t>PC</w:t>
      </w:r>
      <w:r w:rsidRPr="009D67A1">
        <w:t xml:space="preserve">3, </w:t>
      </w:r>
      <w:r>
        <w:t>PC</w:t>
      </w:r>
      <w:r w:rsidRPr="009D67A1">
        <w:t xml:space="preserve">4, </w:t>
      </w:r>
      <w:r>
        <w:t>R</w:t>
      </w:r>
      <w:r w:rsidRPr="009D67A1">
        <w:t>1(</w:t>
      </w:r>
      <w:r>
        <w:t>em</w:t>
      </w:r>
      <w:r w:rsidRPr="009D67A1">
        <w:t xml:space="preserve">1), </w:t>
      </w:r>
      <w:r>
        <w:t>R</w:t>
      </w:r>
      <w:r w:rsidRPr="009D67A1">
        <w:t>1(</w:t>
      </w:r>
      <w:r>
        <w:t>em</w:t>
      </w:r>
      <w:r w:rsidRPr="009D67A1">
        <w:t>0)</w:t>
      </w:r>
    </w:p>
    <w:p w14:paraId="4422F08B" w14:textId="30614B3B" w:rsidR="00304A0D" w:rsidRPr="00304A0D" w:rsidRDefault="00304A0D" w:rsidP="00EC327F">
      <w:pPr>
        <w:rPr>
          <w:lang w:val="el-GR"/>
        </w:rPr>
      </w:pPr>
      <w:r w:rsidRPr="00304A0D">
        <w:rPr>
          <w:noProof/>
          <w:lang w:val="el-GR"/>
        </w:rPr>
        <w:drawing>
          <wp:inline distT="0" distB="0" distL="0" distR="0" wp14:anchorId="1F8FD5AD" wp14:editId="6C050D03">
            <wp:extent cx="6820852" cy="962159"/>
            <wp:effectExtent l="0" t="0" r="0" b="9525"/>
            <wp:docPr id="158544385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4385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DF36" w14:textId="047F061A" w:rsidR="00EC327F" w:rsidRPr="00D05714" w:rsidRDefault="00EC327F" w:rsidP="00EC327F">
      <w:pPr>
        <w:pStyle w:val="3"/>
        <w:rPr>
          <w:lang w:val="el-GR"/>
        </w:rPr>
      </w:pPr>
      <w:r w:rsidRPr="00D05714">
        <w:rPr>
          <w:lang w:val="el-GR"/>
        </w:rPr>
        <w:t>5.11</w:t>
      </w:r>
    </w:p>
    <w:p w14:paraId="40A99F90" w14:textId="77777777" w:rsidR="00F94163" w:rsidRDefault="00F94163" w:rsidP="00EC327F">
      <w:pPr>
        <w:rPr>
          <w:lang w:val="el-GR"/>
        </w:rPr>
      </w:pPr>
      <w:r w:rsidRPr="00F94163">
        <w:rPr>
          <w:lang w:val="el-GR"/>
        </w:rPr>
        <w:t xml:space="preserve">Έχουμε την παρακάτω αλληλουχία μηνυμάτων: </w:t>
      </w:r>
    </w:p>
    <w:p w14:paraId="31153263" w14:textId="77777777" w:rsidR="00F94163" w:rsidRPr="00501F65" w:rsidRDefault="00F94163" w:rsidP="00EC327F">
      <w:pPr>
        <w:rPr>
          <w:color w:val="764673" w:themeColor="accent6" w:themeShade="BF"/>
          <w:lang w:val="el-GR"/>
        </w:rPr>
      </w:pPr>
      <w:r>
        <w:t>i</w:t>
      </w:r>
      <w:r w:rsidRPr="00F94163">
        <w:rPr>
          <w:lang w:val="el-GR"/>
        </w:rPr>
        <w:t xml:space="preserve">. </w:t>
      </w:r>
      <w:r w:rsidRPr="00501F65">
        <w:rPr>
          <w:color w:val="764673" w:themeColor="accent6" w:themeShade="BF"/>
          <w:lang w:val="el-GR"/>
        </w:rPr>
        <w:t xml:space="preserve">Το </w:t>
      </w:r>
      <w:r w:rsidRPr="00501F65">
        <w:rPr>
          <w:color w:val="764673" w:themeColor="accent6" w:themeShade="BF"/>
        </w:rPr>
        <w:t>PC</w:t>
      </w:r>
      <w:r w:rsidRPr="00501F65">
        <w:rPr>
          <w:color w:val="764673" w:themeColor="accent6" w:themeShade="BF"/>
          <w:lang w:val="el-GR"/>
        </w:rPr>
        <w:t xml:space="preserve">3 κάνει </w:t>
      </w:r>
      <w:r w:rsidRPr="00501F65">
        <w:rPr>
          <w:color w:val="764673" w:themeColor="accent6" w:themeShade="BF"/>
        </w:rPr>
        <w:t>broadcast</w:t>
      </w:r>
      <w:r w:rsidRPr="00501F65">
        <w:rPr>
          <w:color w:val="764673" w:themeColor="accent6" w:themeShade="BF"/>
          <w:lang w:val="el-GR"/>
        </w:rPr>
        <w:t xml:space="preserve"> ένα </w:t>
      </w:r>
      <w:r w:rsidRPr="00501F65">
        <w:rPr>
          <w:color w:val="764673" w:themeColor="accent6" w:themeShade="BF"/>
        </w:rPr>
        <w:t>ARP</w:t>
      </w:r>
      <w:r w:rsidRPr="00501F65">
        <w:rPr>
          <w:color w:val="764673" w:themeColor="accent6" w:themeShade="BF"/>
          <w:lang w:val="el-GR"/>
        </w:rPr>
        <w:t xml:space="preserve"> </w:t>
      </w:r>
      <w:r w:rsidRPr="00501F65">
        <w:rPr>
          <w:color w:val="764673" w:themeColor="accent6" w:themeShade="BF"/>
        </w:rPr>
        <w:t>request</w:t>
      </w:r>
      <w:r w:rsidRPr="00501F65">
        <w:rPr>
          <w:color w:val="764673" w:themeColor="accent6" w:themeShade="BF"/>
          <w:lang w:val="el-GR"/>
        </w:rPr>
        <w:t xml:space="preserve"> ρωτώντας τη </w:t>
      </w:r>
      <w:r w:rsidRPr="00501F65">
        <w:rPr>
          <w:color w:val="764673" w:themeColor="accent6" w:themeShade="BF"/>
        </w:rPr>
        <w:t>MAC</w:t>
      </w:r>
      <w:r w:rsidRPr="00501F65">
        <w:rPr>
          <w:color w:val="764673" w:themeColor="accent6" w:themeShade="BF"/>
          <w:lang w:val="el-GR"/>
        </w:rPr>
        <w:t xml:space="preserve"> διεύθυνση της </w:t>
      </w:r>
      <w:r w:rsidRPr="00501F65">
        <w:rPr>
          <w:color w:val="764673" w:themeColor="accent6" w:themeShade="BF"/>
        </w:rPr>
        <w:t>IP</w:t>
      </w:r>
      <w:r w:rsidRPr="00501F65">
        <w:rPr>
          <w:color w:val="764673" w:themeColor="accent6" w:themeShade="BF"/>
          <w:lang w:val="el-GR"/>
        </w:rPr>
        <w:t xml:space="preserve"> 192.168.1.17 </w:t>
      </w:r>
    </w:p>
    <w:p w14:paraId="0D01EE2D" w14:textId="621CB682" w:rsidR="00F94163" w:rsidRPr="00501F65" w:rsidRDefault="00F94163" w:rsidP="00EC327F">
      <w:pPr>
        <w:rPr>
          <w:color w:val="764673" w:themeColor="accent6" w:themeShade="BF"/>
          <w:lang w:val="el-GR"/>
        </w:rPr>
      </w:pPr>
      <w:r>
        <w:t>ii</w:t>
      </w:r>
      <w:r w:rsidRPr="00F94163">
        <w:rPr>
          <w:lang w:val="el-GR"/>
        </w:rPr>
        <w:t xml:space="preserve">. </w:t>
      </w:r>
      <w:r w:rsidRPr="00501F65">
        <w:rPr>
          <w:color w:val="764673" w:themeColor="accent6" w:themeShade="BF"/>
          <w:lang w:val="el-GR"/>
        </w:rPr>
        <w:t xml:space="preserve">Το </w:t>
      </w:r>
      <w:r w:rsidRPr="00501F65">
        <w:rPr>
          <w:color w:val="764673" w:themeColor="accent6" w:themeShade="BF"/>
        </w:rPr>
        <w:t>R</w:t>
      </w:r>
      <w:r w:rsidRPr="00501F65">
        <w:rPr>
          <w:color w:val="764673" w:themeColor="accent6" w:themeShade="BF"/>
          <w:lang w:val="el-GR"/>
        </w:rPr>
        <w:t xml:space="preserve">1 λαμβάνει το </w:t>
      </w:r>
      <w:r w:rsidRPr="00501F65">
        <w:rPr>
          <w:color w:val="764673" w:themeColor="accent6" w:themeShade="BF"/>
        </w:rPr>
        <w:t>broadcast</w:t>
      </w:r>
      <w:r w:rsidRPr="00501F65">
        <w:rPr>
          <w:color w:val="764673" w:themeColor="accent6" w:themeShade="BF"/>
          <w:lang w:val="el-GR"/>
        </w:rPr>
        <w:t xml:space="preserve"> και απαντάει στο </w:t>
      </w:r>
      <w:r w:rsidRPr="00501F65">
        <w:rPr>
          <w:color w:val="764673" w:themeColor="accent6" w:themeShade="BF"/>
        </w:rPr>
        <w:t>PC</w:t>
      </w:r>
      <w:r w:rsidRPr="00501F65">
        <w:rPr>
          <w:color w:val="764673" w:themeColor="accent6" w:themeShade="BF"/>
          <w:lang w:val="el-GR"/>
        </w:rPr>
        <w:t xml:space="preserve">3 με τη </w:t>
      </w:r>
      <w:r w:rsidRPr="00501F65">
        <w:rPr>
          <w:color w:val="764673" w:themeColor="accent6" w:themeShade="BF"/>
        </w:rPr>
        <w:t>MAC</w:t>
      </w:r>
      <w:r w:rsidRPr="00501F65">
        <w:rPr>
          <w:color w:val="764673" w:themeColor="accent6" w:themeShade="BF"/>
          <w:lang w:val="el-GR"/>
        </w:rPr>
        <w:t xml:space="preserve"> του</w:t>
      </w:r>
      <w:r w:rsidR="00CD734B" w:rsidRPr="00501F65">
        <w:rPr>
          <w:color w:val="764673" w:themeColor="accent6" w:themeShade="BF"/>
          <w:lang w:val="el-GR"/>
        </w:rPr>
        <w:t>(08:27:00:</w:t>
      </w:r>
      <w:r w:rsidR="00CD734B" w:rsidRPr="00501F65">
        <w:rPr>
          <w:color w:val="764673" w:themeColor="accent6" w:themeShade="BF"/>
        </w:rPr>
        <w:t>DA</w:t>
      </w:r>
      <w:r w:rsidR="00CD734B" w:rsidRPr="00501F65">
        <w:rPr>
          <w:color w:val="764673" w:themeColor="accent6" w:themeShade="BF"/>
          <w:lang w:val="el-GR"/>
        </w:rPr>
        <w:t>:</w:t>
      </w:r>
      <w:r w:rsidR="00CD734B" w:rsidRPr="00501F65">
        <w:rPr>
          <w:color w:val="764673" w:themeColor="accent6" w:themeShade="BF"/>
        </w:rPr>
        <w:t>E</w:t>
      </w:r>
      <w:r w:rsidR="00CD734B" w:rsidRPr="00501F65">
        <w:rPr>
          <w:color w:val="764673" w:themeColor="accent6" w:themeShade="BF"/>
          <w:lang w:val="el-GR"/>
        </w:rPr>
        <w:t>8:</w:t>
      </w:r>
      <w:r w:rsidR="00CD734B" w:rsidRPr="00501F65">
        <w:rPr>
          <w:color w:val="764673" w:themeColor="accent6" w:themeShade="BF"/>
        </w:rPr>
        <w:t>EC</w:t>
      </w:r>
      <w:r w:rsidR="00CD734B" w:rsidRPr="00501F65">
        <w:rPr>
          <w:color w:val="764673" w:themeColor="accent6" w:themeShade="BF"/>
          <w:lang w:val="el-GR"/>
        </w:rPr>
        <w:t>)</w:t>
      </w:r>
    </w:p>
    <w:p w14:paraId="0A4D6F0B" w14:textId="5F0405F5" w:rsidR="00F94163" w:rsidRPr="00C94606" w:rsidRDefault="00F94163" w:rsidP="00EC327F">
      <w:pPr>
        <w:rPr>
          <w:lang w:val="el-GR"/>
        </w:rPr>
      </w:pPr>
      <w:r>
        <w:t>iii</w:t>
      </w:r>
      <w:r w:rsidRPr="00F94163">
        <w:rPr>
          <w:lang w:val="el-GR"/>
        </w:rPr>
        <w:t xml:space="preserve">. </w:t>
      </w:r>
      <w:r w:rsidR="00962E93" w:rsidRPr="00E7453C">
        <w:rPr>
          <w:color w:val="4A856C" w:themeColor="accent4" w:themeShade="BF"/>
          <w:lang w:val="el-GR"/>
        </w:rPr>
        <w:t xml:space="preserve">Το </w:t>
      </w:r>
      <w:r w:rsidR="00962E93" w:rsidRPr="00E7453C">
        <w:rPr>
          <w:color w:val="4A856C" w:themeColor="accent4" w:themeShade="BF"/>
        </w:rPr>
        <w:t>PC</w:t>
      </w:r>
      <w:r w:rsidR="00962E93" w:rsidRPr="00E7453C">
        <w:rPr>
          <w:color w:val="4A856C" w:themeColor="accent4" w:themeShade="BF"/>
          <w:lang w:val="el-GR"/>
        </w:rPr>
        <w:t>3</w:t>
      </w:r>
      <w:r w:rsidR="00F64443" w:rsidRPr="00E7453C">
        <w:rPr>
          <w:color w:val="4A856C" w:themeColor="accent4" w:themeShade="BF"/>
          <w:lang w:val="el-GR"/>
        </w:rPr>
        <w:t>(192.168.1.18)</w:t>
      </w:r>
      <w:r w:rsidR="00962E93" w:rsidRPr="00E7453C">
        <w:rPr>
          <w:color w:val="4A856C" w:themeColor="accent4" w:themeShade="BF"/>
          <w:lang w:val="el-GR"/>
        </w:rPr>
        <w:t xml:space="preserve"> στέλνει στην παραπάνω </w:t>
      </w:r>
      <w:r w:rsidR="00962E93" w:rsidRPr="00E7453C">
        <w:rPr>
          <w:color w:val="4A856C" w:themeColor="accent4" w:themeShade="BF"/>
        </w:rPr>
        <w:t>MAC</w:t>
      </w:r>
      <w:r w:rsidR="00962E93" w:rsidRPr="00E7453C">
        <w:rPr>
          <w:color w:val="4A856C" w:themeColor="accent4" w:themeShade="BF"/>
          <w:lang w:val="el-GR"/>
        </w:rPr>
        <w:t xml:space="preserve"> του </w:t>
      </w:r>
      <w:r w:rsidR="00962E93" w:rsidRPr="00E7453C">
        <w:rPr>
          <w:color w:val="4A856C" w:themeColor="accent4" w:themeShade="BF"/>
        </w:rPr>
        <w:t>R</w:t>
      </w:r>
      <w:r w:rsidR="00962E93" w:rsidRPr="00E7453C">
        <w:rPr>
          <w:color w:val="4A856C" w:themeColor="accent4" w:themeShade="BF"/>
          <w:lang w:val="el-GR"/>
        </w:rPr>
        <w:t xml:space="preserve">1 το </w:t>
      </w:r>
      <w:r w:rsidR="00962E93" w:rsidRPr="00E7453C">
        <w:rPr>
          <w:color w:val="4A856C" w:themeColor="accent4" w:themeShade="BF"/>
        </w:rPr>
        <w:t>ICMP</w:t>
      </w:r>
      <w:r w:rsidR="00962E93" w:rsidRPr="00E7453C">
        <w:rPr>
          <w:color w:val="4A856C" w:themeColor="accent4" w:themeShade="BF"/>
          <w:lang w:val="el-GR"/>
        </w:rPr>
        <w:t xml:space="preserve"> </w:t>
      </w:r>
      <w:r w:rsidR="00962E93" w:rsidRPr="00E7453C">
        <w:rPr>
          <w:color w:val="4A856C" w:themeColor="accent4" w:themeShade="BF"/>
        </w:rPr>
        <w:t>echo</w:t>
      </w:r>
      <w:r w:rsidR="00962E93" w:rsidRPr="00E7453C">
        <w:rPr>
          <w:color w:val="4A856C" w:themeColor="accent4" w:themeShade="BF"/>
          <w:lang w:val="el-GR"/>
        </w:rPr>
        <w:t xml:space="preserve"> </w:t>
      </w:r>
      <w:r w:rsidR="00962E93" w:rsidRPr="00E7453C">
        <w:rPr>
          <w:color w:val="4A856C" w:themeColor="accent4" w:themeShade="BF"/>
        </w:rPr>
        <w:t>request</w:t>
      </w:r>
      <w:r w:rsidR="00962E93" w:rsidRPr="00E7453C">
        <w:rPr>
          <w:color w:val="4A856C" w:themeColor="accent4" w:themeShade="BF"/>
          <w:lang w:val="el-GR"/>
        </w:rPr>
        <w:t xml:space="preserve"> με προορισμό τη διεύθυνση 192.168.1.29</w:t>
      </w:r>
      <w:r w:rsidR="00C94606" w:rsidRPr="00E7453C">
        <w:rPr>
          <w:color w:val="4A856C" w:themeColor="accent4" w:themeShade="BF"/>
          <w:lang w:val="el-GR"/>
        </w:rPr>
        <w:t>(=</w:t>
      </w:r>
      <w:r w:rsidR="00C94606" w:rsidRPr="00E7453C">
        <w:rPr>
          <w:color w:val="4A856C" w:themeColor="accent4" w:themeShade="BF"/>
        </w:rPr>
        <w:t>IP</w:t>
      </w:r>
      <w:r w:rsidR="00C94606" w:rsidRPr="00E7453C">
        <w:rPr>
          <w:color w:val="4A856C" w:themeColor="accent4" w:themeShade="BF"/>
          <w:vertAlign w:val="subscript"/>
        </w:rPr>
        <w:t>PC</w:t>
      </w:r>
      <w:r w:rsidR="00C94606" w:rsidRPr="00E7453C">
        <w:rPr>
          <w:color w:val="4A856C" w:themeColor="accent4" w:themeShade="BF"/>
          <w:vertAlign w:val="subscript"/>
          <w:lang w:val="el-GR"/>
        </w:rPr>
        <w:t>4</w:t>
      </w:r>
      <w:r w:rsidR="00C94606" w:rsidRPr="00E7453C">
        <w:rPr>
          <w:color w:val="4A856C" w:themeColor="accent4" w:themeShade="BF"/>
          <w:lang w:val="el-GR"/>
        </w:rPr>
        <w:t>)</w:t>
      </w:r>
    </w:p>
    <w:p w14:paraId="220B5DFC" w14:textId="63D0E3E2" w:rsidR="00F94163" w:rsidRDefault="00F94163" w:rsidP="00EC327F">
      <w:pPr>
        <w:rPr>
          <w:lang w:val="el-GR"/>
        </w:rPr>
      </w:pPr>
      <w:r>
        <w:t>iv</w:t>
      </w:r>
      <w:r w:rsidRPr="00F94163">
        <w:rPr>
          <w:lang w:val="el-GR"/>
        </w:rPr>
        <w:t xml:space="preserve">. </w:t>
      </w:r>
      <w:r w:rsidR="00692B2A" w:rsidRPr="00692B2A">
        <w:rPr>
          <w:color w:val="AF490D" w:themeColor="accent2" w:themeShade="BF"/>
        </w:rPr>
        <w:t>ARP</w:t>
      </w:r>
      <w:r w:rsidR="00692B2A" w:rsidRPr="00692B2A">
        <w:rPr>
          <w:color w:val="AF490D" w:themeColor="accent2" w:themeShade="BF"/>
          <w:lang w:val="el-GR"/>
        </w:rPr>
        <w:t xml:space="preserve"> </w:t>
      </w:r>
      <w:r w:rsidR="00A73DF6" w:rsidRPr="00692B2A">
        <w:rPr>
          <w:color w:val="AF490D" w:themeColor="accent2" w:themeShade="BF"/>
        </w:rPr>
        <w:t>Request</w:t>
      </w:r>
      <w:r w:rsidR="00A73DF6" w:rsidRPr="00692B2A">
        <w:rPr>
          <w:color w:val="AF490D" w:themeColor="accent2" w:themeShade="BF"/>
          <w:lang w:val="el-GR"/>
        </w:rPr>
        <w:t xml:space="preserve"> </w:t>
      </w:r>
      <w:r w:rsidR="00A73DF6" w:rsidRPr="00692B2A">
        <w:rPr>
          <w:color w:val="AF490D" w:themeColor="accent2" w:themeShade="BF"/>
        </w:rPr>
        <w:t>who</w:t>
      </w:r>
      <w:r w:rsidR="00A73DF6" w:rsidRPr="00692B2A">
        <w:rPr>
          <w:color w:val="AF490D" w:themeColor="accent2" w:themeShade="BF"/>
          <w:lang w:val="el-GR"/>
        </w:rPr>
        <w:t>-</w:t>
      </w:r>
      <w:r w:rsidR="00A73DF6" w:rsidRPr="00692B2A">
        <w:rPr>
          <w:color w:val="AF490D" w:themeColor="accent2" w:themeShade="BF"/>
        </w:rPr>
        <w:t>has</w:t>
      </w:r>
      <w:r w:rsidR="00A73DF6" w:rsidRPr="00692B2A">
        <w:rPr>
          <w:color w:val="AF490D" w:themeColor="accent2" w:themeShade="BF"/>
          <w:lang w:val="el-GR"/>
        </w:rPr>
        <w:t xml:space="preserve"> 192.168.1.29 </w:t>
      </w:r>
      <w:r w:rsidR="00A73DF6" w:rsidRPr="00692B2A">
        <w:rPr>
          <w:color w:val="AF490D" w:themeColor="accent2" w:themeShade="BF"/>
        </w:rPr>
        <w:t>tell</w:t>
      </w:r>
      <w:r w:rsidR="00A73DF6" w:rsidRPr="00692B2A">
        <w:rPr>
          <w:color w:val="AF490D" w:themeColor="accent2" w:themeShade="BF"/>
          <w:lang w:val="el-GR"/>
        </w:rPr>
        <w:t xml:space="preserve"> 192.168.</w:t>
      </w:r>
      <w:r w:rsidR="00692B2A" w:rsidRPr="00692B2A">
        <w:rPr>
          <w:color w:val="AF490D" w:themeColor="accent2" w:themeShade="BF"/>
          <w:lang w:val="el-GR"/>
        </w:rPr>
        <w:t>1.</w:t>
      </w:r>
      <w:r w:rsidR="00A73DF6" w:rsidRPr="00692B2A">
        <w:rPr>
          <w:color w:val="AF490D" w:themeColor="accent2" w:themeShade="BF"/>
          <w:lang w:val="el-GR"/>
        </w:rPr>
        <w:t>17</w:t>
      </w:r>
      <w:r w:rsidR="00692B2A" w:rsidRPr="00692B2A">
        <w:rPr>
          <w:lang w:val="el-GR"/>
        </w:rPr>
        <w:t xml:space="preserve"> .</w:t>
      </w:r>
      <w:r w:rsidRPr="00F94163">
        <w:rPr>
          <w:lang w:val="el-GR"/>
        </w:rPr>
        <w:t xml:space="preserve">Το </w:t>
      </w:r>
      <w:r>
        <w:t>R</w:t>
      </w:r>
      <w:r w:rsidRPr="00F94163">
        <w:rPr>
          <w:lang w:val="el-GR"/>
        </w:rPr>
        <w:t xml:space="preserve">1 κάνει </w:t>
      </w:r>
      <w:r>
        <w:t>broadcast</w:t>
      </w:r>
      <w:r w:rsidRPr="00F94163">
        <w:rPr>
          <w:lang w:val="el-GR"/>
        </w:rPr>
        <w:t xml:space="preserve"> ένα </w:t>
      </w:r>
      <w:r>
        <w:t>ARP</w:t>
      </w:r>
      <w:r w:rsidRPr="00F94163">
        <w:rPr>
          <w:lang w:val="el-GR"/>
        </w:rPr>
        <w:t xml:space="preserve"> </w:t>
      </w:r>
      <w:r>
        <w:t>Request</w:t>
      </w:r>
      <w:r w:rsidRPr="00F94163">
        <w:rPr>
          <w:lang w:val="el-GR"/>
        </w:rPr>
        <w:t xml:space="preserve">, όπου ρωτάει για τη </w:t>
      </w:r>
      <w:r>
        <w:t>MAC</w:t>
      </w:r>
      <w:r w:rsidRPr="00F94163">
        <w:rPr>
          <w:lang w:val="el-GR"/>
        </w:rPr>
        <w:t xml:space="preserve"> της διεύθυνσης 192.168.1.29 </w:t>
      </w:r>
    </w:p>
    <w:p w14:paraId="73DDD106" w14:textId="77777777" w:rsidR="00FD597E" w:rsidRPr="00D05714" w:rsidRDefault="00F94163" w:rsidP="00EC327F">
      <w:pPr>
        <w:rPr>
          <w:color w:val="4A856C" w:themeColor="accent4" w:themeShade="BF"/>
          <w:lang w:val="el-GR"/>
        </w:rPr>
      </w:pPr>
      <w:r>
        <w:t>v</w:t>
      </w:r>
      <w:r w:rsidRPr="00F94163">
        <w:rPr>
          <w:lang w:val="el-GR"/>
        </w:rPr>
        <w:t xml:space="preserve">. </w:t>
      </w:r>
      <w:r w:rsidRPr="00E7453C">
        <w:rPr>
          <w:color w:val="4A856C" w:themeColor="accent4" w:themeShade="BF"/>
          <w:lang w:val="el-GR"/>
        </w:rPr>
        <w:t xml:space="preserve">Προτού λάβει απάντηση από το </w:t>
      </w:r>
      <w:r w:rsidRPr="00E7453C">
        <w:rPr>
          <w:color w:val="4A856C" w:themeColor="accent4" w:themeShade="BF"/>
        </w:rPr>
        <w:t>broadcast</w:t>
      </w:r>
      <w:r w:rsidRPr="00E7453C">
        <w:rPr>
          <w:color w:val="4A856C" w:themeColor="accent4" w:themeShade="BF"/>
          <w:lang w:val="el-GR"/>
        </w:rPr>
        <w:t xml:space="preserve">, απαντάει στο </w:t>
      </w:r>
      <w:r w:rsidRPr="00E7453C">
        <w:rPr>
          <w:color w:val="4A856C" w:themeColor="accent4" w:themeShade="BF"/>
        </w:rPr>
        <w:t>ICMP</w:t>
      </w:r>
      <w:r w:rsidRPr="00E7453C">
        <w:rPr>
          <w:color w:val="4A856C" w:themeColor="accent4" w:themeShade="BF"/>
          <w:lang w:val="el-GR"/>
        </w:rPr>
        <w:t xml:space="preserve"> </w:t>
      </w:r>
      <w:r w:rsidRPr="00E7453C">
        <w:rPr>
          <w:color w:val="4A856C" w:themeColor="accent4" w:themeShade="BF"/>
        </w:rPr>
        <w:t>Echo</w:t>
      </w:r>
      <w:r w:rsidRPr="00E7453C">
        <w:rPr>
          <w:color w:val="4A856C" w:themeColor="accent4" w:themeShade="BF"/>
          <w:lang w:val="el-GR"/>
        </w:rPr>
        <w:t xml:space="preserve"> </w:t>
      </w:r>
      <w:r w:rsidRPr="00E7453C">
        <w:rPr>
          <w:color w:val="4A856C" w:themeColor="accent4" w:themeShade="BF"/>
        </w:rPr>
        <w:t>request</w:t>
      </w:r>
      <w:r w:rsidRPr="00E7453C">
        <w:rPr>
          <w:color w:val="4A856C" w:themeColor="accent4" w:themeShade="BF"/>
          <w:lang w:val="el-GR"/>
        </w:rPr>
        <w:t xml:space="preserve"> του </w:t>
      </w:r>
      <w:r w:rsidRPr="00E7453C">
        <w:rPr>
          <w:color w:val="4A856C" w:themeColor="accent4" w:themeShade="BF"/>
        </w:rPr>
        <w:t>PC</w:t>
      </w:r>
      <w:r w:rsidRPr="00E7453C">
        <w:rPr>
          <w:color w:val="4A856C" w:themeColor="accent4" w:themeShade="BF"/>
          <w:lang w:val="el-GR"/>
        </w:rPr>
        <w:t xml:space="preserve">3 </w:t>
      </w:r>
      <w:r w:rsidRPr="00E7453C">
        <w:rPr>
          <w:color w:val="4A856C" w:themeColor="accent4" w:themeShade="BF"/>
          <w:u w:val="single"/>
          <w:lang w:val="el-GR"/>
        </w:rPr>
        <w:t xml:space="preserve">με </w:t>
      </w:r>
      <w:r w:rsidRPr="00E7453C">
        <w:rPr>
          <w:color w:val="4A856C" w:themeColor="accent4" w:themeShade="BF"/>
          <w:u w:val="single"/>
        </w:rPr>
        <w:t>ICMP</w:t>
      </w:r>
      <w:r w:rsidRPr="00E7453C">
        <w:rPr>
          <w:color w:val="4A856C" w:themeColor="accent4" w:themeShade="BF"/>
          <w:u w:val="single"/>
          <w:lang w:val="el-GR"/>
        </w:rPr>
        <w:t xml:space="preserve"> </w:t>
      </w:r>
      <w:r w:rsidRPr="00E7453C">
        <w:rPr>
          <w:color w:val="4A856C" w:themeColor="accent4" w:themeShade="BF"/>
          <w:u w:val="single"/>
        </w:rPr>
        <w:t>redirect</w:t>
      </w:r>
      <w:r w:rsidRPr="00E7453C">
        <w:rPr>
          <w:color w:val="4A856C" w:themeColor="accent4" w:themeShade="BF"/>
          <w:u w:val="single"/>
          <w:lang w:val="el-GR"/>
        </w:rPr>
        <w:t xml:space="preserve"> 192.168.1.29 </w:t>
      </w:r>
      <w:r w:rsidRPr="00E7453C">
        <w:rPr>
          <w:color w:val="4A856C" w:themeColor="accent4" w:themeShade="BF"/>
          <w:u w:val="single"/>
        </w:rPr>
        <w:t>to</w:t>
      </w:r>
      <w:r w:rsidRPr="00E7453C">
        <w:rPr>
          <w:color w:val="4A856C" w:themeColor="accent4" w:themeShade="BF"/>
          <w:u w:val="single"/>
          <w:lang w:val="el-GR"/>
        </w:rPr>
        <w:t xml:space="preserve"> </w:t>
      </w:r>
      <w:r w:rsidRPr="00E7453C">
        <w:rPr>
          <w:color w:val="4A856C" w:themeColor="accent4" w:themeShade="BF"/>
          <w:u w:val="single"/>
        </w:rPr>
        <w:t>host</w:t>
      </w:r>
      <w:r w:rsidRPr="00E7453C">
        <w:rPr>
          <w:color w:val="4A856C" w:themeColor="accent4" w:themeShade="BF"/>
          <w:u w:val="single"/>
          <w:lang w:val="el-GR"/>
        </w:rPr>
        <w:t xml:space="preserve"> 192.168.1.29</w:t>
      </w:r>
      <w:r w:rsidRPr="00E7453C">
        <w:rPr>
          <w:color w:val="4A856C" w:themeColor="accent4" w:themeShade="BF"/>
          <w:lang w:val="el-GR"/>
        </w:rPr>
        <w:t xml:space="preserve">. </w:t>
      </w:r>
    </w:p>
    <w:p w14:paraId="00E05B76" w14:textId="43EB157F" w:rsidR="00F94163" w:rsidRPr="00575F95" w:rsidRDefault="00F94163" w:rsidP="00EC327F">
      <w:pPr>
        <w:rPr>
          <w:lang w:val="el-GR"/>
        </w:rPr>
      </w:pPr>
      <w:r>
        <w:t>vi</w:t>
      </w:r>
      <w:r w:rsidRPr="00FD597E">
        <w:t xml:space="preserve">. </w:t>
      </w:r>
      <w:r w:rsidR="00FD597E" w:rsidRPr="00692B2A">
        <w:rPr>
          <w:color w:val="AF490D" w:themeColor="accent2" w:themeShade="BF"/>
        </w:rPr>
        <w:t>ARP Reply 192.168.1.29 is-at 08:00:27:F2:08:42</w:t>
      </w:r>
      <w:r w:rsidR="00A73DF6">
        <w:t xml:space="preserve">. </w:t>
      </w:r>
      <w:r w:rsidRPr="00F94163">
        <w:rPr>
          <w:lang w:val="el-GR"/>
        </w:rPr>
        <w:t>Το</w:t>
      </w:r>
      <w:r w:rsidRPr="00A73DF6">
        <w:rPr>
          <w:lang w:val="el-GR"/>
        </w:rPr>
        <w:t xml:space="preserve"> </w:t>
      </w:r>
      <w:r>
        <w:t>R</w:t>
      </w:r>
      <w:r w:rsidRPr="00A73DF6">
        <w:rPr>
          <w:lang w:val="el-GR"/>
        </w:rPr>
        <w:t xml:space="preserve">1 </w:t>
      </w:r>
      <w:r w:rsidRPr="00F94163">
        <w:rPr>
          <w:lang w:val="el-GR"/>
        </w:rPr>
        <w:t>μαθαίνει</w:t>
      </w:r>
      <w:r w:rsidRPr="00A73DF6">
        <w:rPr>
          <w:lang w:val="el-GR"/>
        </w:rPr>
        <w:t xml:space="preserve"> </w:t>
      </w:r>
      <w:r w:rsidRPr="00F94163">
        <w:rPr>
          <w:lang w:val="el-GR"/>
        </w:rPr>
        <w:t>τη</w:t>
      </w:r>
      <w:r w:rsidRPr="00A73DF6">
        <w:rPr>
          <w:lang w:val="el-GR"/>
        </w:rPr>
        <w:t xml:space="preserve"> </w:t>
      </w:r>
      <w:r>
        <w:t>MAC</w:t>
      </w:r>
      <w:r w:rsidRPr="00A73DF6">
        <w:rPr>
          <w:lang w:val="el-GR"/>
        </w:rPr>
        <w:t xml:space="preserve"> </w:t>
      </w:r>
      <w:r w:rsidRPr="00F94163">
        <w:rPr>
          <w:lang w:val="el-GR"/>
        </w:rPr>
        <w:t>του</w:t>
      </w:r>
      <w:r w:rsidRPr="00A73DF6">
        <w:rPr>
          <w:lang w:val="el-GR"/>
        </w:rPr>
        <w:t xml:space="preserve"> </w:t>
      </w:r>
      <w:r>
        <w:t>PC</w:t>
      </w:r>
      <w:r w:rsidRPr="00A73DF6">
        <w:rPr>
          <w:lang w:val="el-GR"/>
        </w:rPr>
        <w:t>4</w:t>
      </w:r>
      <w:r w:rsidR="00575F95" w:rsidRPr="00575F95">
        <w:rPr>
          <w:lang w:val="el-GR"/>
        </w:rPr>
        <w:t>.</w:t>
      </w:r>
    </w:p>
    <w:p w14:paraId="2F007A69" w14:textId="576A837C" w:rsidR="00F94163" w:rsidRPr="00731C26" w:rsidRDefault="00F94163" w:rsidP="00EC327F">
      <w:pPr>
        <w:rPr>
          <w:lang w:val="el-GR"/>
        </w:rPr>
      </w:pPr>
      <w:r>
        <w:t>vii</w:t>
      </w:r>
      <w:r w:rsidRPr="00731C26">
        <w:rPr>
          <w:lang w:val="el-GR"/>
        </w:rPr>
        <w:t xml:space="preserve">. </w:t>
      </w:r>
      <w:r w:rsidRPr="00E7453C">
        <w:rPr>
          <w:color w:val="4A856C" w:themeColor="accent4" w:themeShade="BF"/>
          <w:lang w:val="el-GR"/>
        </w:rPr>
        <w:t xml:space="preserve">Το </w:t>
      </w:r>
      <w:r w:rsidRPr="00E7453C">
        <w:rPr>
          <w:color w:val="4A856C" w:themeColor="accent4" w:themeShade="BF"/>
        </w:rPr>
        <w:t>R</w:t>
      </w:r>
      <w:r w:rsidRPr="00E7453C">
        <w:rPr>
          <w:color w:val="4A856C" w:themeColor="accent4" w:themeShade="BF"/>
          <w:lang w:val="el-GR"/>
        </w:rPr>
        <w:t xml:space="preserve">1 προωθεί στο </w:t>
      </w:r>
      <w:r w:rsidRPr="00E7453C">
        <w:rPr>
          <w:color w:val="4A856C" w:themeColor="accent4" w:themeShade="BF"/>
        </w:rPr>
        <w:t>PC</w:t>
      </w:r>
      <w:r w:rsidRPr="00E7453C">
        <w:rPr>
          <w:color w:val="4A856C" w:themeColor="accent4" w:themeShade="BF"/>
          <w:lang w:val="el-GR"/>
        </w:rPr>
        <w:t xml:space="preserve">4 το </w:t>
      </w:r>
      <w:r w:rsidRPr="00E7453C">
        <w:rPr>
          <w:color w:val="4A856C" w:themeColor="accent4" w:themeShade="BF"/>
        </w:rPr>
        <w:t>ICMP</w:t>
      </w:r>
      <w:r w:rsidRPr="00E7453C">
        <w:rPr>
          <w:color w:val="4A856C" w:themeColor="accent4" w:themeShade="BF"/>
          <w:lang w:val="el-GR"/>
        </w:rPr>
        <w:t xml:space="preserve"> </w:t>
      </w:r>
      <w:r w:rsidRPr="00E7453C">
        <w:rPr>
          <w:color w:val="4A856C" w:themeColor="accent4" w:themeShade="BF"/>
        </w:rPr>
        <w:t>Echo</w:t>
      </w:r>
      <w:r w:rsidRPr="00E7453C">
        <w:rPr>
          <w:color w:val="4A856C" w:themeColor="accent4" w:themeShade="BF"/>
          <w:lang w:val="el-GR"/>
        </w:rPr>
        <w:t xml:space="preserve"> </w:t>
      </w:r>
      <w:r w:rsidRPr="00E7453C">
        <w:rPr>
          <w:color w:val="4A856C" w:themeColor="accent4" w:themeShade="BF"/>
        </w:rPr>
        <w:t>request</w:t>
      </w:r>
      <w:r w:rsidRPr="00E7453C">
        <w:rPr>
          <w:color w:val="4A856C" w:themeColor="accent4" w:themeShade="BF"/>
          <w:lang w:val="el-GR"/>
        </w:rPr>
        <w:t xml:space="preserve"> του </w:t>
      </w:r>
      <w:r w:rsidRPr="00E7453C">
        <w:rPr>
          <w:color w:val="4A856C" w:themeColor="accent4" w:themeShade="BF"/>
        </w:rPr>
        <w:t>PC</w:t>
      </w:r>
      <w:r w:rsidRPr="00E7453C">
        <w:rPr>
          <w:color w:val="4A856C" w:themeColor="accent4" w:themeShade="BF"/>
          <w:lang w:val="el-GR"/>
        </w:rPr>
        <w:t>3</w:t>
      </w:r>
      <w:r w:rsidR="00731C26" w:rsidRPr="00731C26">
        <w:rPr>
          <w:lang w:val="el-GR"/>
        </w:rPr>
        <w:t>.</w:t>
      </w:r>
    </w:p>
    <w:p w14:paraId="7A807C14" w14:textId="1246F386" w:rsidR="00F94163" w:rsidRPr="00B00E77" w:rsidRDefault="00F94163" w:rsidP="00EC327F">
      <w:pPr>
        <w:rPr>
          <w:lang w:val="el-GR"/>
        </w:rPr>
      </w:pPr>
      <w:r>
        <w:t>viii</w:t>
      </w:r>
      <w:r w:rsidRPr="00F94163">
        <w:rPr>
          <w:lang w:val="el-GR"/>
        </w:rPr>
        <w:t xml:space="preserve">. </w:t>
      </w:r>
      <w:r w:rsidRPr="00501F65">
        <w:rPr>
          <w:color w:val="764673" w:themeColor="accent6" w:themeShade="BF"/>
          <w:lang w:val="el-GR"/>
        </w:rPr>
        <w:t xml:space="preserve">Το </w:t>
      </w:r>
      <w:r w:rsidRPr="00501F65">
        <w:rPr>
          <w:color w:val="764673" w:themeColor="accent6" w:themeShade="BF"/>
        </w:rPr>
        <w:t>PC</w:t>
      </w:r>
      <w:r w:rsidRPr="00501F65">
        <w:rPr>
          <w:color w:val="764673" w:themeColor="accent6" w:themeShade="BF"/>
          <w:lang w:val="el-GR"/>
        </w:rPr>
        <w:t xml:space="preserve">4 κάνει </w:t>
      </w:r>
      <w:r w:rsidRPr="00501F65">
        <w:rPr>
          <w:color w:val="764673" w:themeColor="accent6" w:themeShade="BF"/>
        </w:rPr>
        <w:t>broadcast</w:t>
      </w:r>
      <w:r w:rsidRPr="00501F65">
        <w:rPr>
          <w:color w:val="764673" w:themeColor="accent6" w:themeShade="BF"/>
          <w:lang w:val="el-GR"/>
        </w:rPr>
        <w:t xml:space="preserve"> ένα </w:t>
      </w:r>
      <w:r w:rsidRPr="00501F65">
        <w:rPr>
          <w:color w:val="764673" w:themeColor="accent6" w:themeShade="BF"/>
        </w:rPr>
        <w:t>ARP</w:t>
      </w:r>
      <w:r w:rsidRPr="00501F65">
        <w:rPr>
          <w:color w:val="764673" w:themeColor="accent6" w:themeShade="BF"/>
          <w:lang w:val="el-GR"/>
        </w:rPr>
        <w:t xml:space="preserve"> </w:t>
      </w:r>
      <w:r w:rsidRPr="00501F65">
        <w:rPr>
          <w:color w:val="764673" w:themeColor="accent6" w:themeShade="BF"/>
        </w:rPr>
        <w:t>Request</w:t>
      </w:r>
      <w:r w:rsidRPr="00501F65">
        <w:rPr>
          <w:color w:val="764673" w:themeColor="accent6" w:themeShade="BF"/>
          <w:lang w:val="el-GR"/>
        </w:rPr>
        <w:t xml:space="preserve"> με σκοπό να μάθει τη </w:t>
      </w:r>
      <w:r w:rsidRPr="00501F65">
        <w:rPr>
          <w:color w:val="764673" w:themeColor="accent6" w:themeShade="BF"/>
        </w:rPr>
        <w:t>MAC</w:t>
      </w:r>
      <w:r w:rsidRPr="00501F65">
        <w:rPr>
          <w:color w:val="764673" w:themeColor="accent6" w:themeShade="BF"/>
          <w:lang w:val="el-GR"/>
        </w:rPr>
        <w:t xml:space="preserve"> της διεύθυνσης 192.168.1.18</w:t>
      </w:r>
      <w:r w:rsidR="00B00E77" w:rsidRPr="00501F65">
        <w:rPr>
          <w:color w:val="764673" w:themeColor="accent6" w:themeShade="BF"/>
          <w:lang w:val="el-GR"/>
        </w:rPr>
        <w:t xml:space="preserve"> για να στείλει το </w:t>
      </w:r>
      <w:r w:rsidR="00B00E77" w:rsidRPr="00501F65">
        <w:rPr>
          <w:color w:val="764673" w:themeColor="accent6" w:themeShade="BF"/>
        </w:rPr>
        <w:t>ICMP</w:t>
      </w:r>
      <w:r w:rsidR="00B00E77" w:rsidRPr="00501F65">
        <w:rPr>
          <w:color w:val="764673" w:themeColor="accent6" w:themeShade="BF"/>
          <w:lang w:val="el-GR"/>
        </w:rPr>
        <w:t xml:space="preserve"> </w:t>
      </w:r>
      <w:r w:rsidR="00B00E77" w:rsidRPr="00501F65">
        <w:rPr>
          <w:color w:val="764673" w:themeColor="accent6" w:themeShade="BF"/>
        </w:rPr>
        <w:t>reply</w:t>
      </w:r>
      <w:r w:rsidR="00B00E77" w:rsidRPr="00B00E77">
        <w:rPr>
          <w:lang w:val="el-GR"/>
        </w:rPr>
        <w:t>.</w:t>
      </w:r>
    </w:p>
    <w:p w14:paraId="5BA0AA16" w14:textId="77777777" w:rsidR="00F94163" w:rsidRDefault="00F94163" w:rsidP="00EC327F">
      <w:pPr>
        <w:rPr>
          <w:lang w:val="el-GR"/>
        </w:rPr>
      </w:pPr>
      <w:r>
        <w:t>ix</w:t>
      </w:r>
      <w:r w:rsidRPr="00F94163">
        <w:rPr>
          <w:lang w:val="el-GR"/>
        </w:rPr>
        <w:t xml:space="preserve">. </w:t>
      </w:r>
      <w:r w:rsidRPr="00501F65">
        <w:rPr>
          <w:color w:val="764673" w:themeColor="accent6" w:themeShade="BF"/>
          <w:lang w:val="el-GR"/>
        </w:rPr>
        <w:t xml:space="preserve">Το </w:t>
      </w:r>
      <w:r w:rsidRPr="00501F65">
        <w:rPr>
          <w:color w:val="764673" w:themeColor="accent6" w:themeShade="BF"/>
        </w:rPr>
        <w:t>PC</w:t>
      </w:r>
      <w:r w:rsidRPr="00501F65">
        <w:rPr>
          <w:color w:val="764673" w:themeColor="accent6" w:themeShade="BF"/>
          <w:lang w:val="el-GR"/>
        </w:rPr>
        <w:t xml:space="preserve">3 απαντάει (χωρίς διαμεσολάβηση) στο </w:t>
      </w:r>
      <w:r w:rsidRPr="00501F65">
        <w:rPr>
          <w:color w:val="764673" w:themeColor="accent6" w:themeShade="BF"/>
        </w:rPr>
        <w:t>ARP</w:t>
      </w:r>
      <w:r w:rsidRPr="00501F65">
        <w:rPr>
          <w:color w:val="764673" w:themeColor="accent6" w:themeShade="BF"/>
          <w:lang w:val="el-GR"/>
        </w:rPr>
        <w:t xml:space="preserve"> </w:t>
      </w:r>
      <w:r w:rsidRPr="00501F65">
        <w:rPr>
          <w:color w:val="764673" w:themeColor="accent6" w:themeShade="BF"/>
        </w:rPr>
        <w:t>request</w:t>
      </w:r>
      <w:r w:rsidRPr="00501F65">
        <w:rPr>
          <w:color w:val="764673" w:themeColor="accent6" w:themeShade="BF"/>
          <w:lang w:val="el-GR"/>
        </w:rPr>
        <w:t xml:space="preserve"> του </w:t>
      </w:r>
      <w:r w:rsidRPr="00501F65">
        <w:rPr>
          <w:color w:val="764673" w:themeColor="accent6" w:themeShade="BF"/>
        </w:rPr>
        <w:t>PC</w:t>
      </w:r>
      <w:r w:rsidRPr="00501F65">
        <w:rPr>
          <w:color w:val="764673" w:themeColor="accent6" w:themeShade="BF"/>
          <w:lang w:val="el-GR"/>
        </w:rPr>
        <w:t xml:space="preserve">4 ενημερώνοντάς το με τη </w:t>
      </w:r>
      <w:r w:rsidRPr="00501F65">
        <w:rPr>
          <w:color w:val="764673" w:themeColor="accent6" w:themeShade="BF"/>
        </w:rPr>
        <w:t>MAC</w:t>
      </w:r>
      <w:r w:rsidRPr="00501F65">
        <w:rPr>
          <w:color w:val="764673" w:themeColor="accent6" w:themeShade="BF"/>
          <w:lang w:val="el-GR"/>
        </w:rPr>
        <w:t xml:space="preserve"> του</w:t>
      </w:r>
      <w:r w:rsidRPr="00F94163">
        <w:rPr>
          <w:lang w:val="el-GR"/>
        </w:rPr>
        <w:t xml:space="preserve"> </w:t>
      </w:r>
    </w:p>
    <w:p w14:paraId="1F2D2023" w14:textId="482C9D99" w:rsidR="00EC327F" w:rsidRPr="00D05714" w:rsidRDefault="00F94163" w:rsidP="00EC327F">
      <w:pPr>
        <w:rPr>
          <w:color w:val="4A856C" w:themeColor="accent4" w:themeShade="BF"/>
          <w:lang w:val="el-GR"/>
        </w:rPr>
      </w:pPr>
      <w:r>
        <w:t>x</w:t>
      </w:r>
      <w:r w:rsidRPr="00E7453C">
        <w:t xml:space="preserve">. </w:t>
      </w:r>
      <w:r w:rsidR="00E7453C" w:rsidRPr="00501F65">
        <w:rPr>
          <w:color w:val="4A856C" w:themeColor="accent4" w:themeShade="BF"/>
        </w:rPr>
        <w:t>08:00:27:F2:08:42(MAC</w:t>
      </w:r>
      <w:r w:rsidR="00E7453C" w:rsidRPr="00501F65">
        <w:rPr>
          <w:color w:val="4A856C" w:themeColor="accent4" w:themeShade="BF"/>
          <w:vertAlign w:val="subscript"/>
        </w:rPr>
        <w:t>PC4</w:t>
      </w:r>
      <w:r w:rsidR="00E7453C" w:rsidRPr="00501F65">
        <w:rPr>
          <w:color w:val="4A856C" w:themeColor="accent4" w:themeShade="BF"/>
        </w:rPr>
        <w:t>)  &gt; 08:00:27:EB:1F:4C(MAC</w:t>
      </w:r>
      <w:r w:rsidR="00E7453C" w:rsidRPr="00501F65">
        <w:rPr>
          <w:color w:val="4A856C" w:themeColor="accent4" w:themeShade="BF"/>
          <w:vertAlign w:val="subscript"/>
        </w:rPr>
        <w:t>PC3</w:t>
      </w:r>
      <w:r w:rsidR="00E7453C" w:rsidRPr="00501F65">
        <w:rPr>
          <w:color w:val="4A856C" w:themeColor="accent4" w:themeShade="BF"/>
        </w:rPr>
        <w:t>)</w:t>
      </w:r>
      <w:r w:rsidR="0098052D" w:rsidRPr="00501F65">
        <w:rPr>
          <w:color w:val="4A856C" w:themeColor="accent4" w:themeShade="BF"/>
        </w:rPr>
        <w:t>, 192.168.1.29 &gt; 192.168.1.18</w:t>
      </w:r>
      <w:r w:rsidR="00501F65" w:rsidRPr="00501F65">
        <w:rPr>
          <w:color w:val="4A856C" w:themeColor="accent4" w:themeShade="BF"/>
        </w:rPr>
        <w:t xml:space="preserve">, </w:t>
      </w:r>
      <w:r w:rsidR="0098052D" w:rsidRPr="00501F65">
        <w:rPr>
          <w:color w:val="4A856C" w:themeColor="accent4" w:themeShade="BF"/>
        </w:rPr>
        <w:t xml:space="preserve"> </w:t>
      </w:r>
      <w:r w:rsidR="00E7453C" w:rsidRPr="00501F65">
        <w:rPr>
          <w:color w:val="4A856C" w:themeColor="accent4" w:themeShade="BF"/>
        </w:rPr>
        <w:t xml:space="preserve">ICMP echo reply. </w:t>
      </w:r>
      <w:r w:rsidRPr="00501F65">
        <w:rPr>
          <w:color w:val="4A856C" w:themeColor="accent4" w:themeShade="BF"/>
          <w:lang w:val="el-GR"/>
        </w:rPr>
        <w:t xml:space="preserve">Τέλος, ο </w:t>
      </w:r>
      <w:r w:rsidRPr="00501F65">
        <w:rPr>
          <w:color w:val="4A856C" w:themeColor="accent4" w:themeShade="BF"/>
        </w:rPr>
        <w:t>PC</w:t>
      </w:r>
      <w:r w:rsidRPr="00501F65">
        <w:rPr>
          <w:color w:val="4A856C" w:themeColor="accent4" w:themeShade="BF"/>
          <w:lang w:val="el-GR"/>
        </w:rPr>
        <w:t xml:space="preserve">4 απαντάει στο </w:t>
      </w:r>
      <w:r w:rsidRPr="00501F65">
        <w:rPr>
          <w:color w:val="4A856C" w:themeColor="accent4" w:themeShade="BF"/>
        </w:rPr>
        <w:t>ICMP</w:t>
      </w:r>
      <w:r w:rsidRPr="00501F65">
        <w:rPr>
          <w:color w:val="4A856C" w:themeColor="accent4" w:themeShade="BF"/>
          <w:lang w:val="el-GR"/>
        </w:rPr>
        <w:t xml:space="preserve"> </w:t>
      </w:r>
      <w:r w:rsidRPr="00501F65">
        <w:rPr>
          <w:color w:val="4A856C" w:themeColor="accent4" w:themeShade="BF"/>
        </w:rPr>
        <w:t>echo</w:t>
      </w:r>
      <w:r w:rsidRPr="00501F65">
        <w:rPr>
          <w:color w:val="4A856C" w:themeColor="accent4" w:themeShade="BF"/>
          <w:lang w:val="el-GR"/>
        </w:rPr>
        <w:t xml:space="preserve"> </w:t>
      </w:r>
      <w:r w:rsidRPr="00501F65">
        <w:rPr>
          <w:color w:val="4A856C" w:themeColor="accent4" w:themeShade="BF"/>
        </w:rPr>
        <w:t>request</w:t>
      </w:r>
      <w:r w:rsidRPr="00501F65">
        <w:rPr>
          <w:color w:val="4A856C" w:themeColor="accent4" w:themeShade="BF"/>
          <w:lang w:val="el-GR"/>
        </w:rPr>
        <w:t xml:space="preserve"> του </w:t>
      </w:r>
      <w:r w:rsidRPr="00501F65">
        <w:rPr>
          <w:color w:val="4A856C" w:themeColor="accent4" w:themeShade="BF"/>
        </w:rPr>
        <w:t>PC</w:t>
      </w:r>
      <w:r w:rsidRPr="00501F65">
        <w:rPr>
          <w:color w:val="4A856C" w:themeColor="accent4" w:themeShade="BF"/>
          <w:lang w:val="el-GR"/>
        </w:rPr>
        <w:t>3</w:t>
      </w:r>
      <w:r w:rsidR="00E7453C" w:rsidRPr="00501F65">
        <w:rPr>
          <w:color w:val="4A856C" w:themeColor="accent4" w:themeShade="BF"/>
          <w:lang w:val="el-GR"/>
        </w:rPr>
        <w:t>.</w:t>
      </w:r>
    </w:p>
    <w:p w14:paraId="32190494" w14:textId="08689B9B" w:rsidR="00EC327F" w:rsidRPr="000807F4" w:rsidRDefault="00EC327F" w:rsidP="00EC327F">
      <w:pPr>
        <w:pStyle w:val="3"/>
        <w:rPr>
          <w:lang w:val="el-GR"/>
        </w:rPr>
      </w:pPr>
      <w:r w:rsidRPr="000807F4">
        <w:rPr>
          <w:lang w:val="el-GR"/>
        </w:rPr>
        <w:lastRenderedPageBreak/>
        <w:t>5.12</w:t>
      </w:r>
    </w:p>
    <w:p w14:paraId="49DA6233" w14:textId="6EB863D0" w:rsidR="00EC327F" w:rsidRPr="00D05714" w:rsidRDefault="000807F4" w:rsidP="00EC327F">
      <w:pPr>
        <w:rPr>
          <w:lang w:val="el-GR"/>
        </w:rPr>
      </w:pPr>
      <w:r>
        <w:t>To</w:t>
      </w:r>
      <w:r w:rsidRPr="000807F4">
        <w:rPr>
          <w:lang w:val="el-GR"/>
        </w:rPr>
        <w:t xml:space="preserve"> </w:t>
      </w:r>
      <w:r>
        <w:t>PC</w:t>
      </w:r>
      <w:r w:rsidRPr="000807F4">
        <w:rPr>
          <w:lang w:val="el-GR"/>
        </w:rPr>
        <w:t xml:space="preserve">3 αναζητά του </w:t>
      </w:r>
      <w:r>
        <w:t>R</w:t>
      </w:r>
      <w:r w:rsidRPr="000807F4">
        <w:rPr>
          <w:lang w:val="el-GR"/>
        </w:rPr>
        <w:t xml:space="preserve">1 (αφού το </w:t>
      </w:r>
      <w:r>
        <w:t>PC</w:t>
      </w:r>
      <w:r w:rsidRPr="000807F4">
        <w:rPr>
          <w:lang w:val="el-GR"/>
        </w:rPr>
        <w:t xml:space="preserve">4 δεν ανήκει στο ίδιο υποδίκτυο). Το </w:t>
      </w:r>
      <w:r>
        <w:t>PC</w:t>
      </w:r>
      <w:r w:rsidRPr="000807F4">
        <w:rPr>
          <w:lang w:val="el-GR"/>
        </w:rPr>
        <w:t xml:space="preserve">4 ψάχνει του </w:t>
      </w:r>
      <w:r>
        <w:t>PC</w:t>
      </w:r>
      <w:r w:rsidRPr="000807F4">
        <w:rPr>
          <w:lang w:val="el-GR"/>
        </w:rPr>
        <w:t>3</w:t>
      </w:r>
      <w:r w:rsidRPr="00D05714">
        <w:rPr>
          <w:lang w:val="el-GR"/>
        </w:rPr>
        <w:t>.</w:t>
      </w:r>
    </w:p>
    <w:p w14:paraId="44786DE4" w14:textId="41E314AE" w:rsidR="00EC327F" w:rsidRPr="00D05714" w:rsidRDefault="00EC327F" w:rsidP="00EC327F">
      <w:pPr>
        <w:pStyle w:val="3"/>
        <w:rPr>
          <w:lang w:val="el-GR"/>
        </w:rPr>
      </w:pPr>
      <w:r w:rsidRPr="00D05714">
        <w:rPr>
          <w:lang w:val="el-GR"/>
        </w:rPr>
        <w:t>5.13</w:t>
      </w:r>
    </w:p>
    <w:p w14:paraId="516ABBCF" w14:textId="6860B2F0" w:rsidR="00EC327F" w:rsidRPr="0080774D" w:rsidRDefault="0080774D" w:rsidP="00EC327F">
      <w:pPr>
        <w:rPr>
          <w:lang w:val="el-GR"/>
        </w:rPr>
      </w:pPr>
      <w:r w:rsidRPr="0080774D">
        <w:rPr>
          <w:lang w:val="el-GR"/>
        </w:rPr>
        <w:t>Γιατί δεν ανήκει στο ίδιο υποδίκτυο. Τ</w:t>
      </w:r>
      <w:r>
        <w:t>o</w:t>
      </w:r>
      <w:r w:rsidRPr="0080774D">
        <w:rPr>
          <w:lang w:val="el-GR"/>
        </w:rPr>
        <w:t xml:space="preserve"> </w:t>
      </w:r>
      <w:r>
        <w:t>PC</w:t>
      </w:r>
      <w:r w:rsidRPr="0080774D">
        <w:rPr>
          <w:lang w:val="el-GR"/>
        </w:rPr>
        <w:t xml:space="preserve">3 </w:t>
      </w:r>
      <w:r>
        <w:rPr>
          <w:lang w:val="el-GR"/>
        </w:rPr>
        <w:t xml:space="preserve">« </w:t>
      </w:r>
      <w:r w:rsidRPr="0080774D">
        <w:rPr>
          <w:lang w:val="el-GR"/>
        </w:rPr>
        <w:t>βλέπει</w:t>
      </w:r>
      <w:r>
        <w:rPr>
          <w:lang w:val="el-GR"/>
        </w:rPr>
        <w:t xml:space="preserve"> »</w:t>
      </w:r>
      <w:r w:rsidRPr="0080774D">
        <w:rPr>
          <w:lang w:val="el-GR"/>
        </w:rPr>
        <w:t xml:space="preserve"> τις διευθύνσεις 192.168.1.16 - 192.168.1.23 στο </w:t>
      </w:r>
      <w:r>
        <w:t>LAN</w:t>
      </w:r>
      <w:r w:rsidRPr="0080774D">
        <w:rPr>
          <w:lang w:val="el-GR"/>
        </w:rPr>
        <w:t>2</w:t>
      </w:r>
      <w:r w:rsidR="009B1C6D">
        <w:rPr>
          <w:lang w:val="el-GR"/>
        </w:rPr>
        <w:t>.</w:t>
      </w:r>
    </w:p>
    <w:p w14:paraId="0CBD2DE8" w14:textId="3EBCDBB9" w:rsidR="00EC327F" w:rsidRDefault="00EC327F" w:rsidP="00EC327F">
      <w:pPr>
        <w:pStyle w:val="3"/>
      </w:pPr>
      <w:r>
        <w:t>5.14</w:t>
      </w:r>
    </w:p>
    <w:p w14:paraId="125BA621" w14:textId="0BE0952C" w:rsidR="00EC327F" w:rsidRPr="00E06551" w:rsidRDefault="00E06551" w:rsidP="00EC327F">
      <w:r>
        <w:t>To κάνει redirect στο PC4</w:t>
      </w:r>
      <w:r w:rsidRPr="00E06551">
        <w:t>.</w:t>
      </w:r>
    </w:p>
    <w:p w14:paraId="1A1F7366" w14:textId="207AB500" w:rsidR="00EC327F" w:rsidRPr="00D05714" w:rsidRDefault="00EC327F" w:rsidP="00EC327F">
      <w:pPr>
        <w:pStyle w:val="3"/>
        <w:rPr>
          <w:lang w:val="el-GR"/>
        </w:rPr>
      </w:pPr>
      <w:r w:rsidRPr="00D05714">
        <w:rPr>
          <w:lang w:val="el-GR"/>
        </w:rPr>
        <w:t>5.15</w:t>
      </w:r>
    </w:p>
    <w:p w14:paraId="008DFF9C" w14:textId="3277D5C8" w:rsidR="00EC327F" w:rsidRPr="00C72FD6" w:rsidRDefault="00C72FD6" w:rsidP="00EC327F">
      <w:pPr>
        <w:rPr>
          <w:lang w:val="el-GR"/>
        </w:rPr>
      </w:pPr>
      <w:r w:rsidRPr="00C72FD6">
        <w:rPr>
          <w:lang w:val="el-GR"/>
        </w:rPr>
        <w:t xml:space="preserve">Απευθείας, γιατί ο </w:t>
      </w:r>
      <w:r>
        <w:t>PC</w:t>
      </w:r>
      <w:r w:rsidRPr="00C72FD6">
        <w:rPr>
          <w:lang w:val="el-GR"/>
        </w:rPr>
        <w:t xml:space="preserve">3 ανήκει στο υποδίκτυο του </w:t>
      </w:r>
      <w:r>
        <w:t>PC</w:t>
      </w:r>
      <w:r w:rsidRPr="00C72FD6">
        <w:rPr>
          <w:lang w:val="el-GR"/>
        </w:rPr>
        <w:t>4</w:t>
      </w:r>
      <w:r w:rsidR="00A27705">
        <w:rPr>
          <w:lang w:val="el-GR"/>
        </w:rPr>
        <w:t>.</w:t>
      </w:r>
    </w:p>
    <w:p w14:paraId="77F61392" w14:textId="4C2F8527" w:rsidR="00EC327F" w:rsidRPr="00D05714" w:rsidRDefault="00EC327F" w:rsidP="00EC327F">
      <w:pPr>
        <w:pStyle w:val="3"/>
        <w:rPr>
          <w:lang w:val="el-GR"/>
        </w:rPr>
      </w:pPr>
      <w:r w:rsidRPr="00D05714">
        <w:rPr>
          <w:lang w:val="el-GR"/>
        </w:rPr>
        <w:t>5.16</w:t>
      </w:r>
    </w:p>
    <w:p w14:paraId="55341D84" w14:textId="36B1C953" w:rsidR="00EC327F" w:rsidRPr="00D05714" w:rsidRDefault="00C53F01" w:rsidP="00EC327F">
      <w:pPr>
        <w:rPr>
          <w:lang w:val="el-GR"/>
        </w:rPr>
      </w:pPr>
      <w:r w:rsidRPr="00D05714">
        <w:rPr>
          <w:lang w:val="el-GR"/>
        </w:rPr>
        <w:t xml:space="preserve">Εκτελούμε στα </w:t>
      </w:r>
      <w:r>
        <w:t>PC</w:t>
      </w:r>
      <w:r w:rsidRPr="00D05714">
        <w:rPr>
          <w:lang w:val="el-GR"/>
        </w:rPr>
        <w:t xml:space="preserve">3, </w:t>
      </w:r>
      <w:r>
        <w:t>PC</w:t>
      </w:r>
      <w:r w:rsidRPr="00D05714">
        <w:rPr>
          <w:lang w:val="el-GR"/>
        </w:rPr>
        <w:t xml:space="preserve">4  « </w:t>
      </w:r>
      <w:r>
        <w:t>tcpdump</w:t>
      </w:r>
      <w:r w:rsidRPr="00D05714">
        <w:rPr>
          <w:lang w:val="el-GR"/>
        </w:rPr>
        <w:t xml:space="preserve"> -</w:t>
      </w:r>
      <w:r>
        <w:t>e</w:t>
      </w:r>
      <w:r w:rsidRPr="00D05714">
        <w:rPr>
          <w:lang w:val="el-GR"/>
        </w:rPr>
        <w:t xml:space="preserve"> </w:t>
      </w:r>
      <w:r>
        <w:t>icmp</w:t>
      </w:r>
      <w:r w:rsidRPr="00D05714">
        <w:rPr>
          <w:lang w:val="el-GR"/>
        </w:rPr>
        <w:t xml:space="preserve"> », ενώ στο </w:t>
      </w:r>
      <w:r>
        <w:t>R</w:t>
      </w:r>
      <w:r w:rsidRPr="00D05714">
        <w:rPr>
          <w:lang w:val="el-GR"/>
        </w:rPr>
        <w:t xml:space="preserve">1 « </w:t>
      </w:r>
      <w:r>
        <w:t>tcpdump</w:t>
      </w:r>
      <w:r w:rsidRPr="00D05714">
        <w:rPr>
          <w:lang w:val="el-GR"/>
        </w:rPr>
        <w:t xml:space="preserve"> -</w:t>
      </w:r>
      <w:r>
        <w:t>i</w:t>
      </w:r>
      <w:r w:rsidRPr="00D05714">
        <w:rPr>
          <w:lang w:val="el-GR"/>
        </w:rPr>
        <w:t xml:space="preserve"> </w:t>
      </w:r>
      <w:r>
        <w:t>em</w:t>
      </w:r>
      <w:r w:rsidRPr="00D05714">
        <w:rPr>
          <w:lang w:val="el-GR"/>
        </w:rPr>
        <w:t xml:space="preserve">1 </w:t>
      </w:r>
      <w:r>
        <w:t>icmp</w:t>
      </w:r>
      <w:r w:rsidRPr="00D05714">
        <w:rPr>
          <w:lang w:val="el-GR"/>
        </w:rPr>
        <w:t xml:space="preserve"> »</w:t>
      </w:r>
    </w:p>
    <w:p w14:paraId="59F7C78F" w14:textId="10322CD9" w:rsidR="00EC327F" w:rsidRPr="00D05714" w:rsidRDefault="00EC327F" w:rsidP="00EC327F">
      <w:pPr>
        <w:pStyle w:val="3"/>
        <w:rPr>
          <w:lang w:val="el-GR"/>
        </w:rPr>
      </w:pPr>
      <w:r w:rsidRPr="00D05714">
        <w:rPr>
          <w:lang w:val="el-GR"/>
        </w:rPr>
        <w:t>5.17</w:t>
      </w:r>
    </w:p>
    <w:p w14:paraId="490F5157" w14:textId="429BB02D" w:rsidR="00EC327F" w:rsidRPr="00D05714" w:rsidRDefault="00131AC2" w:rsidP="00B44BFE">
      <w:pPr>
        <w:rPr>
          <w:lang w:val="el-GR"/>
        </w:rPr>
      </w:pPr>
      <w:r w:rsidRPr="00131AC2">
        <w:rPr>
          <w:lang w:val="el-GR"/>
        </w:rPr>
        <w:t xml:space="preserve">Αυτό που βλέπουμε να συμβαίνει, είναι πως σε κάθε </w:t>
      </w:r>
      <w:r>
        <w:t>ICMP</w:t>
      </w:r>
      <w:r w:rsidRPr="00131AC2">
        <w:rPr>
          <w:lang w:val="el-GR"/>
        </w:rPr>
        <w:t xml:space="preserve"> </w:t>
      </w:r>
      <w:r>
        <w:t>echo</w:t>
      </w:r>
      <w:r w:rsidRPr="00131AC2">
        <w:rPr>
          <w:lang w:val="el-GR"/>
        </w:rPr>
        <w:t xml:space="preserve"> </w:t>
      </w:r>
      <w:r>
        <w:t>request</w:t>
      </w:r>
      <w:r w:rsidRPr="00131AC2">
        <w:rPr>
          <w:lang w:val="el-GR"/>
        </w:rPr>
        <w:t xml:space="preserve"> μήνυμα, το </w:t>
      </w:r>
      <w:r>
        <w:t>PC</w:t>
      </w:r>
      <w:r w:rsidRPr="00131AC2">
        <w:rPr>
          <w:lang w:val="el-GR"/>
        </w:rPr>
        <w:t xml:space="preserve">3 στέλνει το </w:t>
      </w:r>
      <w:r>
        <w:t>ping</w:t>
      </w:r>
      <w:r w:rsidRPr="00131AC2">
        <w:rPr>
          <w:lang w:val="el-GR"/>
        </w:rPr>
        <w:t xml:space="preserve"> στην </w:t>
      </w:r>
      <w:r>
        <w:t>IP</w:t>
      </w:r>
      <w:r w:rsidRPr="00C26DFA">
        <w:rPr>
          <w:vertAlign w:val="subscript"/>
        </w:rPr>
        <w:t>PC</w:t>
      </w:r>
      <w:r w:rsidRPr="00C26DFA">
        <w:rPr>
          <w:vertAlign w:val="subscript"/>
          <w:lang w:val="el-GR"/>
        </w:rPr>
        <w:t>4</w:t>
      </w:r>
      <w:r w:rsidRPr="00131AC2">
        <w:rPr>
          <w:lang w:val="el-GR"/>
        </w:rPr>
        <w:t xml:space="preserve">, αυτό μεταφέρεται στο </w:t>
      </w:r>
      <w:r>
        <w:t>R</w:t>
      </w:r>
      <w:r w:rsidRPr="00131AC2">
        <w:rPr>
          <w:lang w:val="el-GR"/>
        </w:rPr>
        <w:t xml:space="preserve">1, το </w:t>
      </w:r>
      <w:r>
        <w:t>R</w:t>
      </w:r>
      <w:r w:rsidRPr="00131AC2">
        <w:rPr>
          <w:lang w:val="el-GR"/>
        </w:rPr>
        <w:t xml:space="preserve">1 στέλνει στο </w:t>
      </w:r>
      <w:r>
        <w:t>PC</w:t>
      </w:r>
      <w:r w:rsidRPr="00131AC2">
        <w:rPr>
          <w:lang w:val="el-GR"/>
        </w:rPr>
        <w:t xml:space="preserve">3 </w:t>
      </w:r>
      <w:r>
        <w:t>Icmp</w:t>
      </w:r>
      <w:r w:rsidRPr="00131AC2">
        <w:rPr>
          <w:lang w:val="el-GR"/>
        </w:rPr>
        <w:t xml:space="preserve"> </w:t>
      </w:r>
      <w:r>
        <w:t>redirect</w:t>
      </w:r>
      <w:r w:rsidRPr="00131AC2">
        <w:rPr>
          <w:lang w:val="el-GR"/>
        </w:rPr>
        <w:t xml:space="preserve">, προωθεί το </w:t>
      </w:r>
      <w:r>
        <w:t>request</w:t>
      </w:r>
      <w:r w:rsidRPr="00131AC2">
        <w:rPr>
          <w:lang w:val="el-GR"/>
        </w:rPr>
        <w:t xml:space="preserve"> στο </w:t>
      </w:r>
      <w:r>
        <w:t>PC</w:t>
      </w:r>
      <w:r w:rsidRPr="00131AC2">
        <w:rPr>
          <w:lang w:val="el-GR"/>
        </w:rPr>
        <w:t xml:space="preserve">4 και τέλος εκείνο απαντάει κατευθείαν στο </w:t>
      </w:r>
      <w:r>
        <w:t>PC</w:t>
      </w:r>
      <w:r w:rsidRPr="00131AC2">
        <w:rPr>
          <w:lang w:val="el-GR"/>
        </w:rPr>
        <w:t xml:space="preserve">3. Ο </w:t>
      </w:r>
      <w:r>
        <w:t>PC</w:t>
      </w:r>
      <w:r w:rsidRPr="00131AC2">
        <w:rPr>
          <w:lang w:val="el-GR"/>
        </w:rPr>
        <w:t xml:space="preserve">3 ουσιαστικά αγνοεί τα </w:t>
      </w:r>
      <w:r>
        <w:t>redirects</w:t>
      </w:r>
      <w:r w:rsidRPr="00131AC2">
        <w:rPr>
          <w:lang w:val="el-GR"/>
        </w:rPr>
        <w:t xml:space="preserve">, καθώς η προτεινόμενη διεύθυνση παράκαμψης δεν ανήκει στο υποδίκτυο της διεπαφής του στο </w:t>
      </w:r>
      <w:r>
        <w:t>LAN</w:t>
      </w:r>
      <w:r w:rsidRPr="00131AC2">
        <w:rPr>
          <w:lang w:val="el-GR"/>
        </w:rPr>
        <w:t>2, διαφορετικά θα ενημέρωνε κατάλληλα τον πίνακα δρομολόγησής του.</w:t>
      </w:r>
      <w:r w:rsidR="00C26DFA" w:rsidRPr="00C26DFA">
        <w:rPr>
          <w:lang w:val="el-GR"/>
        </w:rPr>
        <w:t xml:space="preserve">  </w:t>
      </w:r>
    </w:p>
    <w:p w14:paraId="6936F0DB" w14:textId="4C313765" w:rsidR="00C26DFA" w:rsidRPr="00D05714" w:rsidRDefault="00C26DFA" w:rsidP="00C26DFA">
      <w:pPr>
        <w:pStyle w:val="3"/>
        <w:rPr>
          <w:lang w:val="el-GR"/>
        </w:rPr>
      </w:pPr>
      <w:r w:rsidRPr="00D05714">
        <w:rPr>
          <w:lang w:val="el-GR"/>
        </w:rPr>
        <w:t>5.18</w:t>
      </w:r>
    </w:p>
    <w:p w14:paraId="6F4CEA6C" w14:textId="53E9EF54" w:rsidR="00C26DFA" w:rsidRPr="00D05714" w:rsidRDefault="00C26DFA" w:rsidP="00C26DFA">
      <w:pPr>
        <w:rPr>
          <w:lang w:val="el-GR"/>
        </w:rPr>
      </w:pPr>
      <w:r w:rsidRPr="00D05714">
        <w:rPr>
          <w:lang w:val="el-GR"/>
        </w:rPr>
        <w:t>Διαγράφηκε η προκαθορισμένη διαδρομή.</w:t>
      </w:r>
    </w:p>
    <w:p w14:paraId="4DED02D4" w14:textId="4B67BAC5" w:rsidR="00C26DFA" w:rsidRPr="00D05714" w:rsidRDefault="00C26DFA" w:rsidP="00C26DFA">
      <w:pPr>
        <w:pStyle w:val="3"/>
        <w:rPr>
          <w:lang w:val="el-GR"/>
        </w:rPr>
      </w:pPr>
      <w:r w:rsidRPr="00D05714">
        <w:rPr>
          <w:lang w:val="el-GR"/>
        </w:rPr>
        <w:t>5.19</w:t>
      </w:r>
    </w:p>
    <w:p w14:paraId="5CB3563E" w14:textId="094490F7" w:rsidR="005D0556" w:rsidRPr="00D05714" w:rsidRDefault="005D0556" w:rsidP="005D0556">
      <w:pPr>
        <w:rPr>
          <w:b/>
          <w:bCs/>
          <w:lang w:val="el-GR"/>
        </w:rPr>
      </w:pPr>
      <w:r w:rsidRPr="005D0556">
        <w:rPr>
          <w:b/>
          <w:bCs/>
        </w:rPr>
        <w:t>netstat</w:t>
      </w:r>
      <w:r w:rsidRPr="00D05714">
        <w:rPr>
          <w:b/>
          <w:bCs/>
          <w:lang w:val="el-GR"/>
        </w:rPr>
        <w:t xml:space="preserve"> -</w:t>
      </w:r>
      <w:r w:rsidRPr="005D0556">
        <w:rPr>
          <w:b/>
          <w:bCs/>
        </w:rPr>
        <w:t>rn</w:t>
      </w:r>
    </w:p>
    <w:p w14:paraId="0B840B43" w14:textId="7F546DD2" w:rsidR="00C26DFA" w:rsidRPr="00C26DFA" w:rsidRDefault="005D0556" w:rsidP="00C26DFA">
      <w:r w:rsidRPr="005D0556">
        <w:rPr>
          <w:noProof/>
        </w:rPr>
        <w:drawing>
          <wp:inline distT="0" distB="0" distL="0" distR="0" wp14:anchorId="65060919" wp14:editId="3397EF01">
            <wp:extent cx="5296639" cy="1486107"/>
            <wp:effectExtent l="0" t="0" r="0" b="0"/>
            <wp:docPr id="65818684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8684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37DF" w14:textId="28DF949C" w:rsidR="00C26DFA" w:rsidRPr="00D05714" w:rsidRDefault="00C26DFA" w:rsidP="00C26DFA">
      <w:pPr>
        <w:pStyle w:val="3"/>
        <w:rPr>
          <w:lang w:val="el-GR"/>
        </w:rPr>
      </w:pPr>
      <w:r w:rsidRPr="00D05714">
        <w:rPr>
          <w:lang w:val="el-GR"/>
        </w:rPr>
        <w:t>5.20</w:t>
      </w:r>
    </w:p>
    <w:p w14:paraId="70CE7E3E" w14:textId="77777777" w:rsidR="0078509E" w:rsidRPr="00237E63" w:rsidRDefault="0078509E" w:rsidP="0078509E">
      <w:pPr>
        <w:rPr>
          <w:lang w:val="el-GR"/>
        </w:rPr>
      </w:pPr>
      <w:r w:rsidRPr="00237E63">
        <w:rPr>
          <w:lang w:val="el-GR"/>
        </w:rPr>
        <w:t xml:space="preserve">Παρατηρούμε πως στο πρώτο </w:t>
      </w:r>
      <w:r>
        <w:t>Ping</w:t>
      </w:r>
      <w:r w:rsidRPr="00237E63">
        <w:rPr>
          <w:lang w:val="el-GR"/>
        </w:rPr>
        <w:t xml:space="preserve">, το ταίριασμα μεγαλύτερου προθέματος στέλνει το πακέτο στο </w:t>
      </w:r>
      <w:r>
        <w:t>R</w:t>
      </w:r>
      <w:r w:rsidRPr="00237E63">
        <w:rPr>
          <w:lang w:val="el-GR"/>
        </w:rPr>
        <w:t xml:space="preserve">1, καθώς η μάσκα /29 στη διεύθυνση του </w:t>
      </w:r>
      <w:r>
        <w:t>PC</w:t>
      </w:r>
      <w:r w:rsidRPr="00237E63">
        <w:rPr>
          <w:lang w:val="el-GR"/>
        </w:rPr>
        <w:t xml:space="preserve">4 το κάνει να ανήκει στο υποδίκτυο 192.168.1.24/29, επομένως προωθείται στην 192.168.1.17 για να γίνει </w:t>
      </w:r>
      <w:r>
        <w:t>rerouting</w:t>
      </w:r>
      <w:r w:rsidRPr="00237E63">
        <w:rPr>
          <w:lang w:val="el-GR"/>
        </w:rPr>
        <w:t xml:space="preserve">. Στη συνέχεια, μετά το πρώτο </w:t>
      </w:r>
      <w:r>
        <w:t>ping</w:t>
      </w:r>
      <w:r w:rsidRPr="00237E63">
        <w:rPr>
          <w:lang w:val="el-GR"/>
        </w:rPr>
        <w:t xml:space="preserve">, το </w:t>
      </w:r>
      <w:r>
        <w:t>PC</w:t>
      </w:r>
      <w:r w:rsidRPr="00237E63">
        <w:rPr>
          <w:lang w:val="el-GR"/>
        </w:rPr>
        <w:t xml:space="preserve">3 λαμβάνει το </w:t>
      </w:r>
      <w:r>
        <w:t>icmp</w:t>
      </w:r>
      <w:r w:rsidRPr="00237E63">
        <w:rPr>
          <w:lang w:val="el-GR"/>
        </w:rPr>
        <w:t xml:space="preserve"> </w:t>
      </w:r>
      <w:r>
        <w:t>redirect</w:t>
      </w:r>
      <w:r w:rsidRPr="00237E63">
        <w:rPr>
          <w:lang w:val="el-GR"/>
        </w:rPr>
        <w:t xml:space="preserve">, αλλά αυτή τη φορά δε το αγνοεί, αφού αν εφαρμόσει το </w:t>
      </w:r>
      <w:r>
        <w:t>subnet</w:t>
      </w:r>
      <w:r w:rsidRPr="00237E63">
        <w:rPr>
          <w:lang w:val="el-GR"/>
        </w:rPr>
        <w:t xml:space="preserve"> </w:t>
      </w:r>
      <w:r>
        <w:t>mask</w:t>
      </w:r>
      <w:r w:rsidRPr="00237E63">
        <w:rPr>
          <w:lang w:val="el-GR"/>
        </w:rPr>
        <w:t xml:space="preserve"> του στη διεύθυνση του </w:t>
      </w:r>
      <w:r>
        <w:t>PC</w:t>
      </w:r>
      <w:r w:rsidRPr="00237E63">
        <w:rPr>
          <w:lang w:val="el-GR"/>
        </w:rPr>
        <w:t xml:space="preserve">4 βλέπει πως είναι στο ίδιο </w:t>
      </w:r>
      <w:r>
        <w:t>LAN</w:t>
      </w:r>
      <w:r w:rsidRPr="00237E63">
        <w:rPr>
          <w:lang w:val="el-GR"/>
        </w:rPr>
        <w:t xml:space="preserve"> οπότε και το προωθεί πλέον κατευθείαν εκεί.</w:t>
      </w:r>
    </w:p>
    <w:p w14:paraId="2F97E239" w14:textId="77777777" w:rsidR="0078509E" w:rsidRPr="0078509E" w:rsidRDefault="0078509E" w:rsidP="0078509E">
      <w:pPr>
        <w:rPr>
          <w:lang w:val="el-GR"/>
        </w:rPr>
      </w:pPr>
    </w:p>
    <w:p w14:paraId="10FA5090" w14:textId="77777777" w:rsidR="00C26DFA" w:rsidRPr="0078509E" w:rsidRDefault="00C26DFA" w:rsidP="00C26DFA">
      <w:pPr>
        <w:rPr>
          <w:lang w:val="el-GR"/>
        </w:rPr>
      </w:pPr>
    </w:p>
    <w:p w14:paraId="6B8F5AF1" w14:textId="7DCF425E" w:rsidR="00C26DFA" w:rsidRPr="00D05714" w:rsidRDefault="00C26DFA" w:rsidP="00C26DFA">
      <w:pPr>
        <w:pStyle w:val="3"/>
        <w:rPr>
          <w:lang w:val="el-GR"/>
        </w:rPr>
      </w:pPr>
      <w:r w:rsidRPr="00D05714">
        <w:rPr>
          <w:lang w:val="el-GR"/>
        </w:rPr>
        <w:t>5.21</w:t>
      </w:r>
    </w:p>
    <w:p w14:paraId="2A5A19A9" w14:textId="77777777" w:rsidR="004A4817" w:rsidRDefault="00E7307E" w:rsidP="00E7307E">
      <w:pPr>
        <w:rPr>
          <w:lang w:val="el-GR"/>
        </w:rPr>
      </w:pPr>
      <w:r w:rsidRPr="00E7307E">
        <w:rPr>
          <w:lang w:val="el-GR"/>
        </w:rPr>
        <w:t xml:space="preserve">Έχει προστεθεί πλέον η παρακάτω εγγραφή, η οποία διαφέρει στο ότι η δρομολόγηση σε αυτήν γίνεται μέσω του στρώματος ζεύξης δεδομένων, σε αντίθεση με τα άλλα υποδίκτυα του 192.168.0.0/16 που γίνεται μέσω του </w:t>
      </w:r>
      <w:r>
        <w:t>R</w:t>
      </w:r>
      <w:r w:rsidRPr="00E7307E">
        <w:rPr>
          <w:lang w:val="el-GR"/>
        </w:rPr>
        <w:t>1.</w:t>
      </w:r>
    </w:p>
    <w:p w14:paraId="083A8ECB" w14:textId="43979C75" w:rsidR="00E7307E" w:rsidRPr="00E7307E" w:rsidRDefault="00E7307E" w:rsidP="00E7307E">
      <w:pPr>
        <w:rPr>
          <w:lang w:val="el-GR"/>
        </w:rPr>
      </w:pPr>
      <w:r w:rsidRPr="00E7307E">
        <w:rPr>
          <w:lang w:val="el-GR"/>
        </w:rPr>
        <w:t>Διαφέρει από τις άλλες εγγραφές γιατί το είναι εγγραφή προς</w:t>
      </w:r>
      <w:r w:rsidR="00B42BA9" w:rsidRPr="00B42BA9">
        <w:rPr>
          <w:lang w:val="el-GR"/>
        </w:rPr>
        <w:t xml:space="preserve"> </w:t>
      </w:r>
      <w:r w:rsidRPr="00E7307E">
        <w:rPr>
          <w:lang w:val="el-GR"/>
        </w:rPr>
        <w:t xml:space="preserve">υπολογιστή και όχι προς υποδίκτυο. Έχει δηλαδή </w:t>
      </w:r>
      <w:r>
        <w:t>prefix</w:t>
      </w:r>
      <w:r w:rsidRPr="00E7307E">
        <w:rPr>
          <w:lang w:val="el-GR"/>
        </w:rPr>
        <w:t xml:space="preserve"> = 32 ενώ</w:t>
      </w:r>
      <w:r w:rsidRPr="00B42BA9">
        <w:rPr>
          <w:lang w:val="el-GR"/>
        </w:rPr>
        <w:t xml:space="preserve"> </w:t>
      </w:r>
      <w:r w:rsidRPr="00E7307E">
        <w:rPr>
          <w:lang w:val="el-GR"/>
        </w:rPr>
        <w:t>οι άλλες εγγραφές μικρότερο.</w:t>
      </w:r>
    </w:p>
    <w:p w14:paraId="5FF26458" w14:textId="6439E677" w:rsidR="00C26DFA" w:rsidRPr="00C26DFA" w:rsidRDefault="00237E63" w:rsidP="00C26DFA">
      <w:r w:rsidRPr="00237E63">
        <w:rPr>
          <w:noProof/>
        </w:rPr>
        <w:drawing>
          <wp:inline distT="0" distB="0" distL="0" distR="0" wp14:anchorId="1C4B54D3" wp14:editId="03F0F56B">
            <wp:extent cx="5529532" cy="1487374"/>
            <wp:effectExtent l="0" t="0" r="0" b="0"/>
            <wp:docPr id="187714563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4563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43323" cy="149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C32B" w14:textId="6FA181EA" w:rsidR="00C26DFA" w:rsidRPr="00D05714" w:rsidRDefault="00C26DFA" w:rsidP="00C26DFA">
      <w:pPr>
        <w:pStyle w:val="3"/>
        <w:rPr>
          <w:lang w:val="el-GR"/>
        </w:rPr>
      </w:pPr>
      <w:r w:rsidRPr="00D05714">
        <w:rPr>
          <w:lang w:val="el-GR"/>
        </w:rPr>
        <w:t>5.22</w:t>
      </w:r>
    </w:p>
    <w:p w14:paraId="48BD9D62" w14:textId="22106397" w:rsidR="0078509E" w:rsidRPr="0078509E" w:rsidRDefault="0078509E" w:rsidP="0078509E">
      <w:pPr>
        <w:rPr>
          <w:lang w:val="el-GR"/>
        </w:rPr>
      </w:pPr>
      <w:r w:rsidRPr="0078509E">
        <w:rPr>
          <w:lang w:val="el-GR"/>
        </w:rPr>
        <w:t xml:space="preserve">Δε μπορεί να επικοινωνήσει με μηχανήματα του </w:t>
      </w:r>
      <w:r>
        <w:t>LAN</w:t>
      </w:r>
      <w:r w:rsidRPr="0078509E">
        <w:rPr>
          <w:lang w:val="el-GR"/>
        </w:rPr>
        <w:t xml:space="preserve">1, καθώς δεν υπάρχει προεπιλεγμένη πύλη προκειμένου να κάνει το κατάλληλο </w:t>
      </w:r>
      <w:r>
        <w:t>routing</w:t>
      </w:r>
      <w:r w:rsidRPr="0078509E">
        <w:rPr>
          <w:lang w:val="el-GR"/>
        </w:rPr>
        <w:t>.</w:t>
      </w:r>
    </w:p>
    <w:p w14:paraId="0CAED528" w14:textId="2D50C84D" w:rsidR="0078509E" w:rsidRPr="0078509E" w:rsidRDefault="00C26DFA" w:rsidP="0078509E">
      <w:pPr>
        <w:pStyle w:val="3"/>
        <w:rPr>
          <w:lang w:val="el-GR"/>
        </w:rPr>
      </w:pPr>
      <w:r w:rsidRPr="0078509E">
        <w:rPr>
          <w:lang w:val="el-GR"/>
        </w:rPr>
        <w:t>5.23</w:t>
      </w:r>
    </w:p>
    <w:p w14:paraId="00C3A844" w14:textId="17A459B6" w:rsidR="0078509E" w:rsidRPr="00C53F0F" w:rsidRDefault="0078509E" w:rsidP="0078509E">
      <w:pPr>
        <w:rPr>
          <w:lang w:val="el-GR"/>
        </w:rPr>
      </w:pPr>
      <w:r w:rsidRPr="0078509E">
        <w:rPr>
          <w:b/>
          <w:bCs/>
        </w:rPr>
        <w:t>traceroute</w:t>
      </w:r>
      <w:r w:rsidRPr="0078509E">
        <w:rPr>
          <w:b/>
          <w:bCs/>
          <w:lang w:val="el-GR"/>
        </w:rPr>
        <w:t xml:space="preserve"> 192.168.1.29</w:t>
      </w:r>
      <w:r w:rsidRPr="0078509E">
        <w:rPr>
          <w:lang w:val="el-GR"/>
        </w:rPr>
        <w:t xml:space="preserve"> → επιλέγεται η διαδρομή κατευθείαν στο </w:t>
      </w:r>
      <w:r>
        <w:t>PC</w:t>
      </w:r>
      <w:r w:rsidRPr="0078509E">
        <w:rPr>
          <w:lang w:val="el-GR"/>
        </w:rPr>
        <w:t xml:space="preserve">4 διότι πλέον με τη καινούργια μάσκα υποδικτύου το </w:t>
      </w:r>
      <w:r>
        <w:t>PC</w:t>
      </w:r>
      <w:r w:rsidRPr="0078509E">
        <w:rPr>
          <w:lang w:val="el-GR"/>
        </w:rPr>
        <w:t xml:space="preserve">4 ανήκει στο υποδίκτυο του </w:t>
      </w:r>
      <w:r>
        <w:t>PC</w:t>
      </w:r>
      <w:r w:rsidRPr="0078509E">
        <w:rPr>
          <w:lang w:val="el-GR"/>
        </w:rPr>
        <w:t>3 και έτσι δεν υπάρχει η ανάγκη για ενδιάμεσο δρομολογητή</w:t>
      </w:r>
      <w:r w:rsidR="00C53F0F" w:rsidRPr="00C53F0F">
        <w:rPr>
          <w:lang w:val="el-GR"/>
        </w:rPr>
        <w:t>.</w:t>
      </w:r>
    </w:p>
    <w:p w14:paraId="64A3C42C" w14:textId="79A9BDC3" w:rsidR="008105EB" w:rsidRDefault="008105EB" w:rsidP="008105EB">
      <w:pPr>
        <w:pStyle w:val="1"/>
      </w:pPr>
      <w:r>
        <w:t>Άσκηση 6: Router on a stick</w:t>
      </w:r>
    </w:p>
    <w:p w14:paraId="13C41E8C" w14:textId="2AD2C387" w:rsidR="008105EB" w:rsidRDefault="008105EB" w:rsidP="008105EB">
      <w:pPr>
        <w:pStyle w:val="3"/>
      </w:pPr>
      <w:r>
        <w:t>6.1</w:t>
      </w:r>
    </w:p>
    <w:p w14:paraId="0F91D665" w14:textId="6E5140CB" w:rsidR="00650FFE" w:rsidRPr="00650FFE" w:rsidRDefault="00650FFE" w:rsidP="00650FFE">
      <w:pPr>
        <w:rPr>
          <w:u w:val="single"/>
        </w:rPr>
      </w:pPr>
      <w:r w:rsidRPr="00650FFE">
        <w:rPr>
          <w:u w:val="single"/>
        </w:rPr>
        <w:t>R1</w:t>
      </w:r>
    </w:p>
    <w:p w14:paraId="34E07D39" w14:textId="199B48C3" w:rsidR="008105EB" w:rsidRPr="00A937FD" w:rsidRDefault="003B5444" w:rsidP="008105EB">
      <w:pPr>
        <w:rPr>
          <w:b/>
          <w:bCs/>
        </w:rPr>
      </w:pPr>
      <w:r w:rsidRPr="00A937FD">
        <w:rPr>
          <w:b/>
          <w:bCs/>
        </w:rPr>
        <w:t>ifconfig bridge0 create addm em0 addm em1 up</w:t>
      </w:r>
    </w:p>
    <w:p w14:paraId="15C26D18" w14:textId="0DC129E6" w:rsidR="008105EB" w:rsidRDefault="008105EB" w:rsidP="008105EB">
      <w:pPr>
        <w:pStyle w:val="3"/>
      </w:pPr>
      <w:r>
        <w:t>6.2</w:t>
      </w:r>
    </w:p>
    <w:p w14:paraId="21A1EE72" w14:textId="0D18B955" w:rsidR="00A937FD" w:rsidRPr="00650FFE" w:rsidRDefault="00A937FD" w:rsidP="008105EB">
      <w:pPr>
        <w:rPr>
          <w:u w:val="single"/>
        </w:rPr>
      </w:pPr>
      <w:r w:rsidRPr="00650FFE">
        <w:rPr>
          <w:u w:val="single"/>
        </w:rPr>
        <w:t xml:space="preserve">PC1 </w:t>
      </w:r>
    </w:p>
    <w:p w14:paraId="33278F05" w14:textId="6F95E09E" w:rsidR="00A937FD" w:rsidRDefault="00A937FD" w:rsidP="008105EB">
      <w:r w:rsidRPr="00A937FD">
        <w:rPr>
          <w:b/>
          <w:bCs/>
        </w:rPr>
        <w:t>ifconfig em0.5 create vlan 5 vlandev em0 inet 192.168.5.1/24</w:t>
      </w:r>
      <w:r>
        <w:t xml:space="preserve"> </w:t>
      </w:r>
      <w:r w:rsidR="00630F17" w:rsidRPr="00650FFE">
        <w:rPr>
          <w:b/>
          <w:bCs/>
        </w:rPr>
        <w:t>up</w:t>
      </w:r>
    </w:p>
    <w:p w14:paraId="1F3988D7" w14:textId="79333C3B" w:rsidR="008105EB" w:rsidRPr="008105EB" w:rsidRDefault="00A937FD" w:rsidP="00A937FD">
      <w:r w:rsidRPr="00A937FD">
        <w:rPr>
          <w:b/>
          <w:bCs/>
        </w:rPr>
        <w:t>ifconfig em0.6 create vlan 6 vlandev em0 inet 192.168.6.1/24</w:t>
      </w:r>
      <w:r w:rsidR="00630F17">
        <w:rPr>
          <w:b/>
          <w:bCs/>
        </w:rPr>
        <w:t xml:space="preserve"> up </w:t>
      </w:r>
    </w:p>
    <w:p w14:paraId="78954AB1" w14:textId="77AB80DE" w:rsidR="008105EB" w:rsidRDefault="008105EB" w:rsidP="008105EB">
      <w:pPr>
        <w:pStyle w:val="3"/>
      </w:pPr>
      <w:r>
        <w:t>6.3</w:t>
      </w:r>
    </w:p>
    <w:p w14:paraId="4BE1EF9E" w14:textId="4ADA788B" w:rsidR="00A937FD" w:rsidRPr="00650FFE" w:rsidRDefault="00A937FD" w:rsidP="00A937FD">
      <w:pPr>
        <w:rPr>
          <w:u w:val="single"/>
        </w:rPr>
      </w:pPr>
      <w:r w:rsidRPr="00650FFE">
        <w:rPr>
          <w:u w:val="single"/>
        </w:rPr>
        <w:t>PC2</w:t>
      </w:r>
    </w:p>
    <w:p w14:paraId="10720A16" w14:textId="5097220E" w:rsidR="00A937FD" w:rsidRPr="00A937FD" w:rsidRDefault="00A937FD" w:rsidP="00A937FD">
      <w:pPr>
        <w:rPr>
          <w:b/>
          <w:bCs/>
        </w:rPr>
      </w:pPr>
      <w:r w:rsidRPr="00A937FD">
        <w:rPr>
          <w:b/>
          <w:bCs/>
        </w:rPr>
        <w:t>ifconfig em0.5 create vlan 5 vlandev em0 inet 192.168.5.2/24</w:t>
      </w:r>
      <w:r w:rsidR="00CF7CC0">
        <w:rPr>
          <w:b/>
          <w:bCs/>
        </w:rPr>
        <w:t xml:space="preserve"> up</w:t>
      </w:r>
    </w:p>
    <w:p w14:paraId="1CB917FB" w14:textId="77777777" w:rsidR="008105EB" w:rsidRPr="008105EB" w:rsidRDefault="008105EB" w:rsidP="008105EB"/>
    <w:p w14:paraId="6DCE1ED6" w14:textId="461B9247" w:rsidR="008105EB" w:rsidRDefault="008105EB" w:rsidP="008105EB">
      <w:pPr>
        <w:pStyle w:val="3"/>
      </w:pPr>
      <w:r>
        <w:lastRenderedPageBreak/>
        <w:t>6.4</w:t>
      </w:r>
    </w:p>
    <w:p w14:paraId="549A9607" w14:textId="5CDE5D91" w:rsidR="008105EB" w:rsidRPr="00A937FD" w:rsidRDefault="00A937FD" w:rsidP="008105EB">
      <w:pPr>
        <w:rPr>
          <w:u w:val="single"/>
        </w:rPr>
      </w:pPr>
      <w:r w:rsidRPr="00A937FD">
        <w:rPr>
          <w:u w:val="single"/>
        </w:rPr>
        <w:t>PC3</w:t>
      </w:r>
    </w:p>
    <w:p w14:paraId="11E27760" w14:textId="1D2CDC38" w:rsidR="00A937FD" w:rsidRPr="00A937FD" w:rsidRDefault="00A937FD" w:rsidP="008105EB">
      <w:pPr>
        <w:rPr>
          <w:b/>
          <w:bCs/>
        </w:rPr>
      </w:pPr>
      <w:r w:rsidRPr="00A937FD">
        <w:rPr>
          <w:b/>
          <w:bCs/>
        </w:rPr>
        <w:t>ifconfig em0.6 create vlan 6 vlandev em0 inet 192.168.6.18/24</w:t>
      </w:r>
      <w:r>
        <w:rPr>
          <w:b/>
          <w:bCs/>
        </w:rPr>
        <w:t xml:space="preserve"> up </w:t>
      </w:r>
    </w:p>
    <w:p w14:paraId="4E91EE28" w14:textId="3F5B4102" w:rsidR="008105EB" w:rsidRDefault="008105EB" w:rsidP="008105EB">
      <w:pPr>
        <w:pStyle w:val="3"/>
      </w:pPr>
      <w:r>
        <w:t>6.5</w:t>
      </w:r>
    </w:p>
    <w:p w14:paraId="64FD7CE8" w14:textId="14C0ED4D" w:rsidR="00A937FD" w:rsidRPr="00A937FD" w:rsidRDefault="00A937FD" w:rsidP="00A937FD">
      <w:pPr>
        <w:rPr>
          <w:u w:val="single"/>
        </w:rPr>
      </w:pPr>
      <w:r w:rsidRPr="00A937FD">
        <w:rPr>
          <w:u w:val="single"/>
        </w:rPr>
        <w:t>PC4</w:t>
      </w:r>
    </w:p>
    <w:p w14:paraId="75F42615" w14:textId="48EAB6B2" w:rsidR="008105EB" w:rsidRPr="00A937FD" w:rsidRDefault="00A937FD" w:rsidP="008105EB">
      <w:pPr>
        <w:rPr>
          <w:b/>
          <w:bCs/>
        </w:rPr>
      </w:pPr>
      <w:r w:rsidRPr="00A937FD">
        <w:rPr>
          <w:b/>
          <w:bCs/>
        </w:rPr>
        <w:t>ifconfig em0.5 create vlan 5 vlandev em0 inet 192.168.5.29/24</w:t>
      </w:r>
      <w:r>
        <w:rPr>
          <w:b/>
          <w:bCs/>
        </w:rPr>
        <w:t xml:space="preserve"> up</w:t>
      </w:r>
    </w:p>
    <w:p w14:paraId="7DDD329B" w14:textId="7E4BE967" w:rsidR="008105EB" w:rsidRPr="00D05714" w:rsidRDefault="008105EB" w:rsidP="008105EB">
      <w:pPr>
        <w:pStyle w:val="3"/>
      </w:pPr>
      <w:r>
        <w:t>6.6</w:t>
      </w:r>
    </w:p>
    <w:p w14:paraId="769E485F" w14:textId="37CE56C2" w:rsidR="00452D81" w:rsidRPr="00452D81" w:rsidRDefault="00452D81" w:rsidP="00452D81">
      <w:pPr>
        <w:rPr>
          <w:b/>
          <w:bCs/>
        </w:rPr>
      </w:pPr>
      <w:r w:rsidRPr="00452D81">
        <w:rPr>
          <w:b/>
          <w:bCs/>
        </w:rPr>
        <w:t>ifconfig em0.5 create vlan 5 vlandev em0 up</w:t>
      </w:r>
    </w:p>
    <w:p w14:paraId="63F8C014" w14:textId="00D3FFA8" w:rsidR="00452D81" w:rsidRPr="00452D81" w:rsidRDefault="00452D81" w:rsidP="00452D81">
      <w:pPr>
        <w:rPr>
          <w:b/>
          <w:bCs/>
        </w:rPr>
      </w:pPr>
      <w:r w:rsidRPr="00452D81">
        <w:rPr>
          <w:b/>
          <w:bCs/>
        </w:rPr>
        <w:t>ifconfig em0.6 create vlan 6 vlandev em0 up</w:t>
      </w:r>
    </w:p>
    <w:p w14:paraId="58EDA2B2" w14:textId="2ED804EA" w:rsidR="00452D81" w:rsidRPr="00452D81" w:rsidRDefault="00452D81" w:rsidP="00452D81">
      <w:pPr>
        <w:rPr>
          <w:b/>
          <w:bCs/>
        </w:rPr>
      </w:pPr>
      <w:r w:rsidRPr="00452D81">
        <w:rPr>
          <w:b/>
          <w:bCs/>
        </w:rPr>
        <w:t>ifconfig em1.5 create vlan 5 vlandev em1 up</w:t>
      </w:r>
    </w:p>
    <w:p w14:paraId="6B382538" w14:textId="33574BC0" w:rsidR="00452D81" w:rsidRPr="00452D81" w:rsidRDefault="00452D81" w:rsidP="00452D81">
      <w:pPr>
        <w:rPr>
          <w:b/>
          <w:bCs/>
        </w:rPr>
      </w:pPr>
      <w:r w:rsidRPr="00452D81">
        <w:rPr>
          <w:b/>
          <w:bCs/>
        </w:rPr>
        <w:t>ifconfig em1.6 create vlan 6 vlandev em1 up</w:t>
      </w:r>
    </w:p>
    <w:p w14:paraId="380DAF75" w14:textId="3A9CBABD" w:rsidR="008105EB" w:rsidRPr="00D05714" w:rsidRDefault="008105EB" w:rsidP="008105EB">
      <w:pPr>
        <w:pStyle w:val="3"/>
        <w:rPr>
          <w:lang w:val="el-GR"/>
        </w:rPr>
      </w:pPr>
      <w:r w:rsidRPr="00D05714">
        <w:rPr>
          <w:lang w:val="el-GR"/>
        </w:rPr>
        <w:t>6.7</w:t>
      </w:r>
    </w:p>
    <w:p w14:paraId="0C574BCA" w14:textId="45A4907E" w:rsidR="008105EB" w:rsidRPr="00D05714" w:rsidRDefault="00650FFE" w:rsidP="008105EB">
      <w:pPr>
        <w:rPr>
          <w:lang w:val="el-GR"/>
        </w:rPr>
      </w:pPr>
      <w:r>
        <w:rPr>
          <w:lang w:val="el-GR"/>
        </w:rPr>
        <w:t>Όχι</w:t>
      </w:r>
      <w:r w:rsidRPr="00D05714">
        <w:rPr>
          <w:lang w:val="el-GR"/>
        </w:rPr>
        <w:t>.</w:t>
      </w:r>
    </w:p>
    <w:p w14:paraId="13BE200A" w14:textId="47E11366" w:rsidR="008105EB" w:rsidRPr="00D05714" w:rsidRDefault="008105EB" w:rsidP="008105EB">
      <w:pPr>
        <w:pStyle w:val="3"/>
        <w:rPr>
          <w:lang w:val="el-GR"/>
        </w:rPr>
      </w:pPr>
      <w:r w:rsidRPr="00D05714">
        <w:rPr>
          <w:lang w:val="el-GR"/>
        </w:rPr>
        <w:t>6.8</w:t>
      </w:r>
    </w:p>
    <w:p w14:paraId="71A28EAE" w14:textId="7BFB27E9" w:rsidR="008105EB" w:rsidRPr="007300E7" w:rsidRDefault="00452D81" w:rsidP="008105EB">
      <w:pPr>
        <w:rPr>
          <w:lang w:val="el-GR"/>
        </w:rPr>
      </w:pPr>
      <w:r>
        <w:rPr>
          <w:lang w:val="el-GR"/>
        </w:rPr>
        <w:t>Όχι.</w:t>
      </w:r>
    </w:p>
    <w:p w14:paraId="698B83DA" w14:textId="68439A17" w:rsidR="008105EB" w:rsidRPr="00D05714" w:rsidRDefault="008105EB" w:rsidP="008105EB">
      <w:pPr>
        <w:pStyle w:val="3"/>
        <w:rPr>
          <w:lang w:val="el-GR"/>
        </w:rPr>
      </w:pPr>
      <w:r w:rsidRPr="00D05714">
        <w:rPr>
          <w:lang w:val="el-GR"/>
        </w:rPr>
        <w:t>6.9</w:t>
      </w:r>
    </w:p>
    <w:p w14:paraId="0C024305" w14:textId="33801C44" w:rsidR="008105EB" w:rsidRPr="00D1658A" w:rsidRDefault="00452D81" w:rsidP="008105EB">
      <w:pPr>
        <w:rPr>
          <w:lang w:val="el-GR"/>
        </w:rPr>
      </w:pPr>
      <w:r w:rsidRPr="00452D81">
        <w:rPr>
          <w:lang w:val="el-GR"/>
        </w:rPr>
        <w:t xml:space="preserve">Γιατί δεν ανήκουν στο ίδιο </w:t>
      </w:r>
      <w:r>
        <w:t>vlan</w:t>
      </w:r>
      <w:r w:rsidR="00D1658A" w:rsidRPr="00D1658A">
        <w:rPr>
          <w:lang w:val="el-GR"/>
        </w:rPr>
        <w:t>.</w:t>
      </w:r>
    </w:p>
    <w:p w14:paraId="0CBC5467" w14:textId="173D7FF5" w:rsidR="008105EB" w:rsidRPr="00D05714" w:rsidRDefault="008105EB" w:rsidP="008105EB">
      <w:pPr>
        <w:pStyle w:val="3"/>
        <w:rPr>
          <w:lang w:val="el-GR"/>
        </w:rPr>
      </w:pPr>
      <w:r w:rsidRPr="00D05714">
        <w:rPr>
          <w:lang w:val="el-GR"/>
        </w:rPr>
        <w:t>6.10</w:t>
      </w:r>
    </w:p>
    <w:p w14:paraId="6EF4C327" w14:textId="3701D9A5" w:rsidR="008105EB" w:rsidRPr="00D05714" w:rsidRDefault="00B365A3" w:rsidP="008105EB">
      <w:pPr>
        <w:rPr>
          <w:lang w:val="el-GR"/>
        </w:rPr>
      </w:pPr>
      <w:r>
        <w:rPr>
          <w:lang w:val="el-GR"/>
        </w:rPr>
        <w:t>Ναι</w:t>
      </w:r>
      <w:r w:rsidR="00452D81" w:rsidRPr="00D05714">
        <w:rPr>
          <w:lang w:val="el-GR"/>
        </w:rPr>
        <w:t>.</w:t>
      </w:r>
    </w:p>
    <w:p w14:paraId="73813A88" w14:textId="0F0B8FDD" w:rsidR="00DB0489" w:rsidRPr="00D05714" w:rsidRDefault="00DB0489" w:rsidP="00DB0489">
      <w:pPr>
        <w:pStyle w:val="3"/>
        <w:rPr>
          <w:lang w:val="el-GR"/>
        </w:rPr>
      </w:pPr>
      <w:r w:rsidRPr="00D05714">
        <w:rPr>
          <w:lang w:val="el-GR"/>
        </w:rPr>
        <w:t>6.11</w:t>
      </w:r>
    </w:p>
    <w:p w14:paraId="41551333" w14:textId="369BBC4A" w:rsidR="00DB0489" w:rsidRPr="00DB0489" w:rsidRDefault="00DB0489" w:rsidP="00DB0489">
      <w:pPr>
        <w:rPr>
          <w:lang w:val="el-GR"/>
        </w:rPr>
      </w:pPr>
      <w:r>
        <w:t>N</w:t>
      </w:r>
      <w:r>
        <w:rPr>
          <w:lang w:val="el-GR"/>
        </w:rPr>
        <w:t>αι.</w:t>
      </w:r>
    </w:p>
    <w:p w14:paraId="533BAA56" w14:textId="07FE16F1" w:rsidR="00DB0489" w:rsidRPr="00817392" w:rsidRDefault="00DB0489" w:rsidP="00DB0489">
      <w:pPr>
        <w:pStyle w:val="3"/>
        <w:rPr>
          <w:lang w:val="el-GR"/>
        </w:rPr>
      </w:pPr>
      <w:r w:rsidRPr="00817392">
        <w:rPr>
          <w:lang w:val="el-GR"/>
        </w:rPr>
        <w:t>6.12</w:t>
      </w:r>
    </w:p>
    <w:p w14:paraId="431F43D0" w14:textId="0D2E92D9" w:rsidR="00DB0489" w:rsidRPr="00817392" w:rsidRDefault="00817392" w:rsidP="00DB0489">
      <w:pPr>
        <w:rPr>
          <w:lang w:val="el-GR"/>
        </w:rPr>
      </w:pPr>
      <w:r w:rsidRPr="00817392">
        <w:rPr>
          <w:lang w:val="el-GR"/>
        </w:rPr>
        <w:t>Όχι, δε μπορούμε να κάνουμε σε καμία.</w:t>
      </w:r>
    </w:p>
    <w:p w14:paraId="03DA56B5" w14:textId="72DBCB37" w:rsidR="00DB0489" w:rsidRPr="00D05714" w:rsidRDefault="00DB0489" w:rsidP="00DB0489">
      <w:pPr>
        <w:pStyle w:val="3"/>
      </w:pPr>
      <w:r w:rsidRPr="00D05714">
        <w:t>6.13</w:t>
      </w:r>
    </w:p>
    <w:p w14:paraId="345C5BEF" w14:textId="77777777" w:rsidR="00341DFE" w:rsidRDefault="00341DFE" w:rsidP="00DB0489">
      <w:r>
        <w:t xml:space="preserve">PC1 → </w:t>
      </w:r>
      <w:r w:rsidRPr="00243B06">
        <w:rPr>
          <w:b/>
          <w:bCs/>
        </w:rPr>
        <w:t xml:space="preserve">sysctl net.inet.ip.forwarding=1 </w:t>
      </w:r>
    </w:p>
    <w:p w14:paraId="488CE512" w14:textId="0F61C201" w:rsidR="00DB0489" w:rsidRPr="00C73D52" w:rsidRDefault="00341DFE" w:rsidP="00DB0489">
      <w:r>
        <w:t xml:space="preserve">PC2 → </w:t>
      </w:r>
      <w:r w:rsidRPr="00243B06">
        <w:rPr>
          <w:b/>
          <w:bCs/>
        </w:rPr>
        <w:t>route change default 192.168.1.1</w:t>
      </w:r>
    </w:p>
    <w:p w14:paraId="7DB9508D" w14:textId="55641594" w:rsidR="00DB0489" w:rsidRPr="00341DFE" w:rsidRDefault="00DB0489" w:rsidP="00DB0489">
      <w:pPr>
        <w:pStyle w:val="3"/>
      </w:pPr>
      <w:r w:rsidRPr="00341DFE">
        <w:t>6.14</w:t>
      </w:r>
    </w:p>
    <w:p w14:paraId="171CEE30" w14:textId="06B7CDAE" w:rsidR="00DB0489" w:rsidRPr="00D05714" w:rsidRDefault="00341DFE" w:rsidP="00DB0489">
      <w:r>
        <w:rPr>
          <w:lang w:val="el-GR"/>
        </w:rPr>
        <w:t>Ναι</w:t>
      </w:r>
      <w:r w:rsidRPr="00D05714">
        <w:t xml:space="preserve"> </w:t>
      </w:r>
      <w:r>
        <w:rPr>
          <w:lang w:val="el-GR"/>
        </w:rPr>
        <w:t>επιτυγχάνουν</w:t>
      </w:r>
      <w:r w:rsidRPr="00D05714">
        <w:t>.</w:t>
      </w:r>
    </w:p>
    <w:p w14:paraId="43A3F7FD" w14:textId="1618934E" w:rsidR="00DB0489" w:rsidRPr="00D05714" w:rsidRDefault="00DB0489" w:rsidP="00DB0489">
      <w:pPr>
        <w:pStyle w:val="3"/>
      </w:pPr>
      <w:r w:rsidRPr="00D05714">
        <w:lastRenderedPageBreak/>
        <w:t>6.15</w:t>
      </w:r>
    </w:p>
    <w:p w14:paraId="4E93492B" w14:textId="77777777" w:rsidR="00C73D52" w:rsidRPr="008D18EB" w:rsidRDefault="00C73D52" w:rsidP="00C73D52">
      <w:r w:rsidRPr="008D18EB">
        <w:t>(</w:t>
      </w:r>
      <w:r>
        <w:t>PC</w:t>
      </w:r>
      <w:r w:rsidRPr="008D18EB">
        <w:t>1) 192.168.1.1 → 08:00:27:</w:t>
      </w:r>
      <w:r>
        <w:t>C2</w:t>
      </w:r>
      <w:r w:rsidRPr="008D18EB">
        <w:t>:</w:t>
      </w:r>
      <w:r>
        <w:t>25</w:t>
      </w:r>
      <w:r w:rsidRPr="008D18EB">
        <w:t>:</w:t>
      </w:r>
      <w:r>
        <w:t>85</w:t>
      </w:r>
      <w:r w:rsidRPr="008D18EB">
        <w:t xml:space="preserve"> </w:t>
      </w:r>
    </w:p>
    <w:p w14:paraId="036ACBF8" w14:textId="77777777" w:rsidR="00C73D52" w:rsidRPr="008D18EB" w:rsidRDefault="00C73D52" w:rsidP="00C73D52">
      <w:r w:rsidRPr="008D18EB">
        <w:t>(</w:t>
      </w:r>
      <w:r>
        <w:t>PC</w:t>
      </w:r>
      <w:r w:rsidRPr="008D18EB">
        <w:t>2) 192.168.1.2 → 08:00:27:</w:t>
      </w:r>
      <w:r>
        <w:t>AA:3E:5A</w:t>
      </w:r>
      <w:r w:rsidRPr="008D18EB">
        <w:t xml:space="preserve"> </w:t>
      </w:r>
    </w:p>
    <w:p w14:paraId="331F984D" w14:textId="77777777" w:rsidR="00C73D52" w:rsidRPr="008D18EB" w:rsidRDefault="00C73D52" w:rsidP="00C73D52">
      <w:r w:rsidRPr="008D18EB">
        <w:t>(</w:t>
      </w:r>
      <w:r>
        <w:t>PC</w:t>
      </w:r>
      <w:r w:rsidRPr="008D18EB">
        <w:t>3) 192.168.1.18 → 08:00:27:</w:t>
      </w:r>
      <w:r>
        <w:t>EB:1F:4C</w:t>
      </w:r>
      <w:r w:rsidRPr="008D18EB">
        <w:t xml:space="preserve"> </w:t>
      </w:r>
    </w:p>
    <w:p w14:paraId="7858588E" w14:textId="5FC033C5" w:rsidR="00DB0489" w:rsidRPr="00C73D52" w:rsidRDefault="00C73D52" w:rsidP="00DB0489">
      <w:pPr>
        <w:rPr>
          <w:b/>
          <w:bCs/>
        </w:rPr>
      </w:pPr>
      <w:r w:rsidRPr="00C73D52">
        <w:rPr>
          <w:b/>
          <w:bCs/>
        </w:rPr>
        <w:t>arp -ad</w:t>
      </w:r>
    </w:p>
    <w:p w14:paraId="3DB471EA" w14:textId="239862EF" w:rsidR="00DB0489" w:rsidRPr="00681AB1" w:rsidRDefault="00DB0489" w:rsidP="00DB0489">
      <w:pPr>
        <w:pStyle w:val="3"/>
      </w:pPr>
      <w:r w:rsidRPr="00681AB1">
        <w:t>6.16</w:t>
      </w:r>
    </w:p>
    <w:p w14:paraId="6CB46C29" w14:textId="3E51ECCC" w:rsidR="00DB0489" w:rsidRPr="00681AB1" w:rsidRDefault="00681AB1" w:rsidP="00DB0489">
      <w:pPr>
        <w:rPr>
          <w:b/>
          <w:bCs/>
        </w:rPr>
      </w:pPr>
      <w:r w:rsidRPr="00681AB1">
        <w:rPr>
          <w:b/>
          <w:bCs/>
        </w:rPr>
        <w:t xml:space="preserve">tcpdump -e </w:t>
      </w:r>
    </w:p>
    <w:p w14:paraId="3A19A2D0" w14:textId="6CDFB516" w:rsidR="00DB0489" w:rsidRPr="00681AB1" w:rsidRDefault="00DB0489" w:rsidP="00DB0489">
      <w:pPr>
        <w:pStyle w:val="3"/>
      </w:pPr>
      <w:r w:rsidRPr="00681AB1">
        <w:t>6.17</w:t>
      </w:r>
    </w:p>
    <w:p w14:paraId="09A4B3D2" w14:textId="20A0FAA4" w:rsidR="00681AB1" w:rsidRDefault="00681AB1" w:rsidP="00DB0489">
      <w:r>
        <w:t>PC3 → PC1 : arp request (broadcast)</w:t>
      </w:r>
    </w:p>
    <w:p w14:paraId="3F34E4B4" w14:textId="77777777" w:rsidR="00681AB1" w:rsidRDefault="00681AB1" w:rsidP="00DB0489">
      <w:r>
        <w:t xml:space="preserve">PC1 → PC3 : arp reply </w:t>
      </w:r>
    </w:p>
    <w:p w14:paraId="2B9A8A05" w14:textId="77777777" w:rsidR="00681AB1" w:rsidRPr="00197921" w:rsidRDefault="00681AB1" w:rsidP="00DB0489">
      <w:pPr>
        <w:rPr>
          <w:color w:val="4A856C" w:themeColor="accent4" w:themeShade="BF"/>
        </w:rPr>
      </w:pPr>
      <w:r w:rsidRPr="00197921">
        <w:rPr>
          <w:color w:val="4A856C" w:themeColor="accent4" w:themeShade="BF"/>
        </w:rPr>
        <w:t xml:space="preserve">PC3 → PC1 : icmp request </w:t>
      </w:r>
    </w:p>
    <w:p w14:paraId="3BC60792" w14:textId="181126E9" w:rsidR="00681AB1" w:rsidRDefault="00681AB1" w:rsidP="00DB0489">
      <w:r>
        <w:t>PC1 → PC2 : arp request (broadcast)</w:t>
      </w:r>
    </w:p>
    <w:p w14:paraId="76067D53" w14:textId="77777777" w:rsidR="00681AB1" w:rsidRDefault="00681AB1" w:rsidP="00DB0489">
      <w:r>
        <w:t xml:space="preserve">PC2 → PC1 : arp reply </w:t>
      </w:r>
    </w:p>
    <w:p w14:paraId="724DCA52" w14:textId="77777777" w:rsidR="00681AB1" w:rsidRPr="00197921" w:rsidRDefault="00681AB1" w:rsidP="00DB0489">
      <w:pPr>
        <w:rPr>
          <w:color w:val="4A856C" w:themeColor="accent4" w:themeShade="BF"/>
        </w:rPr>
      </w:pPr>
      <w:r w:rsidRPr="00197921">
        <w:rPr>
          <w:color w:val="4A856C" w:themeColor="accent4" w:themeShade="BF"/>
        </w:rPr>
        <w:t xml:space="preserve">PC1 → PC2 : icmp request </w:t>
      </w:r>
    </w:p>
    <w:p w14:paraId="15239B68" w14:textId="77777777" w:rsidR="00681AB1" w:rsidRPr="00197921" w:rsidRDefault="00681AB1" w:rsidP="00DB0489">
      <w:pPr>
        <w:rPr>
          <w:color w:val="C00000"/>
        </w:rPr>
      </w:pPr>
      <w:r w:rsidRPr="00197921">
        <w:rPr>
          <w:color w:val="C00000"/>
        </w:rPr>
        <w:t xml:space="preserve">PC2 → PC1 : icmp reply </w:t>
      </w:r>
    </w:p>
    <w:p w14:paraId="676F6A47" w14:textId="2D579CB5" w:rsidR="00DB0489" w:rsidRPr="00197921" w:rsidRDefault="00681AB1" w:rsidP="00DB0489">
      <w:pPr>
        <w:rPr>
          <w:color w:val="C00000"/>
        </w:rPr>
      </w:pPr>
      <w:r w:rsidRPr="00197921">
        <w:rPr>
          <w:color w:val="C00000"/>
        </w:rPr>
        <w:t>PC1 → PC3 : icmp reply</w:t>
      </w:r>
    </w:p>
    <w:p w14:paraId="07D66836" w14:textId="63417C4D" w:rsidR="00DB0489" w:rsidRPr="00D05714" w:rsidRDefault="00DB0489" w:rsidP="00DB0489">
      <w:pPr>
        <w:pStyle w:val="3"/>
        <w:rPr>
          <w:lang w:val="el-GR"/>
        </w:rPr>
      </w:pPr>
      <w:r w:rsidRPr="00D05714">
        <w:rPr>
          <w:lang w:val="el-GR"/>
        </w:rPr>
        <w:t>6.18</w:t>
      </w:r>
    </w:p>
    <w:p w14:paraId="70E909AB" w14:textId="31E0BC15" w:rsidR="00197921" w:rsidRPr="00197921" w:rsidRDefault="00197921" w:rsidP="00DB0489">
      <w:pPr>
        <w:rPr>
          <w:lang w:val="el-GR"/>
        </w:rPr>
      </w:pPr>
      <w:r w:rsidRPr="00DA7677">
        <w:rPr>
          <w:lang w:val="el-GR"/>
        </w:rPr>
        <w:t>Όχι, δεν ειναι επιτυχές</w:t>
      </w:r>
      <w:r>
        <w:rPr>
          <w:lang w:val="el-GR"/>
        </w:rPr>
        <w:t>.</w:t>
      </w:r>
    </w:p>
    <w:p w14:paraId="6178D924" w14:textId="4FF34E74" w:rsidR="00DB0489" w:rsidRPr="00DA7677" w:rsidRDefault="00DB0489" w:rsidP="00DB0489">
      <w:pPr>
        <w:pStyle w:val="3"/>
        <w:rPr>
          <w:lang w:val="el-GR"/>
        </w:rPr>
      </w:pPr>
      <w:r w:rsidRPr="00DA7677">
        <w:rPr>
          <w:lang w:val="el-GR"/>
        </w:rPr>
        <w:t>6.19</w:t>
      </w:r>
    </w:p>
    <w:p w14:paraId="2D6F8D1B" w14:textId="6C082955" w:rsidR="00DB0489" w:rsidRPr="00DA7677" w:rsidRDefault="00DA7677" w:rsidP="00DB0489">
      <w:pPr>
        <w:rPr>
          <w:lang w:val="el-GR"/>
        </w:rPr>
      </w:pPr>
      <w:r w:rsidRPr="00DA7677">
        <w:rPr>
          <w:lang w:val="el-GR"/>
        </w:rPr>
        <w:t xml:space="preserve">Ενώ το </w:t>
      </w:r>
      <w:r>
        <w:t>PC</w:t>
      </w:r>
      <w:r w:rsidRPr="00DA7677">
        <w:rPr>
          <w:lang w:val="el-GR"/>
        </w:rPr>
        <w:t xml:space="preserve">4 απαντάει κανονικά στα </w:t>
      </w:r>
      <w:r>
        <w:t>ping</w:t>
      </w:r>
      <w:r w:rsidRPr="00DA7677">
        <w:rPr>
          <w:lang w:val="el-GR"/>
        </w:rPr>
        <w:t xml:space="preserve"> </w:t>
      </w:r>
      <w:r>
        <w:t>request</w:t>
      </w:r>
      <w:r w:rsidRPr="00DA7677">
        <w:rPr>
          <w:lang w:val="el-GR"/>
        </w:rPr>
        <w:t xml:space="preserve"> που λαμβάνει, τα στέλνει στο </w:t>
      </w:r>
      <w:r>
        <w:t>R</w:t>
      </w:r>
      <w:r w:rsidRPr="00DA7677">
        <w:rPr>
          <w:lang w:val="el-GR"/>
        </w:rPr>
        <w:t>1, δηλαδή στην προκαθορισμένη του πύλη</w:t>
      </w:r>
      <w:r>
        <w:rPr>
          <w:lang w:val="el-GR"/>
        </w:rPr>
        <w:t>(192.168.1.17)</w:t>
      </w:r>
      <w:r w:rsidRPr="00DA7677">
        <w:rPr>
          <w:lang w:val="el-GR"/>
        </w:rPr>
        <w:t>, το οποίο δε ξέρει που να τα προωθήσει ώστε να πάνε στη διεπαφή 192.168.6.18, επομένως απλά τα απορρίπτει.</w:t>
      </w:r>
    </w:p>
    <w:p w14:paraId="093AEB1F" w14:textId="50FF976A" w:rsidR="00DB0489" w:rsidRDefault="00DB0489" w:rsidP="00DB0489">
      <w:pPr>
        <w:pStyle w:val="3"/>
      </w:pPr>
      <w:r>
        <w:t>6.20</w:t>
      </w:r>
    </w:p>
    <w:p w14:paraId="0FC33252" w14:textId="77777777" w:rsidR="008F6FE7" w:rsidRDefault="008F6FE7" w:rsidP="008105EB">
      <w:pPr>
        <w:rPr>
          <w:lang w:val="el-GR"/>
        </w:rPr>
      </w:pPr>
    </w:p>
    <w:p w14:paraId="2F07E712" w14:textId="589964F7" w:rsidR="00DB0489" w:rsidRDefault="00AE1297" w:rsidP="008105EB">
      <w:pPr>
        <w:rPr>
          <w:lang w:val="el-GR"/>
        </w:rPr>
      </w:pPr>
      <w:r w:rsidRPr="00AE1297">
        <w:rPr>
          <w:noProof/>
        </w:rPr>
        <w:lastRenderedPageBreak/>
        <w:drawing>
          <wp:inline distT="0" distB="0" distL="0" distR="0" wp14:anchorId="02B1372F" wp14:editId="3B3AC4B7">
            <wp:extent cx="5720499" cy="3260637"/>
            <wp:effectExtent l="0" t="0" r="0" b="0"/>
            <wp:docPr id="183569192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91924" name=""/>
                    <pic:cNvPicPr/>
                  </pic:nvPicPr>
                  <pic:blipFill rotWithShape="1">
                    <a:blip r:embed="rId47"/>
                    <a:srcRect l="600"/>
                    <a:stretch/>
                  </pic:blipFill>
                  <pic:spPr bwMode="auto">
                    <a:xfrm>
                      <a:off x="0" y="0"/>
                      <a:ext cx="5724745" cy="3263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C9300" w14:textId="017DB4CF" w:rsidR="0027570B" w:rsidRPr="008F6FE7" w:rsidRDefault="0027570B" w:rsidP="008105EB">
      <w:pPr>
        <w:rPr>
          <w:lang w:val="el-GR"/>
        </w:rPr>
      </w:pPr>
      <w:r>
        <w:rPr>
          <w:lang w:val="el-GR"/>
        </w:rPr>
        <w:t>Ναι επιτυγχάνει.</w:t>
      </w:r>
    </w:p>
    <w:sectPr w:rsidR="0027570B" w:rsidRPr="008F6FE7" w:rsidSect="00D02FA9">
      <w:headerReference w:type="default" r:id="rId48"/>
      <w:footerReference w:type="default" r:id="rId49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92723" w14:textId="77777777" w:rsidR="00E25D0F" w:rsidRDefault="00E25D0F" w:rsidP="00C6554A">
      <w:pPr>
        <w:spacing w:before="0" w:after="0" w:line="240" w:lineRule="auto"/>
      </w:pPr>
      <w:r>
        <w:separator/>
      </w:r>
    </w:p>
  </w:endnote>
  <w:endnote w:type="continuationSeparator" w:id="0">
    <w:p w14:paraId="319CDD01" w14:textId="77777777" w:rsidR="00E25D0F" w:rsidRDefault="00E25D0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el-GR"/>
      </w:rPr>
      <w:id w:val="-611430314"/>
      <w:docPartObj>
        <w:docPartGallery w:val="Page Numbers (Bottom of Page)"/>
        <w:docPartUnique/>
      </w:docPartObj>
    </w:sdtPr>
    <w:sdtContent>
      <w:p w14:paraId="41697D49" w14:textId="77777777" w:rsidR="00407411" w:rsidRDefault="00407411">
        <w:pPr>
          <w:pStyle w:val="a7"/>
          <w:jc w:val="center"/>
        </w:pPr>
        <w:r>
          <w:rPr>
            <w:lang w:val="el-GR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  <w:r>
          <w:rPr>
            <w:lang w:val="el-GR"/>
          </w:rPr>
          <w:t>]</w:t>
        </w:r>
      </w:p>
    </w:sdtContent>
  </w:sdt>
  <w:p w14:paraId="06F83277" w14:textId="77777777" w:rsidR="00260078" w:rsidRDefault="0026007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3C4F1" w14:textId="77777777" w:rsidR="00E25D0F" w:rsidRDefault="00E25D0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DDA2275" w14:textId="77777777" w:rsidR="00E25D0F" w:rsidRDefault="00E25D0F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8E537" w14:textId="77777777" w:rsidR="00A34E8F" w:rsidRPr="00A34E8F" w:rsidRDefault="00A34E8F" w:rsidP="00A34E8F">
    <w:pPr>
      <w:pStyle w:val="topofpagenote"/>
      <w:rPr>
        <w:sz w:val="18"/>
        <w:szCs w:val="18"/>
      </w:rPr>
    </w:pPr>
    <w:r w:rsidRPr="00A34E8F">
      <w:rPr>
        <w:sz w:val="18"/>
        <w:szCs w:val="18"/>
      </w:rPr>
      <w:t xml:space="preserve">ΕΡΓΑΣΤΗΡΙΟ ΔΙΚΤΥΩΝ ΥΠΟΛΟΓΙΣΤΩΝ </w:t>
    </w:r>
    <w:r w:rsidRPr="00A34E8F">
      <w:rPr>
        <w:sz w:val="18"/>
        <w:szCs w:val="18"/>
      </w:rPr>
      <w:tab/>
    </w:r>
    <w:r w:rsidRPr="00A34E8F">
      <w:rPr>
        <w:sz w:val="18"/>
        <w:szCs w:val="18"/>
      </w:rPr>
      <w:tab/>
    </w:r>
    <w:r w:rsidRPr="00A34E8F">
      <w:rPr>
        <w:sz w:val="18"/>
        <w:szCs w:val="18"/>
      </w:rPr>
      <w:tab/>
    </w:r>
    <w:r w:rsidRPr="00A34E8F">
      <w:rPr>
        <w:sz w:val="18"/>
        <w:szCs w:val="18"/>
      </w:rPr>
      <w:tab/>
    </w:r>
    <w:r w:rsidRPr="00A34E8F">
      <w:rPr>
        <w:sz w:val="18"/>
        <w:szCs w:val="18"/>
      </w:rPr>
      <w:tab/>
    </w:r>
    <w:r w:rsidRPr="00A34E8F">
      <w:rPr>
        <w:sz w:val="18"/>
        <w:szCs w:val="18"/>
      </w:rPr>
      <w:tab/>
    </w:r>
    <w:r w:rsidRPr="00A34E8F">
      <w:rPr>
        <w:sz w:val="18"/>
        <w:szCs w:val="18"/>
      </w:rPr>
      <w:tab/>
    </w:r>
    <w:r w:rsidRPr="002F694C">
      <w:rPr>
        <w:sz w:val="18"/>
        <w:szCs w:val="18"/>
      </w:rPr>
      <w:t xml:space="preserve">    </w:t>
    </w:r>
    <w:r w:rsidRPr="002F694C">
      <w:rPr>
        <w:sz w:val="18"/>
        <w:szCs w:val="18"/>
      </w:rPr>
      <w:tab/>
    </w:r>
    <w:r w:rsidRPr="002F694C">
      <w:rPr>
        <w:sz w:val="18"/>
        <w:szCs w:val="18"/>
      </w:rPr>
      <w:tab/>
    </w:r>
    <w:r w:rsidRPr="00A34E8F">
      <w:rPr>
        <w:sz w:val="18"/>
        <w:szCs w:val="18"/>
      </w:rPr>
      <w:t>Ακ. Έτος 2023-24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2C86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160E04"/>
    <w:multiLevelType w:val="hybridMultilevel"/>
    <w:tmpl w:val="E6BA0F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46703559">
    <w:abstractNumId w:val="9"/>
  </w:num>
  <w:num w:numId="2" w16cid:durableId="2048021419">
    <w:abstractNumId w:val="8"/>
  </w:num>
  <w:num w:numId="3" w16cid:durableId="360398390">
    <w:abstractNumId w:val="8"/>
  </w:num>
  <w:num w:numId="4" w16cid:durableId="596445897">
    <w:abstractNumId w:val="9"/>
  </w:num>
  <w:num w:numId="5" w16cid:durableId="77362979">
    <w:abstractNumId w:val="14"/>
  </w:num>
  <w:num w:numId="6" w16cid:durableId="1321158538">
    <w:abstractNumId w:val="10"/>
  </w:num>
  <w:num w:numId="7" w16cid:durableId="1841043146">
    <w:abstractNumId w:val="11"/>
  </w:num>
  <w:num w:numId="8" w16cid:durableId="47611517">
    <w:abstractNumId w:val="7"/>
  </w:num>
  <w:num w:numId="9" w16cid:durableId="17892964">
    <w:abstractNumId w:val="6"/>
  </w:num>
  <w:num w:numId="10" w16cid:durableId="610940197">
    <w:abstractNumId w:val="5"/>
  </w:num>
  <w:num w:numId="11" w16cid:durableId="148329983">
    <w:abstractNumId w:val="4"/>
  </w:num>
  <w:num w:numId="12" w16cid:durableId="1393306041">
    <w:abstractNumId w:val="3"/>
  </w:num>
  <w:num w:numId="13" w16cid:durableId="1960065370">
    <w:abstractNumId w:val="2"/>
  </w:num>
  <w:num w:numId="14" w16cid:durableId="1037895451">
    <w:abstractNumId w:val="1"/>
  </w:num>
  <w:num w:numId="15" w16cid:durableId="671107750">
    <w:abstractNumId w:val="0"/>
  </w:num>
  <w:num w:numId="16" w16cid:durableId="1785273209">
    <w:abstractNumId w:val="12"/>
  </w:num>
  <w:num w:numId="17" w16cid:durableId="13224632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4EE"/>
    <w:rsid w:val="0001289E"/>
    <w:rsid w:val="00012D88"/>
    <w:rsid w:val="0001370D"/>
    <w:rsid w:val="00015223"/>
    <w:rsid w:val="00016983"/>
    <w:rsid w:val="00016E42"/>
    <w:rsid w:val="00024403"/>
    <w:rsid w:val="000327F9"/>
    <w:rsid w:val="0003288A"/>
    <w:rsid w:val="000339AC"/>
    <w:rsid w:val="0004246E"/>
    <w:rsid w:val="00042FBD"/>
    <w:rsid w:val="00043985"/>
    <w:rsid w:val="0006035F"/>
    <w:rsid w:val="00060D19"/>
    <w:rsid w:val="000643C2"/>
    <w:rsid w:val="000656D8"/>
    <w:rsid w:val="000807F4"/>
    <w:rsid w:val="00092966"/>
    <w:rsid w:val="00093106"/>
    <w:rsid w:val="000A0C3B"/>
    <w:rsid w:val="000A43FD"/>
    <w:rsid w:val="000C24D4"/>
    <w:rsid w:val="000C2E02"/>
    <w:rsid w:val="000C5C3A"/>
    <w:rsid w:val="000C643E"/>
    <w:rsid w:val="000C7110"/>
    <w:rsid w:val="000E4B46"/>
    <w:rsid w:val="000E7E3C"/>
    <w:rsid w:val="000F0503"/>
    <w:rsid w:val="000F0C17"/>
    <w:rsid w:val="000F73A3"/>
    <w:rsid w:val="0011239B"/>
    <w:rsid w:val="0011314D"/>
    <w:rsid w:val="00125558"/>
    <w:rsid w:val="00125C60"/>
    <w:rsid w:val="00127BE2"/>
    <w:rsid w:val="00131AC2"/>
    <w:rsid w:val="00134AE5"/>
    <w:rsid w:val="00137433"/>
    <w:rsid w:val="00146E6B"/>
    <w:rsid w:val="00151136"/>
    <w:rsid w:val="0015211D"/>
    <w:rsid w:val="0016274A"/>
    <w:rsid w:val="00164081"/>
    <w:rsid w:val="00177E8E"/>
    <w:rsid w:val="00180CAB"/>
    <w:rsid w:val="00190F92"/>
    <w:rsid w:val="00194BC7"/>
    <w:rsid w:val="00197921"/>
    <w:rsid w:val="001A4D1F"/>
    <w:rsid w:val="001A6440"/>
    <w:rsid w:val="001B361E"/>
    <w:rsid w:val="001B4FC4"/>
    <w:rsid w:val="001B7FBE"/>
    <w:rsid w:val="001C672B"/>
    <w:rsid w:val="001D59F7"/>
    <w:rsid w:val="001E084F"/>
    <w:rsid w:val="001E7EE3"/>
    <w:rsid w:val="0021594F"/>
    <w:rsid w:val="002211E8"/>
    <w:rsid w:val="00237E63"/>
    <w:rsid w:val="0024292B"/>
    <w:rsid w:val="00243B06"/>
    <w:rsid w:val="00252FC0"/>
    <w:rsid w:val="002554CD"/>
    <w:rsid w:val="00260078"/>
    <w:rsid w:val="002647DC"/>
    <w:rsid w:val="00271FAE"/>
    <w:rsid w:val="00272F6E"/>
    <w:rsid w:val="00273ACD"/>
    <w:rsid w:val="0027570B"/>
    <w:rsid w:val="00286C5D"/>
    <w:rsid w:val="00293B83"/>
    <w:rsid w:val="002955BC"/>
    <w:rsid w:val="002B4294"/>
    <w:rsid w:val="002D10D5"/>
    <w:rsid w:val="002D64ED"/>
    <w:rsid w:val="002D72AA"/>
    <w:rsid w:val="002E1907"/>
    <w:rsid w:val="002E275B"/>
    <w:rsid w:val="002E3F45"/>
    <w:rsid w:val="002F38EF"/>
    <w:rsid w:val="002F694C"/>
    <w:rsid w:val="002F7F39"/>
    <w:rsid w:val="00302916"/>
    <w:rsid w:val="00304A0D"/>
    <w:rsid w:val="00307380"/>
    <w:rsid w:val="00332BDC"/>
    <w:rsid w:val="00333D0D"/>
    <w:rsid w:val="003369E7"/>
    <w:rsid w:val="00341DFE"/>
    <w:rsid w:val="0034663F"/>
    <w:rsid w:val="00351886"/>
    <w:rsid w:val="00353644"/>
    <w:rsid w:val="003614EE"/>
    <w:rsid w:val="003776B1"/>
    <w:rsid w:val="003812E7"/>
    <w:rsid w:val="003828F0"/>
    <w:rsid w:val="0038551E"/>
    <w:rsid w:val="00385E12"/>
    <w:rsid w:val="00387A3A"/>
    <w:rsid w:val="003921F0"/>
    <w:rsid w:val="003A1882"/>
    <w:rsid w:val="003A2895"/>
    <w:rsid w:val="003A7015"/>
    <w:rsid w:val="003A7E98"/>
    <w:rsid w:val="003B5444"/>
    <w:rsid w:val="003C2A36"/>
    <w:rsid w:val="003D37A1"/>
    <w:rsid w:val="003D7C3D"/>
    <w:rsid w:val="003E4F9D"/>
    <w:rsid w:val="00401F87"/>
    <w:rsid w:val="00406489"/>
    <w:rsid w:val="00406BAE"/>
    <w:rsid w:val="00407411"/>
    <w:rsid w:val="0041216E"/>
    <w:rsid w:val="00415536"/>
    <w:rsid w:val="004218A7"/>
    <w:rsid w:val="00425F6C"/>
    <w:rsid w:val="004315D8"/>
    <w:rsid w:val="00435675"/>
    <w:rsid w:val="00452964"/>
    <w:rsid w:val="00452D81"/>
    <w:rsid w:val="004579F9"/>
    <w:rsid w:val="004638FC"/>
    <w:rsid w:val="00471686"/>
    <w:rsid w:val="00472660"/>
    <w:rsid w:val="004817BF"/>
    <w:rsid w:val="004A2CBB"/>
    <w:rsid w:val="004A4817"/>
    <w:rsid w:val="004B46C6"/>
    <w:rsid w:val="004B55C9"/>
    <w:rsid w:val="004C049F"/>
    <w:rsid w:val="004C1EF0"/>
    <w:rsid w:val="004C28CD"/>
    <w:rsid w:val="004C376E"/>
    <w:rsid w:val="004E79F6"/>
    <w:rsid w:val="004F1E01"/>
    <w:rsid w:val="005000E2"/>
    <w:rsid w:val="00501F65"/>
    <w:rsid w:val="00503BD5"/>
    <w:rsid w:val="005330FC"/>
    <w:rsid w:val="00552760"/>
    <w:rsid w:val="00570CAB"/>
    <w:rsid w:val="00575F95"/>
    <w:rsid w:val="00577A0E"/>
    <w:rsid w:val="005A236A"/>
    <w:rsid w:val="005A3CF0"/>
    <w:rsid w:val="005A5B33"/>
    <w:rsid w:val="005B3A9C"/>
    <w:rsid w:val="005D0556"/>
    <w:rsid w:val="005E7D7C"/>
    <w:rsid w:val="005F07AE"/>
    <w:rsid w:val="006002B9"/>
    <w:rsid w:val="006249AD"/>
    <w:rsid w:val="00625720"/>
    <w:rsid w:val="00626CBB"/>
    <w:rsid w:val="0062797B"/>
    <w:rsid w:val="00630F17"/>
    <w:rsid w:val="006332F4"/>
    <w:rsid w:val="006372DA"/>
    <w:rsid w:val="00641174"/>
    <w:rsid w:val="00650FFE"/>
    <w:rsid w:val="00653ACF"/>
    <w:rsid w:val="00654048"/>
    <w:rsid w:val="006546B5"/>
    <w:rsid w:val="00654F95"/>
    <w:rsid w:val="006618FB"/>
    <w:rsid w:val="00667533"/>
    <w:rsid w:val="00671C94"/>
    <w:rsid w:val="00676D20"/>
    <w:rsid w:val="00681AB1"/>
    <w:rsid w:val="006834FE"/>
    <w:rsid w:val="00692B2A"/>
    <w:rsid w:val="00693A8D"/>
    <w:rsid w:val="006A3CE7"/>
    <w:rsid w:val="006A3DAD"/>
    <w:rsid w:val="006B0C14"/>
    <w:rsid w:val="006B48B5"/>
    <w:rsid w:val="006C10C0"/>
    <w:rsid w:val="006C196E"/>
    <w:rsid w:val="006D58B9"/>
    <w:rsid w:val="006D7AD6"/>
    <w:rsid w:val="006E2899"/>
    <w:rsid w:val="006E3197"/>
    <w:rsid w:val="00701BEF"/>
    <w:rsid w:val="00723C96"/>
    <w:rsid w:val="00723D32"/>
    <w:rsid w:val="00724BCF"/>
    <w:rsid w:val="007300E7"/>
    <w:rsid w:val="00731C26"/>
    <w:rsid w:val="007400FA"/>
    <w:rsid w:val="00750F58"/>
    <w:rsid w:val="00756A92"/>
    <w:rsid w:val="00762BA5"/>
    <w:rsid w:val="00774A8B"/>
    <w:rsid w:val="007778C0"/>
    <w:rsid w:val="007814B2"/>
    <w:rsid w:val="0078301B"/>
    <w:rsid w:val="0078509E"/>
    <w:rsid w:val="00786222"/>
    <w:rsid w:val="00786E42"/>
    <w:rsid w:val="0079001B"/>
    <w:rsid w:val="007951D1"/>
    <w:rsid w:val="00796E8F"/>
    <w:rsid w:val="007A2681"/>
    <w:rsid w:val="007B0B1B"/>
    <w:rsid w:val="007B296D"/>
    <w:rsid w:val="007C2589"/>
    <w:rsid w:val="007C55F9"/>
    <w:rsid w:val="007C79CD"/>
    <w:rsid w:val="007D020C"/>
    <w:rsid w:val="007E1B76"/>
    <w:rsid w:val="007E4ED9"/>
    <w:rsid w:val="008068FA"/>
    <w:rsid w:val="00806EA4"/>
    <w:rsid w:val="0080774D"/>
    <w:rsid w:val="008105EB"/>
    <w:rsid w:val="00811833"/>
    <w:rsid w:val="00812984"/>
    <w:rsid w:val="00817392"/>
    <w:rsid w:val="00824D3F"/>
    <w:rsid w:val="00836877"/>
    <w:rsid w:val="0085125B"/>
    <w:rsid w:val="008521E9"/>
    <w:rsid w:val="00862774"/>
    <w:rsid w:val="008A1118"/>
    <w:rsid w:val="008A2024"/>
    <w:rsid w:val="008A5BD0"/>
    <w:rsid w:val="008B7A0B"/>
    <w:rsid w:val="008B7FBB"/>
    <w:rsid w:val="008C287A"/>
    <w:rsid w:val="008C344F"/>
    <w:rsid w:val="008C723D"/>
    <w:rsid w:val="008C7F82"/>
    <w:rsid w:val="008D18EB"/>
    <w:rsid w:val="008D7518"/>
    <w:rsid w:val="008F6FE7"/>
    <w:rsid w:val="00901603"/>
    <w:rsid w:val="00903C24"/>
    <w:rsid w:val="00904172"/>
    <w:rsid w:val="009214F7"/>
    <w:rsid w:val="00943403"/>
    <w:rsid w:val="0095112D"/>
    <w:rsid w:val="0095134F"/>
    <w:rsid w:val="00962E93"/>
    <w:rsid w:val="00967946"/>
    <w:rsid w:val="0098052D"/>
    <w:rsid w:val="0098154F"/>
    <w:rsid w:val="0099384D"/>
    <w:rsid w:val="00994286"/>
    <w:rsid w:val="009A484C"/>
    <w:rsid w:val="009A6321"/>
    <w:rsid w:val="009A735E"/>
    <w:rsid w:val="009B1C6D"/>
    <w:rsid w:val="009B2AB7"/>
    <w:rsid w:val="009C0238"/>
    <w:rsid w:val="009C3718"/>
    <w:rsid w:val="009C442B"/>
    <w:rsid w:val="009C6EBB"/>
    <w:rsid w:val="009D67A1"/>
    <w:rsid w:val="009E07A5"/>
    <w:rsid w:val="009E5561"/>
    <w:rsid w:val="009F2EE5"/>
    <w:rsid w:val="00A05C9B"/>
    <w:rsid w:val="00A1238E"/>
    <w:rsid w:val="00A27705"/>
    <w:rsid w:val="00A34E8F"/>
    <w:rsid w:val="00A3516F"/>
    <w:rsid w:val="00A433F6"/>
    <w:rsid w:val="00A51F9A"/>
    <w:rsid w:val="00A54F1F"/>
    <w:rsid w:val="00A56017"/>
    <w:rsid w:val="00A73DF6"/>
    <w:rsid w:val="00A82969"/>
    <w:rsid w:val="00A855EE"/>
    <w:rsid w:val="00A937FD"/>
    <w:rsid w:val="00AA050B"/>
    <w:rsid w:val="00AA0F0A"/>
    <w:rsid w:val="00AB286B"/>
    <w:rsid w:val="00AC16FD"/>
    <w:rsid w:val="00AC2278"/>
    <w:rsid w:val="00AC37EC"/>
    <w:rsid w:val="00AC522E"/>
    <w:rsid w:val="00AC59A9"/>
    <w:rsid w:val="00AD076C"/>
    <w:rsid w:val="00AD7B69"/>
    <w:rsid w:val="00AE1297"/>
    <w:rsid w:val="00AF371E"/>
    <w:rsid w:val="00AF3ED8"/>
    <w:rsid w:val="00AF62AC"/>
    <w:rsid w:val="00AF75A3"/>
    <w:rsid w:val="00B00E77"/>
    <w:rsid w:val="00B12791"/>
    <w:rsid w:val="00B31D5C"/>
    <w:rsid w:val="00B346B6"/>
    <w:rsid w:val="00B365A3"/>
    <w:rsid w:val="00B42BA9"/>
    <w:rsid w:val="00B44BFE"/>
    <w:rsid w:val="00B74287"/>
    <w:rsid w:val="00B7652F"/>
    <w:rsid w:val="00B920EB"/>
    <w:rsid w:val="00B9338A"/>
    <w:rsid w:val="00B949D5"/>
    <w:rsid w:val="00B94BCE"/>
    <w:rsid w:val="00B95721"/>
    <w:rsid w:val="00B9614B"/>
    <w:rsid w:val="00BE1C0A"/>
    <w:rsid w:val="00BF250E"/>
    <w:rsid w:val="00C01BD3"/>
    <w:rsid w:val="00C03F46"/>
    <w:rsid w:val="00C0531C"/>
    <w:rsid w:val="00C0688E"/>
    <w:rsid w:val="00C143CC"/>
    <w:rsid w:val="00C22DFE"/>
    <w:rsid w:val="00C26DFA"/>
    <w:rsid w:val="00C453D5"/>
    <w:rsid w:val="00C4777F"/>
    <w:rsid w:val="00C53F01"/>
    <w:rsid w:val="00C53F0F"/>
    <w:rsid w:val="00C542B3"/>
    <w:rsid w:val="00C62A3E"/>
    <w:rsid w:val="00C62AAE"/>
    <w:rsid w:val="00C6554A"/>
    <w:rsid w:val="00C72FD6"/>
    <w:rsid w:val="00C73D52"/>
    <w:rsid w:val="00C80861"/>
    <w:rsid w:val="00C83325"/>
    <w:rsid w:val="00C879B5"/>
    <w:rsid w:val="00C87F7A"/>
    <w:rsid w:val="00C90C59"/>
    <w:rsid w:val="00C94606"/>
    <w:rsid w:val="00CD734B"/>
    <w:rsid w:val="00CF7CC0"/>
    <w:rsid w:val="00D02FA9"/>
    <w:rsid w:val="00D05714"/>
    <w:rsid w:val="00D06111"/>
    <w:rsid w:val="00D10BB3"/>
    <w:rsid w:val="00D11089"/>
    <w:rsid w:val="00D1166D"/>
    <w:rsid w:val="00D1658A"/>
    <w:rsid w:val="00D25734"/>
    <w:rsid w:val="00D31123"/>
    <w:rsid w:val="00D314AF"/>
    <w:rsid w:val="00D36044"/>
    <w:rsid w:val="00D4171E"/>
    <w:rsid w:val="00D457E6"/>
    <w:rsid w:val="00D47688"/>
    <w:rsid w:val="00D53D57"/>
    <w:rsid w:val="00D63664"/>
    <w:rsid w:val="00D72550"/>
    <w:rsid w:val="00D7770D"/>
    <w:rsid w:val="00D93822"/>
    <w:rsid w:val="00DA7677"/>
    <w:rsid w:val="00DB0489"/>
    <w:rsid w:val="00DB1A27"/>
    <w:rsid w:val="00DB28A7"/>
    <w:rsid w:val="00DB3B65"/>
    <w:rsid w:val="00DB4BBC"/>
    <w:rsid w:val="00DB7F9E"/>
    <w:rsid w:val="00DC5C18"/>
    <w:rsid w:val="00DD27C8"/>
    <w:rsid w:val="00DD6E58"/>
    <w:rsid w:val="00DF467E"/>
    <w:rsid w:val="00DF79F9"/>
    <w:rsid w:val="00E02197"/>
    <w:rsid w:val="00E05DFA"/>
    <w:rsid w:val="00E06551"/>
    <w:rsid w:val="00E103C6"/>
    <w:rsid w:val="00E11620"/>
    <w:rsid w:val="00E25D0F"/>
    <w:rsid w:val="00E32AAF"/>
    <w:rsid w:val="00E33684"/>
    <w:rsid w:val="00E35AEC"/>
    <w:rsid w:val="00E40789"/>
    <w:rsid w:val="00E44AEC"/>
    <w:rsid w:val="00E51DE5"/>
    <w:rsid w:val="00E54E07"/>
    <w:rsid w:val="00E7307E"/>
    <w:rsid w:val="00E742BC"/>
    <w:rsid w:val="00E7453C"/>
    <w:rsid w:val="00E753A4"/>
    <w:rsid w:val="00E94D03"/>
    <w:rsid w:val="00E95590"/>
    <w:rsid w:val="00E95E85"/>
    <w:rsid w:val="00EA2A2C"/>
    <w:rsid w:val="00EA6E68"/>
    <w:rsid w:val="00EA7578"/>
    <w:rsid w:val="00EB4280"/>
    <w:rsid w:val="00EC327F"/>
    <w:rsid w:val="00EC6203"/>
    <w:rsid w:val="00ED503E"/>
    <w:rsid w:val="00ED7C44"/>
    <w:rsid w:val="00EE2D8C"/>
    <w:rsid w:val="00EF0AE4"/>
    <w:rsid w:val="00EF4C9D"/>
    <w:rsid w:val="00F034B7"/>
    <w:rsid w:val="00F04C7E"/>
    <w:rsid w:val="00F118B5"/>
    <w:rsid w:val="00F17345"/>
    <w:rsid w:val="00F21A30"/>
    <w:rsid w:val="00F223BE"/>
    <w:rsid w:val="00F265B5"/>
    <w:rsid w:val="00F273E3"/>
    <w:rsid w:val="00F348B7"/>
    <w:rsid w:val="00F36183"/>
    <w:rsid w:val="00F634E1"/>
    <w:rsid w:val="00F64443"/>
    <w:rsid w:val="00F71192"/>
    <w:rsid w:val="00F717CC"/>
    <w:rsid w:val="00F8002C"/>
    <w:rsid w:val="00F81074"/>
    <w:rsid w:val="00F846FF"/>
    <w:rsid w:val="00F87832"/>
    <w:rsid w:val="00F91EAF"/>
    <w:rsid w:val="00F94163"/>
    <w:rsid w:val="00FB1CB4"/>
    <w:rsid w:val="00FD597E"/>
    <w:rsid w:val="00FD6A1A"/>
    <w:rsid w:val="00FF081F"/>
    <w:rsid w:val="00FF0E44"/>
    <w:rsid w:val="00FF19B0"/>
    <w:rsid w:val="00FF4099"/>
    <w:rsid w:val="00FF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990854"/>
  <w15:docId w15:val="{114D707A-36EA-4626-B0C2-882FE919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94D03"/>
    <w:rPr>
      <w:rFonts w:ascii="Calibri" w:hAnsi="Calibri"/>
      <w:color w:val="262626" w:themeColor="text1" w:themeTint="D9"/>
    </w:rPr>
  </w:style>
  <w:style w:type="paragraph" w:styleId="1">
    <w:name w:val="heading 1"/>
    <w:basedOn w:val="a1"/>
    <w:next w:val="a1"/>
    <w:link w:val="1Char"/>
    <w:uiPriority w:val="9"/>
    <w:qFormat/>
    <w:rsid w:val="00A34E8F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830F0E" w:themeColor="accent1" w:themeShade="BF"/>
      <w:sz w:val="28"/>
    </w:rPr>
  </w:style>
  <w:style w:type="paragraph" w:styleId="2">
    <w:name w:val="heading 2"/>
    <w:basedOn w:val="a1"/>
    <w:next w:val="a1"/>
    <w:link w:val="2Char"/>
    <w:uiPriority w:val="9"/>
    <w:unhideWhenUsed/>
    <w:rsid w:val="00A34E8F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830F0E" w:themeColor="accent1" w:themeShade="BF"/>
      <w:sz w:val="24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ED503E"/>
    <w:pPr>
      <w:keepNext/>
      <w:keepLines/>
      <w:pBdr>
        <w:top w:val="double" w:sz="4" w:space="1" w:color="000000" w:themeColor="text1"/>
      </w:pBdr>
      <w:spacing w:before="40" w:after="0"/>
      <w:outlineLvl w:val="2"/>
    </w:pPr>
    <w:rPr>
      <w:rFonts w:asciiTheme="majorHAnsi" w:eastAsiaTheme="majorEastAsia" w:hAnsiTheme="majorHAnsi" w:cstheme="majorBidi"/>
      <w:b/>
      <w:color w:val="830F0E" w:themeColor="accent1" w:themeShade="BF"/>
      <w:szCs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70A09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Επικεφαλίδα 1 Char"/>
    <w:basedOn w:val="a2"/>
    <w:link w:val="1"/>
    <w:uiPriority w:val="9"/>
    <w:rsid w:val="00A34E8F"/>
    <w:rPr>
      <w:rFonts w:asciiTheme="majorHAnsi" w:eastAsiaTheme="majorEastAsia" w:hAnsiTheme="majorHAnsi" w:cstheme="majorBidi"/>
      <w:color w:val="830F0E" w:themeColor="accent1" w:themeShade="BF"/>
      <w:sz w:val="28"/>
    </w:rPr>
  </w:style>
  <w:style w:type="character" w:customStyle="1" w:styleId="2Char">
    <w:name w:val="Επικεφαλίδα 2 Char"/>
    <w:basedOn w:val="a2"/>
    <w:link w:val="2"/>
    <w:uiPriority w:val="9"/>
    <w:rsid w:val="00A34E8F"/>
    <w:rPr>
      <w:rFonts w:asciiTheme="majorHAnsi" w:eastAsiaTheme="majorEastAsia" w:hAnsiTheme="majorHAnsi" w:cstheme="majorBidi"/>
      <w:caps/>
      <w:color w:val="830F0E" w:themeColor="accent1" w:themeShade="BF"/>
      <w:sz w:val="24"/>
    </w:rPr>
  </w:style>
  <w:style w:type="paragraph" w:customStyle="1" w:styleId="ContactInfo">
    <w:name w:val="Contact Info"/>
    <w:basedOn w:val="a1"/>
    <w:uiPriority w:val="4"/>
    <w:qFormat/>
    <w:rsid w:val="007B0B1B"/>
    <w:pPr>
      <w:spacing w:before="0" w:after="0"/>
      <w:jc w:val="center"/>
    </w:pPr>
    <w:rPr>
      <w:rFonts w:ascii="Cascadia Mono Light" w:hAnsi="Cascadia Mono Light"/>
    </w:r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5">
    <w:name w:val="Title"/>
    <w:basedOn w:val="a1"/>
    <w:link w:val="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830F0E" w:themeColor="accent1" w:themeShade="BF"/>
      <w:kern w:val="28"/>
      <w:sz w:val="60"/>
    </w:rPr>
  </w:style>
  <w:style w:type="character" w:customStyle="1" w:styleId="Char">
    <w:name w:val="Τίτλος Char"/>
    <w:basedOn w:val="a2"/>
    <w:link w:val="a5"/>
    <w:uiPriority w:val="2"/>
    <w:rsid w:val="00333D0D"/>
    <w:rPr>
      <w:rFonts w:asciiTheme="majorHAnsi" w:eastAsiaTheme="majorEastAsia" w:hAnsiTheme="majorHAnsi" w:cstheme="majorBidi"/>
      <w:color w:val="830F0E" w:themeColor="accent1" w:themeShade="BF"/>
      <w:kern w:val="28"/>
      <w:sz w:val="60"/>
    </w:rPr>
  </w:style>
  <w:style w:type="paragraph" w:styleId="a6">
    <w:name w:val="Subtitle"/>
    <w:basedOn w:val="a1"/>
    <w:link w:val="Char0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Υπότιτλος Char"/>
    <w:basedOn w:val="a2"/>
    <w:link w:val="a6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7">
    <w:name w:val="footer"/>
    <w:basedOn w:val="a1"/>
    <w:link w:val="Char1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ar1">
    <w:name w:val="Υποσέλιδο Char"/>
    <w:basedOn w:val="a2"/>
    <w:link w:val="a7"/>
    <w:uiPriority w:val="99"/>
    <w:rsid w:val="00C6554A"/>
    <w:rPr>
      <w:caps/>
    </w:rPr>
  </w:style>
  <w:style w:type="paragraph" w:customStyle="1" w:styleId="Photo">
    <w:name w:val="Photo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8">
    <w:name w:val="header"/>
    <w:basedOn w:val="a1"/>
    <w:link w:val="Char2"/>
    <w:uiPriority w:val="99"/>
    <w:unhideWhenUsed/>
    <w:rsid w:val="00C6554A"/>
    <w:pPr>
      <w:spacing w:before="0" w:after="0" w:line="240" w:lineRule="auto"/>
    </w:pPr>
  </w:style>
  <w:style w:type="character" w:customStyle="1" w:styleId="Char2">
    <w:name w:val="Κεφαλίδα Char"/>
    <w:basedOn w:val="a2"/>
    <w:link w:val="a8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Char">
    <w:name w:val="Επικεφαλίδα 3 Char"/>
    <w:basedOn w:val="a2"/>
    <w:link w:val="3"/>
    <w:uiPriority w:val="9"/>
    <w:rsid w:val="00ED503E"/>
    <w:rPr>
      <w:rFonts w:asciiTheme="majorHAnsi" w:eastAsiaTheme="majorEastAsia" w:hAnsiTheme="majorHAnsi" w:cstheme="majorBidi"/>
      <w:b/>
      <w:color w:val="830F0E" w:themeColor="accent1" w:themeShade="BF"/>
      <w:szCs w:val="24"/>
    </w:rPr>
  </w:style>
  <w:style w:type="character" w:customStyle="1" w:styleId="8Char">
    <w:name w:val="Επικεφαλίδα 8 Char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Επικεφαλίδα 9 Char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9">
    <w:name w:val="Intense Emphasis"/>
    <w:basedOn w:val="a2"/>
    <w:uiPriority w:val="21"/>
    <w:semiHidden/>
    <w:unhideWhenUsed/>
    <w:qFormat/>
    <w:rsid w:val="00C6554A"/>
    <w:rPr>
      <w:i/>
      <w:iCs/>
      <w:color w:val="830F0E" w:themeColor="accent1" w:themeShade="BF"/>
    </w:rPr>
  </w:style>
  <w:style w:type="paragraph" w:styleId="aa">
    <w:name w:val="Intense Quote"/>
    <w:basedOn w:val="a1"/>
    <w:next w:val="a1"/>
    <w:link w:val="Char3"/>
    <w:uiPriority w:val="30"/>
    <w:semiHidden/>
    <w:unhideWhenUsed/>
    <w:qFormat/>
    <w:rsid w:val="00C6554A"/>
    <w:pPr>
      <w:pBdr>
        <w:top w:val="single" w:sz="4" w:space="10" w:color="830F0E" w:themeColor="accent1" w:themeShade="BF"/>
        <w:bottom w:val="single" w:sz="4" w:space="10" w:color="830F0E" w:themeColor="accent1" w:themeShade="BF"/>
      </w:pBdr>
      <w:spacing w:before="360" w:after="360"/>
      <w:ind w:left="864" w:right="864"/>
      <w:jc w:val="center"/>
    </w:pPr>
    <w:rPr>
      <w:i/>
      <w:iCs/>
      <w:color w:val="830F0E" w:themeColor="accent1" w:themeShade="BF"/>
    </w:rPr>
  </w:style>
  <w:style w:type="character" w:customStyle="1" w:styleId="Char3">
    <w:name w:val="Έντονο απόσπ. Char"/>
    <w:basedOn w:val="a2"/>
    <w:link w:val="aa"/>
    <w:uiPriority w:val="30"/>
    <w:semiHidden/>
    <w:rsid w:val="00C6554A"/>
    <w:rPr>
      <w:i/>
      <w:iCs/>
      <w:color w:val="830F0E" w:themeColor="accent1" w:themeShade="BF"/>
    </w:rPr>
  </w:style>
  <w:style w:type="character" w:styleId="ab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830F0E" w:themeColor="accent1" w:themeShade="BF"/>
      <w:spacing w:val="5"/>
    </w:rPr>
  </w:style>
  <w:style w:type="paragraph" w:styleId="ac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1E5155" w:themeColor="text2"/>
      <w:szCs w:val="18"/>
    </w:rPr>
  </w:style>
  <w:style w:type="paragraph" w:styleId="ad">
    <w:name w:val="Balloon Text"/>
    <w:basedOn w:val="a1"/>
    <w:link w:val="Char4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Κείμενο πλαισίου Char"/>
    <w:basedOn w:val="a2"/>
    <w:link w:val="ad"/>
    <w:uiPriority w:val="99"/>
    <w:semiHidden/>
    <w:rsid w:val="00C6554A"/>
    <w:rPr>
      <w:rFonts w:ascii="Segoe UI" w:hAnsi="Segoe UI" w:cs="Segoe UI"/>
      <w:szCs w:val="18"/>
    </w:rPr>
  </w:style>
  <w:style w:type="paragraph" w:styleId="ae">
    <w:name w:val="Block Text"/>
    <w:basedOn w:val="a1"/>
    <w:uiPriority w:val="99"/>
    <w:semiHidden/>
    <w:unhideWhenUsed/>
    <w:rsid w:val="00C6554A"/>
    <w:pPr>
      <w:pBdr>
        <w:top w:val="single" w:sz="2" w:space="10" w:color="830F0E" w:themeColor="accent1" w:themeShade="BF"/>
        <w:left w:val="single" w:sz="2" w:space="10" w:color="830F0E" w:themeColor="accent1" w:themeShade="BF"/>
        <w:bottom w:val="single" w:sz="2" w:space="10" w:color="830F0E" w:themeColor="accent1" w:themeShade="BF"/>
        <w:right w:val="single" w:sz="2" w:space="10" w:color="830F0E" w:themeColor="accent1" w:themeShade="BF"/>
      </w:pBdr>
      <w:ind w:left="1152" w:right="1152"/>
    </w:pPr>
    <w:rPr>
      <w:rFonts w:eastAsiaTheme="minorEastAsia"/>
      <w:i/>
      <w:iCs/>
      <w:color w:val="830F0E" w:themeColor="accent1" w:themeShade="BF"/>
    </w:rPr>
  </w:style>
  <w:style w:type="paragraph" w:styleId="30">
    <w:name w:val="Body Text 3"/>
    <w:basedOn w:val="a1"/>
    <w:link w:val="3Char0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Char0">
    <w:name w:val="Σώμα κείμενου 3 Char"/>
    <w:basedOn w:val="a2"/>
    <w:link w:val="30"/>
    <w:uiPriority w:val="99"/>
    <w:semiHidden/>
    <w:rsid w:val="00C6554A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Char1">
    <w:name w:val="Σώμα κείμενου με εσοχή 3 Char"/>
    <w:basedOn w:val="a2"/>
    <w:link w:val="31"/>
    <w:uiPriority w:val="99"/>
    <w:semiHidden/>
    <w:rsid w:val="00C6554A"/>
    <w:rPr>
      <w:szCs w:val="16"/>
    </w:rPr>
  </w:style>
  <w:style w:type="character" w:styleId="af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0">
    <w:name w:val="annotation text"/>
    <w:basedOn w:val="a1"/>
    <w:link w:val="Char5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har5">
    <w:name w:val="Κείμενο σχολίου Char"/>
    <w:basedOn w:val="a2"/>
    <w:link w:val="af0"/>
    <w:uiPriority w:val="99"/>
    <w:semiHidden/>
    <w:rsid w:val="00C6554A"/>
    <w:rPr>
      <w:szCs w:val="20"/>
    </w:rPr>
  </w:style>
  <w:style w:type="paragraph" w:styleId="af1">
    <w:name w:val="annotation subject"/>
    <w:basedOn w:val="af0"/>
    <w:next w:val="af0"/>
    <w:link w:val="Char6"/>
    <w:uiPriority w:val="99"/>
    <w:semiHidden/>
    <w:unhideWhenUsed/>
    <w:rsid w:val="00C6554A"/>
    <w:rPr>
      <w:b/>
      <w:bCs/>
    </w:rPr>
  </w:style>
  <w:style w:type="character" w:customStyle="1" w:styleId="Char6">
    <w:name w:val="Θέμα σχολίου Char"/>
    <w:basedOn w:val="Char5"/>
    <w:link w:val="af1"/>
    <w:uiPriority w:val="99"/>
    <w:semiHidden/>
    <w:rsid w:val="00C6554A"/>
    <w:rPr>
      <w:b/>
      <w:bCs/>
      <w:szCs w:val="20"/>
    </w:rPr>
  </w:style>
  <w:style w:type="paragraph" w:styleId="af2">
    <w:name w:val="Document Map"/>
    <w:basedOn w:val="a1"/>
    <w:link w:val="Char7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Χάρτης εγγράφου Char"/>
    <w:basedOn w:val="a2"/>
    <w:link w:val="af2"/>
    <w:uiPriority w:val="99"/>
    <w:semiHidden/>
    <w:rsid w:val="00C6554A"/>
    <w:rPr>
      <w:rFonts w:ascii="Segoe UI" w:hAnsi="Segoe UI" w:cs="Segoe UI"/>
      <w:szCs w:val="16"/>
    </w:rPr>
  </w:style>
  <w:style w:type="paragraph" w:styleId="af3">
    <w:name w:val="endnote text"/>
    <w:basedOn w:val="a1"/>
    <w:link w:val="Char8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8">
    <w:name w:val="Κείμενο σημείωσης τέλους Char"/>
    <w:basedOn w:val="a2"/>
    <w:link w:val="af3"/>
    <w:uiPriority w:val="99"/>
    <w:semiHidden/>
    <w:rsid w:val="00C6554A"/>
    <w:rPr>
      <w:szCs w:val="20"/>
    </w:rPr>
  </w:style>
  <w:style w:type="paragraph" w:styleId="af4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-">
    <w:name w:val="FollowedHyperlink"/>
    <w:basedOn w:val="a2"/>
    <w:uiPriority w:val="99"/>
    <w:semiHidden/>
    <w:unhideWhenUsed/>
    <w:rsid w:val="00C6554A"/>
    <w:rPr>
      <w:color w:val="830F0E" w:themeColor="accent1" w:themeShade="BF"/>
      <w:u w:val="single"/>
    </w:rPr>
  </w:style>
  <w:style w:type="paragraph" w:styleId="af5">
    <w:name w:val="footnote text"/>
    <w:basedOn w:val="a1"/>
    <w:link w:val="Char9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9">
    <w:name w:val="Κείμενο υποσημείωσης Char"/>
    <w:basedOn w:val="a2"/>
    <w:link w:val="af5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-HTML">
    <w:name w:val="HTML Preformatted"/>
    <w:basedOn w:val="a1"/>
    <w:link w:val="-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-HTMLChar">
    <w:name w:val="Προ-διαμορφωμένο HTML Char"/>
    <w:basedOn w:val="a2"/>
    <w:link w:val="-HTML"/>
    <w:uiPriority w:val="99"/>
    <w:semiHidden/>
    <w:rsid w:val="00C6554A"/>
    <w:rPr>
      <w:rFonts w:ascii="Consolas" w:hAnsi="Consolas"/>
      <w:szCs w:val="20"/>
    </w:rPr>
  </w:style>
  <w:style w:type="character" w:styleId="HTML1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-0">
    <w:name w:val="Hyperlink"/>
    <w:basedOn w:val="a2"/>
    <w:uiPriority w:val="99"/>
    <w:unhideWhenUsed/>
    <w:rsid w:val="00C6554A"/>
    <w:rPr>
      <w:color w:val="795E0E" w:themeColor="accent3" w:themeShade="80"/>
      <w:u w:val="single"/>
    </w:rPr>
  </w:style>
  <w:style w:type="paragraph" w:styleId="af6">
    <w:name w:val="macro"/>
    <w:link w:val="Chara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Κείμενο μακροεντολής Char"/>
    <w:basedOn w:val="a2"/>
    <w:link w:val="af6"/>
    <w:uiPriority w:val="99"/>
    <w:semiHidden/>
    <w:rsid w:val="00C6554A"/>
    <w:rPr>
      <w:rFonts w:ascii="Consolas" w:hAnsi="Consolas"/>
      <w:szCs w:val="20"/>
    </w:rPr>
  </w:style>
  <w:style w:type="character" w:styleId="af7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8">
    <w:name w:val="Plain Text"/>
    <w:basedOn w:val="a1"/>
    <w:link w:val="Charb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Απλό κείμενο Char"/>
    <w:basedOn w:val="a2"/>
    <w:link w:val="af8"/>
    <w:uiPriority w:val="99"/>
    <w:semiHidden/>
    <w:rsid w:val="00C6554A"/>
    <w:rPr>
      <w:rFonts w:ascii="Consolas" w:hAnsi="Consolas"/>
      <w:szCs w:val="21"/>
    </w:rPr>
  </w:style>
  <w:style w:type="character" w:customStyle="1" w:styleId="7Char">
    <w:name w:val="Επικεφαλίδα 7 Char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character" w:customStyle="1" w:styleId="6Char">
    <w:name w:val="Επικεφαλίδα 6 Char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570A09" w:themeColor="accent1" w:themeShade="7F"/>
    </w:rPr>
  </w:style>
  <w:style w:type="paragraph" w:customStyle="1" w:styleId="topofpagenote">
    <w:name w:val="topofpagenote"/>
    <w:basedOn w:val="a8"/>
    <w:link w:val="topofpagenoteChar"/>
    <w:qFormat/>
    <w:rsid w:val="00A34E8F"/>
    <w:rPr>
      <w:rFonts w:ascii="Ubuntu Mono" w:hAnsi="Ubuntu Mono"/>
      <w:sz w:val="16"/>
      <w:lang w:val="el-GR"/>
    </w:rPr>
  </w:style>
  <w:style w:type="character" w:customStyle="1" w:styleId="topofpagenoteChar">
    <w:name w:val="topofpagenote Char"/>
    <w:basedOn w:val="Char2"/>
    <w:link w:val="topofpagenote"/>
    <w:rsid w:val="00A34E8F"/>
    <w:rPr>
      <w:rFonts w:ascii="Ubuntu Mono" w:hAnsi="Ubuntu Mono"/>
      <w:color w:val="595959" w:themeColor="text1" w:themeTint="A6"/>
      <w:sz w:val="16"/>
      <w:szCs w:val="20"/>
      <w:lang w:val="el-GR" w:eastAsia="ja-JP"/>
    </w:rPr>
  </w:style>
  <w:style w:type="paragraph" w:styleId="af9">
    <w:name w:val="List Paragraph"/>
    <w:basedOn w:val="a1"/>
    <w:uiPriority w:val="34"/>
    <w:unhideWhenUsed/>
    <w:qFormat/>
    <w:rsid w:val="00A34E8F"/>
    <w:pPr>
      <w:ind w:left="720"/>
      <w:contextualSpacing/>
    </w:pPr>
  </w:style>
  <w:style w:type="character" w:styleId="afa">
    <w:name w:val="Unresolved Mention"/>
    <w:basedOn w:val="a2"/>
    <w:uiPriority w:val="99"/>
    <w:semiHidden/>
    <w:unhideWhenUsed/>
    <w:rsid w:val="00EC6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1.xml"/><Relationship Id="rId8" Type="http://schemas.openxmlformats.org/officeDocument/2006/relationships/image" Target="media/image1.jpe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ust\ECE\8th_semester\CNLab\lab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1.jpeg"/></Relationships>
</file>

<file path=word/theme/theme1.xml><?xml version="1.0" encoding="utf-8"?>
<a:theme xmlns:a="http://schemas.openxmlformats.org/drawingml/2006/main" name="Ιόν">
  <a:themeElements>
    <a:clrScheme name="Ιόν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Ιόν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Ιόν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9B5B9-B319-45A5-90E9-6FB74D396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labtemplate</Template>
  <TotalTime>3157</TotalTime>
  <Pages>23</Pages>
  <Words>2491</Words>
  <Characters>14201</Characters>
  <Application>Microsoft Office Word</Application>
  <DocSecurity>0</DocSecurity>
  <Lines>118</Lines>
  <Paragraphs>33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koustenis</dc:creator>
  <cp:keywords/>
  <dc:description/>
  <cp:lastModifiedBy>chris koustenis</cp:lastModifiedBy>
  <cp:revision>241</cp:revision>
  <dcterms:created xsi:type="dcterms:W3CDTF">2024-03-05T10:29:00Z</dcterms:created>
  <dcterms:modified xsi:type="dcterms:W3CDTF">2024-05-18T15:48:00Z</dcterms:modified>
</cp:coreProperties>
</file>