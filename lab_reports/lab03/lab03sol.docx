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B8E3725" w14:textId="77777777" w:rsidR="00C6554A" w:rsidRPr="008B5277" w:rsidRDefault="007778C0" w:rsidP="00855C3D">
      <w:pPr>
        <w:pStyle w:val="a5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5A5BE44" wp14:editId="528127C5">
            <wp:extent cx="6080760" cy="3794760"/>
            <wp:effectExtent l="0" t="0" r="0" b="0"/>
            <wp:docPr id="288972861" name="Εικόνα 2" descr="Σερφάρισμα στο Ίντερνετ 2 με 3 ωρών ημερησίως για το 23% των παιδιών στην  Ελλάδα - monemvasianews.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Σερφάρισμα στο Ίντερνετ 2 με 3 ωρών ημερησίως για το 23% των παιδιών στην  Ελλάδα - monemvasianews.g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9E655DE" w14:textId="77777777" w:rsidR="00C6554A" w:rsidRPr="007778C0" w:rsidRDefault="007778C0" w:rsidP="00C6554A">
      <w:pPr>
        <w:pStyle w:val="a5"/>
        <w:rPr>
          <w:lang w:val="el-GR"/>
        </w:rPr>
      </w:pPr>
      <w:r>
        <w:rPr>
          <w:lang w:val="el-GR"/>
        </w:rPr>
        <w:t>Εργαστήριο Δικτύων Υπολογιστών</w:t>
      </w:r>
    </w:p>
    <w:p w14:paraId="0DFB8B12" w14:textId="77777777" w:rsidR="00964D5B" w:rsidRDefault="007778C0" w:rsidP="00964D5B">
      <w:pPr>
        <w:pStyle w:val="a6"/>
        <w:rPr>
          <w:b/>
          <w:bCs/>
          <w:lang w:val="el-GR"/>
        </w:rPr>
      </w:pPr>
      <w:r>
        <w:rPr>
          <w:lang w:val="el-GR"/>
        </w:rPr>
        <w:t xml:space="preserve">Εργαστηριακή ασκηση </w:t>
      </w:r>
      <w:r w:rsidR="00CC1328" w:rsidRPr="00CC1328">
        <w:rPr>
          <w:b/>
          <w:bCs/>
          <w:lang w:val="el-GR"/>
        </w:rPr>
        <w:t>3</w:t>
      </w:r>
    </w:p>
    <w:p w14:paraId="140CC577" w14:textId="2D0E05A6" w:rsidR="00964D5B" w:rsidRPr="00964D5B" w:rsidRDefault="00964D5B" w:rsidP="00964D5B">
      <w:pPr>
        <w:pStyle w:val="a6"/>
        <w:rPr>
          <w:b/>
          <w:bCs/>
          <w:lang w:val="el-GR"/>
        </w:rPr>
      </w:pPr>
      <w:r w:rsidRPr="00964D5B">
        <w:rPr>
          <w:lang w:val="el-GR"/>
        </w:rPr>
        <w:t>Τοπικά δίκτυα και μεταγωγείς LAN</w:t>
      </w:r>
    </w:p>
    <w:p w14:paraId="3E47CE9A" w14:textId="2DCB4A79" w:rsidR="00C6554A" w:rsidRPr="00ED503E" w:rsidRDefault="007778C0" w:rsidP="00A34E8F">
      <w:pPr>
        <w:pStyle w:val="ContactInfo"/>
        <w:rPr>
          <w:lang w:val="el-GR"/>
        </w:rPr>
      </w:pPr>
      <w:r>
        <w:rPr>
          <w:lang w:val="el-GR"/>
        </w:rPr>
        <w:t>Κουστένης</w:t>
      </w:r>
      <w:r w:rsidRPr="00ED503E">
        <w:rPr>
          <w:lang w:val="el-GR"/>
        </w:rPr>
        <w:t xml:space="preserve"> </w:t>
      </w:r>
      <w:r>
        <w:rPr>
          <w:lang w:val="el-GR"/>
        </w:rPr>
        <w:t>Χρίστος</w:t>
      </w:r>
      <w:r w:rsidR="00C6554A" w:rsidRPr="00ED503E">
        <w:rPr>
          <w:lang w:val="el-GR"/>
        </w:rPr>
        <w:t xml:space="preserve"> | </w:t>
      </w:r>
      <w:r>
        <w:t>el</w:t>
      </w:r>
      <w:r w:rsidRPr="00ED503E">
        <w:rPr>
          <w:lang w:val="el-GR"/>
        </w:rPr>
        <w:t>20227</w:t>
      </w:r>
      <w:r w:rsidR="00C6554A" w:rsidRPr="00ED503E">
        <w:rPr>
          <w:lang w:val="el-GR"/>
        </w:rPr>
        <w:t xml:space="preserve"> | </w:t>
      </w:r>
      <w:r w:rsidR="00441F5E">
        <w:rPr>
          <w:lang w:val="el-GR"/>
        </w:rPr>
        <w:t>03/03/2024</w:t>
      </w:r>
      <w:r w:rsidR="00C6554A" w:rsidRPr="00ED503E">
        <w:rPr>
          <w:lang w:val="el-GR"/>
        </w:rPr>
        <w:br w:type="page"/>
      </w:r>
    </w:p>
    <w:p w14:paraId="63CDD0D2" w14:textId="77777777" w:rsidR="00C6554A" w:rsidRPr="00ED503E" w:rsidRDefault="00C6554A" w:rsidP="00A34E8F">
      <w:pPr>
        <w:rPr>
          <w:lang w:val="el-GR"/>
        </w:rPr>
      </w:pPr>
    </w:p>
    <w:p w14:paraId="69D0F130" w14:textId="282BF38A" w:rsidR="00C6554A" w:rsidRDefault="00A34E8F" w:rsidP="00A34E8F">
      <w:pPr>
        <w:pStyle w:val="1"/>
        <w:rPr>
          <w:lang w:val="el-GR"/>
        </w:rPr>
      </w:pPr>
      <w:r w:rsidRPr="00A34E8F">
        <w:rPr>
          <w:lang w:val="el-GR"/>
        </w:rPr>
        <w:t>Άσκηση 1:</w:t>
      </w:r>
      <w:r w:rsidR="00964D5B">
        <w:rPr>
          <w:lang w:val="el-GR"/>
        </w:rPr>
        <w:t xml:space="preserve"> </w:t>
      </w:r>
      <w:r w:rsidR="00964D5B" w:rsidRPr="00964D5B">
        <w:rPr>
          <w:lang w:val="el-GR"/>
        </w:rPr>
        <w:t>Γέφυρα - Διασύνδεση δύο LAN</w:t>
      </w:r>
    </w:p>
    <w:p w14:paraId="12B099CF" w14:textId="77777777" w:rsidR="00E94D03" w:rsidRPr="00ED503E" w:rsidRDefault="00A34E8F" w:rsidP="00286C5D">
      <w:pPr>
        <w:pStyle w:val="3"/>
        <w:rPr>
          <w:lang w:val="el-GR"/>
        </w:rPr>
      </w:pPr>
      <w:r w:rsidRPr="00ED503E">
        <w:rPr>
          <w:lang w:val="el-GR"/>
        </w:rPr>
        <w:t>1.1</w:t>
      </w:r>
    </w:p>
    <w:p w14:paraId="1C096701" w14:textId="5E30FF0B" w:rsidR="00286C5D" w:rsidRDefault="00841B5C" w:rsidP="00286C5D">
      <w:r w:rsidRPr="00841B5C">
        <w:rPr>
          <w:b/>
          <w:bCs/>
        </w:rPr>
        <w:t>ifconfig em0 192.168.1.1</w:t>
      </w:r>
      <w:r w:rsidR="00DD1209">
        <w:rPr>
          <w:b/>
          <w:bCs/>
        </w:rPr>
        <w:t>/24</w:t>
      </w:r>
      <w:r>
        <w:t xml:space="preserve"> </w:t>
      </w:r>
      <w:r w:rsidRPr="00841B5C">
        <w:rPr>
          <w:i/>
          <w:iCs/>
        </w:rPr>
        <w:t>(</w:t>
      </w:r>
      <w:r w:rsidRPr="00841B5C">
        <w:rPr>
          <w:i/>
          <w:iCs/>
          <w:lang w:val="el-GR"/>
        </w:rPr>
        <w:t>στο</w:t>
      </w:r>
      <w:r w:rsidRPr="00841B5C">
        <w:rPr>
          <w:i/>
          <w:iCs/>
        </w:rPr>
        <w:t xml:space="preserve"> PC1)</w:t>
      </w:r>
    </w:p>
    <w:p w14:paraId="429548BB" w14:textId="394195AA" w:rsidR="00841B5C" w:rsidRDefault="00841B5C" w:rsidP="00286C5D">
      <w:pPr>
        <w:rPr>
          <w:i/>
          <w:iCs/>
        </w:rPr>
      </w:pPr>
      <w:r w:rsidRPr="00841B5C">
        <w:rPr>
          <w:b/>
          <w:bCs/>
        </w:rPr>
        <w:t>ifconfig em0 192.168.1.2</w:t>
      </w:r>
      <w:r w:rsidR="00DD1209">
        <w:rPr>
          <w:b/>
          <w:bCs/>
        </w:rPr>
        <w:t>/24</w:t>
      </w:r>
      <w:r>
        <w:t xml:space="preserve"> </w:t>
      </w:r>
      <w:r w:rsidRPr="00841B5C">
        <w:rPr>
          <w:i/>
          <w:iCs/>
        </w:rPr>
        <w:t>(</w:t>
      </w:r>
      <w:r w:rsidRPr="00841B5C">
        <w:rPr>
          <w:i/>
          <w:iCs/>
          <w:lang w:val="el-GR"/>
        </w:rPr>
        <w:t>στο</w:t>
      </w:r>
      <w:r w:rsidRPr="006C154A">
        <w:rPr>
          <w:i/>
          <w:iCs/>
        </w:rPr>
        <w:t xml:space="preserve"> </w:t>
      </w:r>
      <w:r w:rsidRPr="00841B5C">
        <w:rPr>
          <w:i/>
          <w:iCs/>
        </w:rPr>
        <w:t>PC2)</w:t>
      </w:r>
    </w:p>
    <w:p w14:paraId="62458856" w14:textId="3B5109D3" w:rsidR="00841B5C" w:rsidRPr="00841B5C" w:rsidRDefault="00841B5C" w:rsidP="00841B5C">
      <w:pPr>
        <w:rPr>
          <w:i/>
          <w:iCs/>
          <w:sz w:val="20"/>
          <w:szCs w:val="20"/>
          <w:lang w:val="el-GR"/>
        </w:rPr>
      </w:pPr>
      <w:r w:rsidRPr="00841B5C">
        <w:rPr>
          <w:i/>
          <w:iCs/>
          <w:sz w:val="20"/>
          <w:szCs w:val="20"/>
          <w:lang w:val="el-GR"/>
        </w:rPr>
        <w:t>( Προσθέτουμε στο /</w:t>
      </w:r>
      <w:r w:rsidRPr="00841B5C">
        <w:rPr>
          <w:i/>
          <w:iCs/>
          <w:sz w:val="20"/>
          <w:szCs w:val="20"/>
        </w:rPr>
        <w:t>etc</w:t>
      </w:r>
      <w:r w:rsidRPr="00841B5C">
        <w:rPr>
          <w:i/>
          <w:iCs/>
          <w:sz w:val="20"/>
          <w:szCs w:val="20"/>
          <w:lang w:val="el-GR"/>
        </w:rPr>
        <w:t>/</w:t>
      </w:r>
      <w:r w:rsidRPr="00841B5C">
        <w:rPr>
          <w:i/>
          <w:iCs/>
          <w:sz w:val="20"/>
          <w:szCs w:val="20"/>
        </w:rPr>
        <w:t>hosts</w:t>
      </w:r>
      <w:r w:rsidRPr="00841B5C">
        <w:rPr>
          <w:i/>
          <w:iCs/>
          <w:sz w:val="20"/>
          <w:szCs w:val="20"/>
          <w:lang w:val="el-GR"/>
        </w:rPr>
        <w:t xml:space="preserve"> αρχείο του </w:t>
      </w:r>
      <w:r w:rsidRPr="00841B5C">
        <w:rPr>
          <w:i/>
          <w:iCs/>
          <w:sz w:val="20"/>
          <w:szCs w:val="20"/>
        </w:rPr>
        <w:t>PC</w:t>
      </w:r>
      <w:r w:rsidRPr="00841B5C">
        <w:rPr>
          <w:i/>
          <w:iCs/>
          <w:sz w:val="20"/>
          <w:szCs w:val="20"/>
          <w:lang w:val="el-GR"/>
        </w:rPr>
        <w:t xml:space="preserve">1 τη γραμμή : </w:t>
      </w:r>
    </w:p>
    <w:p w14:paraId="37D78971" w14:textId="2CB25974" w:rsidR="00841B5C" w:rsidRPr="00FA2821" w:rsidRDefault="00841B5C" w:rsidP="00841B5C">
      <w:pPr>
        <w:rPr>
          <w:i/>
          <w:iCs/>
          <w:sz w:val="20"/>
          <w:szCs w:val="20"/>
          <w:lang w:val="el-GR"/>
        </w:rPr>
      </w:pPr>
      <w:r w:rsidRPr="00FA2821">
        <w:rPr>
          <w:i/>
          <w:iCs/>
          <w:sz w:val="20"/>
          <w:szCs w:val="20"/>
          <w:lang w:val="el-GR"/>
        </w:rPr>
        <w:t xml:space="preserve">192.168.1.2 </w:t>
      </w:r>
      <w:r w:rsidRPr="00841B5C">
        <w:rPr>
          <w:i/>
          <w:iCs/>
          <w:sz w:val="20"/>
          <w:szCs w:val="20"/>
        </w:rPr>
        <w:t>PC</w:t>
      </w:r>
      <w:r w:rsidRPr="00FA2821">
        <w:rPr>
          <w:i/>
          <w:iCs/>
          <w:sz w:val="20"/>
          <w:szCs w:val="20"/>
          <w:lang w:val="el-GR"/>
        </w:rPr>
        <w:t xml:space="preserve">2 </w:t>
      </w:r>
      <w:r w:rsidRPr="00841B5C">
        <w:rPr>
          <w:i/>
          <w:iCs/>
          <w:sz w:val="20"/>
          <w:szCs w:val="20"/>
        </w:rPr>
        <w:t>myPC</w:t>
      </w:r>
      <w:r w:rsidRPr="00FA2821">
        <w:rPr>
          <w:i/>
          <w:iCs/>
          <w:sz w:val="20"/>
          <w:szCs w:val="20"/>
          <w:lang w:val="el-GR"/>
        </w:rPr>
        <w:t>2.</w:t>
      </w:r>
      <w:r w:rsidRPr="00841B5C">
        <w:rPr>
          <w:i/>
          <w:iCs/>
          <w:sz w:val="20"/>
          <w:szCs w:val="20"/>
        </w:rPr>
        <w:t>local</w:t>
      </w:r>
    </w:p>
    <w:p w14:paraId="731C9B9F" w14:textId="02B8EE2A" w:rsidR="00841B5C" w:rsidRPr="00FA2821" w:rsidRDefault="00841B5C" w:rsidP="00841B5C">
      <w:pPr>
        <w:rPr>
          <w:i/>
          <w:iCs/>
          <w:sz w:val="20"/>
          <w:szCs w:val="20"/>
          <w:lang w:val="el-GR"/>
        </w:rPr>
      </w:pPr>
      <w:r w:rsidRPr="00FA2821">
        <w:rPr>
          <w:i/>
          <w:iCs/>
          <w:sz w:val="20"/>
          <w:szCs w:val="20"/>
          <w:lang w:val="el-GR"/>
        </w:rPr>
        <w:t>Προσθέτουμε στο /</w:t>
      </w:r>
      <w:r w:rsidRPr="00841B5C">
        <w:rPr>
          <w:i/>
          <w:iCs/>
          <w:sz w:val="20"/>
          <w:szCs w:val="20"/>
        </w:rPr>
        <w:t>etc</w:t>
      </w:r>
      <w:r w:rsidRPr="00FA2821">
        <w:rPr>
          <w:i/>
          <w:iCs/>
          <w:sz w:val="20"/>
          <w:szCs w:val="20"/>
          <w:lang w:val="el-GR"/>
        </w:rPr>
        <w:t>/</w:t>
      </w:r>
      <w:r w:rsidRPr="00841B5C">
        <w:rPr>
          <w:i/>
          <w:iCs/>
          <w:sz w:val="20"/>
          <w:szCs w:val="20"/>
        </w:rPr>
        <w:t>hosts</w:t>
      </w:r>
      <w:r w:rsidRPr="00FA2821">
        <w:rPr>
          <w:i/>
          <w:iCs/>
          <w:sz w:val="20"/>
          <w:szCs w:val="20"/>
          <w:lang w:val="el-GR"/>
        </w:rPr>
        <w:t xml:space="preserve"> αρχείο του </w:t>
      </w:r>
      <w:r w:rsidRPr="00841B5C">
        <w:rPr>
          <w:i/>
          <w:iCs/>
          <w:sz w:val="20"/>
          <w:szCs w:val="20"/>
        </w:rPr>
        <w:t>PC</w:t>
      </w:r>
      <w:r w:rsidRPr="00FA2821">
        <w:rPr>
          <w:i/>
          <w:iCs/>
          <w:sz w:val="20"/>
          <w:szCs w:val="20"/>
          <w:lang w:val="el-GR"/>
        </w:rPr>
        <w:t xml:space="preserve">2 τη γραμμή : </w:t>
      </w:r>
    </w:p>
    <w:p w14:paraId="1D05DAD9" w14:textId="31CF5746" w:rsidR="00841B5C" w:rsidRPr="00FA2821" w:rsidRDefault="00841B5C" w:rsidP="00841B5C">
      <w:pPr>
        <w:rPr>
          <w:i/>
          <w:iCs/>
          <w:sz w:val="20"/>
          <w:szCs w:val="20"/>
          <w:lang w:val="el-GR"/>
        </w:rPr>
      </w:pPr>
      <w:r w:rsidRPr="00FA2821">
        <w:rPr>
          <w:i/>
          <w:iCs/>
          <w:sz w:val="20"/>
          <w:szCs w:val="20"/>
          <w:lang w:val="el-GR"/>
        </w:rPr>
        <w:t xml:space="preserve">192.168.1.1 </w:t>
      </w:r>
      <w:r w:rsidRPr="00841B5C">
        <w:rPr>
          <w:i/>
          <w:iCs/>
          <w:sz w:val="20"/>
          <w:szCs w:val="20"/>
        </w:rPr>
        <w:t>PC</w:t>
      </w:r>
      <w:r w:rsidRPr="00FA2821">
        <w:rPr>
          <w:i/>
          <w:iCs/>
          <w:sz w:val="20"/>
          <w:szCs w:val="20"/>
          <w:lang w:val="el-GR"/>
        </w:rPr>
        <w:t xml:space="preserve">1 </w:t>
      </w:r>
      <w:r w:rsidRPr="00841B5C">
        <w:rPr>
          <w:i/>
          <w:iCs/>
          <w:sz w:val="20"/>
          <w:szCs w:val="20"/>
        </w:rPr>
        <w:t>myPC</w:t>
      </w:r>
      <w:r w:rsidRPr="00FA2821">
        <w:rPr>
          <w:i/>
          <w:iCs/>
          <w:sz w:val="20"/>
          <w:szCs w:val="20"/>
          <w:lang w:val="el-GR"/>
        </w:rPr>
        <w:t>1.</w:t>
      </w:r>
      <w:r w:rsidRPr="00841B5C">
        <w:rPr>
          <w:i/>
          <w:iCs/>
          <w:sz w:val="20"/>
          <w:szCs w:val="20"/>
        </w:rPr>
        <w:t>local</w:t>
      </w:r>
      <w:r w:rsidRPr="00FA2821">
        <w:rPr>
          <w:i/>
          <w:iCs/>
          <w:sz w:val="20"/>
          <w:szCs w:val="20"/>
          <w:lang w:val="el-GR"/>
        </w:rPr>
        <w:t xml:space="preserve"> )</w:t>
      </w:r>
    </w:p>
    <w:p w14:paraId="2FC14BCF" w14:textId="77777777" w:rsidR="00A34E8F" w:rsidRPr="00FA2821" w:rsidRDefault="00A34E8F" w:rsidP="00A34E8F">
      <w:pPr>
        <w:pStyle w:val="3"/>
        <w:rPr>
          <w:lang w:val="el-GR"/>
        </w:rPr>
      </w:pPr>
      <w:r w:rsidRPr="00FA2821">
        <w:rPr>
          <w:lang w:val="el-GR"/>
        </w:rPr>
        <w:t>1.2</w:t>
      </w:r>
    </w:p>
    <w:p w14:paraId="5EBD0816" w14:textId="30A0B40C" w:rsidR="00F13256" w:rsidRPr="00FA2821" w:rsidRDefault="00F13256" w:rsidP="00927D0D">
      <w:pPr>
        <w:rPr>
          <w:lang w:val="el-GR"/>
        </w:rPr>
      </w:pPr>
      <w:r>
        <w:rPr>
          <w:lang w:val="el-GR"/>
        </w:rPr>
        <w:t>Με</w:t>
      </w:r>
      <w:r w:rsidRPr="00FA2821">
        <w:rPr>
          <w:lang w:val="el-GR"/>
        </w:rPr>
        <w:t xml:space="preserve"> </w:t>
      </w:r>
      <w:r>
        <w:rPr>
          <w:lang w:val="el-GR"/>
        </w:rPr>
        <w:t xml:space="preserve">τις εντολές </w:t>
      </w:r>
    </w:p>
    <w:p w14:paraId="3A938B33" w14:textId="3D902A8C" w:rsidR="00927D0D" w:rsidRDefault="00927D0D" w:rsidP="00927D0D">
      <w:r w:rsidRPr="00927D0D">
        <w:rPr>
          <w:b/>
          <w:bCs/>
        </w:rPr>
        <w:t>ifconfig em0 up</w:t>
      </w:r>
    </w:p>
    <w:p w14:paraId="23B822DD" w14:textId="77777777" w:rsidR="00927D0D" w:rsidRPr="00FA2821" w:rsidRDefault="00927D0D" w:rsidP="00927D0D">
      <w:r w:rsidRPr="00927D0D">
        <w:rPr>
          <w:b/>
          <w:bCs/>
        </w:rPr>
        <w:t>ifconfig</w:t>
      </w:r>
      <w:r w:rsidRPr="00FA2821">
        <w:rPr>
          <w:b/>
          <w:bCs/>
        </w:rPr>
        <w:t xml:space="preserve"> </w:t>
      </w:r>
      <w:r w:rsidRPr="00927D0D">
        <w:rPr>
          <w:b/>
          <w:bCs/>
        </w:rPr>
        <w:t>em</w:t>
      </w:r>
      <w:r w:rsidRPr="00FA2821">
        <w:rPr>
          <w:b/>
          <w:bCs/>
        </w:rPr>
        <w:t xml:space="preserve">1 </w:t>
      </w:r>
      <w:r w:rsidRPr="00927D0D">
        <w:rPr>
          <w:b/>
          <w:bCs/>
        </w:rPr>
        <w:t>up</w:t>
      </w:r>
      <w:r w:rsidRPr="00FA2821">
        <w:t xml:space="preserve"> </w:t>
      </w:r>
    </w:p>
    <w:p w14:paraId="258611C0" w14:textId="498EFFAF" w:rsidR="00E94D03" w:rsidRPr="00927D0D" w:rsidRDefault="00927D0D" w:rsidP="00927D0D">
      <w:pPr>
        <w:rPr>
          <w:lang w:val="el-GR"/>
        </w:rPr>
      </w:pPr>
      <w:r w:rsidRPr="00927D0D">
        <w:rPr>
          <w:lang w:val="el-GR"/>
        </w:rPr>
        <w:t>ενεργοποιούμε τις διεπαφές em0 και em1</w:t>
      </w:r>
      <w:r>
        <w:rPr>
          <w:lang w:val="el-GR"/>
        </w:rPr>
        <w:t xml:space="preserve"> αντίστοιχα</w:t>
      </w:r>
      <w:r w:rsidRPr="00927D0D">
        <w:rPr>
          <w:lang w:val="el-GR"/>
        </w:rPr>
        <w:t>.</w:t>
      </w:r>
      <w:r>
        <w:rPr>
          <w:lang w:val="el-GR"/>
        </w:rPr>
        <w:t xml:space="preserve"> </w:t>
      </w:r>
    </w:p>
    <w:p w14:paraId="2363CC84" w14:textId="77777777" w:rsidR="00E94D03" w:rsidRPr="00ED503E" w:rsidRDefault="00A34E8F" w:rsidP="00286C5D">
      <w:pPr>
        <w:pStyle w:val="3"/>
        <w:rPr>
          <w:lang w:val="el-GR"/>
        </w:rPr>
      </w:pPr>
      <w:r w:rsidRPr="00ED503E">
        <w:rPr>
          <w:lang w:val="el-GR"/>
        </w:rPr>
        <w:t>1.3</w:t>
      </w:r>
    </w:p>
    <w:p w14:paraId="433A46BC" w14:textId="77777777" w:rsidR="00ED3EFA" w:rsidRDefault="00ED3EFA" w:rsidP="00ED3EFA">
      <w:pPr>
        <w:rPr>
          <w:lang w:val="el-GR"/>
        </w:rPr>
      </w:pPr>
      <w:r w:rsidRPr="00ED3EFA">
        <w:rPr>
          <w:lang w:val="el-GR"/>
        </w:rPr>
        <w:t>Εκτελώντας</w:t>
      </w:r>
      <w:r>
        <w:rPr>
          <w:lang w:val="el-GR"/>
        </w:rPr>
        <w:t xml:space="preserve"> : </w:t>
      </w:r>
    </w:p>
    <w:p w14:paraId="6754463F" w14:textId="5DF994C9" w:rsidR="00ED3EFA" w:rsidRPr="00FA2821" w:rsidRDefault="00ED3EFA" w:rsidP="00ED3EFA">
      <w:pPr>
        <w:rPr>
          <w:lang w:val="el-GR"/>
        </w:rPr>
      </w:pPr>
      <w:r w:rsidRPr="00ED3EFA">
        <w:rPr>
          <w:b/>
          <w:bCs/>
        </w:rPr>
        <w:t>ping</w:t>
      </w:r>
      <w:r w:rsidRPr="00FA2821">
        <w:rPr>
          <w:b/>
          <w:bCs/>
          <w:lang w:val="el-GR"/>
        </w:rPr>
        <w:t xml:space="preserve"> 192.168.1.2</w:t>
      </w:r>
      <w:r w:rsidRPr="00FA2821">
        <w:rPr>
          <w:lang w:val="el-GR"/>
        </w:rPr>
        <w:t xml:space="preserve"> </w:t>
      </w:r>
      <w:r w:rsidRPr="00FA2821">
        <w:rPr>
          <w:i/>
          <w:iCs/>
          <w:lang w:val="el-GR"/>
        </w:rPr>
        <w:t>(</w:t>
      </w:r>
      <w:r w:rsidRPr="00ED3EFA">
        <w:rPr>
          <w:i/>
          <w:iCs/>
          <w:lang w:val="el-GR"/>
        </w:rPr>
        <w:t>στο</w:t>
      </w:r>
      <w:r w:rsidRPr="00FA2821">
        <w:rPr>
          <w:i/>
          <w:iCs/>
          <w:lang w:val="el-GR"/>
        </w:rPr>
        <w:t xml:space="preserve"> </w:t>
      </w:r>
      <w:r w:rsidRPr="00ED3EFA">
        <w:rPr>
          <w:i/>
          <w:iCs/>
        </w:rPr>
        <w:t>PC</w:t>
      </w:r>
      <w:r w:rsidRPr="00FA2821">
        <w:rPr>
          <w:i/>
          <w:iCs/>
          <w:lang w:val="el-GR"/>
        </w:rPr>
        <w:t>1)</w:t>
      </w:r>
    </w:p>
    <w:p w14:paraId="15A5D2E9" w14:textId="523C368F" w:rsidR="00ED3EFA" w:rsidRPr="00FA2821" w:rsidRDefault="00ED3EFA" w:rsidP="00ED3EFA">
      <w:pPr>
        <w:rPr>
          <w:lang w:val="el-GR"/>
        </w:rPr>
      </w:pPr>
      <w:r w:rsidRPr="00ED3EFA">
        <w:rPr>
          <w:b/>
          <w:bCs/>
        </w:rPr>
        <w:t>ping</w:t>
      </w:r>
      <w:r w:rsidRPr="00FA2821">
        <w:rPr>
          <w:b/>
          <w:bCs/>
          <w:lang w:val="el-GR"/>
        </w:rPr>
        <w:t xml:space="preserve"> 192.168.1.1</w:t>
      </w:r>
      <w:r w:rsidRPr="00FA2821">
        <w:rPr>
          <w:lang w:val="el-GR"/>
        </w:rPr>
        <w:t xml:space="preserve"> </w:t>
      </w:r>
      <w:r w:rsidRPr="00FA2821">
        <w:rPr>
          <w:i/>
          <w:iCs/>
          <w:lang w:val="el-GR"/>
        </w:rPr>
        <w:t>(</w:t>
      </w:r>
      <w:r w:rsidRPr="00ED3EFA">
        <w:rPr>
          <w:i/>
          <w:iCs/>
          <w:lang w:val="el-GR"/>
        </w:rPr>
        <w:t>στο</w:t>
      </w:r>
      <w:r w:rsidRPr="00FA2821">
        <w:rPr>
          <w:i/>
          <w:iCs/>
          <w:lang w:val="el-GR"/>
        </w:rPr>
        <w:t xml:space="preserve"> </w:t>
      </w:r>
      <w:r w:rsidRPr="00ED3EFA">
        <w:rPr>
          <w:i/>
          <w:iCs/>
        </w:rPr>
        <w:t>PC</w:t>
      </w:r>
      <w:r w:rsidRPr="00FA2821">
        <w:rPr>
          <w:i/>
          <w:iCs/>
          <w:lang w:val="el-GR"/>
        </w:rPr>
        <w:t>2)</w:t>
      </w:r>
    </w:p>
    <w:p w14:paraId="46A9AEA8" w14:textId="3B715983" w:rsidR="00824D3F" w:rsidRPr="00E94D03" w:rsidRDefault="00ED3EFA" w:rsidP="00ED3EFA">
      <w:pPr>
        <w:rPr>
          <w:lang w:val="el-GR"/>
        </w:rPr>
      </w:pPr>
      <w:r w:rsidRPr="00ED3EFA">
        <w:rPr>
          <w:lang w:val="el-GR"/>
        </w:rPr>
        <w:t xml:space="preserve">παρατηρούμε </w:t>
      </w:r>
      <w:r w:rsidR="004206B0">
        <w:rPr>
          <w:lang w:val="el-GR"/>
        </w:rPr>
        <w:t>σε</w:t>
      </w:r>
      <w:r w:rsidRPr="00ED3EFA">
        <w:rPr>
          <w:lang w:val="el-GR"/>
        </w:rPr>
        <w:t xml:space="preserve"> αμφότερα τα</w:t>
      </w:r>
      <w:r>
        <w:rPr>
          <w:lang w:val="el-GR"/>
        </w:rPr>
        <w:t xml:space="preserve"> </w:t>
      </w:r>
      <w:r w:rsidRPr="00ED3EFA">
        <w:rPr>
          <w:lang w:val="el-GR"/>
        </w:rPr>
        <w:t>μηχανήματα πως τα πακέτα που έστειλαν απλά χάθηκαν</w:t>
      </w:r>
      <w:r>
        <w:rPr>
          <w:lang w:val="el-GR"/>
        </w:rPr>
        <w:t>.</w:t>
      </w:r>
    </w:p>
    <w:p w14:paraId="769E408A" w14:textId="77777777" w:rsidR="00407411" w:rsidRDefault="00A34E8F" w:rsidP="00A34E8F">
      <w:pPr>
        <w:pStyle w:val="3"/>
        <w:rPr>
          <w:lang w:val="el-GR"/>
        </w:rPr>
      </w:pPr>
      <w:r w:rsidRPr="00ED503E">
        <w:rPr>
          <w:lang w:val="el-GR"/>
        </w:rPr>
        <w:t>1.4</w:t>
      </w:r>
    </w:p>
    <w:p w14:paraId="1AFEDC78" w14:textId="77777777" w:rsidR="00E42836" w:rsidRPr="00E42836" w:rsidRDefault="00E42836" w:rsidP="00E42836">
      <w:pPr>
        <w:rPr>
          <w:lang w:val="el-GR"/>
        </w:rPr>
      </w:pPr>
    </w:p>
    <w:p w14:paraId="301EE259" w14:textId="248BFFB8" w:rsidR="00D10BB3" w:rsidRDefault="00ED3EFA" w:rsidP="00D10BB3">
      <w:pPr>
        <w:rPr>
          <w:lang w:val="el-GR"/>
        </w:rPr>
      </w:pPr>
      <w:r w:rsidRPr="00ED3EFA">
        <w:rPr>
          <w:noProof/>
          <w:lang w:val="el-GR"/>
        </w:rPr>
        <w:lastRenderedPageBreak/>
        <w:drawing>
          <wp:inline distT="0" distB="0" distL="0" distR="0" wp14:anchorId="29DDEB0B" wp14:editId="161291A5">
            <wp:extent cx="6146229" cy="4037162"/>
            <wp:effectExtent l="0" t="0" r="0" b="0"/>
            <wp:docPr id="121773596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35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817" cy="404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96B3" w14:textId="5BB5DDB4" w:rsidR="00D87224" w:rsidRPr="00D10BB3" w:rsidRDefault="00D87224" w:rsidP="009C343C">
      <w:pPr>
        <w:rPr>
          <w:lang w:val="el-GR"/>
        </w:rPr>
      </w:pPr>
      <w:r>
        <w:rPr>
          <w:lang w:val="el-GR"/>
        </w:rPr>
        <w:t>Δεν</w:t>
      </w:r>
      <w:r w:rsidRPr="00D87224">
        <w:rPr>
          <w:lang w:val="el-GR"/>
        </w:rPr>
        <w:t xml:space="preserve"> παράγονται ICMP πακέτα</w:t>
      </w:r>
      <w:r>
        <w:rPr>
          <w:lang w:val="el-GR"/>
        </w:rPr>
        <w:t xml:space="preserve"> όπως φαίνεται από την παραπάνω εικόνα των κονσόλων.</w:t>
      </w:r>
      <w:r w:rsidR="009C343C" w:rsidRPr="009C343C">
        <w:rPr>
          <w:lang w:val="el-GR"/>
        </w:rPr>
        <w:t xml:space="preserve"> </w:t>
      </w:r>
      <w:r w:rsidR="009C343C">
        <w:rPr>
          <w:lang w:val="el-GR"/>
        </w:rPr>
        <w:t>Χ</w:t>
      </w:r>
      <w:r w:rsidR="009C343C" w:rsidRPr="009C343C">
        <w:rPr>
          <w:lang w:val="el-GR"/>
        </w:rPr>
        <w:t>ωρίς τη γέφυρα δεν υπάρχει επικοινωνία μεταξύ τους και άρα το καθένα είναι</w:t>
      </w:r>
      <w:r w:rsidR="009C343C">
        <w:rPr>
          <w:lang w:val="el-GR"/>
        </w:rPr>
        <w:t xml:space="preserve"> </w:t>
      </w:r>
      <w:r w:rsidR="009C343C" w:rsidRPr="009C343C">
        <w:rPr>
          <w:lang w:val="el-GR"/>
        </w:rPr>
        <w:t>απομονωμένο</w:t>
      </w:r>
      <w:r w:rsidR="009C343C">
        <w:rPr>
          <w:lang w:val="el-GR"/>
        </w:rPr>
        <w:t xml:space="preserve"> και ανήκει στο δικό του </w:t>
      </w:r>
      <w:r w:rsidR="009C343C">
        <w:t>LAN</w:t>
      </w:r>
      <w:r w:rsidR="009C343C" w:rsidRPr="009C343C">
        <w:rPr>
          <w:lang w:val="el-GR"/>
        </w:rPr>
        <w:t xml:space="preserve"> </w:t>
      </w:r>
      <w:r w:rsidR="009C343C">
        <w:rPr>
          <w:lang w:val="el-GR"/>
        </w:rPr>
        <w:t xml:space="preserve">(LAN1 και </w:t>
      </w:r>
      <w:r w:rsidR="009C343C">
        <w:t>LAN</w:t>
      </w:r>
      <w:r w:rsidR="009C343C" w:rsidRPr="009C343C">
        <w:rPr>
          <w:lang w:val="el-GR"/>
        </w:rPr>
        <w:t>2</w:t>
      </w:r>
      <w:r w:rsidR="009C343C">
        <w:rPr>
          <w:lang w:val="el-GR"/>
        </w:rPr>
        <w:t xml:space="preserve"> αντίστοιχα).</w:t>
      </w:r>
    </w:p>
    <w:p w14:paraId="2BDE3FAF" w14:textId="77777777" w:rsidR="00A34E8F" w:rsidRPr="00FA2821" w:rsidRDefault="00A34E8F" w:rsidP="00A34E8F">
      <w:pPr>
        <w:pStyle w:val="3"/>
      </w:pPr>
      <w:r w:rsidRPr="00FA2821">
        <w:t>1.5</w:t>
      </w:r>
    </w:p>
    <w:p w14:paraId="083DDDC4" w14:textId="1F364560" w:rsidR="00286C5D" w:rsidRPr="00E42836" w:rsidRDefault="00E42836" w:rsidP="00286C5D">
      <w:r w:rsidRPr="00E42836">
        <w:rPr>
          <w:b/>
          <w:bCs/>
        </w:rPr>
        <w:t>ifconfig bridge create</w:t>
      </w:r>
      <w:r>
        <w:rPr>
          <w:b/>
          <w:bCs/>
        </w:rPr>
        <w:t xml:space="preserve"> </w:t>
      </w:r>
      <w:r w:rsidRPr="00E42836">
        <w:t xml:space="preserve">---&gt; </w:t>
      </w:r>
      <w:r>
        <w:rPr>
          <w:lang w:val="el-GR"/>
        </w:rPr>
        <w:t>Δημιουργία</w:t>
      </w:r>
      <w:r w:rsidRPr="00E42836">
        <w:t xml:space="preserve"> </w:t>
      </w:r>
      <w:r>
        <w:rPr>
          <w:lang w:val="el-GR"/>
        </w:rPr>
        <w:t>γέφυρας</w:t>
      </w:r>
      <w:r w:rsidRPr="00E42836">
        <w:t xml:space="preserve"> </w:t>
      </w:r>
      <w:r>
        <w:t xml:space="preserve">bridge0 </w:t>
      </w:r>
    </w:p>
    <w:p w14:paraId="045A4BC2" w14:textId="18F0459D" w:rsidR="00E42836" w:rsidRPr="00E42836" w:rsidRDefault="00E42836" w:rsidP="00286C5D">
      <w:r>
        <w:rPr>
          <w:b/>
          <w:bCs/>
        </w:rPr>
        <w:t xml:space="preserve">ifconfig bridge0 addm em0 addm em1 up </w:t>
      </w:r>
      <w:r>
        <w:t xml:space="preserve">---&gt; </w:t>
      </w:r>
      <w:r>
        <w:rPr>
          <w:lang w:val="el-GR"/>
        </w:rPr>
        <w:t>Προσθήκη</w:t>
      </w:r>
      <w:r w:rsidRPr="00E42836">
        <w:t xml:space="preserve"> </w:t>
      </w:r>
      <w:r>
        <w:rPr>
          <w:lang w:val="el-GR"/>
        </w:rPr>
        <w:t>στη</w:t>
      </w:r>
      <w:r w:rsidRPr="00E42836">
        <w:t xml:space="preserve"> </w:t>
      </w:r>
      <w:r>
        <w:rPr>
          <w:lang w:val="el-GR"/>
        </w:rPr>
        <w:t>γέφυρα</w:t>
      </w:r>
      <w:r w:rsidRPr="00E42836">
        <w:t xml:space="preserve"> </w:t>
      </w:r>
      <w:r>
        <w:t xml:space="preserve">bridge0 </w:t>
      </w:r>
      <w:r>
        <w:rPr>
          <w:lang w:val="el-GR"/>
        </w:rPr>
        <w:t>των</w:t>
      </w:r>
      <w:r w:rsidRPr="00E42836">
        <w:t xml:space="preserve"> </w:t>
      </w:r>
      <w:r>
        <w:rPr>
          <w:lang w:val="el-GR"/>
        </w:rPr>
        <w:t>διεπαφών</w:t>
      </w:r>
      <w:r w:rsidRPr="00E42836">
        <w:t xml:space="preserve"> </w:t>
      </w:r>
      <w:r>
        <w:t xml:space="preserve">em0 </w:t>
      </w:r>
      <w:r>
        <w:rPr>
          <w:lang w:val="el-GR"/>
        </w:rPr>
        <w:t>και</w:t>
      </w:r>
      <w:r w:rsidRPr="00E42836">
        <w:t xml:space="preserve"> </w:t>
      </w:r>
      <w:r>
        <w:t>em1</w:t>
      </w:r>
      <w:r w:rsidRPr="00E42836">
        <w:t xml:space="preserve"> </w:t>
      </w:r>
      <w:r>
        <w:rPr>
          <w:lang w:val="el-GR"/>
        </w:rPr>
        <w:t>και</w:t>
      </w:r>
      <w:r w:rsidRPr="00E42836">
        <w:t xml:space="preserve"> </w:t>
      </w:r>
      <w:r>
        <w:rPr>
          <w:lang w:val="el-GR"/>
        </w:rPr>
        <w:t>ενεργοποίηση</w:t>
      </w:r>
      <w:r w:rsidRPr="00E42836">
        <w:t xml:space="preserve"> </w:t>
      </w:r>
      <w:r>
        <w:rPr>
          <w:lang w:val="el-GR"/>
        </w:rPr>
        <w:t>της</w:t>
      </w:r>
      <w:r w:rsidRPr="00E42836">
        <w:t>.</w:t>
      </w:r>
      <w:r>
        <w:t xml:space="preserve"> </w:t>
      </w:r>
    </w:p>
    <w:p w14:paraId="48715CBA" w14:textId="77777777" w:rsidR="004C1EF0" w:rsidRPr="00995995" w:rsidRDefault="00A34E8F" w:rsidP="00286C5D">
      <w:pPr>
        <w:pStyle w:val="3"/>
        <w:rPr>
          <w:lang w:val="el-GR"/>
        </w:rPr>
      </w:pPr>
      <w:r w:rsidRPr="00995995">
        <w:rPr>
          <w:lang w:val="el-GR"/>
        </w:rPr>
        <w:t>1.6</w:t>
      </w:r>
    </w:p>
    <w:p w14:paraId="3FFF3213" w14:textId="3847513D" w:rsidR="00286C5D" w:rsidRPr="001D6C6B" w:rsidRDefault="001D6C6B" w:rsidP="00286C5D">
      <w:pPr>
        <w:rPr>
          <w:lang w:val="el-GR"/>
        </w:rPr>
      </w:pPr>
      <w:r>
        <w:rPr>
          <w:lang w:val="el-GR"/>
        </w:rPr>
        <w:t>Ναι, υπάρχει.</w:t>
      </w:r>
    </w:p>
    <w:p w14:paraId="3C30C8F6" w14:textId="77777777" w:rsidR="00A34E8F" w:rsidRDefault="00A34E8F" w:rsidP="00A34E8F">
      <w:pPr>
        <w:pStyle w:val="3"/>
        <w:rPr>
          <w:lang w:val="el-GR"/>
        </w:rPr>
      </w:pPr>
      <w:r w:rsidRPr="002E3F45">
        <w:rPr>
          <w:lang w:val="el-GR"/>
        </w:rPr>
        <w:t>1.7</w:t>
      </w:r>
    </w:p>
    <w:p w14:paraId="369A58D7" w14:textId="46E3A279" w:rsidR="00286C5D" w:rsidRPr="00286C5D" w:rsidRDefault="00995995" w:rsidP="00995995">
      <w:pPr>
        <w:rPr>
          <w:lang w:val="el-GR"/>
        </w:rPr>
      </w:pPr>
      <w:r w:rsidRPr="00995995">
        <w:rPr>
          <w:lang w:val="el-GR"/>
        </w:rPr>
        <w:t>Παρατηρούμε πως το πεδίο TTL έχει τιμή 64 που είναι και η default, επομένως</w:t>
      </w:r>
      <w:r>
        <w:rPr>
          <w:lang w:val="el-GR"/>
        </w:rPr>
        <w:t xml:space="preserve"> </w:t>
      </w:r>
      <w:r w:rsidRPr="00995995">
        <w:rPr>
          <w:lang w:val="el-GR"/>
        </w:rPr>
        <w:t>είναι σαν το PC2 και το PC1 να συνδέονται άμεσα, πράγμα λογικό αφού η γέφυρα</w:t>
      </w:r>
      <w:r>
        <w:rPr>
          <w:lang w:val="el-GR"/>
        </w:rPr>
        <w:t xml:space="preserve"> </w:t>
      </w:r>
      <w:r w:rsidRPr="00995995">
        <w:rPr>
          <w:lang w:val="el-GR"/>
        </w:rPr>
        <w:t xml:space="preserve">είναι </w:t>
      </w:r>
      <w:r>
        <w:rPr>
          <w:lang w:val="el-GR"/>
        </w:rPr>
        <w:t xml:space="preserve">« </w:t>
      </w:r>
      <w:r w:rsidRPr="00995995">
        <w:rPr>
          <w:lang w:val="el-GR"/>
        </w:rPr>
        <w:t>διαφανής</w:t>
      </w:r>
      <w:r>
        <w:rPr>
          <w:lang w:val="el-GR"/>
        </w:rPr>
        <w:t xml:space="preserve"> »</w:t>
      </w:r>
      <w:r w:rsidRPr="00995995">
        <w:rPr>
          <w:lang w:val="el-GR"/>
        </w:rPr>
        <w:t xml:space="preserve"> για το δίκτυο.</w:t>
      </w:r>
    </w:p>
    <w:p w14:paraId="5A4EF0EB" w14:textId="77777777" w:rsidR="00A34E8F" w:rsidRDefault="00A34E8F" w:rsidP="00A34E8F">
      <w:pPr>
        <w:pStyle w:val="3"/>
        <w:rPr>
          <w:lang w:val="el-GR"/>
        </w:rPr>
      </w:pPr>
      <w:r w:rsidRPr="002F694C">
        <w:rPr>
          <w:lang w:val="el-GR"/>
        </w:rPr>
        <w:t>1.8</w:t>
      </w:r>
    </w:p>
    <w:p w14:paraId="577ADEFC" w14:textId="081B1360" w:rsidR="00911C3B" w:rsidRPr="00911C3B" w:rsidRDefault="00911C3B" w:rsidP="00911C3B">
      <w:pPr>
        <w:rPr>
          <w:lang w:val="el-GR"/>
        </w:rPr>
      </w:pPr>
      <w:r>
        <w:rPr>
          <w:lang w:val="el-GR"/>
        </w:rPr>
        <w:t xml:space="preserve">PC1: </w:t>
      </w:r>
    </w:p>
    <w:p w14:paraId="217D45C8" w14:textId="7F43203D" w:rsidR="00ED503E" w:rsidRDefault="00911C3B" w:rsidP="00ED503E">
      <w:pPr>
        <w:rPr>
          <w:lang w:val="el-GR"/>
        </w:rPr>
      </w:pPr>
      <w:r w:rsidRPr="00911C3B">
        <w:rPr>
          <w:noProof/>
          <w:lang w:val="el-GR"/>
        </w:rPr>
        <w:drawing>
          <wp:inline distT="0" distB="0" distL="0" distR="0" wp14:anchorId="4D38B933" wp14:editId="1425A8E1">
            <wp:extent cx="6811326" cy="457264"/>
            <wp:effectExtent l="0" t="0" r="0" b="0"/>
            <wp:docPr id="12659595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5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5FC5" w14:textId="2C239C68" w:rsidR="00911C3B" w:rsidRDefault="00911C3B" w:rsidP="00ED503E">
      <w:pPr>
        <w:rPr>
          <w:lang w:val="el-GR"/>
        </w:rPr>
      </w:pPr>
      <w:r>
        <w:rPr>
          <w:lang w:val="el-GR"/>
        </w:rPr>
        <w:lastRenderedPageBreak/>
        <w:t>PC2:</w:t>
      </w:r>
    </w:p>
    <w:p w14:paraId="0322D3CA" w14:textId="13547119" w:rsidR="00911C3B" w:rsidRDefault="00911C3B" w:rsidP="00ED503E">
      <w:pPr>
        <w:rPr>
          <w:lang w:val="el-GR"/>
        </w:rPr>
      </w:pPr>
      <w:r w:rsidRPr="00911C3B">
        <w:rPr>
          <w:noProof/>
          <w:lang w:val="el-GR"/>
        </w:rPr>
        <w:drawing>
          <wp:inline distT="0" distB="0" distL="0" distR="0" wp14:anchorId="298375AB" wp14:editId="3345F3B1">
            <wp:extent cx="6820852" cy="466790"/>
            <wp:effectExtent l="0" t="0" r="0" b="9525"/>
            <wp:docPr id="36165468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54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16A2" w14:textId="1CE30CAC" w:rsidR="00911C3B" w:rsidRPr="00F955EC" w:rsidRDefault="00911C3B" w:rsidP="00911C3B">
      <w:pPr>
        <w:rPr>
          <w:lang w:val="el-GR"/>
        </w:rPr>
      </w:pPr>
      <w:r w:rsidRPr="00911C3B">
        <w:rPr>
          <w:lang w:val="el-GR"/>
        </w:rPr>
        <w:t>Έχουν γίνει οι κατάλληλες αντιστοιχίσεις IP με MAC διευθύνσεις, χωρίς</w:t>
      </w:r>
      <w:r>
        <w:rPr>
          <w:lang w:val="el-GR"/>
        </w:rPr>
        <w:t xml:space="preserve"> </w:t>
      </w:r>
      <w:r w:rsidRPr="00911C3B">
        <w:rPr>
          <w:lang w:val="el-GR"/>
        </w:rPr>
        <w:t>να παρεμβάλλονται MAC της γέφυρας.</w:t>
      </w:r>
      <w:r>
        <w:rPr>
          <w:lang w:val="el-GR"/>
        </w:rPr>
        <w:t xml:space="preserve"> Επίσης, η κάθε συσκευή δίπλα από τη δική της αντιστοίχιση </w:t>
      </w:r>
      <w:r>
        <w:t>IP</w:t>
      </w:r>
      <w:r w:rsidRPr="00911C3B">
        <w:rPr>
          <w:lang w:val="el-GR"/>
        </w:rPr>
        <w:t>-</w:t>
      </w:r>
      <w:r>
        <w:rPr>
          <w:lang w:val="el-GR"/>
        </w:rPr>
        <w:t xml:space="preserve">MAC έχει τη λέξη </w:t>
      </w:r>
      <w:r>
        <w:t>permanent</w:t>
      </w:r>
      <w:r>
        <w:rPr>
          <w:lang w:val="el-GR"/>
        </w:rPr>
        <w:t>(μόνιμη)</w:t>
      </w:r>
      <w:r w:rsidR="00F955EC">
        <w:rPr>
          <w:lang w:val="el-GR"/>
        </w:rPr>
        <w:t xml:space="preserve"> που υποδηλώνει τη στατική ανάθεση διεύθυνσης </w:t>
      </w:r>
      <w:r w:rsidR="00F955EC">
        <w:t>IP</w:t>
      </w:r>
      <w:r w:rsidR="00F955EC" w:rsidRPr="00F955EC">
        <w:rPr>
          <w:lang w:val="el-GR"/>
        </w:rPr>
        <w:t xml:space="preserve"> </w:t>
      </w:r>
      <w:r w:rsidR="00F955EC">
        <w:rPr>
          <w:lang w:val="el-GR"/>
        </w:rPr>
        <w:t xml:space="preserve">στην </w:t>
      </w:r>
      <w:r w:rsidR="0057194C">
        <w:rPr>
          <w:lang w:val="el-GR"/>
        </w:rPr>
        <w:t xml:space="preserve">παρούσα </w:t>
      </w:r>
      <w:r w:rsidR="00F955EC">
        <w:rPr>
          <w:lang w:val="el-GR"/>
        </w:rPr>
        <w:t>συσκευή.</w:t>
      </w:r>
    </w:p>
    <w:p w14:paraId="5DEADE66" w14:textId="77777777" w:rsidR="00A34E8F" w:rsidRPr="002F694C" w:rsidRDefault="00A34E8F" w:rsidP="00A34E8F">
      <w:pPr>
        <w:pStyle w:val="3"/>
        <w:rPr>
          <w:lang w:val="el-GR"/>
        </w:rPr>
      </w:pPr>
      <w:r w:rsidRPr="002F694C">
        <w:rPr>
          <w:lang w:val="el-GR"/>
        </w:rPr>
        <w:t>1.9</w:t>
      </w:r>
    </w:p>
    <w:p w14:paraId="1662D99B" w14:textId="5B874C47" w:rsidR="00260078" w:rsidRDefault="00095131" w:rsidP="00A34E8F">
      <w:pPr>
        <w:rPr>
          <w:lang w:val="el-GR"/>
        </w:rPr>
      </w:pPr>
      <w:r>
        <w:rPr>
          <w:lang w:val="el-GR"/>
        </w:rPr>
        <w:t xml:space="preserve">Ανοίγοντας δύο κονσόλες για το Β1 μηχάνημα  ξεκινήσαμε 2 καταγραφές με χρήση της εντολής </w:t>
      </w:r>
    </w:p>
    <w:p w14:paraId="63922D86" w14:textId="3537EECC" w:rsidR="00095131" w:rsidRPr="00FA2821" w:rsidRDefault="00095131" w:rsidP="00A34E8F">
      <w:pPr>
        <w:rPr>
          <w:b/>
          <w:bCs/>
          <w:lang w:val="el-GR"/>
        </w:rPr>
      </w:pPr>
      <w:r w:rsidRPr="00972EA7">
        <w:rPr>
          <w:b/>
          <w:bCs/>
        </w:rPr>
        <w:t>tcpdump</w:t>
      </w:r>
      <w:r w:rsidRPr="00FA2821">
        <w:rPr>
          <w:b/>
          <w:bCs/>
          <w:lang w:val="el-GR"/>
        </w:rPr>
        <w:t xml:space="preserve"> </w:t>
      </w:r>
      <w:r w:rsidRPr="00972EA7">
        <w:rPr>
          <w:b/>
          <w:bCs/>
        </w:rPr>
        <w:t>icmp</w:t>
      </w:r>
      <w:r w:rsidRPr="00FA2821">
        <w:rPr>
          <w:b/>
          <w:bCs/>
          <w:lang w:val="el-GR"/>
        </w:rPr>
        <w:t xml:space="preserve"> -</w:t>
      </w:r>
      <w:r w:rsidRPr="00972EA7">
        <w:rPr>
          <w:b/>
          <w:bCs/>
        </w:rPr>
        <w:t>e</w:t>
      </w:r>
      <w:r w:rsidRPr="00FA2821">
        <w:rPr>
          <w:b/>
          <w:bCs/>
          <w:lang w:val="el-GR"/>
        </w:rPr>
        <w:t xml:space="preserve"> -</w:t>
      </w:r>
      <w:r w:rsidRPr="00972EA7">
        <w:rPr>
          <w:b/>
          <w:bCs/>
        </w:rPr>
        <w:t>vvv</w:t>
      </w:r>
    </w:p>
    <w:p w14:paraId="6942CE05" w14:textId="77777777" w:rsidR="00862774" w:rsidRPr="002F694C" w:rsidRDefault="00862774" w:rsidP="00862774">
      <w:pPr>
        <w:pStyle w:val="3"/>
        <w:rPr>
          <w:lang w:val="el-GR"/>
        </w:rPr>
      </w:pPr>
      <w:r w:rsidRPr="002F694C">
        <w:rPr>
          <w:lang w:val="el-GR"/>
        </w:rPr>
        <w:t>1.10</w:t>
      </w:r>
    </w:p>
    <w:p w14:paraId="42E6974B" w14:textId="3D2F2F5D" w:rsidR="00C879B5" w:rsidRPr="00ED503E" w:rsidRDefault="00482BD8" w:rsidP="00C879B5">
      <w:pPr>
        <w:rPr>
          <w:lang w:val="el-GR"/>
        </w:rPr>
      </w:pPr>
      <w:r w:rsidRPr="00482BD8">
        <w:rPr>
          <w:lang w:val="el-GR"/>
        </w:rPr>
        <w:t>Όχι, δε φαίνεται κάποια αλλαγή μεταξύ των 2 καταγραφών.</w:t>
      </w:r>
    </w:p>
    <w:p w14:paraId="2346ED4B" w14:textId="77777777" w:rsidR="00862774" w:rsidRPr="002F694C" w:rsidRDefault="00C879B5" w:rsidP="00C879B5">
      <w:pPr>
        <w:pStyle w:val="3"/>
        <w:rPr>
          <w:lang w:val="el-GR"/>
        </w:rPr>
      </w:pPr>
      <w:r w:rsidRPr="002F694C">
        <w:rPr>
          <w:lang w:val="el-GR"/>
        </w:rPr>
        <w:t>1.11</w:t>
      </w:r>
    </w:p>
    <w:p w14:paraId="730A0FF0" w14:textId="296D028F" w:rsidR="00DF467E" w:rsidRPr="00ED503E" w:rsidRDefault="00482BD8" w:rsidP="00DF467E">
      <w:pPr>
        <w:rPr>
          <w:lang w:val="el-GR"/>
        </w:rPr>
      </w:pPr>
      <w:r>
        <w:rPr>
          <w:lang w:val="el-GR"/>
        </w:rPr>
        <w:t>Όχι.</w:t>
      </w:r>
    </w:p>
    <w:p w14:paraId="64126525" w14:textId="77777777" w:rsidR="007951D1" w:rsidRDefault="007951D1" w:rsidP="007951D1">
      <w:pPr>
        <w:pStyle w:val="3"/>
        <w:rPr>
          <w:lang w:val="el-GR"/>
        </w:rPr>
      </w:pPr>
      <w:r w:rsidRPr="00ED503E">
        <w:rPr>
          <w:lang w:val="el-GR"/>
        </w:rPr>
        <w:t>1.12</w:t>
      </w:r>
    </w:p>
    <w:p w14:paraId="127DE843" w14:textId="345C6E51" w:rsidR="00482BD8" w:rsidRDefault="00482BD8" w:rsidP="00482BD8">
      <w:pPr>
        <w:rPr>
          <w:lang w:val="el-GR"/>
        </w:rPr>
      </w:pPr>
      <w:r w:rsidRPr="00482BD8">
        <w:rPr>
          <w:lang w:val="el-GR"/>
        </w:rPr>
        <w:t xml:space="preserve">Δεν υπάρχει καμία ένδειξη της γέφυρας, όπως φαίνεται παρακάτω. </w:t>
      </w:r>
      <w:r>
        <w:rPr>
          <w:lang w:val="el-GR"/>
        </w:rPr>
        <w:t>Γ</w:t>
      </w:r>
      <w:r w:rsidRPr="00482BD8">
        <w:rPr>
          <w:lang w:val="el-GR"/>
        </w:rPr>
        <w:t xml:space="preserve">ια το δίκτυο, η γέφυρα είναι </w:t>
      </w:r>
      <w:r>
        <w:rPr>
          <w:lang w:val="el-GR"/>
        </w:rPr>
        <w:t>«</w:t>
      </w:r>
      <w:r w:rsidRPr="00482BD8">
        <w:rPr>
          <w:lang w:val="el-GR"/>
        </w:rPr>
        <w:t>διαφανής</w:t>
      </w:r>
      <w:r>
        <w:rPr>
          <w:lang w:val="el-GR"/>
        </w:rPr>
        <w:t>».</w:t>
      </w:r>
    </w:p>
    <w:p w14:paraId="1641D9FA" w14:textId="53CA49CC" w:rsidR="00482BD8" w:rsidRPr="00D10BB3" w:rsidRDefault="00482BD8" w:rsidP="00482BD8">
      <w:pPr>
        <w:rPr>
          <w:lang w:val="el-GR"/>
        </w:rPr>
      </w:pPr>
      <w:r w:rsidRPr="00482BD8">
        <w:rPr>
          <w:noProof/>
          <w:lang w:val="el-GR"/>
        </w:rPr>
        <w:drawing>
          <wp:inline distT="0" distB="0" distL="0" distR="0" wp14:anchorId="67234A35" wp14:editId="4FE2D3FB">
            <wp:extent cx="5439534" cy="495369"/>
            <wp:effectExtent l="0" t="0" r="8890" b="0"/>
            <wp:docPr id="130647823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782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EB41" w14:textId="2C511AAB" w:rsidR="00286C5D" w:rsidRPr="00FA2821" w:rsidRDefault="00671C94" w:rsidP="00F232FB">
      <w:pPr>
        <w:pStyle w:val="3"/>
      </w:pPr>
      <w:r w:rsidRPr="00FA2821">
        <w:t>1.13</w:t>
      </w:r>
    </w:p>
    <w:p w14:paraId="3C3E195D" w14:textId="6F58968B" w:rsidR="00F232FB" w:rsidRPr="00841B5C" w:rsidRDefault="00F232FB" w:rsidP="00F232FB">
      <w:pPr>
        <w:rPr>
          <w:b/>
          <w:bCs/>
        </w:rPr>
      </w:pPr>
      <w:r w:rsidRPr="00F232FB">
        <w:rPr>
          <w:b/>
          <w:bCs/>
        </w:rPr>
        <w:t>ping PC2</w:t>
      </w:r>
      <w:r w:rsidR="00904685" w:rsidRPr="00841B5C">
        <w:rPr>
          <w:b/>
          <w:bCs/>
        </w:rPr>
        <w:t xml:space="preserve"> </w:t>
      </w:r>
      <w:r w:rsidR="00904685" w:rsidRPr="00841B5C">
        <w:rPr>
          <w:i/>
          <w:iCs/>
        </w:rPr>
        <w:t>(</w:t>
      </w:r>
      <w:r w:rsidR="00904685" w:rsidRPr="00904685">
        <w:rPr>
          <w:i/>
          <w:iCs/>
          <w:lang w:val="el-GR"/>
        </w:rPr>
        <w:t>στο</w:t>
      </w:r>
      <w:r w:rsidR="00904685" w:rsidRPr="00841B5C">
        <w:rPr>
          <w:i/>
          <w:iCs/>
        </w:rPr>
        <w:t xml:space="preserve"> </w:t>
      </w:r>
      <w:r w:rsidR="00904685" w:rsidRPr="00904685">
        <w:rPr>
          <w:i/>
          <w:iCs/>
        </w:rPr>
        <w:t>PC1</w:t>
      </w:r>
      <w:r w:rsidR="00904685" w:rsidRPr="00841B5C">
        <w:rPr>
          <w:i/>
          <w:iCs/>
        </w:rPr>
        <w:t>)</w:t>
      </w:r>
    </w:p>
    <w:p w14:paraId="24F72B23" w14:textId="0D17CE6D" w:rsidR="00F232FB" w:rsidRPr="00904685" w:rsidRDefault="00F232FB" w:rsidP="00F232FB">
      <w:pPr>
        <w:rPr>
          <w:b/>
          <w:bCs/>
        </w:rPr>
      </w:pPr>
      <w:r>
        <w:rPr>
          <w:b/>
          <w:bCs/>
        </w:rPr>
        <w:t xml:space="preserve">tcpdump -i em1 icmp </w:t>
      </w:r>
      <w:r w:rsidR="00904685" w:rsidRPr="00904685">
        <w:rPr>
          <w:i/>
          <w:iCs/>
        </w:rPr>
        <w:t>(</w:t>
      </w:r>
      <w:r w:rsidR="009E610F">
        <w:rPr>
          <w:i/>
          <w:iCs/>
          <w:lang w:val="el-GR"/>
        </w:rPr>
        <w:t>στο</w:t>
      </w:r>
      <w:r w:rsidR="009E610F" w:rsidRPr="00841B5C">
        <w:rPr>
          <w:i/>
          <w:iCs/>
        </w:rPr>
        <w:t xml:space="preserve"> </w:t>
      </w:r>
      <w:r w:rsidR="00904685" w:rsidRPr="00904685">
        <w:rPr>
          <w:i/>
          <w:iCs/>
          <w:lang w:val="el-GR"/>
        </w:rPr>
        <w:t>Β</w:t>
      </w:r>
      <w:r w:rsidR="00904685" w:rsidRPr="00904685">
        <w:rPr>
          <w:i/>
          <w:iCs/>
        </w:rPr>
        <w:t>1)</w:t>
      </w:r>
    </w:p>
    <w:p w14:paraId="4DFCD2B6" w14:textId="77777777" w:rsidR="00671C94" w:rsidRDefault="00671C94" w:rsidP="00671C94">
      <w:pPr>
        <w:pStyle w:val="3"/>
        <w:rPr>
          <w:lang w:val="el-GR"/>
        </w:rPr>
      </w:pPr>
      <w:r w:rsidRPr="002F694C">
        <w:rPr>
          <w:lang w:val="el-GR"/>
        </w:rPr>
        <w:t>1.14</w:t>
      </w:r>
    </w:p>
    <w:p w14:paraId="79D3BABC" w14:textId="442A426B" w:rsidR="00F232FB" w:rsidRPr="00F232FB" w:rsidRDefault="00B80A10" w:rsidP="00F232FB">
      <w:pPr>
        <w:rPr>
          <w:b/>
          <w:bCs/>
          <w:lang w:val="el-GR"/>
        </w:rPr>
      </w:pPr>
      <w:r w:rsidRPr="00B80A10">
        <w:rPr>
          <w:b/>
          <w:bCs/>
          <w:lang w:val="el-GR"/>
        </w:rPr>
        <w:t>ifconfig em0 192.168.2.1/24</w:t>
      </w:r>
      <w:r>
        <w:rPr>
          <w:b/>
          <w:bCs/>
          <w:lang w:val="el-GR"/>
        </w:rPr>
        <w:t xml:space="preserve"> </w:t>
      </w:r>
      <w:r w:rsidR="00F232FB" w:rsidRPr="00F232FB">
        <w:rPr>
          <w:i/>
          <w:iCs/>
          <w:lang w:val="el-GR"/>
        </w:rPr>
        <w:t xml:space="preserve">(στο </w:t>
      </w:r>
      <w:r w:rsidR="00F232FB" w:rsidRPr="00F232FB">
        <w:rPr>
          <w:i/>
          <w:iCs/>
        </w:rPr>
        <w:t>PC</w:t>
      </w:r>
      <w:r w:rsidR="00F232FB" w:rsidRPr="00F232FB">
        <w:rPr>
          <w:i/>
          <w:iCs/>
          <w:lang w:val="el-GR"/>
        </w:rPr>
        <w:t>2)</w:t>
      </w:r>
    </w:p>
    <w:p w14:paraId="17756801" w14:textId="6116C29B" w:rsidR="00B80A10" w:rsidRPr="00B80A10" w:rsidRDefault="00F232FB" w:rsidP="00F232FB">
      <w:pPr>
        <w:rPr>
          <w:lang w:val="el-GR"/>
        </w:rPr>
      </w:pPr>
      <w:r w:rsidRPr="00F232FB">
        <w:rPr>
          <w:lang w:val="el-GR"/>
        </w:rPr>
        <w:t>Ναι, η γέφυρα τα προωθεί στη θύρα που ήταν πριν το PC2 καθώς υπάρχει η καταγραφή στο</w:t>
      </w:r>
      <w:r>
        <w:rPr>
          <w:lang w:val="el-GR"/>
        </w:rPr>
        <w:t>ν</w:t>
      </w:r>
      <w:r w:rsidRPr="00F232FB">
        <w:rPr>
          <w:lang w:val="el-GR"/>
        </w:rPr>
        <w:t xml:space="preserve"> πίνακα προώθησης</w:t>
      </w:r>
      <w:r>
        <w:rPr>
          <w:lang w:val="el-GR"/>
        </w:rPr>
        <w:t>.</w:t>
      </w:r>
    </w:p>
    <w:p w14:paraId="69133B25" w14:textId="5631F2F7" w:rsidR="00ED503E" w:rsidRDefault="00671C94" w:rsidP="0073598D">
      <w:pPr>
        <w:pStyle w:val="3"/>
        <w:rPr>
          <w:lang w:val="el-GR"/>
        </w:rPr>
      </w:pPr>
      <w:r w:rsidRPr="002F694C">
        <w:rPr>
          <w:lang w:val="el-GR"/>
        </w:rPr>
        <w:t>1.15</w:t>
      </w:r>
    </w:p>
    <w:p w14:paraId="7DCF5F21" w14:textId="4E21E2FB" w:rsidR="0073598D" w:rsidRPr="00FA2821" w:rsidRDefault="0073598D" w:rsidP="0073598D">
      <w:pPr>
        <w:rPr>
          <w:lang w:val="el-GR"/>
        </w:rPr>
      </w:pPr>
      <w:r w:rsidRPr="0073598D">
        <w:rPr>
          <w:lang w:val="el-GR"/>
        </w:rPr>
        <w:t>Όχι, το ping δεν είναι επιτυχές, γιατί πλέον δεν υπάρχει μηχάνημα με IP 192.168.1.2 το οποίο μπορεί να απαντήσει</w:t>
      </w:r>
      <w:r>
        <w:rPr>
          <w:lang w:val="el-GR"/>
        </w:rPr>
        <w:t>.</w:t>
      </w:r>
    </w:p>
    <w:p w14:paraId="21D0E478" w14:textId="77777777" w:rsidR="00671C94" w:rsidRDefault="00671C94" w:rsidP="00671C94">
      <w:pPr>
        <w:pStyle w:val="3"/>
        <w:rPr>
          <w:lang w:val="el-GR"/>
        </w:rPr>
      </w:pPr>
      <w:r w:rsidRPr="00ED503E">
        <w:rPr>
          <w:lang w:val="el-GR"/>
        </w:rPr>
        <w:t>1.16</w:t>
      </w:r>
    </w:p>
    <w:p w14:paraId="65D983E4" w14:textId="46ED4301" w:rsidR="00ED503E" w:rsidRPr="00ED503E" w:rsidRDefault="00453640" w:rsidP="00ED503E">
      <w:pPr>
        <w:rPr>
          <w:lang w:val="el-GR"/>
        </w:rPr>
      </w:pPr>
      <w:r w:rsidRPr="00453640">
        <w:rPr>
          <w:lang w:val="el-GR"/>
        </w:rPr>
        <w:t>Όχι, δεν μπορώ, γιατί η διεπαφή em2</w:t>
      </w:r>
      <w:r>
        <w:rPr>
          <w:lang w:val="el-GR"/>
        </w:rPr>
        <w:t xml:space="preserve"> του </w:t>
      </w:r>
      <w:r>
        <w:t>LAN</w:t>
      </w:r>
      <w:r>
        <w:rPr>
          <w:lang w:val="el-GR"/>
        </w:rPr>
        <w:t xml:space="preserve">3 όπου ανήκει το </w:t>
      </w:r>
      <w:r>
        <w:t>PC</w:t>
      </w:r>
      <w:r w:rsidRPr="00BB61F3">
        <w:rPr>
          <w:lang w:val="el-GR"/>
        </w:rPr>
        <w:t>3</w:t>
      </w:r>
      <w:r w:rsidRPr="00453640">
        <w:rPr>
          <w:lang w:val="el-GR"/>
        </w:rPr>
        <w:t xml:space="preserve"> δεν έχει προστεθεί στο bridge0</w:t>
      </w:r>
      <w:r w:rsidR="00BB61F3">
        <w:rPr>
          <w:lang w:val="el-GR"/>
        </w:rPr>
        <w:t>.</w:t>
      </w:r>
    </w:p>
    <w:p w14:paraId="64A5B9C9" w14:textId="77777777" w:rsidR="001E084F" w:rsidRDefault="00671C94" w:rsidP="001E084F">
      <w:pPr>
        <w:pStyle w:val="3"/>
        <w:rPr>
          <w:lang w:val="el-GR"/>
        </w:rPr>
      </w:pPr>
      <w:r w:rsidRPr="00ED503E">
        <w:rPr>
          <w:lang w:val="el-GR"/>
        </w:rPr>
        <w:t>1.17</w:t>
      </w:r>
    </w:p>
    <w:p w14:paraId="4DD389BC" w14:textId="77777777" w:rsidR="004E277B" w:rsidRPr="00FA2821" w:rsidRDefault="004E277B" w:rsidP="001931C8">
      <w:pPr>
        <w:rPr>
          <w:lang w:val="el-GR"/>
        </w:rPr>
      </w:pPr>
    </w:p>
    <w:p w14:paraId="5BA4A0F4" w14:textId="1F0A64A4" w:rsidR="004E277B" w:rsidRPr="00FA2821" w:rsidRDefault="004E277B" w:rsidP="001931C8">
      <w:pPr>
        <w:rPr>
          <w:b/>
          <w:bCs/>
          <w:lang w:val="el-GR"/>
        </w:rPr>
      </w:pPr>
      <w:r w:rsidRPr="004E277B">
        <w:rPr>
          <w:b/>
          <w:bCs/>
        </w:rPr>
        <w:lastRenderedPageBreak/>
        <w:t>ifconfig</w:t>
      </w:r>
      <w:r w:rsidRPr="00FA2821">
        <w:rPr>
          <w:b/>
          <w:bCs/>
          <w:lang w:val="el-GR"/>
        </w:rPr>
        <w:t xml:space="preserve"> </w:t>
      </w:r>
      <w:r w:rsidRPr="004E277B">
        <w:rPr>
          <w:b/>
          <w:bCs/>
        </w:rPr>
        <w:t>em</w:t>
      </w:r>
      <w:r w:rsidRPr="00FA2821">
        <w:rPr>
          <w:b/>
          <w:bCs/>
          <w:lang w:val="el-GR"/>
        </w:rPr>
        <w:t xml:space="preserve">2 </w:t>
      </w:r>
      <w:r w:rsidRPr="004E277B">
        <w:rPr>
          <w:b/>
          <w:bCs/>
        </w:rPr>
        <w:t>up</w:t>
      </w:r>
      <w:r w:rsidRPr="00FA2821">
        <w:rPr>
          <w:b/>
          <w:bCs/>
          <w:lang w:val="el-GR"/>
        </w:rPr>
        <w:t xml:space="preserve"> ---&gt; </w:t>
      </w:r>
      <w:r>
        <w:rPr>
          <w:lang w:val="el-GR"/>
        </w:rPr>
        <w:t>Ενεργοποιήση</w:t>
      </w:r>
      <w:r w:rsidRPr="00FA2821">
        <w:rPr>
          <w:lang w:val="el-GR"/>
        </w:rPr>
        <w:t xml:space="preserve"> </w:t>
      </w:r>
      <w:r>
        <w:rPr>
          <w:lang w:val="el-GR"/>
        </w:rPr>
        <w:t>διεπαφής</w:t>
      </w:r>
      <w:r w:rsidR="00BB292C" w:rsidRPr="00FA2821">
        <w:rPr>
          <w:lang w:val="el-GR"/>
        </w:rPr>
        <w:t>.</w:t>
      </w:r>
    </w:p>
    <w:p w14:paraId="145E8F48" w14:textId="62B48FBF" w:rsidR="001931C8" w:rsidRPr="00FA2821" w:rsidRDefault="004E277B" w:rsidP="001931C8">
      <w:pPr>
        <w:rPr>
          <w:lang w:val="el-GR"/>
        </w:rPr>
      </w:pPr>
      <w:r w:rsidRPr="004E277B">
        <w:rPr>
          <w:b/>
          <w:bCs/>
        </w:rPr>
        <w:t>ifconfig</w:t>
      </w:r>
      <w:r w:rsidRPr="00FA2821">
        <w:rPr>
          <w:b/>
          <w:bCs/>
          <w:lang w:val="el-GR"/>
        </w:rPr>
        <w:t xml:space="preserve"> </w:t>
      </w:r>
      <w:r w:rsidRPr="004E277B">
        <w:rPr>
          <w:b/>
          <w:bCs/>
        </w:rPr>
        <w:t>bridge</w:t>
      </w:r>
      <w:r w:rsidRPr="00FA2821">
        <w:rPr>
          <w:b/>
          <w:bCs/>
          <w:lang w:val="el-GR"/>
        </w:rPr>
        <w:t xml:space="preserve">0 </w:t>
      </w:r>
      <w:r w:rsidRPr="004E277B">
        <w:rPr>
          <w:b/>
          <w:bCs/>
        </w:rPr>
        <w:t>addm</w:t>
      </w:r>
      <w:r w:rsidRPr="00FA2821">
        <w:rPr>
          <w:b/>
          <w:bCs/>
          <w:lang w:val="el-GR"/>
        </w:rPr>
        <w:t xml:space="preserve"> </w:t>
      </w:r>
      <w:r w:rsidRPr="004E277B">
        <w:rPr>
          <w:b/>
          <w:bCs/>
        </w:rPr>
        <w:t>em</w:t>
      </w:r>
      <w:r w:rsidRPr="00FA2821">
        <w:rPr>
          <w:b/>
          <w:bCs/>
          <w:lang w:val="el-GR"/>
        </w:rPr>
        <w:t xml:space="preserve">2 </w:t>
      </w:r>
      <w:r w:rsidRPr="00FA2821">
        <w:rPr>
          <w:lang w:val="el-GR"/>
        </w:rPr>
        <w:t xml:space="preserve">---&gt; </w:t>
      </w:r>
      <w:r>
        <w:rPr>
          <w:lang w:val="el-GR"/>
        </w:rPr>
        <w:t>Προσθήκη</w:t>
      </w:r>
      <w:r w:rsidRPr="00FA2821">
        <w:rPr>
          <w:lang w:val="el-GR"/>
        </w:rPr>
        <w:t xml:space="preserve"> </w:t>
      </w:r>
      <w:r>
        <w:rPr>
          <w:lang w:val="el-GR"/>
        </w:rPr>
        <w:t>διεπαφής</w:t>
      </w:r>
      <w:r w:rsidRPr="00FA2821">
        <w:rPr>
          <w:lang w:val="el-GR"/>
        </w:rPr>
        <w:t xml:space="preserve"> </w:t>
      </w:r>
      <w:r>
        <w:rPr>
          <w:lang w:val="el-GR"/>
        </w:rPr>
        <w:t>στο</w:t>
      </w:r>
      <w:r w:rsidRPr="00FA2821">
        <w:rPr>
          <w:lang w:val="el-GR"/>
        </w:rPr>
        <w:t xml:space="preserve"> </w:t>
      </w:r>
      <w:r>
        <w:t>bridge</w:t>
      </w:r>
      <w:r w:rsidRPr="00FA2821">
        <w:rPr>
          <w:lang w:val="el-GR"/>
        </w:rPr>
        <w:t>.</w:t>
      </w:r>
    </w:p>
    <w:p w14:paraId="7A3A589B" w14:textId="4D6700BB" w:rsidR="001931C8" w:rsidRPr="00936199" w:rsidRDefault="001931C8" w:rsidP="001931C8">
      <w:pPr>
        <w:pStyle w:val="3"/>
        <w:rPr>
          <w:lang w:val="el-GR"/>
        </w:rPr>
      </w:pPr>
      <w:r w:rsidRPr="00936199">
        <w:rPr>
          <w:lang w:val="el-GR"/>
        </w:rPr>
        <w:t>1.18</w:t>
      </w:r>
    </w:p>
    <w:p w14:paraId="6FB63561" w14:textId="58DA4462" w:rsidR="001931C8" w:rsidRPr="00936199" w:rsidRDefault="00936199" w:rsidP="001931C8">
      <w:pPr>
        <w:rPr>
          <w:lang w:val="el-GR"/>
        </w:rPr>
      </w:pPr>
      <w:r>
        <w:rPr>
          <w:lang w:val="el-GR"/>
        </w:rPr>
        <w:t>Ναι.</w:t>
      </w:r>
    </w:p>
    <w:p w14:paraId="5A3069C8" w14:textId="0EC6AD1C" w:rsidR="001931C8" w:rsidRDefault="001931C8" w:rsidP="001931C8">
      <w:pPr>
        <w:pStyle w:val="3"/>
        <w:rPr>
          <w:lang w:val="el-GR"/>
        </w:rPr>
      </w:pPr>
      <w:r>
        <w:rPr>
          <w:lang w:val="el-GR"/>
        </w:rPr>
        <w:t>1.19</w:t>
      </w:r>
    </w:p>
    <w:p w14:paraId="51295CD9" w14:textId="5443FAFC" w:rsidR="001931C8" w:rsidRPr="001931C8" w:rsidRDefault="00936199" w:rsidP="00936199">
      <w:pPr>
        <w:rPr>
          <w:lang w:val="el-GR"/>
        </w:rPr>
      </w:pPr>
      <w:r w:rsidRPr="00936199">
        <w:rPr>
          <w:lang w:val="el-GR"/>
        </w:rPr>
        <w:t>Όχι, δεν μεταδίδονται πακέτα στο LAN2 γιατί λόγω του προηγούμενου ping η γέφυρα έχει συμπληρώσει τον πίνακα</w:t>
      </w:r>
      <w:r>
        <w:rPr>
          <w:lang w:val="el-GR"/>
        </w:rPr>
        <w:t xml:space="preserve"> </w:t>
      </w:r>
      <w:r w:rsidRPr="00936199">
        <w:rPr>
          <w:lang w:val="el-GR"/>
        </w:rPr>
        <w:t>προώθησης για τα PC1, PC3 και επομένως προωθεί τα πακέτα στη σωστή θύρα</w:t>
      </w:r>
      <w:r>
        <w:rPr>
          <w:lang w:val="el-GR"/>
        </w:rPr>
        <w:t>.</w:t>
      </w:r>
    </w:p>
    <w:p w14:paraId="503C729A" w14:textId="0F2F34ED" w:rsidR="001931C8" w:rsidRDefault="001931C8" w:rsidP="001931C8">
      <w:pPr>
        <w:pStyle w:val="3"/>
        <w:rPr>
          <w:lang w:val="el-GR"/>
        </w:rPr>
      </w:pPr>
      <w:r>
        <w:rPr>
          <w:lang w:val="el-GR"/>
        </w:rPr>
        <w:t>1.20</w:t>
      </w:r>
    </w:p>
    <w:p w14:paraId="5C0A132A" w14:textId="75F280AE" w:rsidR="00AB27BB" w:rsidRPr="00AB27BB" w:rsidRDefault="00AB27BB" w:rsidP="00AB27BB">
      <w:pPr>
        <w:rPr>
          <w:lang w:val="el-GR"/>
        </w:rPr>
      </w:pPr>
      <w:r>
        <w:rPr>
          <w:lang w:val="el-GR"/>
        </w:rPr>
        <w:t>Α</w:t>
      </w:r>
      <w:r w:rsidRPr="00AB27BB">
        <w:rPr>
          <w:lang w:val="el-GR"/>
        </w:rPr>
        <w:t>υτή τη φορά, καταγράφηκε το παρακάτω ARP request. Ο λόγος που</w:t>
      </w:r>
      <w:r>
        <w:rPr>
          <w:lang w:val="el-GR"/>
        </w:rPr>
        <w:t xml:space="preserve"> </w:t>
      </w:r>
      <w:r w:rsidRPr="00AB27BB">
        <w:rPr>
          <w:lang w:val="el-GR"/>
        </w:rPr>
        <w:t>έγινε αυτό, είναι πως αφού το PC1 δεν ήξερε την MAC διεύθυνση που αντιστοιχεί</w:t>
      </w:r>
      <w:r>
        <w:rPr>
          <w:lang w:val="el-GR"/>
        </w:rPr>
        <w:t xml:space="preserve"> </w:t>
      </w:r>
      <w:r w:rsidRPr="00AB27BB">
        <w:rPr>
          <w:lang w:val="el-GR"/>
        </w:rPr>
        <w:t>στην IP</w:t>
      </w:r>
      <w:r>
        <w:rPr>
          <w:lang w:val="el-GR"/>
        </w:rPr>
        <w:t xml:space="preserve"> του </w:t>
      </w:r>
      <w:r w:rsidRPr="00AB27BB">
        <w:rPr>
          <w:lang w:val="el-GR"/>
        </w:rPr>
        <w:t>PC3, το πακέτο προωθήθηκε και στο LAN2 αλλά και στο LAN3 (broadcast)</w:t>
      </w:r>
      <w:r>
        <w:rPr>
          <w:lang w:val="el-GR"/>
        </w:rPr>
        <w:t xml:space="preserve"> </w:t>
      </w:r>
      <w:r w:rsidRPr="00AB27BB">
        <w:rPr>
          <w:lang w:val="el-GR"/>
        </w:rPr>
        <w:t>προκειμένου να το απαντήσει ο υπολογιστής με IP αυτή του PC3 και να μάθουμε την</w:t>
      </w:r>
      <w:r w:rsidR="00B126A8">
        <w:rPr>
          <w:lang w:val="el-GR"/>
        </w:rPr>
        <w:t xml:space="preserve"> </w:t>
      </w:r>
      <w:r w:rsidRPr="00AB27BB">
        <w:rPr>
          <w:lang w:val="el-GR"/>
        </w:rPr>
        <w:t>MAC address του, ώστε να επιτευχθεί η δρομολόγηση του πακέτου.</w:t>
      </w:r>
    </w:p>
    <w:p w14:paraId="1E4B4B07" w14:textId="7D35E050" w:rsidR="001931C8" w:rsidRPr="001931C8" w:rsidRDefault="00AB27BB" w:rsidP="001931C8">
      <w:pPr>
        <w:rPr>
          <w:lang w:val="el-GR"/>
        </w:rPr>
      </w:pPr>
      <w:r w:rsidRPr="00AB27BB">
        <w:rPr>
          <w:noProof/>
          <w:lang w:val="el-GR"/>
        </w:rPr>
        <w:drawing>
          <wp:inline distT="0" distB="0" distL="0" distR="0" wp14:anchorId="16EB6835" wp14:editId="189DE486">
            <wp:extent cx="6858000" cy="483235"/>
            <wp:effectExtent l="0" t="0" r="0" b="0"/>
            <wp:docPr id="11346337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33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3478" w14:textId="77777777" w:rsidR="001931C8" w:rsidRDefault="001931C8" w:rsidP="001931C8">
      <w:pPr>
        <w:pStyle w:val="3"/>
        <w:rPr>
          <w:lang w:val="el-GR"/>
        </w:rPr>
      </w:pPr>
      <w:r>
        <w:rPr>
          <w:lang w:val="el-GR"/>
        </w:rPr>
        <w:t>1.21</w:t>
      </w:r>
    </w:p>
    <w:p w14:paraId="4A13FB78" w14:textId="5959A9C1" w:rsidR="00F61C61" w:rsidRDefault="00AB27BB" w:rsidP="001931C8">
      <w:pPr>
        <w:rPr>
          <w:b/>
          <w:bCs/>
        </w:rPr>
      </w:pPr>
      <w:r w:rsidRPr="00AB27BB">
        <w:rPr>
          <w:b/>
          <w:bCs/>
        </w:rPr>
        <w:t>ifconfig bridge0</w:t>
      </w:r>
    </w:p>
    <w:p w14:paraId="5FD227E1" w14:textId="77777777" w:rsidR="00F61C61" w:rsidRDefault="00F61C61">
      <w:pPr>
        <w:rPr>
          <w:b/>
          <w:bCs/>
        </w:rPr>
      </w:pPr>
      <w:r>
        <w:rPr>
          <w:b/>
          <w:bCs/>
        </w:rPr>
        <w:br w:type="page"/>
      </w:r>
    </w:p>
    <w:p w14:paraId="60CDFC6C" w14:textId="19EC4D94" w:rsidR="001931C8" w:rsidRPr="00AB27BB" w:rsidRDefault="00F61C61" w:rsidP="001931C8">
      <w:pPr>
        <w:rPr>
          <w:b/>
          <w:bCs/>
        </w:rPr>
      </w:pPr>
      <w:r w:rsidRPr="00F61C61">
        <w:rPr>
          <w:b/>
          <w:bCs/>
          <w:noProof/>
        </w:rPr>
        <w:lastRenderedPageBreak/>
        <w:drawing>
          <wp:inline distT="0" distB="0" distL="0" distR="0" wp14:anchorId="1968DA2B" wp14:editId="643698FB">
            <wp:extent cx="6064250" cy="1929534"/>
            <wp:effectExtent l="0" t="0" r="0" b="0"/>
            <wp:docPr id="133945616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561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3112" cy="19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EE99" w14:textId="687776C3" w:rsidR="001931C8" w:rsidRPr="00AB27BB" w:rsidRDefault="001931C8" w:rsidP="001931C8">
      <w:pPr>
        <w:pStyle w:val="3"/>
      </w:pPr>
      <w:r w:rsidRPr="00AB27BB">
        <w:t>1.22</w:t>
      </w:r>
    </w:p>
    <w:p w14:paraId="47517A4B" w14:textId="3E5A3AA0" w:rsidR="001931C8" w:rsidRDefault="00AB27BB" w:rsidP="001931C8">
      <w:pPr>
        <w:rPr>
          <w:b/>
          <w:bCs/>
        </w:rPr>
      </w:pPr>
      <w:r w:rsidRPr="00AB27BB">
        <w:rPr>
          <w:b/>
          <w:bCs/>
        </w:rPr>
        <w:t>ifconfig bridge0 addr</w:t>
      </w:r>
    </w:p>
    <w:p w14:paraId="6F47D6B9" w14:textId="3E33FA04" w:rsidR="00DC752A" w:rsidRPr="00AB27BB" w:rsidRDefault="00DC752A" w:rsidP="001931C8">
      <w:pPr>
        <w:rPr>
          <w:b/>
          <w:bCs/>
        </w:rPr>
      </w:pPr>
      <w:r w:rsidRPr="00DC752A">
        <w:rPr>
          <w:b/>
          <w:bCs/>
          <w:noProof/>
        </w:rPr>
        <w:drawing>
          <wp:inline distT="0" distB="0" distL="0" distR="0" wp14:anchorId="6B0B381A" wp14:editId="287436AE">
            <wp:extent cx="3762900" cy="676369"/>
            <wp:effectExtent l="0" t="0" r="9525" b="9525"/>
            <wp:docPr id="172826502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650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3804" w14:textId="49188741" w:rsidR="001931C8" w:rsidRPr="00FA2821" w:rsidRDefault="001931C8" w:rsidP="001931C8">
      <w:pPr>
        <w:pStyle w:val="3"/>
      </w:pPr>
      <w:r w:rsidRPr="00FA2821">
        <w:t>1.23</w:t>
      </w:r>
    </w:p>
    <w:p w14:paraId="31AFC964" w14:textId="78EE9B24" w:rsidR="001931C8" w:rsidRDefault="00DC752A" w:rsidP="001931C8">
      <w:r w:rsidRPr="00DC752A">
        <w:t>08:00:27:3</w:t>
      </w:r>
      <w:r>
        <w:t xml:space="preserve">b:25:25 </w:t>
      </w:r>
      <w:r w:rsidRPr="00DC752A">
        <w:t xml:space="preserve">---&gt; </w:t>
      </w:r>
      <w:r>
        <w:t>PC1</w:t>
      </w:r>
    </w:p>
    <w:p w14:paraId="521DE7EF" w14:textId="3DAE1D59" w:rsidR="00DC752A" w:rsidRDefault="00DC752A" w:rsidP="001931C8">
      <w:r>
        <w:t>08:00:27:d8:f5:d9  ---&gt; PC2</w:t>
      </w:r>
    </w:p>
    <w:p w14:paraId="24341579" w14:textId="6A071CDF" w:rsidR="00DC752A" w:rsidRPr="00DC752A" w:rsidRDefault="00DC752A" w:rsidP="001931C8">
      <w:r>
        <w:t>08:00:27:c6:ca:a4  ---&gt; PC3</w:t>
      </w:r>
    </w:p>
    <w:p w14:paraId="061FE884" w14:textId="39CD418F" w:rsidR="001931C8" w:rsidRPr="00DC752A" w:rsidRDefault="001931C8" w:rsidP="001931C8">
      <w:pPr>
        <w:pStyle w:val="3"/>
      </w:pPr>
      <w:r w:rsidRPr="00DC752A">
        <w:t>1.24</w:t>
      </w:r>
    </w:p>
    <w:p w14:paraId="52E5CF98" w14:textId="325A6C6E" w:rsidR="001931C8" w:rsidRPr="00AD0836" w:rsidRDefault="00F61C61" w:rsidP="001931C8">
      <w:r w:rsidRPr="00F61C61">
        <w:rPr>
          <w:b/>
          <w:bCs/>
        </w:rPr>
        <w:t>ifconfig bridge0 flush</w:t>
      </w:r>
      <w:r w:rsidR="00AD0836" w:rsidRPr="00AD0836">
        <w:rPr>
          <w:b/>
          <w:bCs/>
        </w:rPr>
        <w:t xml:space="preserve"> </w:t>
      </w:r>
      <w:r w:rsidR="00AD0836" w:rsidRPr="00AD0836">
        <w:t>(</w:t>
      </w:r>
      <w:r w:rsidR="00AD0836">
        <w:rPr>
          <w:lang w:val="el-GR"/>
        </w:rPr>
        <w:t>στο</w:t>
      </w:r>
      <w:r w:rsidR="00AD0836" w:rsidRPr="00AD0836">
        <w:t xml:space="preserve"> </w:t>
      </w:r>
      <w:r w:rsidR="00AD0836">
        <w:rPr>
          <w:lang w:val="el-GR"/>
        </w:rPr>
        <w:t>Β</w:t>
      </w:r>
      <w:r w:rsidR="00AD0836" w:rsidRPr="00AD0836">
        <w:t>1)</w:t>
      </w:r>
    </w:p>
    <w:p w14:paraId="785EFEC4" w14:textId="4AEDCFFF" w:rsidR="001931C8" w:rsidRPr="00AD0836" w:rsidRDefault="001931C8" w:rsidP="001931C8">
      <w:pPr>
        <w:pStyle w:val="3"/>
      </w:pPr>
      <w:r w:rsidRPr="00AD0836">
        <w:t>1.25</w:t>
      </w:r>
    </w:p>
    <w:p w14:paraId="742E94D8" w14:textId="42646F9C" w:rsidR="001931C8" w:rsidRPr="00AD0836" w:rsidRDefault="00F61C61" w:rsidP="001931C8">
      <w:pPr>
        <w:rPr>
          <w:b/>
          <w:bCs/>
        </w:rPr>
      </w:pPr>
      <w:r w:rsidRPr="00AD0836">
        <w:rPr>
          <w:b/>
          <w:bCs/>
        </w:rPr>
        <w:t>ifconfig bridge0 deletem em2</w:t>
      </w:r>
      <w:r w:rsidR="00AD0836" w:rsidRPr="00AD0836">
        <w:rPr>
          <w:b/>
          <w:bCs/>
        </w:rPr>
        <w:t xml:space="preserve"> </w:t>
      </w:r>
      <w:r w:rsidR="00AD0836" w:rsidRPr="00AD0836">
        <w:t>(</w:t>
      </w:r>
      <w:r w:rsidR="00AD0836">
        <w:rPr>
          <w:lang w:val="el-GR"/>
        </w:rPr>
        <w:t>στο</w:t>
      </w:r>
      <w:r w:rsidR="00AD0836" w:rsidRPr="00AD0836">
        <w:t xml:space="preserve"> </w:t>
      </w:r>
      <w:r w:rsidR="00AD0836">
        <w:rPr>
          <w:lang w:val="el-GR"/>
        </w:rPr>
        <w:t>Β</w:t>
      </w:r>
      <w:r w:rsidR="00AD0836" w:rsidRPr="00AD0836">
        <w:t>1)</w:t>
      </w:r>
    </w:p>
    <w:p w14:paraId="0C7CBDA5" w14:textId="58E3694D" w:rsidR="001931C8" w:rsidRPr="00FA2821" w:rsidRDefault="001931C8" w:rsidP="001931C8">
      <w:pPr>
        <w:pStyle w:val="3"/>
      </w:pPr>
      <w:r w:rsidRPr="00FA2821">
        <w:t>1.26</w:t>
      </w:r>
    </w:p>
    <w:p w14:paraId="0A9FD2B6" w14:textId="6E521C2B" w:rsidR="00F61C61" w:rsidRPr="00AD0836" w:rsidRDefault="00F61C61" w:rsidP="00F61C61">
      <w:pPr>
        <w:rPr>
          <w:b/>
          <w:bCs/>
        </w:rPr>
      </w:pPr>
      <w:r w:rsidRPr="00AD0836">
        <w:rPr>
          <w:b/>
          <w:bCs/>
        </w:rPr>
        <w:t>ifconfig bridge0 destroy</w:t>
      </w:r>
      <w:r w:rsidR="00AD0836" w:rsidRPr="00AD0836">
        <w:rPr>
          <w:b/>
          <w:bCs/>
        </w:rPr>
        <w:t xml:space="preserve"> </w:t>
      </w:r>
      <w:r w:rsidR="00AD0836" w:rsidRPr="00AD0836">
        <w:t>(</w:t>
      </w:r>
      <w:r w:rsidR="00AD0836">
        <w:rPr>
          <w:lang w:val="el-GR"/>
        </w:rPr>
        <w:t>στο</w:t>
      </w:r>
      <w:r w:rsidR="00AD0836" w:rsidRPr="00AD0836">
        <w:t xml:space="preserve"> </w:t>
      </w:r>
      <w:r w:rsidR="00AD0836">
        <w:rPr>
          <w:lang w:val="el-GR"/>
        </w:rPr>
        <w:t>Β</w:t>
      </w:r>
      <w:r w:rsidR="00AD0836" w:rsidRPr="00AD0836">
        <w:t>1)</w:t>
      </w:r>
    </w:p>
    <w:p w14:paraId="2436F394" w14:textId="119ECA3C" w:rsidR="00F61C61" w:rsidRPr="00AD0836" w:rsidRDefault="00F61C61" w:rsidP="00F61C61">
      <w:pPr>
        <w:pStyle w:val="3"/>
      </w:pPr>
      <w:r w:rsidRPr="00AD0836">
        <w:t>1.27</w:t>
      </w:r>
    </w:p>
    <w:p w14:paraId="3A38D992" w14:textId="53DD9E67" w:rsidR="00F61C61" w:rsidRPr="00FA2821" w:rsidRDefault="00F61C61" w:rsidP="00F61C61">
      <w:r w:rsidRPr="00FA2821">
        <w:rPr>
          <w:b/>
          <w:bCs/>
        </w:rPr>
        <w:t xml:space="preserve">ifconfig em0 delete </w:t>
      </w:r>
      <w:r w:rsidRPr="00FA2821">
        <w:t>(</w:t>
      </w:r>
      <w:r>
        <w:rPr>
          <w:lang w:val="el-GR"/>
        </w:rPr>
        <w:t>στα</w:t>
      </w:r>
      <w:r w:rsidRPr="00FA2821">
        <w:t xml:space="preserve"> </w:t>
      </w:r>
      <w:r>
        <w:t>PC</w:t>
      </w:r>
      <w:r w:rsidRPr="00FA2821">
        <w:t xml:space="preserve">1, </w:t>
      </w:r>
      <w:r>
        <w:t>PC</w:t>
      </w:r>
      <w:r w:rsidRPr="00FA2821">
        <w:t xml:space="preserve">2 </w:t>
      </w:r>
      <w:r>
        <w:rPr>
          <w:lang w:val="el-GR"/>
        </w:rPr>
        <w:t>και</w:t>
      </w:r>
      <w:r w:rsidRPr="00FA2821">
        <w:t xml:space="preserve"> </w:t>
      </w:r>
      <w:r>
        <w:t>PC</w:t>
      </w:r>
      <w:r w:rsidRPr="00FA2821">
        <w:t>3)</w:t>
      </w:r>
    </w:p>
    <w:p w14:paraId="4450AE71" w14:textId="77777777" w:rsidR="002C0B1E" w:rsidRPr="00FA2821" w:rsidRDefault="002C0B1E" w:rsidP="004218A7">
      <w:pPr>
        <w:pStyle w:val="1"/>
      </w:pPr>
    </w:p>
    <w:p w14:paraId="65CA2AA5" w14:textId="77777777" w:rsidR="002C0B1E" w:rsidRPr="00FA2821" w:rsidRDefault="002C0B1E" w:rsidP="004218A7">
      <w:pPr>
        <w:pStyle w:val="1"/>
      </w:pPr>
    </w:p>
    <w:p w14:paraId="12B89948" w14:textId="77777777" w:rsidR="002C0B1E" w:rsidRDefault="002C0B1E" w:rsidP="004218A7">
      <w:pPr>
        <w:pStyle w:val="1"/>
      </w:pPr>
    </w:p>
    <w:p w14:paraId="117008B2" w14:textId="77777777" w:rsidR="00FA2821" w:rsidRPr="00FA2821" w:rsidRDefault="00FA2821" w:rsidP="00FA2821"/>
    <w:p w14:paraId="45F04D2F" w14:textId="2A1E3197" w:rsidR="000A43FD" w:rsidRDefault="004218A7" w:rsidP="004218A7">
      <w:pPr>
        <w:pStyle w:val="1"/>
        <w:rPr>
          <w:lang w:val="el-GR"/>
        </w:rPr>
      </w:pPr>
      <w:r w:rsidRPr="0098154F">
        <w:rPr>
          <w:lang w:val="el-GR"/>
        </w:rPr>
        <w:lastRenderedPageBreak/>
        <w:t>Άσκηση 2:</w:t>
      </w:r>
      <w:r w:rsidR="00FA2821">
        <w:rPr>
          <w:lang w:val="el-GR"/>
        </w:rPr>
        <w:t xml:space="preserve"> Αυτο-εκπαίδευση γεφυρών</w:t>
      </w:r>
    </w:p>
    <w:p w14:paraId="22DACDF0" w14:textId="77777777" w:rsidR="00FA2821" w:rsidRPr="00FA2821" w:rsidRDefault="00FA2821" w:rsidP="00FA2821">
      <w:pPr>
        <w:rPr>
          <w:lang w:val="el-GR"/>
        </w:rPr>
      </w:pPr>
    </w:p>
    <w:p w14:paraId="2ECDCF74" w14:textId="77777777" w:rsidR="00EB4280" w:rsidRDefault="003A7E98" w:rsidP="00AF75A3">
      <w:pPr>
        <w:pStyle w:val="3"/>
        <w:rPr>
          <w:lang w:val="el-GR"/>
        </w:rPr>
      </w:pPr>
      <w:r w:rsidRPr="003A7E98">
        <w:rPr>
          <w:lang w:val="el-GR"/>
        </w:rPr>
        <w:t>2.1</w:t>
      </w:r>
    </w:p>
    <w:p w14:paraId="289C64A4" w14:textId="1CEF7F7A" w:rsidR="00ED503E" w:rsidRPr="00402333" w:rsidRDefault="00044636" w:rsidP="00ED503E">
      <w:pPr>
        <w:rPr>
          <w:lang w:val="el-GR"/>
        </w:rPr>
      </w:pPr>
      <w:r w:rsidRPr="00044636">
        <w:rPr>
          <w:b/>
          <w:bCs/>
        </w:rPr>
        <w:t>ifconfig</w:t>
      </w:r>
      <w:r w:rsidRPr="00402333">
        <w:rPr>
          <w:b/>
          <w:bCs/>
          <w:lang w:val="el-GR"/>
        </w:rPr>
        <w:t xml:space="preserve"> </w:t>
      </w:r>
      <w:r w:rsidRPr="00044636">
        <w:rPr>
          <w:b/>
          <w:bCs/>
        </w:rPr>
        <w:t>em</w:t>
      </w:r>
      <w:r w:rsidRPr="00402333">
        <w:rPr>
          <w:b/>
          <w:bCs/>
          <w:lang w:val="el-GR"/>
        </w:rPr>
        <w:t>0 192.168.1.</w:t>
      </w:r>
      <w:r>
        <w:rPr>
          <w:b/>
          <w:bCs/>
        </w:rPr>
        <w:t>X</w:t>
      </w:r>
      <w:r w:rsidRPr="00402333">
        <w:rPr>
          <w:b/>
          <w:bCs/>
          <w:lang w:val="el-GR"/>
        </w:rPr>
        <w:t xml:space="preserve"> </w:t>
      </w:r>
      <w:r w:rsidRPr="00402333">
        <w:rPr>
          <w:i/>
          <w:iCs/>
          <w:lang w:val="el-GR"/>
        </w:rPr>
        <w:t>(</w:t>
      </w:r>
      <w:r w:rsidRPr="00044636">
        <w:rPr>
          <w:i/>
          <w:iCs/>
        </w:rPr>
        <w:t>X</w:t>
      </w:r>
      <w:r w:rsidRPr="00402333">
        <w:rPr>
          <w:i/>
          <w:iCs/>
          <w:lang w:val="el-GR"/>
        </w:rPr>
        <w:t xml:space="preserve"> = {1,2,3,4})</w:t>
      </w:r>
    </w:p>
    <w:p w14:paraId="12CDB6B5" w14:textId="77777777" w:rsidR="003A7E98" w:rsidRDefault="003A7E98" w:rsidP="003D37A1">
      <w:pPr>
        <w:pStyle w:val="3"/>
        <w:rPr>
          <w:lang w:val="el-GR"/>
        </w:rPr>
      </w:pPr>
      <w:r w:rsidRPr="00ED503E">
        <w:rPr>
          <w:lang w:val="el-GR"/>
        </w:rPr>
        <w:t>2.2</w:t>
      </w:r>
    </w:p>
    <w:p w14:paraId="2EA6C6FE" w14:textId="75EA01E2" w:rsidR="005803B5" w:rsidRDefault="00611583" w:rsidP="00ED503E">
      <w:pPr>
        <w:rPr>
          <w:lang w:val="el-GR"/>
        </w:rPr>
      </w:pPr>
      <w:r w:rsidRPr="00611583">
        <w:rPr>
          <w:lang w:val="el-GR"/>
        </w:rPr>
        <w:t xml:space="preserve">Στο μηχάνημα </w:t>
      </w:r>
      <w:r>
        <w:t>B</w:t>
      </w:r>
      <w:r w:rsidRPr="00611583">
        <w:rPr>
          <w:lang w:val="el-GR"/>
        </w:rPr>
        <w:t xml:space="preserve">1, εκτελούμε διαδοχικά τις εντολές </w:t>
      </w:r>
      <w:r w:rsidR="005261A0">
        <w:rPr>
          <w:lang w:val="el-GR"/>
        </w:rPr>
        <w:t>:</w:t>
      </w:r>
    </w:p>
    <w:p w14:paraId="031E883C" w14:textId="6854A8BE" w:rsidR="005803B5" w:rsidRPr="005803B5" w:rsidRDefault="00611583" w:rsidP="00ED503E">
      <w:pPr>
        <w:rPr>
          <w:b/>
          <w:bCs/>
        </w:rPr>
      </w:pPr>
      <w:r w:rsidRPr="005803B5">
        <w:rPr>
          <w:b/>
          <w:bCs/>
        </w:rPr>
        <w:t>ifconfig em0 up</w:t>
      </w:r>
    </w:p>
    <w:p w14:paraId="1D27008F" w14:textId="7ED0FBA5" w:rsidR="005803B5" w:rsidRPr="005803B5" w:rsidRDefault="00611583" w:rsidP="00ED503E">
      <w:pPr>
        <w:rPr>
          <w:b/>
          <w:bCs/>
        </w:rPr>
      </w:pPr>
      <w:r w:rsidRPr="005803B5">
        <w:rPr>
          <w:b/>
          <w:bCs/>
        </w:rPr>
        <w:t>ifconfig em1 up</w:t>
      </w:r>
    </w:p>
    <w:p w14:paraId="374CF5A8" w14:textId="3C11B6FB" w:rsidR="005803B5" w:rsidRPr="005803B5" w:rsidRDefault="00611583" w:rsidP="00ED503E">
      <w:pPr>
        <w:rPr>
          <w:b/>
          <w:bCs/>
        </w:rPr>
      </w:pPr>
      <w:r w:rsidRPr="005803B5">
        <w:rPr>
          <w:b/>
          <w:bCs/>
        </w:rPr>
        <w:t>ifconfig bridge1 create</w:t>
      </w:r>
    </w:p>
    <w:p w14:paraId="78E6EA09" w14:textId="23555184" w:rsidR="00ED503E" w:rsidRPr="005803B5" w:rsidRDefault="00611583" w:rsidP="00ED503E">
      <w:pPr>
        <w:rPr>
          <w:b/>
          <w:bCs/>
        </w:rPr>
      </w:pPr>
      <w:r w:rsidRPr="005803B5">
        <w:rPr>
          <w:b/>
          <w:bCs/>
        </w:rPr>
        <w:t>ifconfig bridge1 addm em0 addm em1 up</w:t>
      </w:r>
    </w:p>
    <w:p w14:paraId="4DAD4285" w14:textId="77777777" w:rsidR="003A7E98" w:rsidRDefault="003A7E98" w:rsidP="003D37A1">
      <w:pPr>
        <w:pStyle w:val="3"/>
        <w:rPr>
          <w:lang w:val="el-GR"/>
        </w:rPr>
      </w:pPr>
      <w:r w:rsidRPr="00ED503E">
        <w:rPr>
          <w:lang w:val="el-GR"/>
        </w:rPr>
        <w:t>2.3</w:t>
      </w:r>
    </w:p>
    <w:p w14:paraId="5D094B57" w14:textId="2BD71915" w:rsidR="00611583" w:rsidRDefault="00611583" w:rsidP="00ED503E">
      <w:pPr>
        <w:rPr>
          <w:lang w:val="el-GR"/>
        </w:rPr>
      </w:pPr>
      <w:r w:rsidRPr="00611583">
        <w:rPr>
          <w:lang w:val="el-GR"/>
        </w:rPr>
        <w:t xml:space="preserve">Στο μηχάνημα </w:t>
      </w:r>
      <w:r>
        <w:t>B</w:t>
      </w:r>
      <w:r w:rsidRPr="00611583">
        <w:rPr>
          <w:lang w:val="el-GR"/>
        </w:rPr>
        <w:t xml:space="preserve">2, εκτελούμε διαδοχικά τις εντολές </w:t>
      </w:r>
      <w:r w:rsidR="005261A0">
        <w:rPr>
          <w:lang w:val="el-GR"/>
        </w:rPr>
        <w:t>:</w:t>
      </w:r>
    </w:p>
    <w:p w14:paraId="247B7D47" w14:textId="6DB3D571" w:rsidR="00611583" w:rsidRDefault="00611583" w:rsidP="00ED503E">
      <w:r w:rsidRPr="00611583">
        <w:rPr>
          <w:b/>
          <w:bCs/>
        </w:rPr>
        <w:t>ifconfig em0 up</w:t>
      </w:r>
    </w:p>
    <w:p w14:paraId="645DBDC5" w14:textId="55C49DC6" w:rsidR="00611583" w:rsidRDefault="00611583" w:rsidP="00ED503E">
      <w:r w:rsidRPr="00611583">
        <w:rPr>
          <w:b/>
          <w:bCs/>
        </w:rPr>
        <w:t>ifconfig em1 up</w:t>
      </w:r>
    </w:p>
    <w:p w14:paraId="0F67E412" w14:textId="77777777" w:rsidR="00611583" w:rsidRDefault="00611583" w:rsidP="00ED503E">
      <w:r w:rsidRPr="00611583">
        <w:rPr>
          <w:b/>
          <w:bCs/>
        </w:rPr>
        <w:t>ifconfig bridge2 create</w:t>
      </w:r>
      <w:r w:rsidRPr="00611583">
        <w:t xml:space="preserve"> </w:t>
      </w:r>
    </w:p>
    <w:p w14:paraId="0ADDCDD9" w14:textId="20ED5477" w:rsidR="00ED503E" w:rsidRPr="00611583" w:rsidRDefault="00611583" w:rsidP="00ED503E">
      <w:r w:rsidRPr="00611583">
        <w:rPr>
          <w:b/>
          <w:bCs/>
        </w:rPr>
        <w:t>ifconfig bridge2 addm em0 addm em1 up</w:t>
      </w:r>
    </w:p>
    <w:p w14:paraId="7A2EB606" w14:textId="77777777" w:rsidR="003A7E98" w:rsidRDefault="003A7E98" w:rsidP="003D37A1">
      <w:pPr>
        <w:pStyle w:val="3"/>
        <w:rPr>
          <w:lang w:val="el-GR"/>
        </w:rPr>
      </w:pPr>
      <w:r w:rsidRPr="00ED503E">
        <w:rPr>
          <w:lang w:val="el-GR"/>
        </w:rPr>
        <w:t>2.4</w:t>
      </w:r>
    </w:p>
    <w:p w14:paraId="623DAF85" w14:textId="7B8B58B5" w:rsidR="005803B5" w:rsidRDefault="00611583" w:rsidP="00ED503E">
      <w:pPr>
        <w:rPr>
          <w:lang w:val="el-GR"/>
        </w:rPr>
      </w:pPr>
      <w:r w:rsidRPr="00611583">
        <w:rPr>
          <w:lang w:val="el-GR"/>
        </w:rPr>
        <w:t xml:space="preserve">Στο μηχάνημα </w:t>
      </w:r>
      <w:r>
        <w:t>B</w:t>
      </w:r>
      <w:r w:rsidRPr="00611583">
        <w:rPr>
          <w:lang w:val="el-GR"/>
        </w:rPr>
        <w:t xml:space="preserve">3, εκτελούμε διαδοχικά τις εντολές </w:t>
      </w:r>
      <w:r w:rsidR="005261A0">
        <w:rPr>
          <w:lang w:val="el-GR"/>
        </w:rPr>
        <w:t xml:space="preserve">: </w:t>
      </w:r>
    </w:p>
    <w:p w14:paraId="11D6D900" w14:textId="56DA3BEF" w:rsidR="005803B5" w:rsidRPr="005803B5" w:rsidRDefault="00611583" w:rsidP="00ED503E">
      <w:pPr>
        <w:rPr>
          <w:b/>
          <w:bCs/>
        </w:rPr>
      </w:pPr>
      <w:r w:rsidRPr="005803B5">
        <w:rPr>
          <w:b/>
          <w:bCs/>
        </w:rPr>
        <w:t>ifconfig em0 up</w:t>
      </w:r>
    </w:p>
    <w:p w14:paraId="57420CDB" w14:textId="4FC395A9" w:rsidR="005803B5" w:rsidRPr="005803B5" w:rsidRDefault="00611583" w:rsidP="00ED503E">
      <w:pPr>
        <w:rPr>
          <w:b/>
          <w:bCs/>
        </w:rPr>
      </w:pPr>
      <w:r w:rsidRPr="005803B5">
        <w:rPr>
          <w:b/>
          <w:bCs/>
        </w:rPr>
        <w:t>ifconfig em1 up</w:t>
      </w:r>
    </w:p>
    <w:p w14:paraId="7BE3A4B0" w14:textId="0766EE9E" w:rsidR="005803B5" w:rsidRPr="005803B5" w:rsidRDefault="00611583" w:rsidP="00ED503E">
      <w:pPr>
        <w:rPr>
          <w:b/>
          <w:bCs/>
        </w:rPr>
      </w:pPr>
      <w:r w:rsidRPr="005803B5">
        <w:rPr>
          <w:b/>
          <w:bCs/>
        </w:rPr>
        <w:t>ifconfig bridge3 creat</w:t>
      </w:r>
      <w:r w:rsidR="005803B5" w:rsidRPr="005803B5">
        <w:rPr>
          <w:b/>
          <w:bCs/>
        </w:rPr>
        <w:t>e</w:t>
      </w:r>
    </w:p>
    <w:p w14:paraId="6D0A0D39" w14:textId="032D924B" w:rsidR="00ED503E" w:rsidRPr="005803B5" w:rsidRDefault="00611583" w:rsidP="00ED503E">
      <w:pPr>
        <w:rPr>
          <w:b/>
          <w:bCs/>
        </w:rPr>
      </w:pPr>
      <w:r w:rsidRPr="005803B5">
        <w:rPr>
          <w:b/>
          <w:bCs/>
        </w:rPr>
        <w:t>ifconfig bridge3 addm em0 addm em1 up</w:t>
      </w:r>
    </w:p>
    <w:p w14:paraId="35AA2617" w14:textId="77777777" w:rsidR="001B361E" w:rsidRDefault="003A7E98" w:rsidP="00AF75A3">
      <w:pPr>
        <w:pStyle w:val="3"/>
        <w:rPr>
          <w:lang w:val="el-GR"/>
        </w:rPr>
      </w:pPr>
      <w:r w:rsidRPr="00ED503E">
        <w:rPr>
          <w:lang w:val="el-GR"/>
        </w:rPr>
        <w:t>2.5</w:t>
      </w:r>
    </w:p>
    <w:p w14:paraId="5B8406DD" w14:textId="40B04AF0" w:rsidR="00ED503E" w:rsidRPr="00583814" w:rsidRDefault="00611583" w:rsidP="00ED503E">
      <w:pPr>
        <w:rPr>
          <w:lang w:val="el-GR"/>
        </w:rPr>
      </w:pPr>
      <w:r w:rsidRPr="00611583">
        <w:rPr>
          <w:lang w:val="el-GR"/>
        </w:rPr>
        <w:t xml:space="preserve">Εκτελούμε την εντολή </w:t>
      </w:r>
      <w:r w:rsidR="00583814">
        <w:rPr>
          <w:lang w:val="el-GR"/>
        </w:rPr>
        <w:t xml:space="preserve">« </w:t>
      </w:r>
      <w:r w:rsidRPr="00EA3524">
        <w:rPr>
          <w:b/>
          <w:bCs/>
        </w:rPr>
        <w:t>ifconfig</w:t>
      </w:r>
      <w:r w:rsidRPr="00EA3524">
        <w:rPr>
          <w:b/>
          <w:bCs/>
          <w:lang w:val="el-GR"/>
        </w:rPr>
        <w:t xml:space="preserve"> </w:t>
      </w:r>
      <w:r w:rsidRPr="00EA3524">
        <w:rPr>
          <w:b/>
          <w:bCs/>
        </w:rPr>
        <w:t>em</w:t>
      </w:r>
      <w:r w:rsidRPr="00EA3524">
        <w:rPr>
          <w:b/>
          <w:bCs/>
          <w:lang w:val="el-GR"/>
        </w:rPr>
        <w:t>0</w:t>
      </w:r>
      <w:r w:rsidR="00583814">
        <w:rPr>
          <w:lang w:val="el-GR"/>
        </w:rPr>
        <w:t xml:space="preserve"> »</w:t>
      </w:r>
      <w:r w:rsidRPr="00611583">
        <w:rPr>
          <w:lang w:val="el-GR"/>
        </w:rPr>
        <w:t xml:space="preserve"> σε κάθε </w:t>
      </w:r>
      <w:r>
        <w:t>PC</w:t>
      </w:r>
      <w:r w:rsidRPr="00611583">
        <w:rPr>
          <w:lang w:val="el-GR"/>
        </w:rPr>
        <w:t xml:space="preserve"> και βρίσκουμε τις </w:t>
      </w:r>
      <w:r>
        <w:t>MAC</w:t>
      </w:r>
      <w:r w:rsidRPr="00611583">
        <w:rPr>
          <w:lang w:val="el-GR"/>
        </w:rPr>
        <w:t xml:space="preserve"> διευθύνσεις που αναγράφουμε παρακάτω. </w:t>
      </w:r>
      <w:r w:rsidRPr="00583814">
        <w:rPr>
          <w:lang w:val="el-GR"/>
        </w:rPr>
        <w:t xml:space="preserve">Επιπλέον, εκτελούμε </w:t>
      </w:r>
      <w:r w:rsidR="00583814">
        <w:rPr>
          <w:lang w:val="el-GR"/>
        </w:rPr>
        <w:t xml:space="preserve">« </w:t>
      </w:r>
      <w:r w:rsidRPr="00583814">
        <w:rPr>
          <w:b/>
          <w:bCs/>
        </w:rPr>
        <w:t>arp</w:t>
      </w:r>
      <w:r w:rsidRPr="00583814">
        <w:rPr>
          <w:b/>
          <w:bCs/>
          <w:lang w:val="el-GR"/>
        </w:rPr>
        <w:t xml:space="preserve"> -</w:t>
      </w:r>
      <w:r w:rsidRPr="00583814">
        <w:rPr>
          <w:b/>
          <w:bCs/>
        </w:rPr>
        <w:t>ad</w:t>
      </w:r>
      <w:r w:rsidR="00583814">
        <w:rPr>
          <w:b/>
          <w:bCs/>
          <w:lang w:val="el-GR"/>
        </w:rPr>
        <w:t xml:space="preserve"> </w:t>
      </w:r>
      <w:r w:rsidR="00583814" w:rsidRPr="00583814">
        <w:rPr>
          <w:lang w:val="el-GR"/>
        </w:rPr>
        <w:t>»</w:t>
      </w:r>
      <w:r w:rsidRPr="00583814">
        <w:rPr>
          <w:lang w:val="el-GR"/>
        </w:rPr>
        <w:t>.</w:t>
      </w:r>
    </w:p>
    <w:p w14:paraId="19143CF7" w14:textId="5D64CA66" w:rsidR="00611583" w:rsidRPr="00402333" w:rsidRDefault="00FC6B2D" w:rsidP="00ED503E">
      <w:pPr>
        <w:rPr>
          <w:lang w:val="el-GR"/>
        </w:rPr>
      </w:pPr>
      <w:r>
        <w:t>PC</w:t>
      </w:r>
      <w:r w:rsidRPr="00402333">
        <w:rPr>
          <w:lang w:val="el-GR"/>
        </w:rPr>
        <w:t>1 --&gt; 08:00:27:3</w:t>
      </w:r>
      <w:r>
        <w:t>b</w:t>
      </w:r>
      <w:r w:rsidRPr="00402333">
        <w:rPr>
          <w:lang w:val="el-GR"/>
        </w:rPr>
        <w:t>:25:25</w:t>
      </w:r>
    </w:p>
    <w:p w14:paraId="026B93EF" w14:textId="089598AF" w:rsidR="00FC6B2D" w:rsidRPr="00402333" w:rsidRDefault="00FC6B2D" w:rsidP="00ED503E">
      <w:pPr>
        <w:rPr>
          <w:lang w:val="el-GR"/>
        </w:rPr>
      </w:pPr>
      <w:r>
        <w:t>PC</w:t>
      </w:r>
      <w:r w:rsidRPr="00402333">
        <w:rPr>
          <w:lang w:val="el-GR"/>
        </w:rPr>
        <w:t>2 --&gt; 08:00:27:</w:t>
      </w:r>
      <w:r>
        <w:t>d</w:t>
      </w:r>
      <w:r w:rsidRPr="00402333">
        <w:rPr>
          <w:lang w:val="el-GR"/>
        </w:rPr>
        <w:t>8:</w:t>
      </w:r>
      <w:r>
        <w:t>f</w:t>
      </w:r>
      <w:r w:rsidRPr="00402333">
        <w:rPr>
          <w:lang w:val="el-GR"/>
        </w:rPr>
        <w:t>5:</w:t>
      </w:r>
      <w:r>
        <w:t>d</w:t>
      </w:r>
      <w:r w:rsidRPr="00402333">
        <w:rPr>
          <w:lang w:val="el-GR"/>
        </w:rPr>
        <w:t>9</w:t>
      </w:r>
    </w:p>
    <w:p w14:paraId="361443AD" w14:textId="3FC7202D" w:rsidR="00FC6B2D" w:rsidRPr="00402333" w:rsidRDefault="00FC6B2D" w:rsidP="00ED503E">
      <w:pPr>
        <w:rPr>
          <w:lang w:val="el-GR"/>
        </w:rPr>
      </w:pPr>
      <w:r>
        <w:t>PC</w:t>
      </w:r>
      <w:r w:rsidRPr="00402333">
        <w:rPr>
          <w:lang w:val="el-GR"/>
        </w:rPr>
        <w:t>3 --&gt; 08:00:27:</w:t>
      </w:r>
      <w:r>
        <w:t>c</w:t>
      </w:r>
      <w:r w:rsidRPr="00402333">
        <w:rPr>
          <w:lang w:val="el-GR"/>
        </w:rPr>
        <w:t>6:</w:t>
      </w:r>
      <w:r>
        <w:t>ca</w:t>
      </w:r>
      <w:r w:rsidRPr="00402333">
        <w:rPr>
          <w:lang w:val="el-GR"/>
        </w:rPr>
        <w:t>:</w:t>
      </w:r>
      <w:r>
        <w:t>a</w:t>
      </w:r>
      <w:r w:rsidRPr="00402333">
        <w:rPr>
          <w:lang w:val="el-GR"/>
        </w:rPr>
        <w:t>4</w:t>
      </w:r>
    </w:p>
    <w:p w14:paraId="61BA08A8" w14:textId="006DE893" w:rsidR="00FC6B2D" w:rsidRPr="00402333" w:rsidRDefault="00FC6B2D" w:rsidP="00ED503E">
      <w:pPr>
        <w:rPr>
          <w:lang w:val="el-GR"/>
        </w:rPr>
      </w:pPr>
      <w:r>
        <w:lastRenderedPageBreak/>
        <w:t>PC</w:t>
      </w:r>
      <w:r w:rsidRPr="00402333">
        <w:rPr>
          <w:lang w:val="el-GR"/>
        </w:rPr>
        <w:t>4 --&gt; 08:00:27:01:</w:t>
      </w:r>
      <w:r>
        <w:t>c</w:t>
      </w:r>
      <w:r w:rsidRPr="00402333">
        <w:rPr>
          <w:lang w:val="el-GR"/>
        </w:rPr>
        <w:t>1:</w:t>
      </w:r>
      <w:r>
        <w:t>bc</w:t>
      </w:r>
    </w:p>
    <w:p w14:paraId="73082333" w14:textId="77777777" w:rsidR="00042FBD" w:rsidRPr="00402333" w:rsidRDefault="003A7E98" w:rsidP="00AF75A3">
      <w:pPr>
        <w:pStyle w:val="3"/>
        <w:rPr>
          <w:lang w:val="el-GR"/>
        </w:rPr>
      </w:pPr>
      <w:r w:rsidRPr="00402333">
        <w:rPr>
          <w:lang w:val="el-GR"/>
        </w:rPr>
        <w:t>2.6</w:t>
      </w:r>
    </w:p>
    <w:p w14:paraId="17029F3C" w14:textId="4BADFC2A" w:rsidR="001A3F13" w:rsidRPr="000A1C42" w:rsidRDefault="001A3F13" w:rsidP="001A3F13">
      <w:pPr>
        <w:rPr>
          <w:lang w:val="el-GR"/>
        </w:rPr>
      </w:pPr>
      <w:r w:rsidRPr="001A3F13">
        <w:rPr>
          <w:b/>
          <w:bCs/>
        </w:rPr>
        <w:t>ifconfig</w:t>
      </w:r>
      <w:r w:rsidRPr="000A1C42">
        <w:rPr>
          <w:b/>
          <w:bCs/>
          <w:lang w:val="el-GR"/>
        </w:rPr>
        <w:t xml:space="preserve"> </w:t>
      </w:r>
      <w:r w:rsidRPr="001A3F13">
        <w:rPr>
          <w:b/>
          <w:bCs/>
        </w:rPr>
        <w:t>bridgeX</w:t>
      </w:r>
      <w:r w:rsidRPr="000A1C42">
        <w:rPr>
          <w:b/>
          <w:bCs/>
          <w:lang w:val="el-GR"/>
        </w:rPr>
        <w:t xml:space="preserve"> </w:t>
      </w:r>
      <w:r w:rsidRPr="001A3F13">
        <w:rPr>
          <w:b/>
          <w:bCs/>
        </w:rPr>
        <w:t>flush</w:t>
      </w:r>
      <w:r w:rsidRPr="000A1C42">
        <w:rPr>
          <w:lang w:val="el-GR"/>
        </w:rPr>
        <w:t xml:space="preserve"> --&gt; </w:t>
      </w:r>
      <w:r w:rsidR="000A1C42" w:rsidRPr="00A73185">
        <w:rPr>
          <w:lang w:val="el-GR"/>
        </w:rPr>
        <w:t>Καθαρισμός πίνακα προώθησης γέφυρας Χ</w:t>
      </w:r>
      <w:r w:rsidR="000A1C42">
        <w:rPr>
          <w:lang w:val="el-GR"/>
        </w:rPr>
        <w:t xml:space="preserve"> = {1,2,3}</w:t>
      </w:r>
    </w:p>
    <w:p w14:paraId="7085FA56" w14:textId="77777777" w:rsidR="003A7E98" w:rsidRPr="001A3F13" w:rsidRDefault="003A7E98" w:rsidP="003D37A1">
      <w:pPr>
        <w:pStyle w:val="3"/>
        <w:rPr>
          <w:lang w:val="el-GR"/>
        </w:rPr>
      </w:pPr>
      <w:r w:rsidRPr="001A3F13">
        <w:rPr>
          <w:lang w:val="el-GR"/>
        </w:rPr>
        <w:t>2.7</w:t>
      </w:r>
    </w:p>
    <w:p w14:paraId="5EE1A230" w14:textId="0211F204" w:rsidR="00ED503E" w:rsidRPr="001A3F13" w:rsidRDefault="001A3F13" w:rsidP="00ED503E">
      <w:pPr>
        <w:rPr>
          <w:b/>
          <w:bCs/>
          <w:lang w:val="el-GR"/>
        </w:rPr>
      </w:pPr>
      <w:r w:rsidRPr="00C54469">
        <w:rPr>
          <w:b/>
          <w:bCs/>
        </w:rPr>
        <w:t>tcpdump</w:t>
      </w:r>
      <w:r w:rsidRPr="001A3F13">
        <w:rPr>
          <w:b/>
          <w:bCs/>
          <w:lang w:val="el-GR"/>
        </w:rPr>
        <w:t xml:space="preserve"> -</w:t>
      </w:r>
      <w:r w:rsidRPr="00C54469">
        <w:rPr>
          <w:b/>
          <w:bCs/>
        </w:rPr>
        <w:t>i</w:t>
      </w:r>
      <w:r w:rsidRPr="001A3F13">
        <w:rPr>
          <w:b/>
          <w:bCs/>
          <w:lang w:val="el-GR"/>
        </w:rPr>
        <w:t xml:space="preserve"> </w:t>
      </w:r>
      <w:r w:rsidRPr="00C54469">
        <w:rPr>
          <w:b/>
          <w:bCs/>
        </w:rPr>
        <w:t>em</w:t>
      </w:r>
      <w:r w:rsidRPr="001A3F13">
        <w:rPr>
          <w:b/>
          <w:bCs/>
          <w:lang w:val="el-GR"/>
        </w:rPr>
        <w:t>0 -</w:t>
      </w:r>
      <w:r w:rsidRPr="00C54469">
        <w:rPr>
          <w:b/>
          <w:bCs/>
        </w:rPr>
        <w:t>e</w:t>
      </w:r>
      <w:r w:rsidRPr="001A3F13">
        <w:rPr>
          <w:b/>
          <w:bCs/>
          <w:lang w:val="el-GR"/>
        </w:rPr>
        <w:t xml:space="preserve"> -</w:t>
      </w:r>
      <w:r w:rsidRPr="00C54469">
        <w:rPr>
          <w:b/>
          <w:bCs/>
        </w:rPr>
        <w:t>vvv</w:t>
      </w:r>
      <w:r w:rsidRPr="001A3F13">
        <w:rPr>
          <w:b/>
          <w:bCs/>
          <w:lang w:val="el-GR"/>
        </w:rPr>
        <w:t xml:space="preserve"> </w:t>
      </w:r>
      <w:r w:rsidRPr="001A3F13">
        <w:rPr>
          <w:lang w:val="el-GR"/>
        </w:rPr>
        <w:t>(</w:t>
      </w:r>
      <w:r>
        <w:rPr>
          <w:lang w:val="el-GR"/>
        </w:rPr>
        <w:t xml:space="preserve">σε όλα τα </w:t>
      </w:r>
      <w:r>
        <w:t>PC</w:t>
      </w:r>
      <w:r w:rsidRPr="001A3F13">
        <w:rPr>
          <w:lang w:val="el-GR"/>
        </w:rPr>
        <w:t>)</w:t>
      </w:r>
    </w:p>
    <w:p w14:paraId="1117E97A" w14:textId="77777777" w:rsidR="001B4FC4" w:rsidRDefault="003A7E98" w:rsidP="003D37A1">
      <w:pPr>
        <w:pStyle w:val="3"/>
        <w:rPr>
          <w:lang w:val="el-GR"/>
        </w:rPr>
      </w:pPr>
      <w:r w:rsidRPr="00ED503E">
        <w:rPr>
          <w:lang w:val="el-GR"/>
        </w:rPr>
        <w:t>2.8</w:t>
      </w:r>
    </w:p>
    <w:p w14:paraId="37E70EE6" w14:textId="36740BEC" w:rsidR="00A73185" w:rsidRPr="000A1C42" w:rsidRDefault="00A73185" w:rsidP="00ED503E">
      <w:pPr>
        <w:rPr>
          <w:lang w:val="el-GR"/>
        </w:rPr>
      </w:pPr>
      <w:r w:rsidRPr="00A73185">
        <w:rPr>
          <w:b/>
          <w:bCs/>
        </w:rPr>
        <w:t>ifconfig</w:t>
      </w:r>
      <w:r w:rsidRPr="000A1C42">
        <w:rPr>
          <w:b/>
          <w:bCs/>
          <w:lang w:val="el-GR"/>
        </w:rPr>
        <w:t xml:space="preserve"> </w:t>
      </w:r>
      <w:r w:rsidRPr="00A73185">
        <w:rPr>
          <w:b/>
          <w:bCs/>
        </w:rPr>
        <w:t>bridgeX</w:t>
      </w:r>
      <w:r w:rsidRPr="000A1C42">
        <w:rPr>
          <w:b/>
          <w:bCs/>
          <w:lang w:val="el-GR"/>
        </w:rPr>
        <w:t xml:space="preserve"> </w:t>
      </w:r>
      <w:r w:rsidR="000A1C42">
        <w:rPr>
          <w:b/>
          <w:bCs/>
        </w:rPr>
        <w:t>addr</w:t>
      </w:r>
      <w:r w:rsidRPr="000A1C42">
        <w:rPr>
          <w:lang w:val="el-GR"/>
        </w:rPr>
        <w:t xml:space="preserve">---&gt; </w:t>
      </w:r>
      <w:r w:rsidR="000A1C42">
        <w:rPr>
          <w:lang w:val="el-GR"/>
        </w:rPr>
        <w:t>Πριν</w:t>
      </w:r>
      <w:r w:rsidR="000A1C42" w:rsidRPr="000A1C42">
        <w:rPr>
          <w:lang w:val="el-GR"/>
        </w:rPr>
        <w:t xml:space="preserve"> </w:t>
      </w:r>
      <w:r w:rsidR="000A1C42">
        <w:rPr>
          <w:lang w:val="el-GR"/>
        </w:rPr>
        <w:t>το</w:t>
      </w:r>
      <w:r w:rsidR="000A1C42" w:rsidRPr="000A1C42">
        <w:rPr>
          <w:lang w:val="el-GR"/>
        </w:rPr>
        <w:t xml:space="preserve"> </w:t>
      </w:r>
      <w:r w:rsidR="000A1C42">
        <w:t>ping</w:t>
      </w:r>
      <w:r w:rsidR="000A1C42" w:rsidRPr="000A1C42">
        <w:rPr>
          <w:lang w:val="el-GR"/>
        </w:rPr>
        <w:t xml:space="preserve"> </w:t>
      </w:r>
      <w:r w:rsidR="006D4F71">
        <w:rPr>
          <w:lang w:val="el-GR"/>
        </w:rPr>
        <w:t xml:space="preserve">έχουμε </w:t>
      </w:r>
      <w:r w:rsidR="000A1C42">
        <w:rPr>
          <w:lang w:val="el-GR"/>
        </w:rPr>
        <w:t>κενό</w:t>
      </w:r>
      <w:r w:rsidR="000A1C42" w:rsidRPr="000A1C42">
        <w:rPr>
          <w:lang w:val="el-GR"/>
        </w:rPr>
        <w:t xml:space="preserve"> </w:t>
      </w:r>
      <w:r w:rsidR="000A1C42">
        <w:rPr>
          <w:lang w:val="el-GR"/>
        </w:rPr>
        <w:t>πίνακας</w:t>
      </w:r>
      <w:r w:rsidR="006D4F71">
        <w:rPr>
          <w:lang w:val="el-GR"/>
        </w:rPr>
        <w:t xml:space="preserve"> σε όλα τα </w:t>
      </w:r>
      <w:r w:rsidR="006D4F71">
        <w:t>bridges</w:t>
      </w:r>
      <w:r w:rsidR="006D4F71">
        <w:rPr>
          <w:lang w:val="el-GR"/>
        </w:rPr>
        <w:t>.</w:t>
      </w:r>
      <w:r w:rsidR="000A1C42">
        <w:rPr>
          <w:lang w:val="el-GR"/>
        </w:rPr>
        <w:t xml:space="preserve"> </w:t>
      </w:r>
    </w:p>
    <w:p w14:paraId="5C50DF1F" w14:textId="26BC62E1" w:rsidR="00A73185" w:rsidRDefault="00A73185" w:rsidP="00ED503E">
      <w:pPr>
        <w:rPr>
          <w:lang w:val="el-GR"/>
        </w:rPr>
      </w:pPr>
      <w:r w:rsidRPr="00A73185">
        <w:rPr>
          <w:b/>
          <w:bCs/>
        </w:rPr>
        <w:t>ifconfig</w:t>
      </w:r>
      <w:r w:rsidRPr="00A73185">
        <w:rPr>
          <w:b/>
          <w:bCs/>
          <w:lang w:val="el-GR"/>
        </w:rPr>
        <w:t xml:space="preserve"> </w:t>
      </w:r>
      <w:r w:rsidRPr="00A73185">
        <w:rPr>
          <w:b/>
          <w:bCs/>
        </w:rPr>
        <w:t>bridgeX</w:t>
      </w:r>
      <w:r w:rsidRPr="00A73185">
        <w:rPr>
          <w:b/>
          <w:bCs/>
          <w:lang w:val="el-GR"/>
        </w:rPr>
        <w:t xml:space="preserve"> </w:t>
      </w:r>
      <w:r w:rsidRPr="00A73185">
        <w:rPr>
          <w:b/>
          <w:bCs/>
        </w:rPr>
        <w:t>addr</w:t>
      </w:r>
      <w:r w:rsidRPr="00A73185">
        <w:rPr>
          <w:lang w:val="el-GR"/>
        </w:rPr>
        <w:t xml:space="preserve"> </w:t>
      </w:r>
      <w:r>
        <w:rPr>
          <w:lang w:val="el-GR"/>
        </w:rPr>
        <w:t>---&gt;</w:t>
      </w:r>
      <w:r w:rsidRPr="00A73185">
        <w:rPr>
          <w:lang w:val="el-GR"/>
        </w:rPr>
        <w:t xml:space="preserve"> Πίνακας προώθησης γέφυρας Χ</w:t>
      </w:r>
      <w:r>
        <w:rPr>
          <w:lang w:val="el-GR"/>
        </w:rPr>
        <w:t>={1,2,3}</w:t>
      </w:r>
    </w:p>
    <w:p w14:paraId="39CFEE8C" w14:textId="0525983C" w:rsidR="00A73185" w:rsidRPr="00A73185" w:rsidRDefault="00A73185" w:rsidP="00ED503E">
      <w:r>
        <w:t>bridge</w:t>
      </w:r>
      <w:r w:rsidRPr="00A73185">
        <w:t>1</w:t>
      </w:r>
      <w:r>
        <w:t xml:space="preserve"> --&gt;</w:t>
      </w:r>
      <w:r w:rsidRPr="00A73185">
        <w:t xml:space="preserve"> </w:t>
      </w:r>
      <w:r>
        <w:t>PC</w:t>
      </w:r>
      <w:r w:rsidRPr="00A73185">
        <w:t xml:space="preserve">1, </w:t>
      </w:r>
      <w:r>
        <w:t>PC</w:t>
      </w:r>
      <w:r w:rsidRPr="00A73185">
        <w:t xml:space="preserve">2 </w:t>
      </w:r>
    </w:p>
    <w:p w14:paraId="3745F6D2" w14:textId="43A17FC7" w:rsidR="00A73185" w:rsidRPr="00A73185" w:rsidRDefault="00A73185" w:rsidP="00ED503E">
      <w:r>
        <w:t>bridge</w:t>
      </w:r>
      <w:r w:rsidRPr="00A73185">
        <w:t xml:space="preserve">2 --&gt; </w:t>
      </w:r>
      <w:r>
        <w:t>PC</w:t>
      </w:r>
      <w:r w:rsidRPr="00A73185">
        <w:t xml:space="preserve">1, </w:t>
      </w:r>
      <w:r>
        <w:t>PC</w:t>
      </w:r>
      <w:r w:rsidRPr="00A73185">
        <w:t xml:space="preserve">2 </w:t>
      </w:r>
    </w:p>
    <w:p w14:paraId="5D649F39" w14:textId="4C8C6407" w:rsidR="00ED503E" w:rsidRPr="00A73185" w:rsidRDefault="00A73185" w:rsidP="00ED503E">
      <w:pPr>
        <w:rPr>
          <w:lang w:val="el-GR"/>
        </w:rPr>
      </w:pPr>
      <w:r>
        <w:t>bridge</w:t>
      </w:r>
      <w:r w:rsidRPr="00A73185">
        <w:rPr>
          <w:lang w:val="el-GR"/>
        </w:rPr>
        <w:t>3</w:t>
      </w:r>
      <w:r>
        <w:rPr>
          <w:lang w:val="el-GR"/>
        </w:rPr>
        <w:t xml:space="preserve"> --&gt;</w:t>
      </w:r>
      <w:r w:rsidRPr="00A73185">
        <w:rPr>
          <w:lang w:val="el-GR"/>
        </w:rPr>
        <w:t xml:space="preserve"> </w:t>
      </w:r>
      <w:r>
        <w:t>PC</w:t>
      </w:r>
      <w:r w:rsidRPr="00A73185">
        <w:rPr>
          <w:lang w:val="el-GR"/>
        </w:rPr>
        <w:t>1</w:t>
      </w:r>
    </w:p>
    <w:p w14:paraId="2F2D99E5" w14:textId="257B6E4F" w:rsidR="00A73185" w:rsidRDefault="00A73185" w:rsidP="00ED503E">
      <w:r w:rsidRPr="00A73185">
        <w:rPr>
          <w:noProof/>
        </w:rPr>
        <w:drawing>
          <wp:inline distT="0" distB="0" distL="0" distR="0" wp14:anchorId="0B438A5E" wp14:editId="391FFE6F">
            <wp:extent cx="3505689" cy="438211"/>
            <wp:effectExtent l="0" t="0" r="0" b="0"/>
            <wp:docPr id="37866262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626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800E" w14:textId="26FCDD48" w:rsidR="00A73185" w:rsidRDefault="00A73185" w:rsidP="00ED503E">
      <w:r w:rsidRPr="00A73185">
        <w:rPr>
          <w:noProof/>
        </w:rPr>
        <w:drawing>
          <wp:inline distT="0" distB="0" distL="0" distR="0" wp14:anchorId="4DC1D3D2" wp14:editId="1FE7EFC4">
            <wp:extent cx="3572374" cy="457264"/>
            <wp:effectExtent l="0" t="0" r="0" b="0"/>
            <wp:docPr id="20410796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79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D073" w14:textId="1394DC7F" w:rsidR="00A73185" w:rsidRPr="00A73185" w:rsidRDefault="00A73185" w:rsidP="00ED503E">
      <w:r w:rsidRPr="00A73185">
        <w:rPr>
          <w:noProof/>
        </w:rPr>
        <w:drawing>
          <wp:inline distT="0" distB="0" distL="0" distR="0" wp14:anchorId="50DBA3B7" wp14:editId="15248A6F">
            <wp:extent cx="3562847" cy="314369"/>
            <wp:effectExtent l="0" t="0" r="0" b="9525"/>
            <wp:docPr id="15793284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8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267E" w14:textId="77777777" w:rsidR="003A7E98" w:rsidRDefault="003A7E98" w:rsidP="003D37A1">
      <w:pPr>
        <w:pStyle w:val="3"/>
        <w:rPr>
          <w:lang w:val="el-GR"/>
        </w:rPr>
      </w:pPr>
      <w:r w:rsidRPr="00ED503E">
        <w:rPr>
          <w:lang w:val="el-GR"/>
        </w:rPr>
        <w:t>2.9</w:t>
      </w:r>
    </w:p>
    <w:p w14:paraId="54976CD8" w14:textId="77777777" w:rsidR="008E2FEA" w:rsidRDefault="008E2FEA" w:rsidP="00ED503E">
      <w:pPr>
        <w:rPr>
          <w:lang w:val="el-GR"/>
        </w:rPr>
      </w:pPr>
      <w:r w:rsidRPr="008E2FEA">
        <w:rPr>
          <w:lang w:val="el-GR"/>
        </w:rPr>
        <w:t xml:space="preserve">Η γέφυρα Β1 έχει καταχωρήσει την </w:t>
      </w:r>
      <w:r>
        <w:t>MAC</w:t>
      </w:r>
      <w:r w:rsidRPr="008E2FEA">
        <w:rPr>
          <w:lang w:val="el-GR"/>
        </w:rPr>
        <w:t xml:space="preserve"> του </w:t>
      </w:r>
      <w:r>
        <w:t>PC</w:t>
      </w:r>
      <w:r w:rsidRPr="008E2FEA">
        <w:rPr>
          <w:lang w:val="el-GR"/>
        </w:rPr>
        <w:t xml:space="preserve">1 στην </w:t>
      </w:r>
      <w:r>
        <w:t>em</w:t>
      </w:r>
      <w:r w:rsidRPr="008E2FEA">
        <w:rPr>
          <w:lang w:val="el-GR"/>
        </w:rPr>
        <w:t>0 (</w:t>
      </w:r>
      <w:r>
        <w:t>LAN</w:t>
      </w:r>
      <w:r w:rsidRPr="008E2FEA">
        <w:rPr>
          <w:lang w:val="el-GR"/>
        </w:rPr>
        <w:t xml:space="preserve">1) και του </w:t>
      </w:r>
      <w:r>
        <w:t>PC</w:t>
      </w:r>
      <w:r w:rsidRPr="008E2FEA">
        <w:rPr>
          <w:lang w:val="el-GR"/>
        </w:rPr>
        <w:t xml:space="preserve">2 στην </w:t>
      </w:r>
      <w:r>
        <w:t>em</w:t>
      </w:r>
      <w:r w:rsidRPr="008E2FEA">
        <w:rPr>
          <w:lang w:val="el-GR"/>
        </w:rPr>
        <w:t>1 (</w:t>
      </w:r>
      <w:r>
        <w:t>LNK</w:t>
      </w:r>
      <w:r w:rsidRPr="008E2FEA">
        <w:rPr>
          <w:lang w:val="el-GR"/>
        </w:rPr>
        <w:t xml:space="preserve">1). Η Β2 έχει καταχωρήσει τις </w:t>
      </w:r>
      <w:r>
        <w:t>MAC</w:t>
      </w:r>
      <w:r w:rsidRPr="008E2FEA">
        <w:rPr>
          <w:lang w:val="el-GR"/>
        </w:rPr>
        <w:t xml:space="preserve"> των </w:t>
      </w:r>
      <w:r>
        <w:t>PC</w:t>
      </w:r>
      <w:r w:rsidRPr="008E2FEA">
        <w:rPr>
          <w:lang w:val="el-GR"/>
        </w:rPr>
        <w:t xml:space="preserve">1 και </w:t>
      </w:r>
      <w:r>
        <w:t>PC</w:t>
      </w:r>
      <w:r w:rsidRPr="008E2FEA">
        <w:rPr>
          <w:lang w:val="el-GR"/>
        </w:rPr>
        <w:t xml:space="preserve">2 στην </w:t>
      </w:r>
      <w:r>
        <w:t>em</w:t>
      </w:r>
      <w:r w:rsidRPr="008E2FEA">
        <w:rPr>
          <w:lang w:val="el-GR"/>
        </w:rPr>
        <w:t>0 (</w:t>
      </w:r>
      <w:r>
        <w:t>LNK</w:t>
      </w:r>
      <w:r w:rsidRPr="008E2FEA">
        <w:rPr>
          <w:lang w:val="el-GR"/>
        </w:rPr>
        <w:t xml:space="preserve">1). Η Β3 έχει καταχωρήσει μόνο την </w:t>
      </w:r>
      <w:r>
        <w:t>MAC</w:t>
      </w:r>
      <w:r w:rsidRPr="008E2FEA">
        <w:rPr>
          <w:lang w:val="el-GR"/>
        </w:rPr>
        <w:t xml:space="preserve"> του </w:t>
      </w:r>
      <w:r>
        <w:t>PC</w:t>
      </w:r>
      <w:r w:rsidRPr="008E2FEA">
        <w:rPr>
          <w:lang w:val="el-GR"/>
        </w:rPr>
        <w:t xml:space="preserve">1 στην </w:t>
      </w:r>
      <w:r>
        <w:t>em</w:t>
      </w:r>
      <w:r w:rsidRPr="008E2FEA">
        <w:rPr>
          <w:lang w:val="el-GR"/>
        </w:rPr>
        <w:t>0 (</w:t>
      </w:r>
      <w:r>
        <w:t>LNK</w:t>
      </w:r>
      <w:r w:rsidRPr="008E2FEA">
        <w:rPr>
          <w:lang w:val="el-GR"/>
        </w:rPr>
        <w:t xml:space="preserve">2). Οι καταχωρήσεις έγιναν ως εξής: </w:t>
      </w:r>
    </w:p>
    <w:p w14:paraId="7E8EFD2A" w14:textId="77777777" w:rsidR="008E2FEA" w:rsidRDefault="008E2FEA" w:rsidP="00ED503E">
      <w:pPr>
        <w:rPr>
          <w:lang w:val="el-GR"/>
        </w:rPr>
      </w:pPr>
      <w:r w:rsidRPr="008E2FEA">
        <w:rPr>
          <w:lang w:val="el-GR"/>
        </w:rPr>
        <w:t xml:space="preserve">• Το </w:t>
      </w:r>
      <w:r>
        <w:t>PC</w:t>
      </w:r>
      <w:r w:rsidRPr="008E2FEA">
        <w:rPr>
          <w:lang w:val="el-GR"/>
        </w:rPr>
        <w:t xml:space="preserve">1 έστειλε </w:t>
      </w:r>
      <w:r>
        <w:t>ARP</w:t>
      </w:r>
      <w:r w:rsidRPr="008E2FEA">
        <w:rPr>
          <w:lang w:val="el-GR"/>
        </w:rPr>
        <w:t xml:space="preserve"> </w:t>
      </w:r>
      <w:r>
        <w:t>request</w:t>
      </w:r>
      <w:r w:rsidRPr="008E2FEA">
        <w:rPr>
          <w:lang w:val="el-GR"/>
        </w:rPr>
        <w:t xml:space="preserve"> για να μάθει την </w:t>
      </w:r>
      <w:r>
        <w:t>MAC</w:t>
      </w:r>
      <w:r w:rsidRPr="008E2FEA">
        <w:rPr>
          <w:lang w:val="el-GR"/>
        </w:rPr>
        <w:t xml:space="preserve"> του </w:t>
      </w:r>
      <w:r>
        <w:t>PC</w:t>
      </w:r>
      <w:r w:rsidRPr="008E2FEA">
        <w:rPr>
          <w:lang w:val="el-GR"/>
        </w:rPr>
        <w:t xml:space="preserve">2, οπότε και το Β1 καταχώρησε την </w:t>
      </w:r>
      <w:r>
        <w:t>MAC</w:t>
      </w:r>
      <w:r w:rsidRPr="00202B50">
        <w:rPr>
          <w:vertAlign w:val="subscript"/>
        </w:rPr>
        <w:t>PC</w:t>
      </w:r>
      <w:r w:rsidRPr="00202B50">
        <w:rPr>
          <w:vertAlign w:val="subscript"/>
          <w:lang w:val="el-GR"/>
        </w:rPr>
        <w:t>1</w:t>
      </w:r>
      <w:r w:rsidRPr="008E2FEA">
        <w:rPr>
          <w:lang w:val="el-GR"/>
        </w:rPr>
        <w:t xml:space="preserve"> στην </w:t>
      </w:r>
      <w:r>
        <w:t>em</w:t>
      </w:r>
      <w:r w:rsidRPr="008E2FEA">
        <w:rPr>
          <w:lang w:val="el-GR"/>
        </w:rPr>
        <w:t>0 (</w:t>
      </w:r>
      <w:r>
        <w:t>LAN</w:t>
      </w:r>
      <w:r w:rsidRPr="008E2FEA">
        <w:rPr>
          <w:lang w:val="el-GR"/>
        </w:rPr>
        <w:t xml:space="preserve">1). </w:t>
      </w:r>
    </w:p>
    <w:p w14:paraId="7A1EDD9E" w14:textId="77777777" w:rsidR="008E2FEA" w:rsidRDefault="008E2FEA" w:rsidP="00ED503E">
      <w:pPr>
        <w:rPr>
          <w:lang w:val="el-GR"/>
        </w:rPr>
      </w:pPr>
      <w:r w:rsidRPr="008E2FEA">
        <w:rPr>
          <w:lang w:val="el-GR"/>
        </w:rPr>
        <w:t xml:space="preserve">• Από το </w:t>
      </w:r>
      <w:r>
        <w:t>B</w:t>
      </w:r>
      <w:r w:rsidRPr="008E2FEA">
        <w:rPr>
          <w:lang w:val="el-GR"/>
        </w:rPr>
        <w:t xml:space="preserve">1, στάλθηκε στο </w:t>
      </w:r>
      <w:r>
        <w:t>LNK</w:t>
      </w:r>
      <w:r w:rsidRPr="008E2FEA">
        <w:rPr>
          <w:lang w:val="el-GR"/>
        </w:rPr>
        <w:t xml:space="preserve">1 το </w:t>
      </w:r>
      <w:r>
        <w:t>ARP</w:t>
      </w:r>
      <w:r w:rsidRPr="008E2FEA">
        <w:rPr>
          <w:lang w:val="el-GR"/>
        </w:rPr>
        <w:t xml:space="preserve"> </w:t>
      </w:r>
      <w:r>
        <w:t>request</w:t>
      </w:r>
      <w:r w:rsidRPr="008E2FEA">
        <w:rPr>
          <w:lang w:val="el-GR"/>
        </w:rPr>
        <w:t xml:space="preserve">, οπότε και το έλαβε ο στόχος </w:t>
      </w:r>
      <w:r>
        <w:t>PC</w:t>
      </w:r>
      <w:r w:rsidRPr="008E2FEA">
        <w:rPr>
          <w:lang w:val="el-GR"/>
        </w:rPr>
        <w:t xml:space="preserve">2, αλλά και η Β2, οπότε και το καταχώρησε στο </w:t>
      </w:r>
      <w:r>
        <w:t>em</w:t>
      </w:r>
      <w:r w:rsidRPr="008E2FEA">
        <w:rPr>
          <w:lang w:val="el-GR"/>
        </w:rPr>
        <w:t>0 (</w:t>
      </w:r>
      <w:r>
        <w:t>LNK</w:t>
      </w:r>
      <w:r w:rsidRPr="008E2FEA">
        <w:rPr>
          <w:lang w:val="el-GR"/>
        </w:rPr>
        <w:t>1).</w:t>
      </w:r>
    </w:p>
    <w:p w14:paraId="73FCEC8E" w14:textId="671D1902" w:rsidR="008E2FEA" w:rsidRDefault="008E2FEA" w:rsidP="00ED503E">
      <w:pPr>
        <w:rPr>
          <w:lang w:val="el-GR"/>
        </w:rPr>
      </w:pPr>
      <w:r w:rsidRPr="008E2FEA">
        <w:rPr>
          <w:lang w:val="el-GR"/>
        </w:rPr>
        <w:t xml:space="preserve">• Το Β2 με τη σειρά του, το προώθησε στο </w:t>
      </w:r>
      <w:r>
        <w:t>LNK</w:t>
      </w:r>
      <w:r w:rsidRPr="008E2FEA">
        <w:rPr>
          <w:lang w:val="el-GR"/>
        </w:rPr>
        <w:t xml:space="preserve">2, οπότε και έλαβε το </w:t>
      </w:r>
      <w:r>
        <w:t>PC</w:t>
      </w:r>
      <w:r w:rsidRPr="008E2FEA">
        <w:rPr>
          <w:lang w:val="el-GR"/>
        </w:rPr>
        <w:t xml:space="preserve">2 αλλά και η </w:t>
      </w:r>
      <w:r>
        <w:t>B</w:t>
      </w:r>
      <w:r w:rsidRPr="008E2FEA">
        <w:rPr>
          <w:lang w:val="el-GR"/>
        </w:rPr>
        <w:t xml:space="preserve">3, η οποία το καταχώρησε στο </w:t>
      </w:r>
      <w:r>
        <w:t>em</w:t>
      </w:r>
      <w:r w:rsidRPr="008E2FEA">
        <w:rPr>
          <w:lang w:val="el-GR"/>
        </w:rPr>
        <w:t>0 (</w:t>
      </w:r>
      <w:r>
        <w:t>LNK</w:t>
      </w:r>
      <w:r w:rsidRPr="008E2FEA">
        <w:rPr>
          <w:lang w:val="el-GR"/>
        </w:rPr>
        <w:t xml:space="preserve">2). </w:t>
      </w:r>
    </w:p>
    <w:p w14:paraId="1B495379" w14:textId="0D28DEED" w:rsidR="008E2FEA" w:rsidRPr="008E2FEA" w:rsidRDefault="008E2FEA" w:rsidP="00ED503E">
      <w:pPr>
        <w:rPr>
          <w:lang w:val="el-GR"/>
        </w:rPr>
      </w:pPr>
      <w:r w:rsidRPr="008E2FEA">
        <w:rPr>
          <w:lang w:val="el-GR"/>
        </w:rPr>
        <w:t xml:space="preserve">• Στο μεταξύ, το </w:t>
      </w:r>
      <w:r>
        <w:t>PC</w:t>
      </w:r>
      <w:r w:rsidRPr="008E2FEA">
        <w:rPr>
          <w:lang w:val="el-GR"/>
        </w:rPr>
        <w:t xml:space="preserve">2 εξέπεμψε την απάντηση του στο </w:t>
      </w:r>
      <w:r>
        <w:t>LNK</w:t>
      </w:r>
      <w:r w:rsidRPr="008E2FEA">
        <w:rPr>
          <w:lang w:val="el-GR"/>
        </w:rPr>
        <w:t xml:space="preserve">1, την οποία και έλαβε η </w:t>
      </w:r>
      <w:r>
        <w:t>B</w:t>
      </w:r>
      <w:r w:rsidRPr="008E2FEA">
        <w:rPr>
          <w:lang w:val="el-GR"/>
        </w:rPr>
        <w:t xml:space="preserve">1 και η </w:t>
      </w:r>
      <w:r>
        <w:t>B</w:t>
      </w:r>
      <w:r w:rsidRPr="008E2FEA">
        <w:rPr>
          <w:lang w:val="el-GR"/>
        </w:rPr>
        <w:t xml:space="preserve">2, καταχωρώντας έτσι την </w:t>
      </w:r>
      <w:r>
        <w:t>MAC</w:t>
      </w:r>
      <w:r w:rsidRPr="00E644BF">
        <w:rPr>
          <w:vertAlign w:val="subscript"/>
        </w:rPr>
        <w:t>PC</w:t>
      </w:r>
      <w:r w:rsidRPr="00E644BF">
        <w:rPr>
          <w:vertAlign w:val="subscript"/>
          <w:lang w:val="el-GR"/>
        </w:rPr>
        <w:t xml:space="preserve">2 </w:t>
      </w:r>
      <w:r w:rsidRPr="008E2FEA">
        <w:rPr>
          <w:lang w:val="el-GR"/>
        </w:rPr>
        <w:t xml:space="preserve">η μεν </w:t>
      </w:r>
      <w:r>
        <w:t>B</w:t>
      </w:r>
      <w:r w:rsidRPr="008E2FEA">
        <w:rPr>
          <w:lang w:val="el-GR"/>
        </w:rPr>
        <w:t xml:space="preserve">1 στο </w:t>
      </w:r>
      <w:r>
        <w:t>em</w:t>
      </w:r>
      <w:r w:rsidRPr="008E2FEA">
        <w:rPr>
          <w:lang w:val="el-GR"/>
        </w:rPr>
        <w:t>1 (</w:t>
      </w:r>
      <w:r>
        <w:t>LNK</w:t>
      </w:r>
      <w:r w:rsidRPr="008E2FEA">
        <w:rPr>
          <w:lang w:val="el-GR"/>
        </w:rPr>
        <w:t xml:space="preserve">1) και η δε </w:t>
      </w:r>
      <w:r>
        <w:t>B</w:t>
      </w:r>
      <w:r w:rsidRPr="008E2FEA">
        <w:rPr>
          <w:lang w:val="el-GR"/>
        </w:rPr>
        <w:t xml:space="preserve">2 στο </w:t>
      </w:r>
      <w:r>
        <w:t>em</w:t>
      </w:r>
      <w:r w:rsidRPr="008E2FEA">
        <w:rPr>
          <w:lang w:val="el-GR"/>
        </w:rPr>
        <w:t>0 (</w:t>
      </w:r>
      <w:r>
        <w:t>LNK</w:t>
      </w:r>
      <w:r w:rsidRPr="008E2FEA">
        <w:rPr>
          <w:lang w:val="el-GR"/>
        </w:rPr>
        <w:t>1).</w:t>
      </w:r>
    </w:p>
    <w:p w14:paraId="4A86FAFB" w14:textId="13FB2A0A" w:rsidR="00021B93" w:rsidRDefault="003A7E98" w:rsidP="00A26896">
      <w:pPr>
        <w:pStyle w:val="3"/>
        <w:rPr>
          <w:lang w:val="el-GR"/>
        </w:rPr>
      </w:pPr>
      <w:r w:rsidRPr="00ED503E">
        <w:rPr>
          <w:lang w:val="el-GR"/>
        </w:rPr>
        <w:t>2.10</w:t>
      </w:r>
    </w:p>
    <w:p w14:paraId="7F82DF05" w14:textId="77A95C33" w:rsidR="00A26896" w:rsidRPr="00A26896" w:rsidRDefault="00A26896" w:rsidP="00A26896">
      <w:pPr>
        <w:rPr>
          <w:lang w:val="el-GR"/>
        </w:rPr>
      </w:pPr>
      <w:r w:rsidRPr="00A26896">
        <w:rPr>
          <w:lang w:val="el-GR"/>
        </w:rPr>
        <w:t xml:space="preserve">Όχι, δεν υπήρξαν αλλαγές, διότι οι γέφυρες θα οδηγήσουν τα μηνήματα προς τον </w:t>
      </w:r>
      <w:r>
        <w:t>PC</w:t>
      </w:r>
      <w:r w:rsidRPr="00A26896">
        <w:rPr>
          <w:lang w:val="el-GR"/>
        </w:rPr>
        <w:t xml:space="preserve">1 από το σωστό μονοπάτι και έτσι η Β3 δεν θα μάθει ποτέ για τα στοιχεία του </w:t>
      </w:r>
      <w:r>
        <w:t>PC</w:t>
      </w:r>
      <w:r w:rsidRPr="00A26896">
        <w:rPr>
          <w:lang w:val="el-GR"/>
        </w:rPr>
        <w:t>2</w:t>
      </w:r>
      <w:r>
        <w:rPr>
          <w:lang w:val="el-GR"/>
        </w:rPr>
        <w:t>.</w:t>
      </w:r>
    </w:p>
    <w:p w14:paraId="3815EC07" w14:textId="5F75134A" w:rsidR="00021B93" w:rsidRDefault="00021B93" w:rsidP="00021B93">
      <w:pPr>
        <w:pStyle w:val="3"/>
        <w:rPr>
          <w:lang w:val="el-GR"/>
        </w:rPr>
      </w:pPr>
      <w:r>
        <w:rPr>
          <w:lang w:val="el-GR"/>
        </w:rPr>
        <w:lastRenderedPageBreak/>
        <w:t>2.11</w:t>
      </w:r>
    </w:p>
    <w:p w14:paraId="6C575BF8" w14:textId="093353F2" w:rsidR="005A14B0" w:rsidRDefault="005A14B0" w:rsidP="00021B93">
      <w:pPr>
        <w:rPr>
          <w:lang w:val="el-GR"/>
        </w:rPr>
      </w:pPr>
      <w:r>
        <w:t>bridge</w:t>
      </w:r>
      <w:r w:rsidRPr="005A14B0">
        <w:rPr>
          <w:lang w:val="el-GR"/>
        </w:rPr>
        <w:t xml:space="preserve">1 → </w:t>
      </w:r>
      <w:r>
        <w:t>PC</w:t>
      </w:r>
      <w:r w:rsidRPr="005A14B0">
        <w:rPr>
          <w:lang w:val="el-GR"/>
        </w:rPr>
        <w:t xml:space="preserve">1, </w:t>
      </w:r>
      <w:r>
        <w:t>PC</w:t>
      </w:r>
      <w:r w:rsidRPr="005A14B0">
        <w:rPr>
          <w:lang w:val="el-GR"/>
        </w:rPr>
        <w:t xml:space="preserve">2, </w:t>
      </w:r>
      <w:r>
        <w:t>PC</w:t>
      </w:r>
      <w:r>
        <w:rPr>
          <w:lang w:val="el-GR"/>
        </w:rPr>
        <w:t>4</w:t>
      </w:r>
      <w:r w:rsidRPr="005A14B0">
        <w:rPr>
          <w:lang w:val="el-GR"/>
        </w:rPr>
        <w:t xml:space="preserve"> </w:t>
      </w:r>
    </w:p>
    <w:p w14:paraId="2690E0EB" w14:textId="4B761040" w:rsidR="005A14B0" w:rsidRDefault="005A14B0" w:rsidP="00021B93">
      <w:pPr>
        <w:rPr>
          <w:lang w:val="el-GR"/>
        </w:rPr>
      </w:pPr>
      <w:r>
        <w:t>bridge</w:t>
      </w:r>
      <w:r w:rsidRPr="005A14B0">
        <w:rPr>
          <w:lang w:val="el-GR"/>
        </w:rPr>
        <w:t xml:space="preserve">2 → </w:t>
      </w:r>
      <w:r>
        <w:t>PC</w:t>
      </w:r>
      <w:r w:rsidRPr="005A14B0">
        <w:rPr>
          <w:lang w:val="el-GR"/>
        </w:rPr>
        <w:t xml:space="preserve">1, </w:t>
      </w:r>
      <w:r>
        <w:t>PC</w:t>
      </w:r>
      <w:r w:rsidRPr="005A14B0">
        <w:rPr>
          <w:lang w:val="el-GR"/>
        </w:rPr>
        <w:t xml:space="preserve">2, </w:t>
      </w:r>
      <w:r>
        <w:t>PC</w:t>
      </w:r>
      <w:r>
        <w:rPr>
          <w:lang w:val="el-GR"/>
        </w:rPr>
        <w:t>4</w:t>
      </w:r>
      <w:r w:rsidRPr="005A14B0">
        <w:rPr>
          <w:lang w:val="el-GR"/>
        </w:rPr>
        <w:t xml:space="preserve"> </w:t>
      </w:r>
    </w:p>
    <w:p w14:paraId="092CACDC" w14:textId="1DC467DC" w:rsidR="00102DAE" w:rsidRDefault="005A14B0" w:rsidP="00021B93">
      <w:pPr>
        <w:rPr>
          <w:lang w:val="el-GR"/>
        </w:rPr>
      </w:pPr>
      <w:r>
        <w:t>bridge</w:t>
      </w:r>
      <w:r w:rsidRPr="005A14B0">
        <w:rPr>
          <w:lang w:val="el-GR"/>
        </w:rPr>
        <w:t xml:space="preserve">3 → </w:t>
      </w:r>
      <w:r w:rsidR="00AB5B61">
        <w:rPr>
          <w:lang w:val="el-GR"/>
        </w:rPr>
        <w:t xml:space="preserve">PC1, </w:t>
      </w:r>
      <w:r>
        <w:t>PC</w:t>
      </w:r>
      <w:r w:rsidRPr="005A14B0">
        <w:rPr>
          <w:lang w:val="el-GR"/>
        </w:rPr>
        <w:t xml:space="preserve">2, </w:t>
      </w:r>
      <w:r>
        <w:t>PC</w:t>
      </w:r>
      <w:r>
        <w:rPr>
          <w:lang w:val="el-GR"/>
        </w:rPr>
        <w:t>4</w:t>
      </w:r>
      <w:r w:rsidRPr="005A14B0">
        <w:rPr>
          <w:lang w:val="el-GR"/>
        </w:rPr>
        <w:t xml:space="preserve"> </w:t>
      </w:r>
    </w:p>
    <w:p w14:paraId="5E7C1601" w14:textId="0A962F89" w:rsidR="00021B93" w:rsidRDefault="005A14B0" w:rsidP="00021B93">
      <w:pPr>
        <w:rPr>
          <w:lang w:val="el-GR"/>
        </w:rPr>
      </w:pPr>
      <w:r w:rsidRPr="005A14B0">
        <w:rPr>
          <w:lang w:val="el-GR"/>
        </w:rPr>
        <w:t xml:space="preserve">Ο πίνακας προώθησης του </w:t>
      </w:r>
      <w:r>
        <w:t>B</w:t>
      </w:r>
      <w:r w:rsidRPr="005A14B0">
        <w:rPr>
          <w:lang w:val="el-GR"/>
        </w:rPr>
        <w:t xml:space="preserve">1 περιέχει εγγραφή για το </w:t>
      </w:r>
      <w:r>
        <w:t>PC</w:t>
      </w:r>
      <w:r w:rsidRPr="005A14B0">
        <w:rPr>
          <w:lang w:val="el-GR"/>
        </w:rPr>
        <w:t xml:space="preserve">4 γιατί όταν το </w:t>
      </w:r>
      <w:r>
        <w:t>ARP</w:t>
      </w:r>
      <w:r w:rsidRPr="005A14B0">
        <w:rPr>
          <w:lang w:val="el-GR"/>
        </w:rPr>
        <w:t xml:space="preserve"> </w:t>
      </w:r>
      <w:r>
        <w:t>reply</w:t>
      </w:r>
      <w:r w:rsidRPr="005A14B0">
        <w:rPr>
          <w:lang w:val="el-GR"/>
        </w:rPr>
        <w:t xml:space="preserve"> από το </w:t>
      </w:r>
      <w:r>
        <w:t>PC</w:t>
      </w:r>
      <w:r w:rsidRPr="005A14B0">
        <w:rPr>
          <w:lang w:val="el-GR"/>
        </w:rPr>
        <w:t xml:space="preserve">4 εκπέμπεται από το </w:t>
      </w:r>
      <w:r>
        <w:t>B</w:t>
      </w:r>
      <w:r w:rsidRPr="005A14B0">
        <w:rPr>
          <w:lang w:val="el-GR"/>
        </w:rPr>
        <w:t xml:space="preserve">2 στη θύρα </w:t>
      </w:r>
      <w:r>
        <w:t>em</w:t>
      </w:r>
      <w:r w:rsidRPr="005A14B0">
        <w:rPr>
          <w:lang w:val="el-GR"/>
        </w:rPr>
        <w:t>0 το λαμβάνει ο Β1 και αν και δεν το προωθεί σε άλλη θύρα, το αποθηκεύει στο πίνακα προώθηση</w:t>
      </w:r>
      <w:r w:rsidR="00CA637E">
        <w:rPr>
          <w:lang w:val="el-GR"/>
        </w:rPr>
        <w:t>ς.</w:t>
      </w:r>
    </w:p>
    <w:p w14:paraId="6BD4E8E0" w14:textId="5FFA8F6E" w:rsidR="00CA637E" w:rsidRPr="00F87660" w:rsidRDefault="00AB5B61" w:rsidP="00021B93">
      <w:r w:rsidRPr="00AB5B61">
        <w:rPr>
          <w:noProof/>
          <w:lang w:val="el-GR"/>
        </w:rPr>
        <w:drawing>
          <wp:inline distT="0" distB="0" distL="0" distR="0" wp14:anchorId="5BB5D99D" wp14:editId="22BFC475">
            <wp:extent cx="6858000" cy="834390"/>
            <wp:effectExtent l="0" t="0" r="0" b="0"/>
            <wp:docPr id="98428824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882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ED24" w14:textId="11BA6730" w:rsidR="004D26D1" w:rsidRPr="004D26D1" w:rsidRDefault="004D26D1" w:rsidP="00021B93">
      <w:pPr>
        <w:rPr>
          <w:u w:val="single"/>
          <w:lang w:val="el-GR"/>
        </w:rPr>
      </w:pPr>
      <w:r w:rsidRPr="004D26D1">
        <w:rPr>
          <w:u w:val="single"/>
          <w:lang w:val="el-GR"/>
        </w:rPr>
        <w:t xml:space="preserve">Αναλυτικότερα </w:t>
      </w:r>
    </w:p>
    <w:p w14:paraId="2546A70C" w14:textId="7D2F3090" w:rsidR="00CA637E" w:rsidRPr="00CA637E" w:rsidRDefault="00CA637E" w:rsidP="00021B93">
      <w:pPr>
        <w:rPr>
          <w:lang w:val="el-GR"/>
        </w:rPr>
      </w:pPr>
      <w:r w:rsidRPr="00CA637E">
        <w:rPr>
          <w:lang w:val="el-GR"/>
        </w:rPr>
        <w:t xml:space="preserve">Πλέον όλες οι γέφυρες έχουν την </w:t>
      </w:r>
      <w:r>
        <w:t>MAC</w:t>
      </w:r>
      <w:r w:rsidRPr="00CA637E">
        <w:rPr>
          <w:lang w:val="el-GR"/>
        </w:rPr>
        <w:t xml:space="preserve"> του </w:t>
      </w:r>
      <w:r>
        <w:t>PC</w:t>
      </w:r>
      <w:r w:rsidRPr="00CA637E">
        <w:rPr>
          <w:lang w:val="el-GR"/>
        </w:rPr>
        <w:t xml:space="preserve">4. Η καταγραφή αυτή υπάρχει στο </w:t>
      </w:r>
      <w:r>
        <w:t>B</w:t>
      </w:r>
      <w:r w:rsidRPr="00CA637E">
        <w:rPr>
          <w:lang w:val="el-GR"/>
        </w:rPr>
        <w:t xml:space="preserve">1, καθώς, προκειμένου το </w:t>
      </w:r>
      <w:r>
        <w:t>PC</w:t>
      </w:r>
      <w:r w:rsidRPr="00CA637E">
        <w:rPr>
          <w:lang w:val="el-GR"/>
        </w:rPr>
        <w:t xml:space="preserve">2 να στείλει το πακέτο στο </w:t>
      </w:r>
      <w:r>
        <w:t>PC</w:t>
      </w:r>
      <w:r w:rsidRPr="00CA637E">
        <w:rPr>
          <w:lang w:val="el-GR"/>
        </w:rPr>
        <w:t xml:space="preserve">4 έκανε αρχικά ένα </w:t>
      </w:r>
      <w:r>
        <w:t>ARP</w:t>
      </w:r>
      <w:r w:rsidRPr="00CA637E">
        <w:rPr>
          <w:lang w:val="el-GR"/>
        </w:rPr>
        <w:t xml:space="preserve"> </w:t>
      </w:r>
      <w:r>
        <w:t>request</w:t>
      </w:r>
      <w:r w:rsidRPr="00CA637E">
        <w:rPr>
          <w:lang w:val="el-GR"/>
        </w:rPr>
        <w:t xml:space="preserve">. Όταν το </w:t>
      </w:r>
      <w:r>
        <w:t>PC</w:t>
      </w:r>
      <w:r w:rsidRPr="00CA637E">
        <w:rPr>
          <w:lang w:val="el-GR"/>
        </w:rPr>
        <w:t xml:space="preserve">4 το έλαβε, εξέπεμψε το </w:t>
      </w:r>
      <w:r>
        <w:t>ARP</w:t>
      </w:r>
      <w:r w:rsidRPr="00CA637E">
        <w:rPr>
          <w:lang w:val="el-GR"/>
        </w:rPr>
        <w:t xml:space="preserve"> </w:t>
      </w:r>
      <w:r>
        <w:t>reply</w:t>
      </w:r>
      <w:r w:rsidRPr="00CA637E">
        <w:rPr>
          <w:lang w:val="el-GR"/>
        </w:rPr>
        <w:t xml:space="preserve">, το οποίο και ο </w:t>
      </w:r>
      <w:r>
        <w:t>B</w:t>
      </w:r>
      <w:r w:rsidRPr="00CA637E">
        <w:rPr>
          <w:lang w:val="el-GR"/>
        </w:rPr>
        <w:t xml:space="preserve">3 έκανε </w:t>
      </w:r>
      <w:r>
        <w:t>broadcast</w:t>
      </w:r>
      <w:r w:rsidRPr="00CA637E">
        <w:rPr>
          <w:lang w:val="el-GR"/>
        </w:rPr>
        <w:t xml:space="preserve"> στο </w:t>
      </w:r>
      <w:r>
        <w:t>LNK</w:t>
      </w:r>
      <w:r w:rsidRPr="00CA637E">
        <w:rPr>
          <w:lang w:val="el-GR"/>
        </w:rPr>
        <w:t xml:space="preserve">2. Παραλαμβάνοντάς το από εκεί, επίσης </w:t>
      </w:r>
      <w:r>
        <w:t>broadcast</w:t>
      </w:r>
      <w:r w:rsidRPr="00CA637E">
        <w:rPr>
          <w:lang w:val="el-GR"/>
        </w:rPr>
        <w:t xml:space="preserve"> στο </w:t>
      </w:r>
      <w:r>
        <w:t>LNK</w:t>
      </w:r>
      <w:r w:rsidRPr="00CA637E">
        <w:rPr>
          <w:lang w:val="el-GR"/>
        </w:rPr>
        <w:t xml:space="preserve">1 έκανε το </w:t>
      </w:r>
      <w:r>
        <w:t>B</w:t>
      </w:r>
      <w:r w:rsidRPr="00CA637E">
        <w:rPr>
          <w:lang w:val="el-GR"/>
        </w:rPr>
        <w:t xml:space="preserve">2 με τελικό αποτέλεσμα η καταγραφή </w:t>
      </w:r>
      <w:r>
        <w:t>MAC</w:t>
      </w:r>
      <w:r w:rsidRPr="008A4BC0">
        <w:rPr>
          <w:vertAlign w:val="subscript"/>
        </w:rPr>
        <w:t>PC</w:t>
      </w:r>
      <w:r w:rsidRPr="008A4BC0">
        <w:rPr>
          <w:vertAlign w:val="subscript"/>
          <w:lang w:val="el-GR"/>
        </w:rPr>
        <w:t>4</w:t>
      </w:r>
      <w:r w:rsidRPr="00CA637E">
        <w:rPr>
          <w:lang w:val="el-GR"/>
        </w:rPr>
        <w:t xml:space="preserve"> να υπάρχει και στο </w:t>
      </w:r>
      <w:r>
        <w:t>B</w:t>
      </w:r>
      <w:r w:rsidRPr="00CA637E">
        <w:rPr>
          <w:lang w:val="el-GR"/>
        </w:rPr>
        <w:t>1.</w:t>
      </w:r>
    </w:p>
    <w:p w14:paraId="106A9A80" w14:textId="2CBC67D1" w:rsidR="00021B93" w:rsidRDefault="00021B93" w:rsidP="00021B93">
      <w:pPr>
        <w:pStyle w:val="3"/>
        <w:rPr>
          <w:lang w:val="el-GR"/>
        </w:rPr>
      </w:pPr>
      <w:r>
        <w:rPr>
          <w:lang w:val="el-GR"/>
        </w:rPr>
        <w:t>2.12</w:t>
      </w:r>
    </w:p>
    <w:p w14:paraId="168B1D57" w14:textId="07E4FD2F" w:rsidR="000A3B28" w:rsidRDefault="000A3B28" w:rsidP="00021B93">
      <w:pPr>
        <w:rPr>
          <w:lang w:val="el-GR"/>
        </w:rPr>
      </w:pPr>
      <w:r>
        <w:t>bridge</w:t>
      </w:r>
      <w:r w:rsidRPr="000A3B28">
        <w:rPr>
          <w:lang w:val="el-GR"/>
        </w:rPr>
        <w:t xml:space="preserve">1 → </w:t>
      </w:r>
      <w:r>
        <w:t>PC</w:t>
      </w:r>
      <w:r w:rsidRPr="000A3B28">
        <w:rPr>
          <w:lang w:val="el-GR"/>
        </w:rPr>
        <w:t xml:space="preserve">1, </w:t>
      </w:r>
      <w:r>
        <w:t>PC</w:t>
      </w:r>
      <w:r w:rsidRPr="000A3B28">
        <w:rPr>
          <w:lang w:val="el-GR"/>
        </w:rPr>
        <w:t xml:space="preserve">2, </w:t>
      </w:r>
      <w:r>
        <w:t>PC</w:t>
      </w:r>
      <w:r w:rsidRPr="000A3B28">
        <w:rPr>
          <w:lang w:val="el-GR"/>
        </w:rPr>
        <w:t xml:space="preserve">3, </w:t>
      </w:r>
      <w:r>
        <w:t>PC</w:t>
      </w:r>
      <w:r w:rsidRPr="000A3B28">
        <w:rPr>
          <w:lang w:val="el-GR"/>
        </w:rPr>
        <w:t xml:space="preserve">4 </w:t>
      </w:r>
    </w:p>
    <w:p w14:paraId="519B93F8" w14:textId="65FE47E8" w:rsidR="000A3B28" w:rsidRDefault="000A3B28" w:rsidP="00021B93">
      <w:pPr>
        <w:rPr>
          <w:lang w:val="el-GR"/>
        </w:rPr>
      </w:pPr>
      <w:r>
        <w:t>bridge</w:t>
      </w:r>
      <w:r w:rsidRPr="000A3B28">
        <w:rPr>
          <w:lang w:val="el-GR"/>
        </w:rPr>
        <w:t xml:space="preserve">2 → </w:t>
      </w:r>
      <w:r>
        <w:t>PC</w:t>
      </w:r>
      <w:r w:rsidRPr="000A3B28">
        <w:rPr>
          <w:lang w:val="el-GR"/>
        </w:rPr>
        <w:t xml:space="preserve">1, </w:t>
      </w:r>
      <w:r>
        <w:t>PC</w:t>
      </w:r>
      <w:r w:rsidRPr="000A3B28">
        <w:rPr>
          <w:lang w:val="el-GR"/>
        </w:rPr>
        <w:t xml:space="preserve">2, </w:t>
      </w:r>
      <w:r>
        <w:t>PC</w:t>
      </w:r>
      <w:r w:rsidRPr="000A3B28">
        <w:rPr>
          <w:lang w:val="el-GR"/>
        </w:rPr>
        <w:t xml:space="preserve">3, </w:t>
      </w:r>
      <w:r>
        <w:t>PC</w:t>
      </w:r>
      <w:r w:rsidRPr="000A3B28">
        <w:rPr>
          <w:lang w:val="el-GR"/>
        </w:rPr>
        <w:t xml:space="preserve">4 </w:t>
      </w:r>
    </w:p>
    <w:p w14:paraId="173E0CA3" w14:textId="77777777" w:rsidR="000A3B28" w:rsidRDefault="000A3B28" w:rsidP="00021B93">
      <w:pPr>
        <w:rPr>
          <w:lang w:val="el-GR"/>
        </w:rPr>
      </w:pPr>
      <w:r>
        <w:t>bridge</w:t>
      </w:r>
      <w:r w:rsidRPr="000A3B28">
        <w:rPr>
          <w:lang w:val="el-GR"/>
        </w:rPr>
        <w:t xml:space="preserve">3 → </w:t>
      </w:r>
      <w:r>
        <w:t>PC</w:t>
      </w:r>
      <w:r w:rsidRPr="000A3B28">
        <w:rPr>
          <w:lang w:val="el-GR"/>
        </w:rPr>
        <w:t xml:space="preserve">1, </w:t>
      </w:r>
      <w:r>
        <w:t>PC</w:t>
      </w:r>
      <w:r w:rsidRPr="000A3B28">
        <w:rPr>
          <w:lang w:val="el-GR"/>
        </w:rPr>
        <w:t xml:space="preserve">2, </w:t>
      </w:r>
      <w:r>
        <w:t>PC</w:t>
      </w:r>
      <w:r w:rsidRPr="000A3B28">
        <w:rPr>
          <w:lang w:val="el-GR"/>
        </w:rPr>
        <w:t xml:space="preserve">3, </w:t>
      </w:r>
      <w:r>
        <w:t>PC</w:t>
      </w:r>
      <w:r w:rsidRPr="000A3B28">
        <w:rPr>
          <w:lang w:val="el-GR"/>
        </w:rPr>
        <w:t xml:space="preserve">4 </w:t>
      </w:r>
    </w:p>
    <w:p w14:paraId="12ACABB4" w14:textId="56BDB04E" w:rsidR="00021B93" w:rsidRDefault="000A3B28" w:rsidP="00021B93">
      <w:pPr>
        <w:rPr>
          <w:lang w:val="el-GR"/>
        </w:rPr>
      </w:pPr>
      <w:r w:rsidRPr="000A3B28">
        <w:rPr>
          <w:lang w:val="el-GR"/>
        </w:rPr>
        <w:t xml:space="preserve">Το </w:t>
      </w:r>
      <w:r>
        <w:t>ARP</w:t>
      </w:r>
      <w:r w:rsidRPr="000A3B28">
        <w:rPr>
          <w:lang w:val="el-GR"/>
        </w:rPr>
        <w:t xml:space="preserve"> </w:t>
      </w:r>
      <w:r>
        <w:t>request</w:t>
      </w:r>
      <w:r w:rsidRPr="000A3B28">
        <w:rPr>
          <w:lang w:val="el-GR"/>
        </w:rPr>
        <w:t xml:space="preserve"> από το </w:t>
      </w:r>
      <w:r>
        <w:t>PC</w:t>
      </w:r>
      <w:r w:rsidRPr="000A3B28">
        <w:rPr>
          <w:lang w:val="el-GR"/>
        </w:rPr>
        <w:t xml:space="preserve">3 λαμβάνεται από τα </w:t>
      </w:r>
      <w:r>
        <w:t>B</w:t>
      </w:r>
      <w:r w:rsidRPr="000A3B28">
        <w:rPr>
          <w:lang w:val="el-GR"/>
        </w:rPr>
        <w:t xml:space="preserve">2, </w:t>
      </w:r>
      <w:r>
        <w:t>B</w:t>
      </w:r>
      <w:r w:rsidRPr="000A3B28">
        <w:rPr>
          <w:lang w:val="el-GR"/>
        </w:rPr>
        <w:t xml:space="preserve">3 και επειδή το Β2 προωθεί το πακέτο στη θύρα </w:t>
      </w:r>
      <w:r w:rsidR="004B6D3E">
        <w:rPr>
          <w:lang w:val="el-GR"/>
        </w:rPr>
        <w:t xml:space="preserve">του προς το </w:t>
      </w:r>
      <w:r w:rsidR="004B6D3E">
        <w:t>LNK</w:t>
      </w:r>
      <w:r w:rsidR="004B6D3E" w:rsidRPr="004B6D3E">
        <w:rPr>
          <w:lang w:val="el-GR"/>
        </w:rPr>
        <w:t>1</w:t>
      </w:r>
      <w:r w:rsidRPr="000A3B28">
        <w:rPr>
          <w:lang w:val="el-GR"/>
        </w:rPr>
        <w:t xml:space="preserve"> λαμβάνεται και από το </w:t>
      </w:r>
      <w:r>
        <w:t>B</w:t>
      </w:r>
      <w:r w:rsidRPr="000A3B28">
        <w:rPr>
          <w:lang w:val="el-GR"/>
        </w:rPr>
        <w:t xml:space="preserve">1. Έτσι, πλέον και οι 3 γέφυρες έχουν εγγραφές για όλα τα </w:t>
      </w:r>
      <w:r>
        <w:t>PC</w:t>
      </w:r>
      <w:r w:rsidR="00CA637E" w:rsidRPr="00CA637E">
        <w:rPr>
          <w:lang w:val="el-GR"/>
        </w:rPr>
        <w:t>.</w:t>
      </w:r>
    </w:p>
    <w:p w14:paraId="170BCBD9" w14:textId="1437ED7E" w:rsidR="00021B93" w:rsidRDefault="00021B93" w:rsidP="00021B93">
      <w:pPr>
        <w:pStyle w:val="3"/>
        <w:rPr>
          <w:lang w:val="el-GR"/>
        </w:rPr>
      </w:pPr>
      <w:r>
        <w:rPr>
          <w:lang w:val="el-GR"/>
        </w:rPr>
        <w:t>2.13</w:t>
      </w:r>
    </w:p>
    <w:p w14:paraId="140DBF8A" w14:textId="4AFF8655" w:rsidR="00021B93" w:rsidRPr="00CA637E" w:rsidRDefault="00CA637E" w:rsidP="00021B93">
      <w:pPr>
        <w:rPr>
          <w:b/>
          <w:bCs/>
          <w:lang w:val="el-GR"/>
        </w:rPr>
      </w:pPr>
      <w:r w:rsidRPr="00CA637E">
        <w:rPr>
          <w:b/>
          <w:bCs/>
        </w:rPr>
        <w:t>ping</w:t>
      </w:r>
      <w:r w:rsidRPr="00402333">
        <w:rPr>
          <w:b/>
          <w:bCs/>
          <w:lang w:val="el-GR"/>
        </w:rPr>
        <w:t xml:space="preserve"> 192.168.1.2</w:t>
      </w:r>
    </w:p>
    <w:p w14:paraId="2505229A" w14:textId="573582C4" w:rsidR="00021B93" w:rsidRDefault="00021B93" w:rsidP="00021B93">
      <w:pPr>
        <w:pStyle w:val="3"/>
        <w:rPr>
          <w:lang w:val="el-GR"/>
        </w:rPr>
      </w:pPr>
      <w:r>
        <w:rPr>
          <w:lang w:val="el-GR"/>
        </w:rPr>
        <w:t>2.14</w:t>
      </w:r>
    </w:p>
    <w:p w14:paraId="5332E6EB" w14:textId="24E1F06E" w:rsidR="00021B93" w:rsidRPr="001A622C" w:rsidRDefault="001A622C" w:rsidP="00021B93">
      <w:pPr>
        <w:rPr>
          <w:lang w:val="el-GR"/>
        </w:rPr>
      </w:pPr>
      <w:r w:rsidRPr="001A622C">
        <w:rPr>
          <w:lang w:val="el-GR"/>
        </w:rPr>
        <w:t xml:space="preserve">Το </w:t>
      </w:r>
      <w:r>
        <w:t>ping</w:t>
      </w:r>
      <w:r w:rsidRPr="001A622C">
        <w:rPr>
          <w:lang w:val="el-GR"/>
        </w:rPr>
        <w:t xml:space="preserve"> από το </w:t>
      </w:r>
      <w:r>
        <w:t>PC</w:t>
      </w:r>
      <w:r w:rsidRPr="001A622C">
        <w:rPr>
          <w:lang w:val="el-GR"/>
        </w:rPr>
        <w:t xml:space="preserve">4 στο </w:t>
      </w:r>
      <w:r>
        <w:t>PC</w:t>
      </w:r>
      <w:r w:rsidRPr="001A622C">
        <w:rPr>
          <w:lang w:val="el-GR"/>
        </w:rPr>
        <w:t>2 συνεχίζει κανονικά</w:t>
      </w:r>
    </w:p>
    <w:p w14:paraId="38959F1D" w14:textId="1F224F5D" w:rsidR="00021B93" w:rsidRDefault="00021B93" w:rsidP="00021B93">
      <w:pPr>
        <w:pStyle w:val="3"/>
        <w:rPr>
          <w:lang w:val="el-GR"/>
        </w:rPr>
      </w:pPr>
      <w:r>
        <w:rPr>
          <w:lang w:val="el-GR"/>
        </w:rPr>
        <w:t>2.15</w:t>
      </w:r>
    </w:p>
    <w:p w14:paraId="0ADF5BE6" w14:textId="6BCEA0CC" w:rsidR="00021B93" w:rsidRPr="001A622C" w:rsidRDefault="001A622C" w:rsidP="00021B93">
      <w:pPr>
        <w:rPr>
          <w:lang w:val="el-GR"/>
        </w:rPr>
      </w:pPr>
      <w:r w:rsidRPr="001A622C">
        <w:rPr>
          <w:lang w:val="el-GR"/>
        </w:rPr>
        <w:t xml:space="preserve">Το </w:t>
      </w:r>
      <w:r>
        <w:t>ping</w:t>
      </w:r>
      <w:r w:rsidRPr="001A622C">
        <w:rPr>
          <w:lang w:val="el-GR"/>
        </w:rPr>
        <w:t xml:space="preserve"> σταματάει γιατί η γέφυρα </w:t>
      </w:r>
      <w:r>
        <w:t>B</w:t>
      </w:r>
      <w:r w:rsidRPr="001A622C">
        <w:rPr>
          <w:lang w:val="el-GR"/>
        </w:rPr>
        <w:t xml:space="preserve">2 δεν προωθεί ποτέ το πακέτο στη θύρα </w:t>
      </w:r>
      <w:r>
        <w:t>em</w:t>
      </w:r>
      <w:r w:rsidRPr="001A622C">
        <w:rPr>
          <w:lang w:val="el-GR"/>
        </w:rPr>
        <w:t xml:space="preserve">1 (λόγω του παλιού πίνακα προώθησης) και επομένως το </w:t>
      </w:r>
      <w:r>
        <w:t>icmp</w:t>
      </w:r>
      <w:r w:rsidRPr="001A622C">
        <w:rPr>
          <w:lang w:val="el-GR"/>
        </w:rPr>
        <w:t xml:space="preserve"> </w:t>
      </w:r>
      <w:r>
        <w:t>request</w:t>
      </w:r>
      <w:r w:rsidRPr="001A622C">
        <w:rPr>
          <w:lang w:val="el-GR"/>
        </w:rPr>
        <w:t xml:space="preserve"> δεν φτάνει ποτέ στο </w:t>
      </w:r>
      <w:r>
        <w:t>PC</w:t>
      </w:r>
      <w:r w:rsidRPr="001A622C">
        <w:rPr>
          <w:lang w:val="el-GR"/>
        </w:rPr>
        <w:t>2</w:t>
      </w:r>
      <w:r>
        <w:rPr>
          <w:lang w:val="el-GR"/>
        </w:rPr>
        <w:t>.</w:t>
      </w:r>
    </w:p>
    <w:p w14:paraId="21820FB2" w14:textId="40B930E4" w:rsidR="00021B93" w:rsidRDefault="00021B93" w:rsidP="00021B93">
      <w:pPr>
        <w:pStyle w:val="3"/>
        <w:rPr>
          <w:lang w:val="el-GR"/>
        </w:rPr>
      </w:pPr>
      <w:r>
        <w:rPr>
          <w:lang w:val="el-GR"/>
        </w:rPr>
        <w:t>2.16</w:t>
      </w:r>
    </w:p>
    <w:p w14:paraId="1E2EF3CB" w14:textId="6CAC0578" w:rsidR="00021B93" w:rsidRDefault="001A622C" w:rsidP="00021B93">
      <w:pPr>
        <w:rPr>
          <w:lang w:val="el-GR"/>
        </w:rPr>
      </w:pPr>
      <w:r w:rsidRPr="001A622C">
        <w:rPr>
          <w:lang w:val="el-GR"/>
        </w:rPr>
        <w:t xml:space="preserve">Το </w:t>
      </w:r>
      <w:r>
        <w:t>ping</w:t>
      </w:r>
      <w:r w:rsidRPr="001A622C">
        <w:rPr>
          <w:lang w:val="el-GR"/>
        </w:rPr>
        <w:t xml:space="preserve"> αρχίζει και πάλι να λειτουργεί, διότι με το </w:t>
      </w:r>
      <w:r>
        <w:t>ping</w:t>
      </w:r>
      <w:r w:rsidRPr="001A622C">
        <w:rPr>
          <w:lang w:val="el-GR"/>
        </w:rPr>
        <w:t xml:space="preserve"> από το </w:t>
      </w:r>
      <w:r>
        <w:t>PC</w:t>
      </w:r>
      <w:r w:rsidRPr="001A622C">
        <w:rPr>
          <w:lang w:val="el-GR"/>
        </w:rPr>
        <w:t xml:space="preserve">2 ο πίνακας προώθησης του </w:t>
      </w:r>
      <w:r>
        <w:t>B</w:t>
      </w:r>
      <w:r w:rsidRPr="001A622C">
        <w:rPr>
          <w:lang w:val="el-GR"/>
        </w:rPr>
        <w:t>2 ανανεώθηκε.</w:t>
      </w:r>
    </w:p>
    <w:p w14:paraId="3BACE59D" w14:textId="583DB7FB" w:rsidR="001A622C" w:rsidRPr="001A622C" w:rsidRDefault="001A622C" w:rsidP="00021B93">
      <w:pPr>
        <w:rPr>
          <w:lang w:val="el-GR"/>
        </w:rPr>
      </w:pPr>
      <w:r w:rsidRPr="001A622C">
        <w:rPr>
          <w:lang w:val="el-GR"/>
        </w:rPr>
        <w:t xml:space="preserve">Αυτό που συνέβη είναι πως το </w:t>
      </w:r>
      <w:r>
        <w:t>PC</w:t>
      </w:r>
      <w:r w:rsidRPr="001A622C">
        <w:rPr>
          <w:lang w:val="el-GR"/>
        </w:rPr>
        <w:t xml:space="preserve">2 έστειλε πακέτο στο </w:t>
      </w:r>
      <w:r>
        <w:t>PC</w:t>
      </w:r>
      <w:r w:rsidRPr="001A622C">
        <w:rPr>
          <w:lang w:val="el-GR"/>
        </w:rPr>
        <w:t xml:space="preserve">3, επομένως, στάλθηκε πακέτο στο </w:t>
      </w:r>
      <w:r>
        <w:t>B</w:t>
      </w:r>
      <w:r w:rsidRPr="001A622C">
        <w:rPr>
          <w:lang w:val="el-GR"/>
        </w:rPr>
        <w:t xml:space="preserve">3, το οποίο επίσης μεταδόθηκε στο </w:t>
      </w:r>
      <w:r>
        <w:t>LNK</w:t>
      </w:r>
      <w:r w:rsidRPr="001A622C">
        <w:rPr>
          <w:lang w:val="el-GR"/>
        </w:rPr>
        <w:t xml:space="preserve">2. Από εκεί, το </w:t>
      </w:r>
      <w:r>
        <w:t>B</w:t>
      </w:r>
      <w:r w:rsidRPr="001A622C">
        <w:rPr>
          <w:lang w:val="el-GR"/>
        </w:rPr>
        <w:t xml:space="preserve">2 ενημέρωσε τον πίνακά του πως το </w:t>
      </w:r>
      <w:r>
        <w:t>PC</w:t>
      </w:r>
      <w:r w:rsidRPr="001A622C">
        <w:rPr>
          <w:lang w:val="el-GR"/>
        </w:rPr>
        <w:t xml:space="preserve">2 βρίσκεται πλέον από τη θύρα </w:t>
      </w:r>
      <w:r>
        <w:t>em</w:t>
      </w:r>
      <w:r w:rsidRPr="001A622C">
        <w:rPr>
          <w:lang w:val="el-GR"/>
        </w:rPr>
        <w:t xml:space="preserve">1 αντί </w:t>
      </w:r>
      <w:r w:rsidRPr="001A622C">
        <w:rPr>
          <w:lang w:val="el-GR"/>
        </w:rPr>
        <w:lastRenderedPageBreak/>
        <w:t xml:space="preserve">για την </w:t>
      </w:r>
      <w:r>
        <w:t>em</w:t>
      </w:r>
      <w:r w:rsidRPr="001A622C">
        <w:rPr>
          <w:lang w:val="el-GR"/>
        </w:rPr>
        <w:t xml:space="preserve">0 που ήταν πριν. Επομένως, από το αμέσως επόμενο πακέτο που έστειλε το </w:t>
      </w:r>
      <w:r>
        <w:t>PC</w:t>
      </w:r>
      <w:r w:rsidRPr="001A622C">
        <w:rPr>
          <w:lang w:val="el-GR"/>
        </w:rPr>
        <w:t xml:space="preserve">1, αυτό έφτασε στο </w:t>
      </w:r>
      <w:r>
        <w:t>B</w:t>
      </w:r>
      <w:r w:rsidRPr="001A622C">
        <w:rPr>
          <w:lang w:val="el-GR"/>
        </w:rPr>
        <w:t xml:space="preserve">1, στάλθηκε στο </w:t>
      </w:r>
      <w:r>
        <w:t>LNK</w:t>
      </w:r>
      <w:r w:rsidRPr="001A622C">
        <w:rPr>
          <w:lang w:val="el-GR"/>
        </w:rPr>
        <w:t xml:space="preserve">1, αλλά από εκεί όταν παρελήφθη από το </w:t>
      </w:r>
      <w:r>
        <w:t>B</w:t>
      </w:r>
      <w:r w:rsidRPr="001A622C">
        <w:rPr>
          <w:lang w:val="el-GR"/>
        </w:rPr>
        <w:t xml:space="preserve">2 προωθήθηκε στο </w:t>
      </w:r>
      <w:r>
        <w:t>LNK</w:t>
      </w:r>
      <w:r w:rsidRPr="001A622C">
        <w:rPr>
          <w:lang w:val="el-GR"/>
        </w:rPr>
        <w:t xml:space="preserve">2 για να φτάσει τελικά στο </w:t>
      </w:r>
      <w:r>
        <w:t>PC</w:t>
      </w:r>
      <w:r w:rsidRPr="001A622C">
        <w:rPr>
          <w:lang w:val="el-GR"/>
        </w:rPr>
        <w:t>2.</w:t>
      </w:r>
    </w:p>
    <w:p w14:paraId="4CF1F517" w14:textId="6EFB0BB2" w:rsidR="00021B93" w:rsidRDefault="00021B93" w:rsidP="00021B93">
      <w:pPr>
        <w:pStyle w:val="3"/>
        <w:rPr>
          <w:lang w:val="el-GR"/>
        </w:rPr>
      </w:pPr>
      <w:r>
        <w:rPr>
          <w:lang w:val="el-GR"/>
        </w:rPr>
        <w:t>2.17</w:t>
      </w:r>
    </w:p>
    <w:p w14:paraId="40711317" w14:textId="5DBB64D9" w:rsidR="001A622C" w:rsidRDefault="001A622C" w:rsidP="001A622C">
      <w:pPr>
        <w:rPr>
          <w:lang w:val="el-GR"/>
        </w:rPr>
      </w:pPr>
      <w:r w:rsidRPr="001A622C">
        <w:rPr>
          <w:lang w:val="el-GR"/>
        </w:rPr>
        <w:t xml:space="preserve">Εκτελώντας </w:t>
      </w:r>
      <w:r>
        <w:rPr>
          <w:lang w:val="el-GR"/>
        </w:rPr>
        <w:t xml:space="preserve">« </w:t>
      </w:r>
      <w:r w:rsidRPr="001A622C">
        <w:rPr>
          <w:b/>
          <w:bCs/>
        </w:rPr>
        <w:t>ifconfig</w:t>
      </w:r>
      <w:r w:rsidRPr="001A622C">
        <w:rPr>
          <w:b/>
          <w:bCs/>
          <w:lang w:val="el-GR"/>
        </w:rPr>
        <w:t xml:space="preserve"> </w:t>
      </w:r>
      <w:r w:rsidRPr="001A622C">
        <w:rPr>
          <w:b/>
          <w:bCs/>
        </w:rPr>
        <w:t>bridge</w:t>
      </w:r>
      <w:r w:rsidRPr="001A622C">
        <w:rPr>
          <w:b/>
          <w:bCs/>
          <w:lang w:val="el-GR"/>
        </w:rPr>
        <w:t>1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»</w:t>
      </w:r>
      <w:r w:rsidRPr="001A622C">
        <w:rPr>
          <w:lang w:val="el-GR"/>
        </w:rPr>
        <w:t xml:space="preserve"> στο </w:t>
      </w:r>
      <w:r>
        <w:t>B</w:t>
      </w:r>
      <w:r w:rsidRPr="001A622C">
        <w:rPr>
          <w:lang w:val="el-GR"/>
        </w:rPr>
        <w:t xml:space="preserve">1, βλέπουμε πως ο μέγιστος χρόνος που διατηρείται μια εγγραφή στον πίνακα προώθησης είναι 1200 </w:t>
      </w:r>
      <w:r>
        <w:t>seconds</w:t>
      </w:r>
      <w:r w:rsidRPr="001A622C">
        <w:rPr>
          <w:lang w:val="el-GR"/>
        </w:rPr>
        <w:t xml:space="preserve">, άρα </w:t>
      </w:r>
      <w:r>
        <w:rPr>
          <w:lang w:val="el-GR"/>
        </w:rPr>
        <w:t xml:space="preserve">το πολύ </w:t>
      </w:r>
      <w:r w:rsidRPr="001A622C">
        <w:rPr>
          <w:lang w:val="el-GR"/>
        </w:rPr>
        <w:t>μετά από 20 λεπτά θα μάθαινε μόνη της η γέφυρα για την αλλαγή.</w:t>
      </w:r>
    </w:p>
    <w:p w14:paraId="1A2E24BD" w14:textId="7C782C23" w:rsidR="008D3B91" w:rsidRPr="008D3B91" w:rsidRDefault="008E281B" w:rsidP="001A622C">
      <w:pPr>
        <w:rPr>
          <w:lang w:val="el-GR"/>
        </w:rPr>
      </w:pPr>
      <w:r>
        <w:rPr>
          <w:lang w:val="el-GR"/>
        </w:rPr>
        <w:t>Άρα θ</w:t>
      </w:r>
      <w:r w:rsidR="008D3B91" w:rsidRPr="008D3B91">
        <w:rPr>
          <w:lang w:val="el-GR"/>
        </w:rPr>
        <w:t xml:space="preserve">α έπρεπε να περιμένω μέχρι να λήξει η εγγραφή για το </w:t>
      </w:r>
      <w:r w:rsidR="008D3B91">
        <w:t>PC</w:t>
      </w:r>
      <w:r w:rsidR="008D3B91" w:rsidRPr="008D3B91">
        <w:rPr>
          <w:lang w:val="el-GR"/>
        </w:rPr>
        <w:t>2 από το πίνακα προώθησης</w:t>
      </w:r>
      <w:r w:rsidR="008D3B91">
        <w:rPr>
          <w:lang w:val="el-GR"/>
        </w:rPr>
        <w:t xml:space="preserve"> του </w:t>
      </w:r>
      <w:r w:rsidR="008D3B91">
        <w:t>B</w:t>
      </w:r>
      <w:r w:rsidR="008D3B91" w:rsidRPr="008D3B91">
        <w:rPr>
          <w:lang w:val="el-GR"/>
        </w:rPr>
        <w:t>1</w:t>
      </w:r>
      <w:r w:rsidR="008D3B91">
        <w:rPr>
          <w:lang w:val="el-GR"/>
        </w:rPr>
        <w:t>.</w:t>
      </w:r>
    </w:p>
    <w:p w14:paraId="707BFE7E" w14:textId="647195FE" w:rsidR="003A1882" w:rsidRDefault="003A1882" w:rsidP="003A1882">
      <w:pPr>
        <w:pStyle w:val="1"/>
        <w:rPr>
          <w:lang w:val="el-GR"/>
        </w:rPr>
      </w:pPr>
      <w:r w:rsidRPr="0095134F">
        <w:rPr>
          <w:lang w:val="el-GR"/>
        </w:rPr>
        <w:t>Άσκηση 3</w:t>
      </w:r>
      <w:r w:rsidR="00021B93">
        <w:rPr>
          <w:lang w:val="el-GR"/>
        </w:rPr>
        <w:t xml:space="preserve"> </w:t>
      </w:r>
      <w:r w:rsidRPr="0095134F">
        <w:rPr>
          <w:lang w:val="el-GR"/>
        </w:rPr>
        <w:t>:</w:t>
      </w:r>
      <w:r w:rsidR="00021B93">
        <w:rPr>
          <w:lang w:val="el-GR"/>
        </w:rPr>
        <w:t xml:space="preserve"> Καταιγίδα πλαισίων εκπομπής</w:t>
      </w:r>
    </w:p>
    <w:p w14:paraId="5FDF24D4" w14:textId="77777777" w:rsidR="0001370D" w:rsidRPr="0001370D" w:rsidRDefault="0001370D" w:rsidP="0001370D">
      <w:pPr>
        <w:rPr>
          <w:lang w:val="el-GR"/>
        </w:rPr>
      </w:pPr>
    </w:p>
    <w:p w14:paraId="0E94B901" w14:textId="205936C5" w:rsidR="0095134F" w:rsidRDefault="0095134F" w:rsidP="00C0688E">
      <w:pPr>
        <w:pStyle w:val="3"/>
        <w:rPr>
          <w:lang w:val="el-GR"/>
        </w:rPr>
      </w:pPr>
      <w:r w:rsidRPr="0095134F">
        <w:rPr>
          <w:lang w:val="el-GR"/>
        </w:rPr>
        <w:t>3.1</w:t>
      </w:r>
    </w:p>
    <w:p w14:paraId="37D9244A" w14:textId="04A173AD" w:rsidR="00F7285F" w:rsidRPr="00F7285F" w:rsidRDefault="00F7285F" w:rsidP="00F7285F">
      <w:pPr>
        <w:rPr>
          <w:lang w:val="el-GR"/>
        </w:rPr>
      </w:pPr>
      <w:r w:rsidRPr="00F7285F">
        <w:rPr>
          <w:lang w:val="el-GR"/>
        </w:rPr>
        <w:t xml:space="preserve">Έχοντας ήδη ενεργές τις διεπαφές </w:t>
      </w:r>
      <w:r>
        <w:t>em</w:t>
      </w:r>
      <w:r w:rsidRPr="00F7285F">
        <w:rPr>
          <w:lang w:val="el-GR"/>
        </w:rPr>
        <w:t xml:space="preserve">0, </w:t>
      </w:r>
      <w:r>
        <w:t>em</w:t>
      </w:r>
      <w:r w:rsidRPr="00F7285F">
        <w:rPr>
          <w:lang w:val="el-GR"/>
        </w:rPr>
        <w:t>1, εκτελούμ</w:t>
      </w:r>
      <w:r>
        <w:rPr>
          <w:lang w:val="el-GR"/>
        </w:rPr>
        <w:t xml:space="preserve">ε : </w:t>
      </w:r>
    </w:p>
    <w:p w14:paraId="7A8A029F" w14:textId="3EACC32A" w:rsidR="00B31D5C" w:rsidRPr="00402333" w:rsidRDefault="00F7285F" w:rsidP="00B31D5C">
      <w:pPr>
        <w:rPr>
          <w:b/>
          <w:bCs/>
        </w:rPr>
      </w:pPr>
      <w:r w:rsidRPr="00402333">
        <w:rPr>
          <w:b/>
          <w:bCs/>
        </w:rPr>
        <w:t>ifconfig bridge1 create</w:t>
      </w:r>
    </w:p>
    <w:p w14:paraId="08A60B2B" w14:textId="2988EF0E" w:rsidR="00F7285F" w:rsidRPr="00F7285F" w:rsidRDefault="00F7285F" w:rsidP="00B31D5C">
      <w:pPr>
        <w:rPr>
          <w:b/>
          <w:bCs/>
        </w:rPr>
      </w:pPr>
      <w:r w:rsidRPr="00F7285F">
        <w:rPr>
          <w:b/>
          <w:bCs/>
        </w:rPr>
        <w:t>ifconfig bridge1 addm em0 a</w:t>
      </w:r>
      <w:r>
        <w:rPr>
          <w:b/>
          <w:bCs/>
        </w:rPr>
        <w:t>ddm em1 up</w:t>
      </w:r>
    </w:p>
    <w:p w14:paraId="1B9394DC" w14:textId="77777777" w:rsidR="007E1B76" w:rsidRPr="00402333" w:rsidRDefault="0095134F" w:rsidP="00AF75A3">
      <w:pPr>
        <w:pStyle w:val="3"/>
        <w:rPr>
          <w:lang w:val="el-GR"/>
        </w:rPr>
      </w:pPr>
      <w:r w:rsidRPr="00402333">
        <w:rPr>
          <w:lang w:val="el-GR"/>
        </w:rPr>
        <w:t>3.2</w:t>
      </w:r>
    </w:p>
    <w:p w14:paraId="41ECB5B3" w14:textId="258B81AB" w:rsidR="000F0BE6" w:rsidRPr="000F0BE6" w:rsidRDefault="000F0BE6" w:rsidP="00B31D5C">
      <w:pPr>
        <w:rPr>
          <w:lang w:val="el-GR"/>
        </w:rPr>
      </w:pPr>
      <w:r w:rsidRPr="000F0BE6">
        <w:rPr>
          <w:lang w:val="el-GR"/>
        </w:rPr>
        <w:t xml:space="preserve">Έχοντας ήδη ενεργές τις διεπαφές </w:t>
      </w:r>
      <w:r>
        <w:t>em</w:t>
      </w:r>
      <w:r w:rsidRPr="000F0BE6">
        <w:rPr>
          <w:lang w:val="el-GR"/>
        </w:rPr>
        <w:t xml:space="preserve">0, </w:t>
      </w:r>
      <w:r>
        <w:t>em</w:t>
      </w:r>
      <w:r w:rsidRPr="000F0BE6">
        <w:rPr>
          <w:lang w:val="el-GR"/>
        </w:rPr>
        <w:t xml:space="preserve">1, εκτελούμε </w:t>
      </w:r>
      <w:r>
        <w:rPr>
          <w:lang w:val="el-GR"/>
        </w:rPr>
        <w:t>:</w:t>
      </w:r>
    </w:p>
    <w:p w14:paraId="6E68883E" w14:textId="73FA5263" w:rsidR="000F0BE6" w:rsidRPr="000F0BE6" w:rsidRDefault="000F0BE6" w:rsidP="00B31D5C">
      <w:pPr>
        <w:rPr>
          <w:b/>
          <w:bCs/>
        </w:rPr>
      </w:pPr>
      <w:r w:rsidRPr="000F0BE6">
        <w:rPr>
          <w:b/>
          <w:bCs/>
        </w:rPr>
        <w:t>ifconfig bridge2 create</w:t>
      </w:r>
    </w:p>
    <w:p w14:paraId="07C28295" w14:textId="70C91CF3" w:rsidR="00B31D5C" w:rsidRPr="000F0BE6" w:rsidRDefault="000F0BE6" w:rsidP="00B31D5C">
      <w:pPr>
        <w:rPr>
          <w:b/>
          <w:bCs/>
        </w:rPr>
      </w:pPr>
      <w:r w:rsidRPr="000F0BE6">
        <w:rPr>
          <w:b/>
          <w:bCs/>
        </w:rPr>
        <w:t>ifconfig bridge2 addm em0 addm em1 up</w:t>
      </w:r>
    </w:p>
    <w:p w14:paraId="4C184C9E" w14:textId="77777777" w:rsidR="00B31D5C" w:rsidRPr="00402333" w:rsidRDefault="0095134F" w:rsidP="00B31D5C">
      <w:pPr>
        <w:pStyle w:val="3"/>
      </w:pPr>
      <w:r w:rsidRPr="00402333">
        <w:t xml:space="preserve">3.3 </w:t>
      </w:r>
    </w:p>
    <w:p w14:paraId="78CE9787" w14:textId="77777777" w:rsidR="00D9422C" w:rsidRDefault="00D9422C" w:rsidP="00D9422C">
      <w:r>
        <w:t>PC1 --&gt; 08:00:27:3b:25:25</w:t>
      </w:r>
    </w:p>
    <w:p w14:paraId="2898090F" w14:textId="77777777" w:rsidR="00D9422C" w:rsidRDefault="00D9422C" w:rsidP="00D9422C">
      <w:r>
        <w:t>PC2 --&gt; 08:00:27:d8:f5:d9</w:t>
      </w:r>
    </w:p>
    <w:p w14:paraId="5B4035F8" w14:textId="01459A75" w:rsidR="00B31D5C" w:rsidRPr="00D9422C" w:rsidRDefault="00D9422C" w:rsidP="00B31D5C">
      <w:r>
        <w:t>PC3 --&gt; 08:00:27:c6:ca:a4</w:t>
      </w:r>
    </w:p>
    <w:p w14:paraId="49634C80" w14:textId="77777777" w:rsidR="00B31D5C" w:rsidRPr="00964D5B" w:rsidRDefault="0095134F" w:rsidP="00B31D5C">
      <w:pPr>
        <w:pStyle w:val="3"/>
        <w:rPr>
          <w:rStyle w:val="3Char"/>
          <w:b/>
          <w:lang w:val="el-GR"/>
        </w:rPr>
      </w:pPr>
      <w:r w:rsidRPr="00964D5B">
        <w:rPr>
          <w:rStyle w:val="3Char"/>
          <w:b/>
          <w:lang w:val="el-GR"/>
        </w:rPr>
        <w:t>3.4</w:t>
      </w:r>
    </w:p>
    <w:p w14:paraId="017AA970" w14:textId="5E4FA705" w:rsidR="00B31D5C" w:rsidRPr="001F243D" w:rsidRDefault="001F243D" w:rsidP="00B31D5C">
      <w:pPr>
        <w:rPr>
          <w:lang w:val="el-GR"/>
        </w:rPr>
      </w:pPr>
      <w:r w:rsidRPr="001F243D">
        <w:rPr>
          <w:lang w:val="el-GR"/>
        </w:rPr>
        <w:t xml:space="preserve">Παρατηρούμε πως καταγράφεται </w:t>
      </w:r>
      <w:r>
        <w:t>ARP</w:t>
      </w:r>
      <w:r w:rsidRPr="001F243D">
        <w:rPr>
          <w:lang w:val="el-GR"/>
        </w:rPr>
        <w:t xml:space="preserve"> κίνηση, όπου κάνοντας </w:t>
      </w:r>
      <w:r>
        <w:t>ping</w:t>
      </w:r>
      <w:r w:rsidRPr="001F243D">
        <w:rPr>
          <w:lang w:val="el-GR"/>
        </w:rPr>
        <w:t xml:space="preserve"> από το </w:t>
      </w:r>
      <w:r>
        <w:t>PC</w:t>
      </w:r>
      <w:r w:rsidRPr="001F243D">
        <w:rPr>
          <w:lang w:val="el-GR"/>
        </w:rPr>
        <w:t xml:space="preserve">2 στο </w:t>
      </w:r>
      <w:r>
        <w:t>PC</w:t>
      </w:r>
      <w:r w:rsidRPr="001F243D">
        <w:rPr>
          <w:lang w:val="el-GR"/>
        </w:rPr>
        <w:t>3</w:t>
      </w:r>
      <w:r>
        <w:rPr>
          <w:lang w:val="el-GR"/>
        </w:rPr>
        <w:t xml:space="preserve"> (και αντιστρόφως έπειτα από διαγραφή εκ νέου των </w:t>
      </w:r>
      <w:r>
        <w:t>arp</w:t>
      </w:r>
      <w:r w:rsidRPr="001F243D">
        <w:rPr>
          <w:lang w:val="el-GR"/>
        </w:rPr>
        <w:t xml:space="preserve"> </w:t>
      </w:r>
      <w:r>
        <w:t>tables</w:t>
      </w:r>
      <w:r>
        <w:rPr>
          <w:lang w:val="el-GR"/>
        </w:rPr>
        <w:t>)</w:t>
      </w:r>
      <w:r w:rsidRPr="001F243D">
        <w:rPr>
          <w:lang w:val="el-GR"/>
        </w:rPr>
        <w:t xml:space="preserve">, το </w:t>
      </w:r>
      <w:r>
        <w:t>PC</w:t>
      </w:r>
      <w:r w:rsidRPr="001F243D">
        <w:rPr>
          <w:lang w:val="el-GR"/>
        </w:rPr>
        <w:t xml:space="preserve">2 ρωτάει για την </w:t>
      </w:r>
      <w:r>
        <w:t>MAC</w:t>
      </w:r>
      <w:r w:rsidRPr="001F243D">
        <w:rPr>
          <w:lang w:val="el-GR"/>
        </w:rPr>
        <w:t xml:space="preserve"> της </w:t>
      </w:r>
      <w:r>
        <w:t>IP</w:t>
      </w:r>
      <w:r w:rsidRPr="00F641D3">
        <w:rPr>
          <w:vertAlign w:val="subscript"/>
        </w:rPr>
        <w:t>PC</w:t>
      </w:r>
      <w:r w:rsidRPr="00F641D3">
        <w:rPr>
          <w:vertAlign w:val="subscript"/>
          <w:lang w:val="el-GR"/>
        </w:rPr>
        <w:t>3</w:t>
      </w:r>
      <w:r w:rsidRPr="001F243D">
        <w:rPr>
          <w:lang w:val="el-GR"/>
        </w:rPr>
        <w:t xml:space="preserve">. Αναλυτικότερα, δεδομένου ότι το </w:t>
      </w:r>
      <w:r>
        <w:t>PC</w:t>
      </w:r>
      <w:r w:rsidRPr="001F243D">
        <w:rPr>
          <w:lang w:val="el-GR"/>
        </w:rPr>
        <w:t xml:space="preserve">2 δε γνώριζε τη </w:t>
      </w:r>
      <w:r>
        <w:t>MAC</w:t>
      </w:r>
      <w:r w:rsidRPr="001F243D">
        <w:rPr>
          <w:lang w:val="el-GR"/>
        </w:rPr>
        <w:t xml:space="preserve"> του </w:t>
      </w:r>
      <w:r>
        <w:t>PC</w:t>
      </w:r>
      <w:r w:rsidRPr="001F243D">
        <w:rPr>
          <w:lang w:val="el-GR"/>
        </w:rPr>
        <w:t xml:space="preserve">3 για να στείλει αμέσως το πακέτο, έστειλε ένα </w:t>
      </w:r>
      <w:r>
        <w:t>ARP</w:t>
      </w:r>
      <w:r w:rsidRPr="001F243D">
        <w:rPr>
          <w:lang w:val="el-GR"/>
        </w:rPr>
        <w:t xml:space="preserve"> </w:t>
      </w:r>
      <w:r>
        <w:t>request</w:t>
      </w:r>
      <w:r w:rsidRPr="001F243D">
        <w:rPr>
          <w:lang w:val="el-GR"/>
        </w:rPr>
        <w:t xml:space="preserve"> για τη μάθει. Δεδομένου ότι το </w:t>
      </w:r>
      <w:r>
        <w:t>PC</w:t>
      </w:r>
      <w:r w:rsidRPr="001F243D">
        <w:rPr>
          <w:lang w:val="el-GR"/>
        </w:rPr>
        <w:t xml:space="preserve">3 βρίσκεται στο ίδιο </w:t>
      </w:r>
      <w:r>
        <w:t>LAN</w:t>
      </w:r>
      <w:r w:rsidRPr="001F243D">
        <w:rPr>
          <w:lang w:val="el-GR"/>
        </w:rPr>
        <w:t xml:space="preserve"> με αυτό, έμαθε αμέσως την απάντηση οπότε και στάλθηκε το </w:t>
      </w:r>
      <w:r>
        <w:t>ICMP</w:t>
      </w:r>
      <w:r w:rsidRPr="001F243D">
        <w:rPr>
          <w:lang w:val="el-GR"/>
        </w:rPr>
        <w:t xml:space="preserve"> </w:t>
      </w:r>
      <w:r>
        <w:t>Echo</w:t>
      </w:r>
      <w:r w:rsidRPr="001F243D">
        <w:rPr>
          <w:lang w:val="el-GR"/>
        </w:rPr>
        <w:t xml:space="preserve"> μήνυμα. Ωστόσο, παράλληλα, προωθήθηκε το </w:t>
      </w:r>
      <w:r>
        <w:t>ARP</w:t>
      </w:r>
      <w:r w:rsidRPr="001F243D">
        <w:rPr>
          <w:lang w:val="el-GR"/>
        </w:rPr>
        <w:t xml:space="preserve"> </w:t>
      </w:r>
      <w:r>
        <w:t>Request</w:t>
      </w:r>
      <w:r w:rsidRPr="001F243D">
        <w:rPr>
          <w:lang w:val="el-GR"/>
        </w:rPr>
        <w:t xml:space="preserve"> μέσω του </w:t>
      </w:r>
      <w:r>
        <w:t>B</w:t>
      </w:r>
      <w:r w:rsidRPr="001F243D">
        <w:rPr>
          <w:lang w:val="el-GR"/>
        </w:rPr>
        <w:t xml:space="preserve">2 στο </w:t>
      </w:r>
      <w:r>
        <w:t>LNK</w:t>
      </w:r>
      <w:r w:rsidRPr="001F243D">
        <w:rPr>
          <w:lang w:val="el-GR"/>
        </w:rPr>
        <w:t xml:space="preserve">1 και από εκεί στο </w:t>
      </w:r>
      <w:r>
        <w:t>B</w:t>
      </w:r>
      <w:r w:rsidRPr="001F243D">
        <w:rPr>
          <w:lang w:val="el-GR"/>
        </w:rPr>
        <w:t xml:space="preserve">1, το οποίο και προώθησε το </w:t>
      </w:r>
      <w:r>
        <w:t>request</w:t>
      </w:r>
      <w:r w:rsidRPr="001F243D">
        <w:rPr>
          <w:lang w:val="el-GR"/>
        </w:rPr>
        <w:t xml:space="preserve"> τέλος στο </w:t>
      </w:r>
      <w:r>
        <w:t>PC</w:t>
      </w:r>
      <w:r w:rsidRPr="001F243D">
        <w:rPr>
          <w:lang w:val="el-GR"/>
        </w:rPr>
        <w:t>1</w:t>
      </w:r>
      <w:r w:rsidR="006D3953">
        <w:rPr>
          <w:lang w:val="el-GR"/>
        </w:rPr>
        <w:t xml:space="preserve"> το κατέγραψε το </w:t>
      </w:r>
      <w:r w:rsidR="006D3953">
        <w:t>request</w:t>
      </w:r>
      <w:r w:rsidRPr="001F243D">
        <w:rPr>
          <w:lang w:val="el-GR"/>
        </w:rPr>
        <w:t>.</w:t>
      </w:r>
    </w:p>
    <w:p w14:paraId="59C2E67B" w14:textId="77777777" w:rsidR="0095134F" w:rsidRPr="00964D5B" w:rsidRDefault="0095134F" w:rsidP="00B31D5C">
      <w:pPr>
        <w:pStyle w:val="3"/>
        <w:rPr>
          <w:lang w:val="el-GR"/>
        </w:rPr>
      </w:pPr>
      <w:r w:rsidRPr="00964D5B">
        <w:rPr>
          <w:rStyle w:val="3Char"/>
          <w:b/>
          <w:lang w:val="el-GR"/>
        </w:rPr>
        <w:t>3.5</w:t>
      </w:r>
    </w:p>
    <w:p w14:paraId="2510F0C0" w14:textId="705DAF09" w:rsidR="00B31D5C" w:rsidRPr="00964D5B" w:rsidRDefault="007D0B3F" w:rsidP="00B31D5C">
      <w:pPr>
        <w:rPr>
          <w:lang w:val="el-GR"/>
        </w:rPr>
      </w:pPr>
      <w:r w:rsidRPr="005C4554">
        <w:rPr>
          <w:b/>
          <w:bCs/>
        </w:rPr>
        <w:t>ping</w:t>
      </w:r>
      <w:r w:rsidRPr="00402333">
        <w:rPr>
          <w:b/>
          <w:bCs/>
          <w:lang w:val="el-GR"/>
        </w:rPr>
        <w:t xml:space="preserve"> 192.168.1.1</w:t>
      </w:r>
      <w:r>
        <w:rPr>
          <w:lang w:val="el-GR"/>
        </w:rPr>
        <w:t xml:space="preserve"> </w:t>
      </w:r>
      <w:r w:rsidRPr="00402333">
        <w:rPr>
          <w:i/>
          <w:iCs/>
          <w:lang w:val="el-GR"/>
        </w:rPr>
        <w:t>(</w:t>
      </w:r>
      <w:r w:rsidRPr="005C4554">
        <w:rPr>
          <w:i/>
          <w:iCs/>
          <w:lang w:val="el-GR"/>
        </w:rPr>
        <w:t xml:space="preserve">στο </w:t>
      </w:r>
      <w:r w:rsidRPr="005C4554">
        <w:rPr>
          <w:i/>
          <w:iCs/>
        </w:rPr>
        <w:t>PC</w:t>
      </w:r>
      <w:r w:rsidR="005C4554" w:rsidRPr="00402333">
        <w:rPr>
          <w:i/>
          <w:iCs/>
          <w:lang w:val="el-GR"/>
        </w:rPr>
        <w:t>3</w:t>
      </w:r>
      <w:r w:rsidRPr="00402333">
        <w:rPr>
          <w:i/>
          <w:iCs/>
          <w:lang w:val="el-GR"/>
        </w:rPr>
        <w:t>)</w:t>
      </w:r>
    </w:p>
    <w:p w14:paraId="15F0C28E" w14:textId="77777777" w:rsidR="00A56017" w:rsidRPr="00964D5B" w:rsidRDefault="0095134F" w:rsidP="00B31D5C">
      <w:pPr>
        <w:pStyle w:val="3"/>
        <w:rPr>
          <w:lang w:val="el-GR"/>
        </w:rPr>
      </w:pPr>
      <w:r w:rsidRPr="00964D5B">
        <w:rPr>
          <w:rStyle w:val="3Char"/>
          <w:b/>
          <w:lang w:val="el-GR"/>
        </w:rPr>
        <w:lastRenderedPageBreak/>
        <w:t>3.6</w:t>
      </w:r>
      <w:r w:rsidRPr="00964D5B">
        <w:rPr>
          <w:lang w:val="el-GR"/>
        </w:rPr>
        <w:t xml:space="preserve"> </w:t>
      </w:r>
    </w:p>
    <w:p w14:paraId="50647C08" w14:textId="626A83AC" w:rsidR="00B31D5C" w:rsidRPr="004D1387" w:rsidRDefault="00AB548B" w:rsidP="00B31D5C">
      <w:pPr>
        <w:rPr>
          <w:lang w:val="el-GR"/>
        </w:rPr>
      </w:pPr>
      <w:r w:rsidRPr="00AB548B">
        <w:rPr>
          <w:lang w:val="el-GR"/>
        </w:rPr>
        <w:t xml:space="preserve">Αφού ενεργοποιήσουμε την </w:t>
      </w:r>
      <w:r>
        <w:t>em</w:t>
      </w:r>
      <w:r w:rsidRPr="00AB548B">
        <w:rPr>
          <w:lang w:val="el-GR"/>
        </w:rPr>
        <w:t xml:space="preserve">2 στα </w:t>
      </w:r>
      <w:r>
        <w:t>B</w:t>
      </w:r>
      <w:r w:rsidRPr="00AB548B">
        <w:rPr>
          <w:lang w:val="el-GR"/>
        </w:rPr>
        <w:t xml:space="preserve">1, </w:t>
      </w:r>
      <w:r>
        <w:t>B</w:t>
      </w:r>
      <w:r w:rsidRPr="00AB548B">
        <w:rPr>
          <w:lang w:val="el-GR"/>
        </w:rPr>
        <w:t xml:space="preserve">2, τα κάνουμε </w:t>
      </w:r>
      <w:r>
        <w:t>add</w:t>
      </w:r>
      <w:r w:rsidRPr="00AB548B">
        <w:rPr>
          <w:lang w:val="el-GR"/>
        </w:rPr>
        <w:t xml:space="preserve"> στην εκάστοτε γέφυρα με την εντολή </w:t>
      </w:r>
      <w:r>
        <w:rPr>
          <w:lang w:val="el-GR"/>
        </w:rPr>
        <w:t xml:space="preserve">                                    « </w:t>
      </w:r>
      <w:r w:rsidRPr="004D1387">
        <w:rPr>
          <w:b/>
          <w:bCs/>
        </w:rPr>
        <w:t>ifconfig</w:t>
      </w:r>
      <w:r w:rsidRPr="004D1387">
        <w:rPr>
          <w:b/>
          <w:bCs/>
          <w:lang w:val="el-GR"/>
        </w:rPr>
        <w:t xml:space="preserve"> </w:t>
      </w:r>
      <w:r w:rsidRPr="004D1387">
        <w:rPr>
          <w:b/>
          <w:bCs/>
        </w:rPr>
        <w:t>bridgeX</w:t>
      </w:r>
      <w:r w:rsidRPr="004D1387">
        <w:rPr>
          <w:b/>
          <w:bCs/>
          <w:lang w:val="el-GR"/>
        </w:rPr>
        <w:t xml:space="preserve"> </w:t>
      </w:r>
      <w:r w:rsidRPr="004D1387">
        <w:rPr>
          <w:b/>
          <w:bCs/>
        </w:rPr>
        <w:t>addm</w:t>
      </w:r>
      <w:r w:rsidRPr="004D1387">
        <w:rPr>
          <w:b/>
          <w:bCs/>
          <w:lang w:val="el-GR"/>
        </w:rPr>
        <w:t xml:space="preserve"> </w:t>
      </w:r>
      <w:r w:rsidRPr="004D1387">
        <w:rPr>
          <w:b/>
          <w:bCs/>
        </w:rPr>
        <w:t>em</w:t>
      </w:r>
      <w:r w:rsidRPr="004D1387">
        <w:rPr>
          <w:b/>
          <w:bCs/>
          <w:lang w:val="el-GR"/>
        </w:rPr>
        <w:t xml:space="preserve">2 </w:t>
      </w:r>
      <w:r w:rsidRPr="004D1387">
        <w:rPr>
          <w:b/>
          <w:bCs/>
        </w:rPr>
        <w:t>up</w:t>
      </w:r>
      <w:r w:rsidRPr="00AB548B">
        <w:rPr>
          <w:lang w:val="el-GR"/>
        </w:rPr>
        <w:t xml:space="preserve"> </w:t>
      </w:r>
      <w:r>
        <w:rPr>
          <w:lang w:val="el-GR"/>
        </w:rPr>
        <w:t>»</w:t>
      </w:r>
      <w:r w:rsidR="004D1387">
        <w:rPr>
          <w:lang w:val="el-GR"/>
        </w:rPr>
        <w:t xml:space="preserve"> X={1,2}</w:t>
      </w:r>
    </w:p>
    <w:p w14:paraId="39F70C75" w14:textId="77777777" w:rsidR="00C0688E" w:rsidRDefault="0095134F" w:rsidP="00B31D5C">
      <w:pPr>
        <w:pStyle w:val="3"/>
        <w:rPr>
          <w:lang w:val="el-GR"/>
        </w:rPr>
      </w:pPr>
      <w:r w:rsidRPr="00964D5B">
        <w:rPr>
          <w:rStyle w:val="3Char"/>
          <w:b/>
          <w:lang w:val="el-GR"/>
        </w:rPr>
        <w:t>3.7</w:t>
      </w:r>
      <w:r w:rsidRPr="00964D5B">
        <w:rPr>
          <w:lang w:val="el-GR"/>
        </w:rPr>
        <w:t xml:space="preserve"> </w:t>
      </w:r>
    </w:p>
    <w:p w14:paraId="46E7F9D4" w14:textId="4B55DCC6" w:rsidR="00F7285F" w:rsidRPr="00F7285F" w:rsidRDefault="00E96421" w:rsidP="00F7285F">
      <w:pPr>
        <w:rPr>
          <w:lang w:val="el-GR"/>
        </w:rPr>
      </w:pPr>
      <w:r w:rsidRPr="00E96421">
        <w:rPr>
          <w:b/>
          <w:bCs/>
        </w:rPr>
        <w:t>ifconfig</w:t>
      </w:r>
      <w:r w:rsidRPr="00E96421">
        <w:rPr>
          <w:b/>
          <w:bCs/>
          <w:lang w:val="el-GR"/>
        </w:rPr>
        <w:t xml:space="preserve"> </w:t>
      </w:r>
      <w:r w:rsidRPr="00E96421">
        <w:rPr>
          <w:b/>
          <w:bCs/>
        </w:rPr>
        <w:t>bridgeX</w:t>
      </w:r>
      <w:r w:rsidRPr="00E96421">
        <w:rPr>
          <w:b/>
          <w:bCs/>
          <w:lang w:val="el-GR"/>
        </w:rPr>
        <w:t xml:space="preserve"> </w:t>
      </w:r>
      <w:r w:rsidRPr="00E96421">
        <w:rPr>
          <w:b/>
          <w:bCs/>
        </w:rPr>
        <w:t>addr</w:t>
      </w:r>
      <w:r w:rsidRPr="00E96421">
        <w:rPr>
          <w:lang w:val="el-GR"/>
        </w:rPr>
        <w:t xml:space="preserve"> </w:t>
      </w:r>
      <w:r w:rsidRPr="00E96421">
        <w:rPr>
          <w:i/>
          <w:iCs/>
          <w:lang w:val="el-GR"/>
        </w:rPr>
        <w:t>(X={1,2})</w:t>
      </w:r>
      <w:r>
        <w:rPr>
          <w:lang w:val="el-GR"/>
        </w:rPr>
        <w:t>--&gt;</w:t>
      </w:r>
      <w:r w:rsidRPr="00E96421">
        <w:rPr>
          <w:lang w:val="el-GR"/>
        </w:rPr>
        <w:t xml:space="preserve"> Και οι δύο γέφυρες έχουν εγγραφές και για τα 3 </w:t>
      </w:r>
      <w:r>
        <w:t>PC</w:t>
      </w:r>
    </w:p>
    <w:p w14:paraId="4906429A" w14:textId="07CFAD30" w:rsidR="00F7285F" w:rsidRPr="00402333" w:rsidRDefault="00F7285F" w:rsidP="00F7285F">
      <w:pPr>
        <w:pStyle w:val="3"/>
      </w:pPr>
      <w:r w:rsidRPr="00402333">
        <w:t>3.8</w:t>
      </w:r>
    </w:p>
    <w:p w14:paraId="183C74D3" w14:textId="0081EA86" w:rsidR="00F7285F" w:rsidRPr="00402333" w:rsidRDefault="00687FF3" w:rsidP="00F7285F">
      <w:pPr>
        <w:rPr>
          <w:b/>
          <w:bCs/>
        </w:rPr>
      </w:pPr>
      <w:r w:rsidRPr="00402333">
        <w:rPr>
          <w:b/>
          <w:bCs/>
        </w:rPr>
        <w:t xml:space="preserve">B1 </w:t>
      </w:r>
    </w:p>
    <w:p w14:paraId="3876FD54" w14:textId="5B762671" w:rsidR="00687FF3" w:rsidRPr="00687FF3" w:rsidRDefault="00687FF3" w:rsidP="00F7285F">
      <w:r w:rsidRPr="00687FF3">
        <w:t>PC1 ---&gt; em0(LAN1)</w:t>
      </w:r>
    </w:p>
    <w:p w14:paraId="453D5218" w14:textId="6D6110CC" w:rsidR="00687FF3" w:rsidRDefault="00687FF3" w:rsidP="00F7285F">
      <w:r w:rsidRPr="00687FF3">
        <w:t>P</w:t>
      </w:r>
      <w:r>
        <w:t>C3 ---&gt; em1(LNK1)</w:t>
      </w:r>
    </w:p>
    <w:p w14:paraId="2899B531" w14:textId="54652E07" w:rsidR="00687FF3" w:rsidRPr="00AB2C04" w:rsidRDefault="00687FF3" w:rsidP="00F7285F">
      <w:pPr>
        <w:rPr>
          <w:b/>
          <w:bCs/>
        </w:rPr>
      </w:pPr>
      <w:r w:rsidRPr="00AB2C04">
        <w:rPr>
          <w:b/>
          <w:bCs/>
        </w:rPr>
        <w:t>B2</w:t>
      </w:r>
    </w:p>
    <w:p w14:paraId="4AE3888B" w14:textId="1AD01A83" w:rsidR="00687FF3" w:rsidRDefault="00687FF3" w:rsidP="00F7285F">
      <w:r>
        <w:t>PC1 ---&gt; em1(LNK1)</w:t>
      </w:r>
    </w:p>
    <w:p w14:paraId="69AD1F41" w14:textId="1A2BE7B5" w:rsidR="00687FF3" w:rsidRPr="00687FF3" w:rsidRDefault="00687FF3" w:rsidP="00F7285F">
      <w:r>
        <w:t>PC3 ---&gt; em0(LAN2)</w:t>
      </w:r>
    </w:p>
    <w:p w14:paraId="6D37899C" w14:textId="7D4BD682" w:rsidR="00F7285F" w:rsidRPr="00687FF3" w:rsidRDefault="00F7285F" w:rsidP="00F7285F">
      <w:pPr>
        <w:pStyle w:val="3"/>
      </w:pPr>
      <w:r w:rsidRPr="00687FF3">
        <w:t>3.9</w:t>
      </w:r>
    </w:p>
    <w:p w14:paraId="4F5906D8" w14:textId="51764721" w:rsidR="00F7285F" w:rsidRDefault="007C2380" w:rsidP="00F7285F">
      <w:pPr>
        <w:rPr>
          <w:b/>
          <w:bCs/>
        </w:rPr>
      </w:pPr>
      <w:r w:rsidRPr="007C2380">
        <w:rPr>
          <w:b/>
          <w:bCs/>
        </w:rPr>
        <w:t>tcpdump -e</w:t>
      </w:r>
    </w:p>
    <w:p w14:paraId="18D126F4" w14:textId="77777777" w:rsidR="00A66DFA" w:rsidRPr="007C2380" w:rsidRDefault="00A66DFA" w:rsidP="00F7285F">
      <w:pPr>
        <w:rPr>
          <w:b/>
          <w:bCs/>
        </w:rPr>
      </w:pPr>
    </w:p>
    <w:p w14:paraId="06B430BA" w14:textId="49BE0C0A" w:rsidR="00A66DFA" w:rsidRPr="00A66DFA" w:rsidRDefault="00E42627" w:rsidP="00A66DFA">
      <w:pPr>
        <w:pStyle w:val="3"/>
      </w:pPr>
      <w:r w:rsidRPr="00687FF3">
        <w:t>3.10</w:t>
      </w:r>
    </w:p>
    <w:p w14:paraId="375F580D" w14:textId="5BFF932B" w:rsidR="00E42627" w:rsidRPr="00F83347" w:rsidRDefault="007C2380" w:rsidP="00E42627">
      <w:pPr>
        <w:rPr>
          <w:b/>
          <w:bCs/>
        </w:rPr>
      </w:pPr>
      <w:r w:rsidRPr="007C2380">
        <w:rPr>
          <w:b/>
          <w:bCs/>
        </w:rPr>
        <w:t>arp -ad</w:t>
      </w:r>
    </w:p>
    <w:p w14:paraId="069C39EF" w14:textId="79D0580B" w:rsidR="007C2380" w:rsidRPr="002F2D5C" w:rsidRDefault="007C2380" w:rsidP="00E42627">
      <w:r>
        <w:t>To</w:t>
      </w:r>
      <w:r w:rsidRPr="002F2D5C">
        <w:t xml:space="preserve"> « </w:t>
      </w:r>
      <w:r w:rsidRPr="007C2380">
        <w:rPr>
          <w:b/>
          <w:bCs/>
        </w:rPr>
        <w:t>ping</w:t>
      </w:r>
      <w:r w:rsidRPr="002F2D5C">
        <w:rPr>
          <w:b/>
          <w:bCs/>
        </w:rPr>
        <w:t xml:space="preserve"> -</w:t>
      </w:r>
      <w:r w:rsidRPr="007C2380">
        <w:rPr>
          <w:b/>
          <w:bCs/>
        </w:rPr>
        <w:t>c</w:t>
      </w:r>
      <w:r w:rsidRPr="002F2D5C">
        <w:rPr>
          <w:b/>
          <w:bCs/>
        </w:rPr>
        <w:t xml:space="preserve"> 1 192.168.1.1</w:t>
      </w:r>
      <w:r w:rsidRPr="002F2D5C">
        <w:t xml:space="preserve"> » </w:t>
      </w:r>
      <w:r>
        <w:rPr>
          <w:lang w:val="el-GR"/>
        </w:rPr>
        <w:t>είναι</w:t>
      </w:r>
      <w:r w:rsidRPr="002F2D5C">
        <w:t xml:space="preserve"> </w:t>
      </w:r>
      <w:r>
        <w:rPr>
          <w:lang w:val="el-GR"/>
        </w:rPr>
        <w:t>ανεπιτυχές</w:t>
      </w:r>
      <w:r w:rsidRPr="002F2D5C">
        <w:t>.</w:t>
      </w:r>
    </w:p>
    <w:p w14:paraId="7F4C5014" w14:textId="67CE76ED" w:rsidR="00E42627" w:rsidRPr="00687FF3" w:rsidRDefault="00E42627" w:rsidP="00E42627">
      <w:pPr>
        <w:pStyle w:val="3"/>
      </w:pPr>
      <w:r w:rsidRPr="00687FF3">
        <w:t>3.11</w:t>
      </w:r>
    </w:p>
    <w:p w14:paraId="1AE47317" w14:textId="77777777" w:rsidR="00687FF3" w:rsidRPr="009C0DCF" w:rsidRDefault="00687FF3" w:rsidP="00687FF3">
      <w:pPr>
        <w:rPr>
          <w:b/>
          <w:bCs/>
        </w:rPr>
      </w:pPr>
      <w:r w:rsidRPr="009C0DCF">
        <w:rPr>
          <w:b/>
          <w:bCs/>
        </w:rPr>
        <w:t xml:space="preserve">B1 </w:t>
      </w:r>
    </w:p>
    <w:p w14:paraId="4920008A" w14:textId="77777777" w:rsidR="00687FF3" w:rsidRPr="00687FF3" w:rsidRDefault="00687FF3" w:rsidP="00687FF3">
      <w:r w:rsidRPr="00687FF3">
        <w:t>PC1 ---&gt; em0(LAN1)</w:t>
      </w:r>
    </w:p>
    <w:p w14:paraId="6BC17709" w14:textId="77777777" w:rsidR="00687FF3" w:rsidRPr="00FF4C44" w:rsidRDefault="00687FF3" w:rsidP="00687FF3">
      <w:pPr>
        <w:rPr>
          <w:highlight w:val="yellow"/>
        </w:rPr>
      </w:pPr>
      <w:r w:rsidRPr="00FF4C44">
        <w:rPr>
          <w:highlight w:val="yellow"/>
        </w:rPr>
        <w:t>PC3 ---&gt; em1(LNK1)</w:t>
      </w:r>
    </w:p>
    <w:p w14:paraId="78008A5A" w14:textId="77777777" w:rsidR="00687FF3" w:rsidRPr="009C0DCF" w:rsidRDefault="00687FF3" w:rsidP="00687FF3">
      <w:pPr>
        <w:rPr>
          <w:b/>
          <w:bCs/>
        </w:rPr>
      </w:pPr>
      <w:r w:rsidRPr="009C0DCF">
        <w:rPr>
          <w:b/>
          <w:bCs/>
        </w:rPr>
        <w:t>B2</w:t>
      </w:r>
    </w:p>
    <w:p w14:paraId="47C8A916" w14:textId="77777777" w:rsidR="00687FF3" w:rsidRDefault="00687FF3" w:rsidP="00687FF3">
      <w:r>
        <w:t>PC1 ---&gt; em1(LNK1)</w:t>
      </w:r>
    </w:p>
    <w:p w14:paraId="5E2699AC" w14:textId="70DB38B7" w:rsidR="006D0776" w:rsidRDefault="00687FF3" w:rsidP="00E42627">
      <w:pPr>
        <w:rPr>
          <w:highlight w:val="yellow"/>
        </w:rPr>
      </w:pPr>
      <w:r w:rsidRPr="00FF4C44">
        <w:rPr>
          <w:highlight w:val="yellow"/>
        </w:rPr>
        <w:t>PC3 ---&gt; em1(LNK1)</w:t>
      </w:r>
    </w:p>
    <w:p w14:paraId="33023A05" w14:textId="2BF0F622" w:rsidR="006D0776" w:rsidRPr="006D0776" w:rsidRDefault="006D0776" w:rsidP="006D0776">
      <w:pPr>
        <w:rPr>
          <w:u w:val="single"/>
          <w:lang w:val="el-GR"/>
        </w:rPr>
      </w:pPr>
      <w:r w:rsidRPr="006D0776">
        <w:rPr>
          <w:u w:val="single"/>
          <w:lang w:val="el-GR"/>
        </w:rPr>
        <w:t>Εξήγηση</w:t>
      </w:r>
    </w:p>
    <w:p w14:paraId="6887F29D" w14:textId="77777777" w:rsidR="00F83347" w:rsidRPr="002F2D5C" w:rsidRDefault="00BF7906" w:rsidP="00E42627">
      <w:pPr>
        <w:rPr>
          <w:lang w:val="el-GR"/>
        </w:rPr>
      </w:pPr>
      <w:r>
        <w:rPr>
          <w:lang w:val="el-GR"/>
        </w:rPr>
        <w:t>Τ</w:t>
      </w:r>
      <w:r w:rsidRPr="00BF7906">
        <w:rPr>
          <w:lang w:val="el-GR"/>
        </w:rPr>
        <w:t xml:space="preserve">ο </w:t>
      </w:r>
      <w:r>
        <w:t>PC</w:t>
      </w:r>
      <w:r w:rsidRPr="00BF7906">
        <w:rPr>
          <w:lang w:val="el-GR"/>
        </w:rPr>
        <w:t xml:space="preserve">3 στέλνει το </w:t>
      </w:r>
      <w:r>
        <w:t>ARP</w:t>
      </w:r>
      <w:r w:rsidRPr="00BF7906">
        <w:rPr>
          <w:lang w:val="el-GR"/>
        </w:rPr>
        <w:t xml:space="preserve"> </w:t>
      </w:r>
      <w:r>
        <w:t>request</w:t>
      </w:r>
      <w:r w:rsidRPr="00BF7906">
        <w:rPr>
          <w:lang w:val="el-GR"/>
        </w:rPr>
        <w:t xml:space="preserve"> στο </w:t>
      </w:r>
      <w:r>
        <w:t>LAN</w:t>
      </w:r>
      <w:r w:rsidRPr="00BF7906">
        <w:rPr>
          <w:lang w:val="el-GR"/>
        </w:rPr>
        <w:t xml:space="preserve">2, το οποίο παραλαμβάνει το </w:t>
      </w:r>
      <w:r>
        <w:t>PC</w:t>
      </w:r>
      <w:r w:rsidRPr="00BF7906">
        <w:rPr>
          <w:lang w:val="el-GR"/>
        </w:rPr>
        <w:t xml:space="preserve">1 και το </w:t>
      </w:r>
      <w:r>
        <w:t>B</w:t>
      </w:r>
      <w:r w:rsidRPr="00BF7906">
        <w:rPr>
          <w:lang w:val="el-GR"/>
        </w:rPr>
        <w:t xml:space="preserve">2. Από εκεί, αυτό αποστέλλεται προς το </w:t>
      </w:r>
      <w:r>
        <w:t>LNK</w:t>
      </w:r>
      <w:r w:rsidRPr="00BF7906">
        <w:rPr>
          <w:lang w:val="el-GR"/>
        </w:rPr>
        <w:t xml:space="preserve">1 και το </w:t>
      </w:r>
      <w:r>
        <w:t>LNK</w:t>
      </w:r>
      <w:r w:rsidRPr="00BF7906">
        <w:rPr>
          <w:lang w:val="el-GR"/>
        </w:rPr>
        <w:t xml:space="preserve">2, επομένως, πλέον το </w:t>
      </w:r>
      <w:r>
        <w:t>B</w:t>
      </w:r>
      <w:r w:rsidRPr="00BF7906">
        <w:rPr>
          <w:lang w:val="el-GR"/>
        </w:rPr>
        <w:t xml:space="preserve">1 που τα παραλαμβάνει θεωρεί πως το </w:t>
      </w:r>
      <w:r>
        <w:t>PC</w:t>
      </w:r>
      <w:r w:rsidRPr="00BF7906">
        <w:rPr>
          <w:lang w:val="el-GR"/>
        </w:rPr>
        <w:t xml:space="preserve">3 είναι στο </w:t>
      </w:r>
      <w:r>
        <w:t>LNK</w:t>
      </w:r>
      <w:r w:rsidRPr="00BF7906">
        <w:rPr>
          <w:lang w:val="el-GR"/>
        </w:rPr>
        <w:t>1</w:t>
      </w:r>
      <w:r>
        <w:rPr>
          <w:lang w:val="el-GR"/>
        </w:rPr>
        <w:t>(</w:t>
      </w:r>
      <w:r>
        <w:t>em</w:t>
      </w:r>
      <w:r w:rsidRPr="00BF7906">
        <w:rPr>
          <w:lang w:val="el-GR"/>
        </w:rPr>
        <w:t>1</w:t>
      </w:r>
      <w:r>
        <w:rPr>
          <w:lang w:val="el-GR"/>
        </w:rPr>
        <w:t>)</w:t>
      </w:r>
      <w:r w:rsidRPr="00BF7906">
        <w:rPr>
          <w:lang w:val="el-GR"/>
        </w:rPr>
        <w:t xml:space="preserve"> ή στο </w:t>
      </w:r>
      <w:r>
        <w:t>LNK</w:t>
      </w:r>
      <w:r w:rsidRPr="00BF7906">
        <w:rPr>
          <w:lang w:val="el-GR"/>
        </w:rPr>
        <w:t>2</w:t>
      </w:r>
      <w:r>
        <w:rPr>
          <w:lang w:val="el-GR"/>
        </w:rPr>
        <w:t>(em2)</w:t>
      </w:r>
      <w:r w:rsidRPr="00BF7906">
        <w:rPr>
          <w:lang w:val="el-GR"/>
        </w:rPr>
        <w:t xml:space="preserve"> (όποιο παρέλαβε τελευταίο). Αφού προωθήσει το πακέτο στο </w:t>
      </w:r>
      <w:r>
        <w:t>LAN</w:t>
      </w:r>
      <w:r w:rsidRPr="00BF7906">
        <w:rPr>
          <w:lang w:val="el-GR"/>
        </w:rPr>
        <w:t>1</w:t>
      </w:r>
      <w:r w:rsidR="00774CC7">
        <w:rPr>
          <w:lang w:val="el-GR"/>
        </w:rPr>
        <w:t>(em0)</w:t>
      </w:r>
      <w:r w:rsidRPr="00BF7906">
        <w:rPr>
          <w:lang w:val="el-GR"/>
        </w:rPr>
        <w:t xml:space="preserve">, το προωθεί και στο </w:t>
      </w:r>
      <w:r>
        <w:t>LNK</w:t>
      </w:r>
      <w:r w:rsidRPr="00BF7906">
        <w:rPr>
          <w:lang w:val="el-GR"/>
        </w:rPr>
        <w:t>1</w:t>
      </w:r>
      <w:r w:rsidR="00395E7F">
        <w:rPr>
          <w:lang w:val="el-GR"/>
        </w:rPr>
        <w:t xml:space="preserve">(em1 για το </w:t>
      </w:r>
      <w:r w:rsidR="00395E7F">
        <w:t>B</w:t>
      </w:r>
      <w:r w:rsidR="00395E7F" w:rsidRPr="00395E7F">
        <w:rPr>
          <w:lang w:val="el-GR"/>
        </w:rPr>
        <w:t>1</w:t>
      </w:r>
      <w:r w:rsidR="00395E7F">
        <w:rPr>
          <w:lang w:val="el-GR"/>
        </w:rPr>
        <w:t xml:space="preserve"> και το Β2)</w:t>
      </w:r>
      <w:r w:rsidRPr="00BF7906">
        <w:rPr>
          <w:lang w:val="el-GR"/>
        </w:rPr>
        <w:t xml:space="preserve"> και </w:t>
      </w:r>
      <w:r>
        <w:t>LNK</w:t>
      </w:r>
      <w:r w:rsidRPr="00BF7906">
        <w:rPr>
          <w:lang w:val="el-GR"/>
        </w:rPr>
        <w:t>2</w:t>
      </w:r>
      <w:r w:rsidR="00395E7F">
        <w:rPr>
          <w:lang w:val="el-GR"/>
        </w:rPr>
        <w:t>(em2 για το Β1 και το Β2)</w:t>
      </w:r>
      <w:r w:rsidRPr="00BF7906">
        <w:rPr>
          <w:lang w:val="el-GR"/>
        </w:rPr>
        <w:t xml:space="preserve">, αφού το έλαβε από το </w:t>
      </w:r>
      <w:r>
        <w:t>LNK</w:t>
      </w:r>
      <w:r w:rsidRPr="00BF7906">
        <w:rPr>
          <w:lang w:val="el-GR"/>
        </w:rPr>
        <w:t xml:space="preserve">2 </w:t>
      </w:r>
      <w:r w:rsidR="001F5267">
        <w:rPr>
          <w:lang w:val="el-GR"/>
        </w:rPr>
        <w:t>ή από</w:t>
      </w:r>
      <w:r w:rsidR="00CC5A67">
        <w:rPr>
          <w:lang w:val="el-GR"/>
        </w:rPr>
        <w:t xml:space="preserve"> το</w:t>
      </w:r>
      <w:r w:rsidRPr="00BF7906">
        <w:rPr>
          <w:lang w:val="el-GR"/>
        </w:rPr>
        <w:t xml:space="preserve"> </w:t>
      </w:r>
      <w:r>
        <w:t>LNK</w:t>
      </w:r>
      <w:r w:rsidRPr="00BF7906">
        <w:rPr>
          <w:lang w:val="el-GR"/>
        </w:rPr>
        <w:t xml:space="preserve">1. Επομένως, τα λαμβάνει </w:t>
      </w:r>
    </w:p>
    <w:p w14:paraId="4C60CE33" w14:textId="42734F5F" w:rsidR="00AF3061" w:rsidRPr="00BF7906" w:rsidRDefault="00F83347" w:rsidP="00E42627">
      <w:pPr>
        <w:rPr>
          <w:highlight w:val="yellow"/>
          <w:lang w:val="el-GR"/>
        </w:rPr>
      </w:pPr>
      <w:r w:rsidRPr="002F2D5C">
        <w:rPr>
          <w:lang w:val="el-GR"/>
        </w:rPr>
        <w:lastRenderedPageBreak/>
        <w:br/>
      </w:r>
      <w:r w:rsidR="00BF7906" w:rsidRPr="00BF7906">
        <w:rPr>
          <w:lang w:val="el-GR"/>
        </w:rPr>
        <w:t xml:space="preserve">ο </w:t>
      </w:r>
      <w:r w:rsidR="00BF7906">
        <w:t>B</w:t>
      </w:r>
      <w:r w:rsidR="00BF7906" w:rsidRPr="00BF7906">
        <w:rPr>
          <w:lang w:val="el-GR"/>
        </w:rPr>
        <w:t xml:space="preserve">2 και θεωρεί πλέον πως το </w:t>
      </w:r>
      <w:r w:rsidR="00BF7906">
        <w:t>PC</w:t>
      </w:r>
      <w:r w:rsidR="0061173C" w:rsidRPr="00F57B32">
        <w:rPr>
          <w:lang w:val="el-GR"/>
        </w:rPr>
        <w:t>3</w:t>
      </w:r>
      <w:r w:rsidR="00BF7906" w:rsidRPr="00BF7906">
        <w:rPr>
          <w:lang w:val="el-GR"/>
        </w:rPr>
        <w:t xml:space="preserve"> είναι στο </w:t>
      </w:r>
      <w:r w:rsidR="00BF7906">
        <w:t>em</w:t>
      </w:r>
      <w:r w:rsidR="00BF7906" w:rsidRPr="00BF7906">
        <w:rPr>
          <w:lang w:val="el-GR"/>
        </w:rPr>
        <w:t>1</w:t>
      </w:r>
      <w:r w:rsidR="009F26BE">
        <w:rPr>
          <w:lang w:val="el-GR"/>
        </w:rPr>
        <w:t>(</w:t>
      </w:r>
      <w:r w:rsidR="009F26BE">
        <w:t>LNK</w:t>
      </w:r>
      <w:r w:rsidR="009F26BE" w:rsidRPr="009F26BE">
        <w:rPr>
          <w:lang w:val="el-GR"/>
        </w:rPr>
        <w:t>1</w:t>
      </w:r>
      <w:r w:rsidR="009F26BE">
        <w:rPr>
          <w:lang w:val="el-GR"/>
        </w:rPr>
        <w:t>)</w:t>
      </w:r>
      <w:r w:rsidR="00BF7906" w:rsidRPr="00BF7906">
        <w:rPr>
          <w:lang w:val="el-GR"/>
        </w:rPr>
        <w:t xml:space="preserve"> ή στο </w:t>
      </w:r>
      <w:r w:rsidR="00BF7906">
        <w:t>em</w:t>
      </w:r>
      <w:r w:rsidR="00BF7906" w:rsidRPr="00BF7906">
        <w:rPr>
          <w:lang w:val="el-GR"/>
        </w:rPr>
        <w:t>2</w:t>
      </w:r>
      <w:r w:rsidR="009F26BE">
        <w:rPr>
          <w:lang w:val="el-GR"/>
        </w:rPr>
        <w:t>(LNK2)</w:t>
      </w:r>
      <w:r w:rsidR="00BF7906" w:rsidRPr="00BF7906">
        <w:rPr>
          <w:lang w:val="el-GR"/>
        </w:rPr>
        <w:t xml:space="preserve">, ανάλογα με το αν έλαβε τελευταίο πακέτο από το </w:t>
      </w:r>
      <w:r w:rsidR="00BF7906">
        <w:t>LNK</w:t>
      </w:r>
      <w:r w:rsidR="00BF7906" w:rsidRPr="00BF7906">
        <w:rPr>
          <w:lang w:val="el-GR"/>
        </w:rPr>
        <w:t xml:space="preserve">1 ή το </w:t>
      </w:r>
      <w:r w:rsidR="00BF7906">
        <w:t>LNK</w:t>
      </w:r>
      <w:r w:rsidR="00BF7906" w:rsidRPr="00BF7906">
        <w:rPr>
          <w:lang w:val="el-GR"/>
        </w:rPr>
        <w:t xml:space="preserve">2. Άρα, όταν έρθει η απάντηση από το </w:t>
      </w:r>
      <w:r w:rsidR="00BF7906">
        <w:t>PC</w:t>
      </w:r>
      <w:r w:rsidR="00BF7906" w:rsidRPr="00BF7906">
        <w:rPr>
          <w:lang w:val="el-GR"/>
        </w:rPr>
        <w:t xml:space="preserve">1, θα εγκλωβιστεί αενάως μεταξύ των </w:t>
      </w:r>
      <w:r w:rsidR="00BF7906">
        <w:t>B</w:t>
      </w:r>
      <w:r w:rsidR="00BF7906" w:rsidRPr="00BF7906">
        <w:rPr>
          <w:lang w:val="el-GR"/>
        </w:rPr>
        <w:t xml:space="preserve">1, </w:t>
      </w:r>
      <w:r w:rsidR="00BF7906">
        <w:t>B</w:t>
      </w:r>
      <w:r w:rsidR="00BF7906" w:rsidRPr="00BF7906">
        <w:rPr>
          <w:lang w:val="el-GR"/>
        </w:rPr>
        <w:t xml:space="preserve">2 αφού το </w:t>
      </w:r>
      <w:r w:rsidR="00BF7906">
        <w:t>PC</w:t>
      </w:r>
      <w:r w:rsidR="00BF7906" w:rsidRPr="00BF7906">
        <w:rPr>
          <w:lang w:val="el-GR"/>
        </w:rPr>
        <w:t xml:space="preserve">3 θα φαίνεται να είναι είτε στο </w:t>
      </w:r>
      <w:r w:rsidR="00BF7906">
        <w:t>LNK</w:t>
      </w:r>
      <w:r w:rsidR="00BF7906" w:rsidRPr="00BF7906">
        <w:rPr>
          <w:lang w:val="el-GR"/>
        </w:rPr>
        <w:t xml:space="preserve">1 είτε στο </w:t>
      </w:r>
      <w:r w:rsidR="00BF7906">
        <w:t>LNK</w:t>
      </w:r>
      <w:r w:rsidR="00BF7906" w:rsidRPr="00BF7906">
        <w:rPr>
          <w:lang w:val="el-GR"/>
        </w:rPr>
        <w:t>2.</w:t>
      </w:r>
    </w:p>
    <w:p w14:paraId="2386C3D1" w14:textId="617F84E4" w:rsidR="00E42627" w:rsidRPr="00687FF3" w:rsidRDefault="00E42627" w:rsidP="00E42627">
      <w:pPr>
        <w:pStyle w:val="3"/>
      </w:pPr>
      <w:r w:rsidRPr="00687FF3">
        <w:t>3.12</w:t>
      </w:r>
    </w:p>
    <w:p w14:paraId="4E9FA52C" w14:textId="08228643" w:rsidR="008D6C5A" w:rsidRDefault="00AF3220" w:rsidP="00E42627">
      <w:r w:rsidRPr="008D6C5A">
        <w:rPr>
          <w:b/>
          <w:bCs/>
        </w:rPr>
        <w:t>ARP request:</w:t>
      </w:r>
      <w:r>
        <w:t xml:space="preserve"> who has 192.168.1.1 </w:t>
      </w:r>
      <w:r w:rsidR="00DF1ACA">
        <w:t>?</w:t>
      </w:r>
    </w:p>
    <w:p w14:paraId="572AB206" w14:textId="4D7E97B1" w:rsidR="00E42627" w:rsidRPr="00687FF3" w:rsidRDefault="00AF3220" w:rsidP="00E42627">
      <w:r w:rsidRPr="008D6C5A">
        <w:rPr>
          <w:b/>
          <w:bCs/>
        </w:rPr>
        <w:t>ARP reply:</w:t>
      </w:r>
      <w:r>
        <w:t xml:space="preserve"> 192.168.1.1 is at</w:t>
      </w:r>
      <w:r w:rsidR="00DE7D8C">
        <w:t xml:space="preserve"> 08:00:27:3b:25:25</w:t>
      </w:r>
    </w:p>
    <w:p w14:paraId="27311E15" w14:textId="724315B0" w:rsidR="00E42627" w:rsidRPr="00402333" w:rsidRDefault="00E42627" w:rsidP="00E42627">
      <w:pPr>
        <w:pStyle w:val="3"/>
        <w:rPr>
          <w:lang w:val="el-GR"/>
        </w:rPr>
      </w:pPr>
      <w:r w:rsidRPr="00402333">
        <w:rPr>
          <w:lang w:val="el-GR"/>
        </w:rPr>
        <w:t>3.13</w:t>
      </w:r>
    </w:p>
    <w:p w14:paraId="40BACE1D" w14:textId="0DD6F7BC" w:rsidR="00E42627" w:rsidRPr="00402333" w:rsidRDefault="00A72771" w:rsidP="00E42627">
      <w:pPr>
        <w:rPr>
          <w:lang w:val="el-GR"/>
        </w:rPr>
      </w:pPr>
      <w:r>
        <w:rPr>
          <w:lang w:val="el-GR"/>
        </w:rPr>
        <w:t>MAC</w:t>
      </w:r>
      <w:r w:rsidRPr="00A72771">
        <w:rPr>
          <w:vertAlign w:val="subscript"/>
        </w:rPr>
        <w:t>PC</w:t>
      </w:r>
      <w:r w:rsidRPr="00402333">
        <w:rPr>
          <w:vertAlign w:val="subscript"/>
          <w:lang w:val="el-GR"/>
        </w:rPr>
        <w:t>3</w:t>
      </w:r>
      <w:r w:rsidRPr="00402333">
        <w:rPr>
          <w:lang w:val="el-GR"/>
        </w:rPr>
        <w:t xml:space="preserve"> --&gt; 08:00:27:</w:t>
      </w:r>
      <w:r>
        <w:t>c</w:t>
      </w:r>
      <w:r w:rsidRPr="00402333">
        <w:rPr>
          <w:lang w:val="el-GR"/>
        </w:rPr>
        <w:t>6:</w:t>
      </w:r>
      <w:r>
        <w:t>ca</w:t>
      </w:r>
      <w:r w:rsidRPr="00402333">
        <w:rPr>
          <w:lang w:val="el-GR"/>
        </w:rPr>
        <w:t>:</w:t>
      </w:r>
      <w:r>
        <w:t>a</w:t>
      </w:r>
      <w:r w:rsidRPr="00402333">
        <w:rPr>
          <w:lang w:val="el-GR"/>
        </w:rPr>
        <w:t>4</w:t>
      </w:r>
    </w:p>
    <w:p w14:paraId="3700A885" w14:textId="413679AC" w:rsidR="00E42627" w:rsidRPr="00402333" w:rsidRDefault="00E42627" w:rsidP="00E42627">
      <w:pPr>
        <w:pStyle w:val="3"/>
        <w:rPr>
          <w:lang w:val="el-GR"/>
        </w:rPr>
      </w:pPr>
      <w:r w:rsidRPr="00402333">
        <w:rPr>
          <w:lang w:val="el-GR"/>
        </w:rPr>
        <w:t>3.14</w:t>
      </w:r>
    </w:p>
    <w:p w14:paraId="6C34C04B" w14:textId="3F0CD94C" w:rsidR="00E42627" w:rsidRPr="008D6C5A" w:rsidRDefault="008D6C5A" w:rsidP="00E42627">
      <w:pPr>
        <w:rPr>
          <w:lang w:val="el-GR"/>
        </w:rPr>
      </w:pPr>
      <w:r w:rsidRPr="008D6C5A">
        <w:rPr>
          <w:lang w:val="el-GR"/>
        </w:rPr>
        <w:t xml:space="preserve">Λόγω του βρόχου που έχει δημιουργηθεί μεταξύ των </w:t>
      </w:r>
      <w:r>
        <w:t>B</w:t>
      </w:r>
      <w:r w:rsidRPr="008D6C5A">
        <w:rPr>
          <w:lang w:val="el-GR"/>
        </w:rPr>
        <w:t xml:space="preserve">1, </w:t>
      </w:r>
      <w:r>
        <w:t>B</w:t>
      </w:r>
      <w:r w:rsidRPr="008D6C5A">
        <w:rPr>
          <w:lang w:val="el-GR"/>
        </w:rPr>
        <w:t xml:space="preserve">2, το </w:t>
      </w:r>
      <w:r>
        <w:t>ARP</w:t>
      </w:r>
      <w:r w:rsidRPr="008D6C5A">
        <w:rPr>
          <w:lang w:val="el-GR"/>
        </w:rPr>
        <w:t xml:space="preserve"> </w:t>
      </w:r>
      <w:r>
        <w:t>Request</w:t>
      </w:r>
      <w:r w:rsidRPr="008D6C5A">
        <w:rPr>
          <w:lang w:val="el-GR"/>
        </w:rPr>
        <w:t xml:space="preserve">, το οποίο και είναι </w:t>
      </w:r>
      <w:r>
        <w:t>broadcast</w:t>
      </w:r>
      <w:r w:rsidRPr="008D6C5A">
        <w:rPr>
          <w:lang w:val="el-GR"/>
        </w:rPr>
        <w:t xml:space="preserve">, προωθείται συνέχεια εκτός του βρόχου, οπότε και λαμβάνεται από το </w:t>
      </w:r>
      <w:r>
        <w:t>PC</w:t>
      </w:r>
      <w:r w:rsidRPr="008D6C5A">
        <w:rPr>
          <w:lang w:val="el-GR"/>
        </w:rPr>
        <w:t>2.</w:t>
      </w:r>
      <w:r w:rsidR="00AE1C8A">
        <w:rPr>
          <w:lang w:val="el-GR"/>
        </w:rPr>
        <w:t xml:space="preserve"> Άρα εντοπίζεται σε αμφότερες τις καταγραφές</w:t>
      </w:r>
    </w:p>
    <w:p w14:paraId="65070DD1" w14:textId="5CF2EFCC" w:rsidR="00E42627" w:rsidRPr="00402333" w:rsidRDefault="00E42627" w:rsidP="00E42627">
      <w:pPr>
        <w:pStyle w:val="3"/>
        <w:rPr>
          <w:lang w:val="el-GR"/>
        </w:rPr>
      </w:pPr>
      <w:r w:rsidRPr="00402333">
        <w:rPr>
          <w:lang w:val="el-GR"/>
        </w:rPr>
        <w:t>3.15</w:t>
      </w:r>
    </w:p>
    <w:p w14:paraId="123A9FC1" w14:textId="4F88E3DF" w:rsidR="00E42627" w:rsidRPr="00BA2CC9" w:rsidRDefault="008D6C5A" w:rsidP="00F7285F">
      <w:pPr>
        <w:rPr>
          <w:lang w:val="el-GR"/>
        </w:rPr>
      </w:pPr>
      <w:r w:rsidRPr="008D6C5A">
        <w:rPr>
          <w:lang w:val="el-GR"/>
        </w:rPr>
        <w:t xml:space="preserve">Διότι πλέον η </w:t>
      </w:r>
      <w:r>
        <w:t>MAC</w:t>
      </w:r>
      <w:r w:rsidRPr="008D6C5A">
        <w:rPr>
          <w:lang w:val="el-GR"/>
        </w:rPr>
        <w:t xml:space="preserve"> του </w:t>
      </w:r>
      <w:r>
        <w:t>PC</w:t>
      </w:r>
      <w:r w:rsidRPr="008D6C5A">
        <w:rPr>
          <w:lang w:val="el-GR"/>
        </w:rPr>
        <w:t xml:space="preserve">3 είναι είτε στην </w:t>
      </w:r>
      <w:r>
        <w:t>em</w:t>
      </w:r>
      <w:r w:rsidRPr="008D6C5A">
        <w:rPr>
          <w:lang w:val="el-GR"/>
        </w:rPr>
        <w:t>1/</w:t>
      </w:r>
      <w:r>
        <w:t>em</w:t>
      </w:r>
      <w:r w:rsidRPr="008D6C5A">
        <w:rPr>
          <w:lang w:val="el-GR"/>
        </w:rPr>
        <w:t>2 (</w:t>
      </w:r>
      <w:r>
        <w:t>LNK</w:t>
      </w:r>
      <w:r w:rsidRPr="008D6C5A">
        <w:rPr>
          <w:lang w:val="el-GR"/>
        </w:rPr>
        <w:t>1/</w:t>
      </w:r>
      <w:r>
        <w:t>LNK</w:t>
      </w:r>
      <w:r w:rsidRPr="008D6C5A">
        <w:rPr>
          <w:lang w:val="el-GR"/>
        </w:rPr>
        <w:t xml:space="preserve">2) για το </w:t>
      </w:r>
      <w:r>
        <w:t>B</w:t>
      </w:r>
      <w:r w:rsidRPr="008D6C5A">
        <w:rPr>
          <w:lang w:val="el-GR"/>
        </w:rPr>
        <w:t xml:space="preserve">1, είτε στην </w:t>
      </w:r>
      <w:r>
        <w:t>em</w:t>
      </w:r>
      <w:r w:rsidR="00BA2CC9">
        <w:rPr>
          <w:lang w:val="el-GR"/>
        </w:rPr>
        <w:t>1</w:t>
      </w:r>
      <w:r w:rsidRPr="008D6C5A">
        <w:rPr>
          <w:lang w:val="el-GR"/>
        </w:rPr>
        <w:t>/</w:t>
      </w:r>
      <w:r>
        <w:t>em</w:t>
      </w:r>
      <w:r w:rsidRPr="008D6C5A">
        <w:rPr>
          <w:lang w:val="el-GR"/>
        </w:rPr>
        <w:t>2 (</w:t>
      </w:r>
      <w:r>
        <w:t>LNK</w:t>
      </w:r>
      <w:r w:rsidRPr="008D6C5A">
        <w:rPr>
          <w:lang w:val="el-GR"/>
        </w:rPr>
        <w:t>1/</w:t>
      </w:r>
      <w:r>
        <w:t>LNK</w:t>
      </w:r>
      <w:r w:rsidRPr="008D6C5A">
        <w:rPr>
          <w:lang w:val="el-GR"/>
        </w:rPr>
        <w:t xml:space="preserve">2) για το </w:t>
      </w:r>
      <w:r>
        <w:t>B</w:t>
      </w:r>
      <w:r w:rsidRPr="008D6C5A">
        <w:rPr>
          <w:lang w:val="el-GR"/>
        </w:rPr>
        <w:t xml:space="preserve">2, άρα δε φεύγει ποτέ εκτός βρόχου. </w:t>
      </w:r>
      <w:r w:rsidRPr="00BA2CC9">
        <w:rPr>
          <w:lang w:val="el-GR"/>
        </w:rPr>
        <w:t xml:space="preserve">Φεύγουν μόνο τα πακέτα που είναι για </w:t>
      </w:r>
      <w:r>
        <w:t>broadcast</w:t>
      </w:r>
      <w:r w:rsidRPr="00BA2CC9">
        <w:rPr>
          <w:lang w:val="el-GR"/>
        </w:rPr>
        <w:t>.</w:t>
      </w:r>
    </w:p>
    <w:p w14:paraId="4C270724" w14:textId="77777777" w:rsidR="00402333" w:rsidRDefault="00402333" w:rsidP="00F7285F">
      <w:pPr>
        <w:pStyle w:val="1"/>
        <w:rPr>
          <w:lang w:val="el-GR"/>
        </w:rPr>
      </w:pPr>
    </w:p>
    <w:p w14:paraId="42F60A94" w14:textId="618BD2E8" w:rsidR="00F7285F" w:rsidRPr="00AF3061" w:rsidRDefault="00F7285F" w:rsidP="00F7285F">
      <w:pPr>
        <w:pStyle w:val="1"/>
        <w:rPr>
          <w:lang w:val="el-GR"/>
        </w:rPr>
      </w:pPr>
      <w:r w:rsidRPr="0095134F">
        <w:rPr>
          <w:lang w:val="el-GR"/>
        </w:rPr>
        <w:t>Άσκηση</w:t>
      </w:r>
      <w:r w:rsidRPr="00402333">
        <w:rPr>
          <w:lang w:val="el-GR"/>
        </w:rPr>
        <w:t xml:space="preserve"> 4 :</w:t>
      </w:r>
      <w:r w:rsidR="00AF3061">
        <w:rPr>
          <w:lang w:val="el-GR"/>
        </w:rPr>
        <w:t xml:space="preserve"> Συνάθροιση ζεύξεων</w:t>
      </w:r>
    </w:p>
    <w:p w14:paraId="3E725364" w14:textId="4367D58E" w:rsidR="00F7285F" w:rsidRPr="00402333" w:rsidRDefault="00D61F25" w:rsidP="00D61F25">
      <w:pPr>
        <w:pStyle w:val="3"/>
      </w:pPr>
      <w:r w:rsidRPr="00402333">
        <w:t>4.1</w:t>
      </w:r>
    </w:p>
    <w:p w14:paraId="4BE19F58" w14:textId="77777777" w:rsidR="00402333" w:rsidRPr="00452151" w:rsidRDefault="00402333" w:rsidP="00D61F25">
      <w:pPr>
        <w:rPr>
          <w:b/>
          <w:bCs/>
        </w:rPr>
      </w:pPr>
      <w:r w:rsidRPr="00452151">
        <w:rPr>
          <w:b/>
          <w:bCs/>
        </w:rPr>
        <w:t xml:space="preserve">ifconfig bridgeX destroy </w:t>
      </w:r>
    </w:p>
    <w:p w14:paraId="11BDE2AB" w14:textId="77777777" w:rsidR="00402333" w:rsidRPr="00452151" w:rsidRDefault="00402333" w:rsidP="00D61F25">
      <w:pPr>
        <w:rPr>
          <w:b/>
          <w:bCs/>
        </w:rPr>
      </w:pPr>
      <w:r w:rsidRPr="00452151">
        <w:rPr>
          <w:b/>
          <w:bCs/>
        </w:rPr>
        <w:t xml:space="preserve">ifconfig emX down </w:t>
      </w:r>
    </w:p>
    <w:p w14:paraId="67B39153" w14:textId="03F86493" w:rsidR="00402333" w:rsidRPr="00452151" w:rsidRDefault="00402333" w:rsidP="00D61F25">
      <w:pPr>
        <w:rPr>
          <w:b/>
          <w:bCs/>
        </w:rPr>
      </w:pPr>
      <w:r w:rsidRPr="00452151">
        <w:rPr>
          <w:b/>
          <w:bCs/>
        </w:rPr>
        <w:t>ifconfig bridgeX create</w:t>
      </w:r>
    </w:p>
    <w:p w14:paraId="4D7DE9A8" w14:textId="5546EB56" w:rsidR="00402333" w:rsidRPr="00402333" w:rsidRDefault="00402333" w:rsidP="00D61F25">
      <w:r>
        <w:t>X = {1,2,3}</w:t>
      </w:r>
    </w:p>
    <w:p w14:paraId="045EE1BC" w14:textId="0E568940" w:rsidR="00D61F25" w:rsidRPr="00402333" w:rsidRDefault="00D61F25" w:rsidP="00D61F25">
      <w:pPr>
        <w:pStyle w:val="3"/>
      </w:pPr>
      <w:r w:rsidRPr="00402333">
        <w:t>4.2</w:t>
      </w:r>
    </w:p>
    <w:p w14:paraId="652AD52E" w14:textId="77777777" w:rsidR="00402333" w:rsidRPr="00402333" w:rsidRDefault="00402333" w:rsidP="00D61F25">
      <w:pPr>
        <w:rPr>
          <w:b/>
          <w:bCs/>
        </w:rPr>
      </w:pPr>
      <w:r w:rsidRPr="00402333">
        <w:rPr>
          <w:b/>
          <w:bCs/>
        </w:rPr>
        <w:t>ifconfig emX up</w:t>
      </w:r>
    </w:p>
    <w:p w14:paraId="74C5E11D" w14:textId="604C2B6D" w:rsidR="00D61F25" w:rsidRPr="00402333" w:rsidRDefault="00402333" w:rsidP="00D61F25">
      <w:pPr>
        <w:rPr>
          <w:b/>
          <w:bCs/>
        </w:rPr>
      </w:pPr>
      <w:r w:rsidRPr="00402333">
        <w:rPr>
          <w:b/>
          <w:bCs/>
        </w:rPr>
        <w:t>ifconfig lagg create</w:t>
      </w:r>
    </w:p>
    <w:p w14:paraId="205C4154" w14:textId="4834212E" w:rsidR="00D61F25" w:rsidRPr="00402333" w:rsidRDefault="00D61F25" w:rsidP="00D61F25">
      <w:pPr>
        <w:pStyle w:val="3"/>
      </w:pPr>
      <w:r w:rsidRPr="00402333">
        <w:t>4.3</w:t>
      </w:r>
    </w:p>
    <w:p w14:paraId="285A0CE9" w14:textId="6855AD58" w:rsidR="00D61F25" w:rsidRPr="00452151" w:rsidRDefault="00452151" w:rsidP="00D61F25">
      <w:pPr>
        <w:rPr>
          <w:b/>
          <w:bCs/>
        </w:rPr>
      </w:pPr>
      <w:r w:rsidRPr="00452151">
        <w:rPr>
          <w:b/>
          <w:bCs/>
        </w:rPr>
        <w:t>ifconfig lagg0 up laggport em1 laggport em2</w:t>
      </w:r>
    </w:p>
    <w:p w14:paraId="299C5B1D" w14:textId="39BE36FD" w:rsidR="00D61F25" w:rsidRPr="00402333" w:rsidRDefault="00D61F25" w:rsidP="00D61F25">
      <w:pPr>
        <w:pStyle w:val="3"/>
      </w:pPr>
      <w:r w:rsidRPr="00402333">
        <w:t>4.4</w:t>
      </w:r>
    </w:p>
    <w:p w14:paraId="2CAE8E6C" w14:textId="0A018395" w:rsidR="00D61F25" w:rsidRPr="00402333" w:rsidRDefault="00452151" w:rsidP="00D61F25">
      <w:r>
        <w:t>Ίδιες εντολές με 4.2, 4.3</w:t>
      </w:r>
    </w:p>
    <w:p w14:paraId="103F1CE7" w14:textId="57A109F3" w:rsidR="00D61F25" w:rsidRPr="00402333" w:rsidRDefault="00D61F25" w:rsidP="00D61F25">
      <w:pPr>
        <w:pStyle w:val="3"/>
      </w:pPr>
      <w:r w:rsidRPr="00402333">
        <w:lastRenderedPageBreak/>
        <w:t>4.5</w:t>
      </w:r>
    </w:p>
    <w:p w14:paraId="29A48FC6" w14:textId="0164D5BE" w:rsidR="00D61F25" w:rsidRPr="004507E2" w:rsidRDefault="000E724B" w:rsidP="00D61F25">
      <w:r w:rsidRPr="000E724B">
        <w:rPr>
          <w:b/>
          <w:bCs/>
        </w:rPr>
        <w:t>ifconfig bridge0 addm em0 addm lagg0 up</w:t>
      </w:r>
      <w:r w:rsidR="004507E2">
        <w:rPr>
          <w:b/>
          <w:bCs/>
        </w:rPr>
        <w:t xml:space="preserve"> </w:t>
      </w:r>
      <w:r w:rsidR="004507E2" w:rsidRPr="004507E2">
        <w:rPr>
          <w:i/>
          <w:iCs/>
        </w:rPr>
        <w:t>(</w:t>
      </w:r>
      <w:r w:rsidR="004507E2" w:rsidRPr="004507E2">
        <w:rPr>
          <w:i/>
          <w:iCs/>
          <w:lang w:val="el-GR"/>
        </w:rPr>
        <w:t>στο</w:t>
      </w:r>
      <w:r w:rsidR="004507E2" w:rsidRPr="004507E2">
        <w:rPr>
          <w:i/>
          <w:iCs/>
        </w:rPr>
        <w:t xml:space="preserve"> </w:t>
      </w:r>
      <w:r w:rsidR="004507E2" w:rsidRPr="004507E2">
        <w:rPr>
          <w:i/>
          <w:iCs/>
          <w:lang w:val="el-GR"/>
        </w:rPr>
        <w:t>Β</w:t>
      </w:r>
      <w:r w:rsidR="004507E2" w:rsidRPr="004507E2">
        <w:rPr>
          <w:i/>
          <w:iCs/>
        </w:rPr>
        <w:t>1)</w:t>
      </w:r>
    </w:p>
    <w:p w14:paraId="3879A3A7" w14:textId="07EB0EA0" w:rsidR="00D61F25" w:rsidRPr="00402333" w:rsidRDefault="00D61F25" w:rsidP="00D61F25">
      <w:pPr>
        <w:pStyle w:val="3"/>
      </w:pPr>
      <w:r w:rsidRPr="00402333">
        <w:t>4.6</w:t>
      </w:r>
    </w:p>
    <w:p w14:paraId="2910DB87" w14:textId="33D88783" w:rsidR="00D61F25" w:rsidRPr="004507E2" w:rsidRDefault="000E724B" w:rsidP="00D61F25">
      <w:pPr>
        <w:rPr>
          <w:b/>
          <w:bCs/>
        </w:rPr>
      </w:pPr>
      <w:r w:rsidRPr="000E724B">
        <w:rPr>
          <w:b/>
          <w:bCs/>
        </w:rPr>
        <w:t>ifconfig bridge1 addm em</w:t>
      </w:r>
      <w:r>
        <w:rPr>
          <w:b/>
          <w:bCs/>
        </w:rPr>
        <w:t>0</w:t>
      </w:r>
      <w:r w:rsidRPr="000E724B">
        <w:rPr>
          <w:b/>
          <w:bCs/>
        </w:rPr>
        <w:t xml:space="preserve"> addm lagg0 up</w:t>
      </w:r>
      <w:r w:rsidR="004507E2" w:rsidRPr="004507E2">
        <w:rPr>
          <w:b/>
          <w:bCs/>
        </w:rPr>
        <w:t xml:space="preserve"> </w:t>
      </w:r>
      <w:r w:rsidR="004507E2" w:rsidRPr="004507E2">
        <w:rPr>
          <w:i/>
          <w:iCs/>
        </w:rPr>
        <w:t>(</w:t>
      </w:r>
      <w:r w:rsidR="004507E2" w:rsidRPr="004507E2">
        <w:rPr>
          <w:i/>
          <w:iCs/>
          <w:lang w:val="el-GR"/>
        </w:rPr>
        <w:t>στο</w:t>
      </w:r>
      <w:r w:rsidR="004507E2" w:rsidRPr="004507E2">
        <w:rPr>
          <w:i/>
          <w:iCs/>
        </w:rPr>
        <w:t xml:space="preserve"> </w:t>
      </w:r>
      <w:r w:rsidR="004507E2" w:rsidRPr="004507E2">
        <w:rPr>
          <w:i/>
          <w:iCs/>
          <w:lang w:val="el-GR"/>
        </w:rPr>
        <w:t>Β</w:t>
      </w:r>
      <w:r w:rsidR="004507E2" w:rsidRPr="00FA0D2E">
        <w:rPr>
          <w:i/>
          <w:iCs/>
        </w:rPr>
        <w:t>2</w:t>
      </w:r>
      <w:r w:rsidR="004507E2" w:rsidRPr="004507E2">
        <w:rPr>
          <w:i/>
          <w:iCs/>
        </w:rPr>
        <w:t>)</w:t>
      </w:r>
    </w:p>
    <w:p w14:paraId="1DD787CC" w14:textId="1D6A67E9" w:rsidR="00D61F25" w:rsidRPr="003D738C" w:rsidRDefault="00D61F25" w:rsidP="00D61F25">
      <w:pPr>
        <w:pStyle w:val="3"/>
        <w:rPr>
          <w:lang w:val="el-GR"/>
        </w:rPr>
      </w:pPr>
      <w:r w:rsidRPr="003D738C">
        <w:rPr>
          <w:lang w:val="el-GR"/>
        </w:rPr>
        <w:t>4.7</w:t>
      </w:r>
    </w:p>
    <w:p w14:paraId="6F72BC2F" w14:textId="61E88A9F" w:rsidR="00D61F25" w:rsidRPr="00FA0D2E" w:rsidRDefault="00FA0D2E" w:rsidP="00D61F25">
      <w:pPr>
        <w:rPr>
          <w:lang w:val="el-GR"/>
        </w:rPr>
      </w:pPr>
      <w:r w:rsidRPr="00FA0D2E">
        <w:rPr>
          <w:lang w:val="el-GR"/>
        </w:rPr>
        <w:t xml:space="preserve">Κάνοντας </w:t>
      </w:r>
      <w:r>
        <w:t>ping</w:t>
      </w:r>
      <w:r w:rsidRPr="00FA0D2E">
        <w:rPr>
          <w:lang w:val="el-GR"/>
        </w:rPr>
        <w:t xml:space="preserve"> από το </w:t>
      </w:r>
      <w:r>
        <w:t>PC</w:t>
      </w:r>
      <w:r w:rsidRPr="00FA0D2E">
        <w:rPr>
          <w:lang w:val="el-GR"/>
        </w:rPr>
        <w:t xml:space="preserve">2 στο </w:t>
      </w:r>
      <w:r>
        <w:t>PC</w:t>
      </w:r>
      <w:r w:rsidRPr="00FA0D2E">
        <w:rPr>
          <w:lang w:val="el-GR"/>
        </w:rPr>
        <w:t xml:space="preserve">3, βλέπουμε στην καταγραφή του </w:t>
      </w:r>
      <w:r>
        <w:t>PC</w:t>
      </w:r>
      <w:r w:rsidRPr="00FA0D2E">
        <w:rPr>
          <w:lang w:val="el-GR"/>
        </w:rPr>
        <w:t xml:space="preserve">1 το </w:t>
      </w:r>
      <w:r>
        <w:t>ARP</w:t>
      </w:r>
      <w:r w:rsidRPr="00FA0D2E">
        <w:rPr>
          <w:lang w:val="el-GR"/>
        </w:rPr>
        <w:t xml:space="preserve"> </w:t>
      </w:r>
      <w:r>
        <w:t>Request</w:t>
      </w:r>
      <w:r w:rsidRPr="00FA0D2E">
        <w:rPr>
          <w:lang w:val="el-GR"/>
        </w:rPr>
        <w:t xml:space="preserve"> στο οποίο το </w:t>
      </w:r>
      <w:r>
        <w:t>PC</w:t>
      </w:r>
      <w:r w:rsidRPr="00FA0D2E">
        <w:rPr>
          <w:lang w:val="el-GR"/>
        </w:rPr>
        <w:t xml:space="preserve">3 ρωτάει για την </w:t>
      </w:r>
      <w:r>
        <w:t>MAC</w:t>
      </w:r>
      <w:r w:rsidRPr="00FA0D2E">
        <w:rPr>
          <w:lang w:val="el-GR"/>
        </w:rPr>
        <w:t xml:space="preserve"> του </w:t>
      </w:r>
      <w:r>
        <w:t>PC</w:t>
      </w:r>
      <w:r w:rsidRPr="00FA0D2E">
        <w:rPr>
          <w:lang w:val="el-GR"/>
        </w:rPr>
        <w:t>2</w:t>
      </w:r>
      <w:r>
        <w:rPr>
          <w:lang w:val="el-GR"/>
        </w:rPr>
        <w:t xml:space="preserve">. </w:t>
      </w:r>
      <w:r w:rsidRPr="00FA0D2E">
        <w:rPr>
          <w:lang w:val="el-GR"/>
        </w:rPr>
        <w:t xml:space="preserve">Αυτό που συνέβη είναι πως, δεδομένου ότι είχαμε καθαρίσει όλους τους </w:t>
      </w:r>
      <w:r>
        <w:t>ARP</w:t>
      </w:r>
      <w:r w:rsidRPr="00FA0D2E">
        <w:rPr>
          <w:lang w:val="el-GR"/>
        </w:rPr>
        <w:t xml:space="preserve"> πίνακες, όταν πήγαμε να στείλουμε πακέτα από το </w:t>
      </w:r>
      <w:r>
        <w:t>PC</w:t>
      </w:r>
      <w:r w:rsidRPr="00FA0D2E">
        <w:rPr>
          <w:lang w:val="el-GR"/>
        </w:rPr>
        <w:t xml:space="preserve">2 στο </w:t>
      </w:r>
      <w:r>
        <w:t>PC</w:t>
      </w:r>
      <w:r w:rsidRPr="00FA0D2E">
        <w:rPr>
          <w:lang w:val="el-GR"/>
        </w:rPr>
        <w:t xml:space="preserve">3, δεδομένου ότι ο πρώτος δε γνώριζε τη </w:t>
      </w:r>
      <w:r>
        <w:t>MAC</w:t>
      </w:r>
      <w:r w:rsidRPr="00FA0D2E">
        <w:rPr>
          <w:lang w:val="el-GR"/>
        </w:rPr>
        <w:t xml:space="preserve"> του 2</w:t>
      </w:r>
      <w:r w:rsidR="001C36C8" w:rsidRPr="001C36C8">
        <w:rPr>
          <w:vertAlign w:val="superscript"/>
          <w:lang w:val="el-GR"/>
        </w:rPr>
        <w:t>ου</w:t>
      </w:r>
      <w:r w:rsidR="001C36C8">
        <w:rPr>
          <w:lang w:val="el-GR"/>
        </w:rPr>
        <w:t xml:space="preserve"> </w:t>
      </w:r>
      <w:r w:rsidRPr="00FA0D2E">
        <w:rPr>
          <w:lang w:val="el-GR"/>
        </w:rPr>
        <w:t xml:space="preserve"> έκανε </w:t>
      </w:r>
      <w:r>
        <w:t>broadcast</w:t>
      </w:r>
      <w:r w:rsidRPr="00FA0D2E">
        <w:rPr>
          <w:lang w:val="el-GR"/>
        </w:rPr>
        <w:t xml:space="preserve"> στο </w:t>
      </w:r>
      <w:r>
        <w:t>LAN</w:t>
      </w:r>
      <w:r w:rsidRPr="00FA0D2E">
        <w:rPr>
          <w:lang w:val="el-GR"/>
        </w:rPr>
        <w:t xml:space="preserve">2 ένα </w:t>
      </w:r>
      <w:r>
        <w:t>ARP</w:t>
      </w:r>
      <w:r w:rsidRPr="00FA0D2E">
        <w:rPr>
          <w:lang w:val="el-GR"/>
        </w:rPr>
        <w:t xml:space="preserve"> </w:t>
      </w:r>
      <w:r>
        <w:t>request</w:t>
      </w:r>
      <w:r w:rsidRPr="00FA0D2E">
        <w:rPr>
          <w:lang w:val="el-GR"/>
        </w:rPr>
        <w:t xml:space="preserve"> για να τη μάθει. Από εκεί, το </w:t>
      </w:r>
      <w:r>
        <w:t>B</w:t>
      </w:r>
      <w:r w:rsidRPr="00FA0D2E">
        <w:rPr>
          <w:lang w:val="el-GR"/>
        </w:rPr>
        <w:t xml:space="preserve">2 την έκανε επίσης </w:t>
      </w:r>
      <w:r>
        <w:t>broadcast</w:t>
      </w:r>
      <w:r w:rsidRPr="00FA0D2E">
        <w:rPr>
          <w:lang w:val="el-GR"/>
        </w:rPr>
        <w:t xml:space="preserve"> προς κάθε άλλη θύρα, εν προκειμένω προς το </w:t>
      </w:r>
      <w:r>
        <w:t>lagg</w:t>
      </w:r>
      <w:r w:rsidRPr="00FA0D2E">
        <w:rPr>
          <w:lang w:val="el-GR"/>
        </w:rPr>
        <w:t xml:space="preserve">1, από όπου και το παρέλαβε στο δικό του </w:t>
      </w:r>
      <w:r>
        <w:t>lagg</w:t>
      </w:r>
      <w:r w:rsidRPr="00FA0D2E">
        <w:rPr>
          <w:lang w:val="el-GR"/>
        </w:rPr>
        <w:t xml:space="preserve">0 το </w:t>
      </w:r>
      <w:r>
        <w:t>B</w:t>
      </w:r>
      <w:r w:rsidRPr="00FA0D2E">
        <w:rPr>
          <w:lang w:val="el-GR"/>
        </w:rPr>
        <w:t xml:space="preserve">1. Τέλος, το </w:t>
      </w:r>
      <w:r>
        <w:t>B</w:t>
      </w:r>
      <w:r w:rsidRPr="00FA0D2E">
        <w:rPr>
          <w:lang w:val="el-GR"/>
        </w:rPr>
        <w:t xml:space="preserve">1 το έκανε </w:t>
      </w:r>
      <w:r>
        <w:t>broadcast</w:t>
      </w:r>
      <w:r w:rsidRPr="00FA0D2E">
        <w:rPr>
          <w:lang w:val="el-GR"/>
        </w:rPr>
        <w:t xml:space="preserve"> στο </w:t>
      </w:r>
      <w:r>
        <w:t>LAN</w:t>
      </w:r>
      <w:r w:rsidRPr="00FA0D2E">
        <w:rPr>
          <w:lang w:val="el-GR"/>
        </w:rPr>
        <w:t xml:space="preserve">1, από όπου και παρελήφθη από το </w:t>
      </w:r>
      <w:r>
        <w:t>PC</w:t>
      </w:r>
      <w:r w:rsidRPr="00FA0D2E">
        <w:rPr>
          <w:lang w:val="el-GR"/>
        </w:rPr>
        <w:t>1.</w:t>
      </w:r>
    </w:p>
    <w:p w14:paraId="0E64850C" w14:textId="2C8D2252" w:rsidR="00D61F25" w:rsidRPr="00402333" w:rsidRDefault="00D61F25" w:rsidP="00D61F25">
      <w:pPr>
        <w:pStyle w:val="3"/>
      </w:pPr>
      <w:r w:rsidRPr="00402333">
        <w:t>4.8</w:t>
      </w:r>
    </w:p>
    <w:p w14:paraId="612B9B45" w14:textId="25841AFB" w:rsidR="00D61F25" w:rsidRPr="00F67940" w:rsidRDefault="00F67940" w:rsidP="00D61F25">
      <w:r w:rsidRPr="00F67940">
        <w:rPr>
          <w:b/>
          <w:bCs/>
        </w:rPr>
        <w:t>tcpdump -i em0</w:t>
      </w:r>
      <w:r>
        <w:t xml:space="preserve"> </w:t>
      </w:r>
      <w:r w:rsidRPr="00F67940">
        <w:rPr>
          <w:i/>
          <w:iCs/>
        </w:rPr>
        <w:t>(</w:t>
      </w:r>
      <w:r w:rsidRPr="00F67940">
        <w:rPr>
          <w:i/>
          <w:iCs/>
          <w:lang w:val="el-GR"/>
        </w:rPr>
        <w:t>στο</w:t>
      </w:r>
      <w:r w:rsidRPr="00F67940">
        <w:rPr>
          <w:i/>
          <w:iCs/>
        </w:rPr>
        <w:t xml:space="preserve"> PC1)</w:t>
      </w:r>
    </w:p>
    <w:p w14:paraId="36E9F79D" w14:textId="073790F7" w:rsidR="00D61F25" w:rsidRPr="00402333" w:rsidRDefault="00D61F25" w:rsidP="00D61F25">
      <w:pPr>
        <w:pStyle w:val="3"/>
      </w:pPr>
      <w:r w:rsidRPr="00402333">
        <w:t>4.9</w:t>
      </w:r>
    </w:p>
    <w:p w14:paraId="0EC3B0A7" w14:textId="72E6B460" w:rsidR="00293FF6" w:rsidRDefault="00F67940" w:rsidP="00D61F25">
      <w:r>
        <w:t>Ναι, είναι επιτυχές, στάλθηκαν κανονικά ARP request, reply και ICMP request, reply</w:t>
      </w:r>
      <w:r w:rsidR="00293FF6">
        <w:t>.</w:t>
      </w:r>
    </w:p>
    <w:p w14:paraId="5B267727" w14:textId="7F25CE53" w:rsidR="00293FF6" w:rsidRPr="00402333" w:rsidRDefault="00293FF6" w:rsidP="00D61F25">
      <w:r w:rsidRPr="00293FF6">
        <w:rPr>
          <w:noProof/>
        </w:rPr>
        <w:drawing>
          <wp:inline distT="0" distB="0" distL="0" distR="0" wp14:anchorId="6869430E" wp14:editId="29088C28">
            <wp:extent cx="5656997" cy="1359251"/>
            <wp:effectExtent l="0" t="0" r="0" b="0"/>
            <wp:docPr id="133057239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723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0102" cy="13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B4E0" w14:textId="7913A9AF" w:rsidR="00D61F25" w:rsidRPr="00402333" w:rsidRDefault="00D61F25" w:rsidP="00D61F25">
      <w:pPr>
        <w:pStyle w:val="3"/>
      </w:pPr>
      <w:r w:rsidRPr="00402333">
        <w:t>4.10</w:t>
      </w:r>
    </w:p>
    <w:p w14:paraId="589F36B6" w14:textId="77777777" w:rsidR="000127F4" w:rsidRDefault="00293FF6" w:rsidP="00D61F25">
      <w:pPr>
        <w:rPr>
          <w:lang w:val="el-GR"/>
        </w:rPr>
      </w:pPr>
      <w:r>
        <w:t xml:space="preserve">Εκτελούμε </w:t>
      </w:r>
      <w:r w:rsidRPr="00293FF6">
        <w:t xml:space="preserve">« </w:t>
      </w:r>
      <w:r w:rsidRPr="00293FF6">
        <w:rPr>
          <w:b/>
          <w:bCs/>
        </w:rPr>
        <w:t>tcpdump -i em1</w:t>
      </w:r>
      <w:r w:rsidRPr="00293FF6">
        <w:t xml:space="preserve"> »</w:t>
      </w:r>
      <w:r>
        <w:t xml:space="preserve"> στο B1 και </w:t>
      </w:r>
      <w:r w:rsidRPr="00293FF6">
        <w:t xml:space="preserve">« </w:t>
      </w:r>
      <w:r w:rsidRPr="00293FF6">
        <w:rPr>
          <w:b/>
          <w:bCs/>
        </w:rPr>
        <w:t>tcpdump -i em2</w:t>
      </w:r>
      <w:r w:rsidRPr="00293FF6">
        <w:t xml:space="preserve"> »</w:t>
      </w:r>
      <w:r>
        <w:t xml:space="preserve"> στο Β2. </w:t>
      </w:r>
      <w:r w:rsidRPr="00293FF6">
        <w:rPr>
          <w:lang w:val="el-GR"/>
        </w:rPr>
        <w:t xml:space="preserve">Παρατηρούμε πως τα πακέτα εμφανίζονται στο </w:t>
      </w:r>
      <w:r>
        <w:t>LNK</w:t>
      </w:r>
      <w:r w:rsidRPr="00293FF6">
        <w:rPr>
          <w:lang w:val="el-GR"/>
        </w:rPr>
        <w:t>1 (</w:t>
      </w:r>
      <w:r>
        <w:t>em</w:t>
      </w:r>
      <w:r w:rsidRPr="00293FF6">
        <w:rPr>
          <w:lang w:val="el-GR"/>
        </w:rPr>
        <w:t xml:space="preserve">1 του </w:t>
      </w:r>
      <w:r>
        <w:t>B</w:t>
      </w:r>
      <w:r w:rsidRPr="00293FF6">
        <w:rPr>
          <w:lang w:val="el-GR"/>
        </w:rPr>
        <w:t xml:space="preserve">1, </w:t>
      </w:r>
      <w:r>
        <w:t>em</w:t>
      </w:r>
      <w:r>
        <w:rPr>
          <w:lang w:val="el-GR"/>
        </w:rPr>
        <w:t>1</w:t>
      </w:r>
      <w:r w:rsidRPr="00293FF6">
        <w:rPr>
          <w:lang w:val="el-GR"/>
        </w:rPr>
        <w:t xml:space="preserve"> του </w:t>
      </w:r>
      <w:r>
        <w:t>B</w:t>
      </w:r>
      <w:r w:rsidRPr="00293FF6">
        <w:rPr>
          <w:lang w:val="el-GR"/>
        </w:rPr>
        <w:t xml:space="preserve">2). </w:t>
      </w:r>
    </w:p>
    <w:p w14:paraId="59DED36A" w14:textId="39500D7D" w:rsidR="000127F4" w:rsidRPr="000127F4" w:rsidRDefault="000127F4" w:rsidP="00D61F25">
      <w:pPr>
        <w:rPr>
          <w:u w:val="single"/>
          <w:lang w:val="el-GR"/>
        </w:rPr>
      </w:pPr>
      <w:r w:rsidRPr="000127F4">
        <w:rPr>
          <w:u w:val="single"/>
          <w:lang w:val="el-GR"/>
        </w:rPr>
        <w:t>Εξήγηση</w:t>
      </w:r>
    </w:p>
    <w:p w14:paraId="026AFABE" w14:textId="398B0F16" w:rsidR="00D61F25" w:rsidRDefault="00293FF6" w:rsidP="00D61F25">
      <w:pPr>
        <w:rPr>
          <w:lang w:val="el-GR"/>
        </w:rPr>
      </w:pPr>
      <w:r w:rsidRPr="00293FF6">
        <w:rPr>
          <w:lang w:val="el-GR"/>
        </w:rPr>
        <w:t xml:space="preserve">Το προεπιλεγμένο πρωτόκολλο συνάθροισης είναι το </w:t>
      </w:r>
      <w:r>
        <w:t>failover</w:t>
      </w:r>
      <w:r w:rsidRPr="00293FF6">
        <w:rPr>
          <w:lang w:val="el-GR"/>
        </w:rPr>
        <w:t xml:space="preserve"> και μελετώντας την τεκμηρίωσή του, βλέπουμε πως η κίνηση μεταφέρεται μέσα από το </w:t>
      </w:r>
      <w:r>
        <w:t>master</w:t>
      </w:r>
      <w:r w:rsidRPr="00293FF6">
        <w:rPr>
          <w:lang w:val="el-GR"/>
        </w:rPr>
        <w:t xml:space="preserve"> </w:t>
      </w:r>
      <w:r>
        <w:t>port</w:t>
      </w:r>
      <w:r w:rsidRPr="00293FF6">
        <w:rPr>
          <w:lang w:val="el-GR"/>
        </w:rPr>
        <w:t xml:space="preserve">, το οποίο εν προκειμένω είναι το </w:t>
      </w:r>
      <w:r>
        <w:t>em</w:t>
      </w:r>
      <w:r w:rsidRPr="00293FF6">
        <w:rPr>
          <w:lang w:val="el-GR"/>
        </w:rPr>
        <w:t xml:space="preserve">1 στο </w:t>
      </w:r>
      <w:r>
        <w:t>B</w:t>
      </w:r>
      <w:r w:rsidRPr="00293FF6">
        <w:rPr>
          <w:lang w:val="el-GR"/>
        </w:rPr>
        <w:t xml:space="preserve">1 και το </w:t>
      </w:r>
      <w:r>
        <w:t>em</w:t>
      </w:r>
      <w:r w:rsidR="001C1619">
        <w:rPr>
          <w:lang w:val="el-GR"/>
        </w:rPr>
        <w:t>1</w:t>
      </w:r>
      <w:r w:rsidRPr="00293FF6">
        <w:rPr>
          <w:lang w:val="el-GR"/>
        </w:rPr>
        <w:t xml:space="preserve"> στο </w:t>
      </w:r>
      <w:r>
        <w:t>B</w:t>
      </w:r>
      <w:r w:rsidRPr="00293FF6">
        <w:rPr>
          <w:lang w:val="el-GR"/>
        </w:rPr>
        <w:t>2, καθώς αυτές ήταν οι πρώτες διεπαφές που προστέθηκαν στις συσκευές συνάθροισης</w:t>
      </w:r>
      <w:r w:rsidR="001C1619">
        <w:rPr>
          <w:lang w:val="el-GR"/>
        </w:rPr>
        <w:t xml:space="preserve"> lagg0</w:t>
      </w:r>
      <w:r w:rsidRPr="00293FF6">
        <w:rPr>
          <w:lang w:val="el-GR"/>
        </w:rPr>
        <w:t xml:space="preserve">. Παρακάτω, βλέπουμε τα </w:t>
      </w:r>
      <w:r>
        <w:t>Master</w:t>
      </w:r>
      <w:r w:rsidRPr="00293FF6">
        <w:rPr>
          <w:lang w:val="el-GR"/>
        </w:rPr>
        <w:t xml:space="preserve"> </w:t>
      </w:r>
      <w:r>
        <w:t>Ports</w:t>
      </w:r>
      <w:r w:rsidRPr="00293FF6">
        <w:rPr>
          <w:lang w:val="el-GR"/>
        </w:rPr>
        <w:t xml:space="preserve"> των </w:t>
      </w:r>
      <w:r>
        <w:t>B</w:t>
      </w:r>
      <w:r w:rsidRPr="00293FF6">
        <w:rPr>
          <w:lang w:val="el-GR"/>
        </w:rPr>
        <w:t xml:space="preserve">1 και </w:t>
      </w:r>
      <w:r>
        <w:t>B</w:t>
      </w:r>
      <w:r w:rsidRPr="00293FF6">
        <w:rPr>
          <w:lang w:val="el-GR"/>
        </w:rPr>
        <w:t>2 για να επαληθεύσουμε τα παραπάνω</w:t>
      </w:r>
      <w:r w:rsidR="000127F4">
        <w:rPr>
          <w:lang w:val="el-GR"/>
        </w:rPr>
        <w:t>.</w:t>
      </w:r>
    </w:p>
    <w:p w14:paraId="3A60B62E" w14:textId="437F8B1C" w:rsidR="000127F4" w:rsidRPr="00293FF6" w:rsidRDefault="000127F4" w:rsidP="00D61F25">
      <w:pPr>
        <w:rPr>
          <w:lang w:val="el-GR"/>
        </w:rPr>
      </w:pPr>
      <w:r w:rsidRPr="000127F4">
        <w:rPr>
          <w:noProof/>
          <w:lang w:val="el-GR"/>
        </w:rPr>
        <w:lastRenderedPageBreak/>
        <w:drawing>
          <wp:inline distT="0" distB="0" distL="0" distR="0" wp14:anchorId="0F0877D5" wp14:editId="6721F2BB">
            <wp:extent cx="6858000" cy="2258695"/>
            <wp:effectExtent l="0" t="0" r="0" b="0"/>
            <wp:docPr id="43591457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145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315A" w14:textId="6E80E15E" w:rsidR="00D61F25" w:rsidRPr="003D738C" w:rsidRDefault="00D61F25" w:rsidP="00D61F25">
      <w:pPr>
        <w:pStyle w:val="3"/>
        <w:rPr>
          <w:lang w:val="el-GR"/>
        </w:rPr>
      </w:pPr>
      <w:r w:rsidRPr="003D738C">
        <w:rPr>
          <w:lang w:val="el-GR"/>
        </w:rPr>
        <w:t>4.11</w:t>
      </w:r>
    </w:p>
    <w:p w14:paraId="79AC5A02" w14:textId="24E2266D" w:rsidR="00D61F25" w:rsidRDefault="000127F4" w:rsidP="00D61F25">
      <w:r w:rsidRPr="000127F4">
        <w:rPr>
          <w:lang w:val="el-GR"/>
        </w:rPr>
        <w:t xml:space="preserve">Πλέον, η κίνηση καταγράφεται στο </w:t>
      </w:r>
      <w:r>
        <w:t>LNK</w:t>
      </w:r>
      <w:r w:rsidRPr="000127F4">
        <w:rPr>
          <w:lang w:val="el-GR"/>
        </w:rPr>
        <w:t xml:space="preserve">2 (στο </w:t>
      </w:r>
      <w:r>
        <w:t>em</w:t>
      </w:r>
      <w:r w:rsidRPr="000127F4">
        <w:rPr>
          <w:lang w:val="el-GR"/>
        </w:rPr>
        <w:t xml:space="preserve">2 του </w:t>
      </w:r>
      <w:r>
        <w:t>B</w:t>
      </w:r>
      <w:r w:rsidRPr="000127F4">
        <w:rPr>
          <w:lang w:val="el-GR"/>
        </w:rPr>
        <w:t xml:space="preserve">2 που έτρεχε πριν), για τον ίδιο λόγο που αναφέραμε παραπάνω, το πρωτόκολλο της συνάθροισης που είναι ορισμένο στο </w:t>
      </w:r>
      <w:r>
        <w:t>failover</w:t>
      </w:r>
      <w:r w:rsidRPr="000127F4">
        <w:rPr>
          <w:lang w:val="el-GR"/>
        </w:rPr>
        <w:t xml:space="preserve">, το οποίο και μας λέει πως όταν συμβεί κάποια βλάβη σε </w:t>
      </w:r>
      <w:r>
        <w:t>master</w:t>
      </w:r>
      <w:r w:rsidRPr="000127F4">
        <w:rPr>
          <w:lang w:val="el-GR"/>
        </w:rPr>
        <w:t xml:space="preserve"> </w:t>
      </w:r>
      <w:r>
        <w:t>port</w:t>
      </w:r>
      <w:r w:rsidRPr="000127F4">
        <w:rPr>
          <w:lang w:val="el-GR"/>
        </w:rPr>
        <w:t xml:space="preserve">, γίνεται </w:t>
      </w:r>
      <w:r>
        <w:t>master</w:t>
      </w:r>
      <w:r w:rsidRPr="000127F4">
        <w:rPr>
          <w:lang w:val="el-GR"/>
        </w:rPr>
        <w:t xml:space="preserve"> </w:t>
      </w:r>
      <w:r>
        <w:t>port</w:t>
      </w:r>
      <w:r w:rsidRPr="000127F4">
        <w:rPr>
          <w:lang w:val="el-GR"/>
        </w:rPr>
        <w:t xml:space="preserve"> η διεπαφή που προστέθηκε αμέσως μετά αυτής που ήταν προηγουμένως </w:t>
      </w:r>
      <w:r>
        <w:t>master</w:t>
      </w:r>
      <w:r w:rsidRPr="000127F4">
        <w:rPr>
          <w:lang w:val="el-GR"/>
        </w:rPr>
        <w:t xml:space="preserve">. </w:t>
      </w:r>
      <w:r>
        <w:t>Βλέπουμε παρακάτω τις καταστάσεις των ports:</w:t>
      </w:r>
    </w:p>
    <w:p w14:paraId="0B7EB34D" w14:textId="793D645F" w:rsidR="000127F4" w:rsidRPr="00402333" w:rsidRDefault="00E14E6D" w:rsidP="00D61F25">
      <w:r w:rsidRPr="00E14E6D">
        <w:rPr>
          <w:noProof/>
        </w:rPr>
        <w:drawing>
          <wp:inline distT="0" distB="0" distL="0" distR="0" wp14:anchorId="43409223" wp14:editId="32540E6B">
            <wp:extent cx="5523824" cy="1822862"/>
            <wp:effectExtent l="0" t="0" r="0" b="0"/>
            <wp:docPr id="185347724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772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6854" cy="182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2210" w14:textId="69EE0C23" w:rsidR="00D61F25" w:rsidRPr="003D738C" w:rsidRDefault="00D61F25" w:rsidP="00D61F25">
      <w:pPr>
        <w:pStyle w:val="3"/>
        <w:rPr>
          <w:lang w:val="el-GR"/>
        </w:rPr>
      </w:pPr>
      <w:r w:rsidRPr="003D738C">
        <w:rPr>
          <w:lang w:val="el-GR"/>
        </w:rPr>
        <w:t>4.12</w:t>
      </w:r>
    </w:p>
    <w:p w14:paraId="523D62CC" w14:textId="09F3F1CE" w:rsidR="00D61F25" w:rsidRDefault="00E14E6D" w:rsidP="00D61F25">
      <w:pPr>
        <w:rPr>
          <w:lang w:val="el-GR"/>
        </w:rPr>
      </w:pPr>
      <w:r>
        <w:t>H</w:t>
      </w:r>
      <w:r w:rsidRPr="00E14E6D">
        <w:rPr>
          <w:lang w:val="el-GR"/>
        </w:rPr>
        <w:t xml:space="preserve"> κίνηση επέστρεξε και πάλι στη ζεύξη </w:t>
      </w:r>
      <w:r>
        <w:t>LNK</w:t>
      </w:r>
      <w:r w:rsidRPr="00E14E6D">
        <w:rPr>
          <w:lang w:val="el-GR"/>
        </w:rPr>
        <w:t>1</w:t>
      </w:r>
      <w:r w:rsidR="00A923F7">
        <w:rPr>
          <w:lang w:val="el-GR"/>
        </w:rPr>
        <w:t>.</w:t>
      </w:r>
    </w:p>
    <w:p w14:paraId="1D2A6D25" w14:textId="73E9650F" w:rsidR="001E2C91" w:rsidRDefault="001E2C91" w:rsidP="001E2C91">
      <w:pPr>
        <w:pStyle w:val="1"/>
        <w:rPr>
          <w:lang w:val="el-GR"/>
        </w:rPr>
      </w:pPr>
      <w:r>
        <w:rPr>
          <w:lang w:val="el-GR"/>
        </w:rPr>
        <w:t>Άσκηση 5 : Αποφυγή βρόχων</w:t>
      </w:r>
    </w:p>
    <w:p w14:paraId="5DAD6181" w14:textId="236B12A8" w:rsidR="001E2C91" w:rsidRDefault="001E2C91" w:rsidP="004C4C0F">
      <w:pPr>
        <w:pStyle w:val="3"/>
        <w:rPr>
          <w:lang w:val="el-GR"/>
        </w:rPr>
      </w:pPr>
      <w:r>
        <w:rPr>
          <w:lang w:val="el-GR"/>
        </w:rPr>
        <w:t>5.1</w:t>
      </w:r>
    </w:p>
    <w:p w14:paraId="60DAAD3F" w14:textId="77777777" w:rsidR="006F5C7D" w:rsidRPr="003D738C" w:rsidRDefault="006F5C7D" w:rsidP="004C4C0F">
      <w:pPr>
        <w:rPr>
          <w:b/>
          <w:bCs/>
          <w:lang w:val="el-GR"/>
        </w:rPr>
      </w:pPr>
      <w:r w:rsidRPr="006F5C7D">
        <w:rPr>
          <w:b/>
          <w:bCs/>
        </w:rPr>
        <w:t>ifconfig</w:t>
      </w:r>
      <w:r w:rsidRPr="003D738C">
        <w:rPr>
          <w:b/>
          <w:bCs/>
          <w:lang w:val="el-GR"/>
        </w:rPr>
        <w:t xml:space="preserve"> </w:t>
      </w:r>
      <w:r w:rsidRPr="006F5C7D">
        <w:rPr>
          <w:b/>
          <w:bCs/>
        </w:rPr>
        <w:t>lagg</w:t>
      </w:r>
      <w:r w:rsidRPr="003D738C">
        <w:rPr>
          <w:b/>
          <w:bCs/>
          <w:lang w:val="el-GR"/>
        </w:rPr>
        <w:t xml:space="preserve">0 </w:t>
      </w:r>
      <w:r w:rsidRPr="006F5C7D">
        <w:rPr>
          <w:b/>
          <w:bCs/>
        </w:rPr>
        <w:t>destroy</w:t>
      </w:r>
      <w:r w:rsidRPr="003D738C">
        <w:rPr>
          <w:b/>
          <w:bCs/>
          <w:lang w:val="el-GR"/>
        </w:rPr>
        <w:t xml:space="preserve"> </w:t>
      </w:r>
    </w:p>
    <w:p w14:paraId="51DB9005" w14:textId="6A31693A" w:rsidR="004C4C0F" w:rsidRDefault="006F5C7D" w:rsidP="004C4C0F">
      <w:r w:rsidRPr="006F5C7D">
        <w:rPr>
          <w:b/>
          <w:bCs/>
        </w:rPr>
        <w:t>ifconfig bridgeX destroy</w:t>
      </w:r>
      <w:r>
        <w:t xml:space="preserve"> ,X={1,2}</w:t>
      </w:r>
    </w:p>
    <w:p w14:paraId="5BDCD51E" w14:textId="5EFC7562" w:rsidR="006F5C7D" w:rsidRPr="006F5C7D" w:rsidRDefault="006F5C7D" w:rsidP="004C4C0F">
      <w:r w:rsidRPr="006F5C7D">
        <w:rPr>
          <w:b/>
          <w:bCs/>
        </w:rPr>
        <w:t>ifconfig emX down</w:t>
      </w:r>
      <w:r>
        <w:t xml:space="preserve"> ,X={0,1,2}</w:t>
      </w:r>
    </w:p>
    <w:p w14:paraId="64C7DD7E" w14:textId="142DEFCA" w:rsidR="001E2C91" w:rsidRDefault="001E2C91" w:rsidP="004C4C0F">
      <w:pPr>
        <w:pStyle w:val="3"/>
      </w:pPr>
      <w:r w:rsidRPr="00331E5C">
        <w:t>5.2</w:t>
      </w:r>
    </w:p>
    <w:p w14:paraId="6C236D9A" w14:textId="5700BC30" w:rsidR="00331E5C" w:rsidRPr="00B26697" w:rsidRDefault="00331E5C" w:rsidP="00331E5C">
      <w:pPr>
        <w:rPr>
          <w:b/>
          <w:bCs/>
        </w:rPr>
      </w:pPr>
      <w:r w:rsidRPr="00B26697">
        <w:rPr>
          <w:b/>
          <w:bCs/>
        </w:rPr>
        <w:t>ifconfig em0 up</w:t>
      </w:r>
    </w:p>
    <w:p w14:paraId="1941345C" w14:textId="0C329002" w:rsidR="00331E5C" w:rsidRPr="00B26697" w:rsidRDefault="00331E5C" w:rsidP="00331E5C">
      <w:pPr>
        <w:rPr>
          <w:b/>
          <w:bCs/>
        </w:rPr>
      </w:pPr>
      <w:r w:rsidRPr="00B26697">
        <w:rPr>
          <w:b/>
          <w:bCs/>
        </w:rPr>
        <w:lastRenderedPageBreak/>
        <w:t>ifconfig em1 up</w:t>
      </w:r>
    </w:p>
    <w:p w14:paraId="6B07F7E0" w14:textId="5E0C4A47" w:rsidR="00331E5C" w:rsidRPr="00B26697" w:rsidRDefault="00331E5C" w:rsidP="00331E5C">
      <w:pPr>
        <w:rPr>
          <w:b/>
          <w:bCs/>
        </w:rPr>
      </w:pPr>
      <w:r w:rsidRPr="00B26697">
        <w:rPr>
          <w:b/>
          <w:bCs/>
        </w:rPr>
        <w:t>ifconfig em2 up</w:t>
      </w:r>
    </w:p>
    <w:p w14:paraId="79FE32E3" w14:textId="77777777" w:rsidR="00331E5C" w:rsidRPr="00331E5C" w:rsidRDefault="00331E5C" w:rsidP="004C4C0F">
      <w:pPr>
        <w:rPr>
          <w:b/>
          <w:bCs/>
        </w:rPr>
      </w:pPr>
      <w:r w:rsidRPr="00331E5C">
        <w:rPr>
          <w:b/>
          <w:bCs/>
        </w:rPr>
        <w:t>ifconfig bridge1 create</w:t>
      </w:r>
    </w:p>
    <w:p w14:paraId="44AE4A9D" w14:textId="27F31E69" w:rsidR="004C4C0F" w:rsidRPr="00331E5C" w:rsidRDefault="00331E5C" w:rsidP="004C4C0F">
      <w:pPr>
        <w:rPr>
          <w:b/>
          <w:bCs/>
        </w:rPr>
      </w:pPr>
      <w:r w:rsidRPr="00331E5C">
        <w:rPr>
          <w:b/>
          <w:bCs/>
        </w:rPr>
        <w:t>ifconfig bridge1 addm em0 addm em1 addm em2 up</w:t>
      </w:r>
    </w:p>
    <w:p w14:paraId="6FC6C9F1" w14:textId="41016380" w:rsidR="001E2C91" w:rsidRPr="00331E5C" w:rsidRDefault="001E2C91" w:rsidP="004C4C0F">
      <w:pPr>
        <w:pStyle w:val="3"/>
      </w:pPr>
      <w:r w:rsidRPr="00331E5C">
        <w:t>5.3</w:t>
      </w:r>
    </w:p>
    <w:p w14:paraId="727C9FF0" w14:textId="77777777" w:rsidR="00B26697" w:rsidRPr="00B26697" w:rsidRDefault="00B26697" w:rsidP="00B26697">
      <w:pPr>
        <w:rPr>
          <w:b/>
          <w:bCs/>
        </w:rPr>
      </w:pPr>
      <w:r w:rsidRPr="00B26697">
        <w:rPr>
          <w:b/>
          <w:bCs/>
        </w:rPr>
        <w:t>ifconfig em0 up</w:t>
      </w:r>
    </w:p>
    <w:p w14:paraId="3210A2DD" w14:textId="77777777" w:rsidR="00B26697" w:rsidRPr="00B26697" w:rsidRDefault="00B26697" w:rsidP="00B26697">
      <w:pPr>
        <w:rPr>
          <w:b/>
          <w:bCs/>
        </w:rPr>
      </w:pPr>
      <w:r w:rsidRPr="00B26697">
        <w:rPr>
          <w:b/>
          <w:bCs/>
        </w:rPr>
        <w:t>ifconfig em1 up</w:t>
      </w:r>
    </w:p>
    <w:p w14:paraId="13E45341" w14:textId="40D3B798" w:rsidR="00B26697" w:rsidRDefault="00B26697" w:rsidP="004C4C0F">
      <w:pPr>
        <w:rPr>
          <w:b/>
          <w:bCs/>
        </w:rPr>
      </w:pPr>
      <w:r w:rsidRPr="00B26697">
        <w:rPr>
          <w:b/>
          <w:bCs/>
        </w:rPr>
        <w:t>ifconfig em2 up</w:t>
      </w:r>
    </w:p>
    <w:p w14:paraId="48FC6475" w14:textId="332B0179" w:rsidR="00331E5C" w:rsidRDefault="00331E5C" w:rsidP="004C4C0F">
      <w:r w:rsidRPr="00331E5C">
        <w:rPr>
          <w:b/>
          <w:bCs/>
        </w:rPr>
        <w:t>ifconfig bridge2 create</w:t>
      </w:r>
    </w:p>
    <w:p w14:paraId="0EF01921" w14:textId="03AAC2B6" w:rsidR="004C4C0F" w:rsidRPr="00331E5C" w:rsidRDefault="00331E5C" w:rsidP="004C4C0F">
      <w:pPr>
        <w:rPr>
          <w:b/>
          <w:bCs/>
        </w:rPr>
      </w:pPr>
      <w:r w:rsidRPr="00331E5C">
        <w:rPr>
          <w:b/>
          <w:bCs/>
        </w:rPr>
        <w:t>ifconfig bridge2 addm em0 addm em1 addm em2 up</w:t>
      </w:r>
    </w:p>
    <w:p w14:paraId="24D835BE" w14:textId="39AA4C14" w:rsidR="001E2C91" w:rsidRPr="00331E5C" w:rsidRDefault="001E2C91" w:rsidP="004C4C0F">
      <w:pPr>
        <w:pStyle w:val="3"/>
      </w:pPr>
      <w:r w:rsidRPr="00331E5C">
        <w:t>5.4</w:t>
      </w:r>
    </w:p>
    <w:p w14:paraId="2DF9D338" w14:textId="0135DAC8" w:rsidR="004C4C0F" w:rsidRPr="00985790" w:rsidRDefault="00985790" w:rsidP="004C4C0F">
      <w:pPr>
        <w:rPr>
          <w:b/>
          <w:bCs/>
        </w:rPr>
      </w:pPr>
      <w:r w:rsidRPr="00985790">
        <w:rPr>
          <w:b/>
          <w:bCs/>
        </w:rPr>
        <w:t>ifconfig bridge1 stp em0 stp em1 stp em2</w:t>
      </w:r>
    </w:p>
    <w:p w14:paraId="7FF131EF" w14:textId="6EEE2146" w:rsidR="001E2C91" w:rsidRPr="00331E5C" w:rsidRDefault="001E2C91" w:rsidP="004C4C0F">
      <w:pPr>
        <w:pStyle w:val="3"/>
      </w:pPr>
      <w:r w:rsidRPr="00331E5C">
        <w:t>5.5</w:t>
      </w:r>
    </w:p>
    <w:p w14:paraId="7BCD0786" w14:textId="0690B0E7" w:rsidR="0085146E" w:rsidRPr="00985790" w:rsidRDefault="00985790" w:rsidP="0085146E">
      <w:pPr>
        <w:rPr>
          <w:b/>
          <w:bCs/>
        </w:rPr>
      </w:pPr>
      <w:r w:rsidRPr="00985790">
        <w:rPr>
          <w:b/>
          <w:bCs/>
        </w:rPr>
        <w:t>ifconfig bridge2 stp em0 stp em1 stp em2</w:t>
      </w:r>
    </w:p>
    <w:p w14:paraId="71ADD758" w14:textId="75E7D57C" w:rsidR="001E2C91" w:rsidRDefault="001E2C91" w:rsidP="004C4C0F">
      <w:pPr>
        <w:pStyle w:val="3"/>
      </w:pPr>
      <w:r w:rsidRPr="00331E5C">
        <w:t>5.6</w:t>
      </w:r>
    </w:p>
    <w:p w14:paraId="7A69C1BE" w14:textId="4B2D3531" w:rsidR="00454123" w:rsidRDefault="00454123" w:rsidP="00985790">
      <w:r>
        <w:rPr>
          <w:lang w:val="el-GR"/>
        </w:rPr>
        <w:t>Β</w:t>
      </w:r>
      <w:r w:rsidRPr="00454123">
        <w:t xml:space="preserve">1 </w:t>
      </w:r>
      <w:r>
        <w:t>BridgeID ---&gt; 08:00:27:5c:3c:5a</w:t>
      </w:r>
    </w:p>
    <w:p w14:paraId="4D5AB4A7" w14:textId="688F6A3E" w:rsidR="00985790" w:rsidRPr="003D738C" w:rsidRDefault="00454123" w:rsidP="00985790">
      <w:r>
        <w:t>B</w:t>
      </w:r>
      <w:r w:rsidRPr="003D738C">
        <w:t xml:space="preserve">2 </w:t>
      </w:r>
      <w:r>
        <w:t>BridgeID</w:t>
      </w:r>
      <w:r w:rsidRPr="003D738C">
        <w:t xml:space="preserve"> ---&gt; 08:00:27:46:91:96</w:t>
      </w:r>
    </w:p>
    <w:p w14:paraId="486E2F9B" w14:textId="523A3F49" w:rsidR="001E2C91" w:rsidRPr="005816AC" w:rsidRDefault="001E2C91" w:rsidP="004C4C0F">
      <w:pPr>
        <w:pStyle w:val="3"/>
        <w:rPr>
          <w:lang w:val="el-GR"/>
        </w:rPr>
      </w:pPr>
      <w:r w:rsidRPr="005816AC">
        <w:rPr>
          <w:lang w:val="el-GR"/>
        </w:rPr>
        <w:t>5.7</w:t>
      </w:r>
    </w:p>
    <w:p w14:paraId="3EB311B9" w14:textId="33D13A33" w:rsidR="00985790" w:rsidRPr="003D738C" w:rsidRDefault="00985790" w:rsidP="00985790">
      <w:pPr>
        <w:rPr>
          <w:lang w:val="el-GR"/>
        </w:rPr>
      </w:pPr>
      <w:r>
        <w:rPr>
          <w:lang w:val="el-GR"/>
        </w:rPr>
        <w:t>Η</w:t>
      </w:r>
      <w:r w:rsidRPr="005816AC">
        <w:rPr>
          <w:lang w:val="el-GR"/>
        </w:rPr>
        <w:t xml:space="preserve"> </w:t>
      </w:r>
      <w:r>
        <w:rPr>
          <w:lang w:val="el-GR"/>
        </w:rPr>
        <w:t>Β</w:t>
      </w:r>
      <w:r w:rsidRPr="005816AC">
        <w:rPr>
          <w:lang w:val="el-GR"/>
        </w:rPr>
        <w:t>2.</w:t>
      </w:r>
      <w:r w:rsidR="005816AC" w:rsidRPr="005816AC">
        <w:rPr>
          <w:lang w:val="el-GR"/>
        </w:rPr>
        <w:t xml:space="preserve"> Και οι δύο γέφυρες έχουν ίδια προτεραιότητα (</w:t>
      </w:r>
      <w:r w:rsidR="005816AC">
        <w:t>default</w:t>
      </w:r>
      <w:r w:rsidR="005816AC" w:rsidRPr="005816AC">
        <w:rPr>
          <w:lang w:val="el-GR"/>
        </w:rPr>
        <w:t xml:space="preserve">), </w:t>
      </w:r>
      <w:r w:rsidR="00B94F13">
        <w:rPr>
          <w:lang w:val="el-GR"/>
        </w:rPr>
        <w:t>όμως η</w:t>
      </w:r>
      <w:r w:rsidR="005816AC" w:rsidRPr="005816AC">
        <w:rPr>
          <w:lang w:val="el-GR"/>
        </w:rPr>
        <w:t xml:space="preserve"> γέφυρα ρίζα θα είναι η </w:t>
      </w:r>
      <w:r w:rsidR="005816AC">
        <w:t>B</w:t>
      </w:r>
      <w:r w:rsidR="005816AC" w:rsidRPr="005816AC">
        <w:rPr>
          <w:lang w:val="el-GR"/>
        </w:rPr>
        <w:t xml:space="preserve">2 που έχει τη μικρότερη </w:t>
      </w:r>
      <w:r w:rsidR="005816AC">
        <w:t>MAC</w:t>
      </w:r>
      <w:r w:rsidR="00B94F13">
        <w:rPr>
          <w:lang w:val="el-GR"/>
        </w:rPr>
        <w:t>.</w:t>
      </w:r>
    </w:p>
    <w:p w14:paraId="170CF797" w14:textId="5B5670BA" w:rsidR="00985790" w:rsidRPr="00985790" w:rsidRDefault="00985790" w:rsidP="00985790">
      <w:r w:rsidRPr="00985790">
        <w:rPr>
          <w:noProof/>
        </w:rPr>
        <w:drawing>
          <wp:inline distT="0" distB="0" distL="0" distR="0" wp14:anchorId="1E2F8968" wp14:editId="3D2E6FEB">
            <wp:extent cx="5881514" cy="2458192"/>
            <wp:effectExtent l="0" t="0" r="0" b="0"/>
            <wp:docPr id="183170574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057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2609" cy="24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A6E8" w14:textId="46F1AA98" w:rsidR="001E2C91" w:rsidRPr="003D738C" w:rsidRDefault="001E2C91" w:rsidP="004C4C0F">
      <w:pPr>
        <w:pStyle w:val="3"/>
        <w:rPr>
          <w:lang w:val="el-GR"/>
        </w:rPr>
      </w:pPr>
      <w:r w:rsidRPr="003D738C">
        <w:rPr>
          <w:lang w:val="el-GR"/>
        </w:rPr>
        <w:lastRenderedPageBreak/>
        <w:t>5.8</w:t>
      </w:r>
    </w:p>
    <w:p w14:paraId="463ECD1A" w14:textId="77777777" w:rsidR="00551E69" w:rsidRPr="003D738C" w:rsidRDefault="00551E69" w:rsidP="00985790">
      <w:pPr>
        <w:rPr>
          <w:lang w:val="el-GR"/>
        </w:rPr>
      </w:pPr>
      <w:r w:rsidRPr="003D738C">
        <w:rPr>
          <w:lang w:val="el-GR"/>
        </w:rPr>
        <w:t xml:space="preserve">Οι καταστάσεις και οι ρόλοι των διεπαφών της γέφυρας ρίζας περιγράφονται παρακάτω: </w:t>
      </w:r>
    </w:p>
    <w:p w14:paraId="6ED893C3" w14:textId="77777777" w:rsidR="008E5906" w:rsidRDefault="00551E69" w:rsidP="00985790">
      <w:r>
        <w:t xml:space="preserve">• em0: </w:t>
      </w:r>
    </w:p>
    <w:p w14:paraId="545FBAEB" w14:textId="7792B21E" w:rsidR="008E5906" w:rsidRDefault="00551E69" w:rsidP="008E5906">
      <w:pPr>
        <w:ind w:firstLine="720"/>
      </w:pPr>
      <w:r>
        <w:t xml:space="preserve">State → Forwarding </w:t>
      </w:r>
    </w:p>
    <w:p w14:paraId="113979DB" w14:textId="05A98BAA" w:rsidR="00551E69" w:rsidRDefault="00551E69" w:rsidP="008E5906">
      <w:pPr>
        <w:ind w:firstLine="720"/>
      </w:pPr>
      <w:r>
        <w:t xml:space="preserve">Role → Designated </w:t>
      </w:r>
    </w:p>
    <w:p w14:paraId="65C41C1A" w14:textId="77777777" w:rsidR="008E5906" w:rsidRDefault="00551E69" w:rsidP="00985790">
      <w:r>
        <w:t xml:space="preserve">• em1: </w:t>
      </w:r>
    </w:p>
    <w:p w14:paraId="0E0A5B50" w14:textId="77777777" w:rsidR="008E5906" w:rsidRDefault="00551E69" w:rsidP="008E5906">
      <w:pPr>
        <w:ind w:firstLine="720"/>
      </w:pPr>
      <w:r>
        <w:t>State → Forwarding</w:t>
      </w:r>
    </w:p>
    <w:p w14:paraId="788B1446" w14:textId="4BEAE970" w:rsidR="00551E69" w:rsidRDefault="00551E69" w:rsidP="008E5906">
      <w:pPr>
        <w:ind w:firstLine="720"/>
      </w:pPr>
      <w:r>
        <w:t xml:space="preserve">Role → Designated </w:t>
      </w:r>
    </w:p>
    <w:p w14:paraId="2C0B9402" w14:textId="77777777" w:rsidR="008E5906" w:rsidRPr="003D738C" w:rsidRDefault="00551E69" w:rsidP="00985790">
      <w:r w:rsidRPr="003D738C">
        <w:t xml:space="preserve">• </w:t>
      </w:r>
      <w:r>
        <w:t>em</w:t>
      </w:r>
      <w:r w:rsidRPr="003D738C">
        <w:t xml:space="preserve">2: </w:t>
      </w:r>
    </w:p>
    <w:p w14:paraId="0F7ADD5C" w14:textId="77777777" w:rsidR="008E5906" w:rsidRDefault="00551E69" w:rsidP="008E5906">
      <w:pPr>
        <w:ind w:firstLine="720"/>
        <w:rPr>
          <w:lang w:val="el-GR"/>
        </w:rPr>
      </w:pPr>
      <w:r>
        <w:t>State</w:t>
      </w:r>
      <w:r w:rsidRPr="00551E69">
        <w:rPr>
          <w:lang w:val="el-GR"/>
        </w:rPr>
        <w:t xml:space="preserve"> → </w:t>
      </w:r>
      <w:r>
        <w:t>Forwarding</w:t>
      </w:r>
    </w:p>
    <w:p w14:paraId="2CFEA35D" w14:textId="779E5048" w:rsidR="00551E69" w:rsidRDefault="00551E69" w:rsidP="008E5906">
      <w:pPr>
        <w:ind w:firstLine="720"/>
        <w:rPr>
          <w:lang w:val="el-GR"/>
        </w:rPr>
      </w:pPr>
      <w:r>
        <w:t>Role</w:t>
      </w:r>
      <w:r w:rsidRPr="00551E69">
        <w:rPr>
          <w:lang w:val="el-GR"/>
        </w:rPr>
        <w:t xml:space="preserve"> → </w:t>
      </w:r>
      <w:r>
        <w:t>Designated</w:t>
      </w:r>
      <w:r w:rsidRPr="00551E69">
        <w:rPr>
          <w:lang w:val="el-GR"/>
        </w:rPr>
        <w:t xml:space="preserve"> </w:t>
      </w:r>
    </w:p>
    <w:p w14:paraId="2B65B0BD" w14:textId="604BE669" w:rsidR="00985790" w:rsidRPr="00551E69" w:rsidRDefault="00551E69" w:rsidP="00985790">
      <w:pPr>
        <w:rPr>
          <w:lang w:val="el-GR"/>
        </w:rPr>
      </w:pPr>
      <w:r w:rsidRPr="00551E69">
        <w:rPr>
          <w:lang w:val="el-GR"/>
        </w:rPr>
        <w:t xml:space="preserve">Επομένως, όλες οι θύρες είναι πλήρως λειτουργικές και προωθούν προς τμήματα </w:t>
      </w:r>
      <w:r>
        <w:t>LAN</w:t>
      </w:r>
      <w:r w:rsidR="003D2382" w:rsidRPr="003D2382">
        <w:rPr>
          <w:lang w:val="el-GR"/>
        </w:rPr>
        <w:t xml:space="preserve"> </w:t>
      </w:r>
      <w:r w:rsidR="003D2382">
        <w:rPr>
          <w:lang w:val="el-GR"/>
        </w:rPr>
        <w:t>μακριά από τη ρίζα</w:t>
      </w:r>
      <w:r w:rsidRPr="00551E69">
        <w:rPr>
          <w:lang w:val="el-GR"/>
        </w:rPr>
        <w:t>.</w:t>
      </w:r>
    </w:p>
    <w:p w14:paraId="366619C4" w14:textId="41E798E7" w:rsidR="001E2C91" w:rsidRPr="003D738C" w:rsidRDefault="001E2C91" w:rsidP="004C4C0F">
      <w:pPr>
        <w:pStyle w:val="3"/>
        <w:rPr>
          <w:lang w:val="el-GR"/>
        </w:rPr>
      </w:pPr>
      <w:r w:rsidRPr="003D738C">
        <w:rPr>
          <w:lang w:val="el-GR"/>
        </w:rPr>
        <w:t>5.9</w:t>
      </w:r>
    </w:p>
    <w:p w14:paraId="05399DEE" w14:textId="7AE037FD" w:rsidR="0098111B" w:rsidRDefault="0098111B" w:rsidP="0098111B">
      <w:pPr>
        <w:rPr>
          <w:lang w:val="el-GR"/>
        </w:rPr>
      </w:pPr>
      <w:r>
        <w:rPr>
          <w:lang w:val="el-GR"/>
        </w:rPr>
        <w:t xml:space="preserve"> Η </w:t>
      </w:r>
      <w:r>
        <w:t>em</w:t>
      </w:r>
      <w:r w:rsidRPr="0098111B">
        <w:rPr>
          <w:lang w:val="el-GR"/>
        </w:rPr>
        <w:t>1</w:t>
      </w:r>
      <w:r w:rsidR="000918B8">
        <w:rPr>
          <w:lang w:val="el-GR"/>
        </w:rPr>
        <w:t xml:space="preserve">, </w:t>
      </w:r>
      <w:r>
        <w:rPr>
          <w:lang w:val="el-GR"/>
        </w:rPr>
        <w:t xml:space="preserve">δηλαδή η διεπαφή </w:t>
      </w:r>
      <w:r>
        <w:t>LNK</w:t>
      </w:r>
      <w:r w:rsidRPr="0098111B">
        <w:rPr>
          <w:lang w:val="el-GR"/>
        </w:rPr>
        <w:t>1</w:t>
      </w:r>
      <w:r>
        <w:rPr>
          <w:lang w:val="el-GR"/>
        </w:rPr>
        <w:t xml:space="preserve"> είναι η ριζική θύρα</w:t>
      </w:r>
      <w:r w:rsidR="00821414">
        <w:rPr>
          <w:lang w:val="el-GR"/>
        </w:rPr>
        <w:t>.</w:t>
      </w:r>
    </w:p>
    <w:p w14:paraId="20EC756A" w14:textId="77777777" w:rsidR="00F15EE4" w:rsidRDefault="00F15EE4" w:rsidP="0098111B">
      <w:pPr>
        <w:rPr>
          <w:lang w:val="el-GR"/>
        </w:rPr>
      </w:pPr>
      <w:r>
        <w:rPr>
          <w:lang w:val="el-GR"/>
        </w:rPr>
        <w:t>Role : root</w:t>
      </w:r>
    </w:p>
    <w:p w14:paraId="180C258A" w14:textId="535361F6" w:rsidR="00F15EE4" w:rsidRPr="002F2D5C" w:rsidRDefault="00F15EE4" w:rsidP="0098111B">
      <w:r>
        <w:rPr>
          <w:lang w:val="el-GR"/>
        </w:rPr>
        <w:t xml:space="preserve">State : </w:t>
      </w:r>
      <w:r w:rsidR="002F2D5C">
        <w:t>forwarding</w:t>
      </w:r>
    </w:p>
    <w:p w14:paraId="0B86AAA0" w14:textId="550BD9C4" w:rsidR="00985790" w:rsidRPr="00985790" w:rsidRDefault="0098111B" w:rsidP="00985790">
      <w:r w:rsidRPr="0098111B">
        <w:rPr>
          <w:noProof/>
        </w:rPr>
        <w:drawing>
          <wp:inline distT="0" distB="0" distL="0" distR="0" wp14:anchorId="42AE214D" wp14:editId="2D404C6F">
            <wp:extent cx="6811326" cy="2581635"/>
            <wp:effectExtent l="0" t="0" r="8890" b="9525"/>
            <wp:docPr id="92813469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346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F599" w14:textId="0A9DE6E5" w:rsidR="001E2C91" w:rsidRDefault="001E2C91" w:rsidP="004C4C0F">
      <w:pPr>
        <w:pStyle w:val="3"/>
      </w:pPr>
      <w:r w:rsidRPr="00331E5C">
        <w:t>5.10</w:t>
      </w:r>
    </w:p>
    <w:p w14:paraId="12449009" w14:textId="521AA260" w:rsidR="00A270A9" w:rsidRPr="00A270A9" w:rsidRDefault="00A270A9" w:rsidP="00A270A9">
      <w:r>
        <w:t>LNK2(em2)</w:t>
      </w:r>
    </w:p>
    <w:p w14:paraId="35AD4C47" w14:textId="2888B0DC" w:rsidR="00985790" w:rsidRDefault="00F15EE4" w:rsidP="00985790">
      <w:r>
        <w:t xml:space="preserve">Role : alternate </w:t>
      </w:r>
    </w:p>
    <w:p w14:paraId="52EC6079" w14:textId="11B25708" w:rsidR="00F15EE4" w:rsidRDefault="00F15EE4" w:rsidP="00985790">
      <w:r>
        <w:lastRenderedPageBreak/>
        <w:t xml:space="preserve">State : discarding </w:t>
      </w:r>
    </w:p>
    <w:p w14:paraId="304B4825" w14:textId="7721C76D" w:rsidR="00053A43" w:rsidRPr="00053A43" w:rsidRDefault="00053A43" w:rsidP="00053A43">
      <w:pPr>
        <w:rPr>
          <w:lang w:val="el-GR"/>
        </w:rPr>
      </w:pPr>
      <w:r>
        <w:rPr>
          <w:lang w:val="el-GR"/>
        </w:rPr>
        <w:t>E</w:t>
      </w:r>
      <w:r w:rsidRPr="00053A43">
        <w:rPr>
          <w:lang w:val="el-GR"/>
        </w:rPr>
        <w:t>ίναι εναλλακτική</w:t>
      </w:r>
      <w:r>
        <w:rPr>
          <w:lang w:val="el-GR"/>
        </w:rPr>
        <w:t xml:space="preserve"> </w:t>
      </w:r>
      <w:r w:rsidRPr="00053A43">
        <w:rPr>
          <w:lang w:val="el-GR"/>
        </w:rPr>
        <w:t>της ριζικής θύρας για τη διαδρομή προς τη γέφυρα ρίζα και δεν αποστέλλει πλαίσια.</w:t>
      </w:r>
    </w:p>
    <w:p w14:paraId="76391735" w14:textId="726D5309" w:rsidR="001E2C91" w:rsidRDefault="001E2C91" w:rsidP="004C4C0F">
      <w:pPr>
        <w:pStyle w:val="3"/>
      </w:pPr>
      <w:r w:rsidRPr="00331E5C">
        <w:t>5.11</w:t>
      </w:r>
    </w:p>
    <w:p w14:paraId="357A1ACA" w14:textId="4B6A66FC" w:rsidR="00985790" w:rsidRDefault="000865FB" w:rsidP="00985790">
      <w:r>
        <w:t>LAN1(em0)</w:t>
      </w:r>
    </w:p>
    <w:p w14:paraId="5D06ADC0" w14:textId="4E738D36" w:rsidR="000865FB" w:rsidRDefault="000865FB" w:rsidP="00985790">
      <w:r>
        <w:t xml:space="preserve">Role : designated </w:t>
      </w:r>
    </w:p>
    <w:p w14:paraId="49C4A2C2" w14:textId="69A2B862" w:rsidR="000865FB" w:rsidRDefault="000865FB" w:rsidP="00985790">
      <w:r>
        <w:t>State : forwarding</w:t>
      </w:r>
    </w:p>
    <w:p w14:paraId="4EE8E684" w14:textId="6A01328E" w:rsidR="00F3505E" w:rsidRPr="00F3505E" w:rsidRDefault="00F3505E" w:rsidP="00F3505E">
      <w:pPr>
        <w:rPr>
          <w:lang w:val="el-GR"/>
        </w:rPr>
      </w:pPr>
      <w:r>
        <w:rPr>
          <w:lang w:val="el-GR"/>
        </w:rPr>
        <w:t>Σ</w:t>
      </w:r>
      <w:r w:rsidRPr="00F3505E">
        <w:rPr>
          <w:lang w:val="el-GR"/>
        </w:rPr>
        <w:t>υνεπώς είναι πλήρως</w:t>
      </w:r>
      <w:r>
        <w:rPr>
          <w:lang w:val="el-GR"/>
        </w:rPr>
        <w:t xml:space="preserve"> </w:t>
      </w:r>
      <w:r w:rsidRPr="00F3505E">
        <w:rPr>
          <w:lang w:val="el-GR"/>
        </w:rPr>
        <w:t xml:space="preserve">λειτουργική και προωθεί προς τμήμα </w:t>
      </w:r>
      <w:r>
        <w:t>LAN</w:t>
      </w:r>
      <w:r w:rsidRPr="00F3505E">
        <w:rPr>
          <w:lang w:val="el-GR"/>
        </w:rPr>
        <w:t xml:space="preserve"> (προς το </w:t>
      </w:r>
      <w:r>
        <w:t>LAN</w:t>
      </w:r>
      <w:r w:rsidRPr="00F3505E">
        <w:rPr>
          <w:lang w:val="el-GR"/>
        </w:rPr>
        <w:t>1 συγκεκριμένα).</w:t>
      </w:r>
    </w:p>
    <w:p w14:paraId="0ABF9E42" w14:textId="6A6743C0" w:rsidR="001E2C91" w:rsidRPr="003D738C" w:rsidRDefault="001E2C91" w:rsidP="004C4C0F">
      <w:pPr>
        <w:pStyle w:val="3"/>
        <w:rPr>
          <w:lang w:val="el-GR"/>
        </w:rPr>
      </w:pPr>
      <w:r w:rsidRPr="003D738C">
        <w:rPr>
          <w:lang w:val="el-GR"/>
        </w:rPr>
        <w:t>5.12</w:t>
      </w:r>
    </w:p>
    <w:p w14:paraId="6608A4CB" w14:textId="19AED2F4" w:rsidR="00985790" w:rsidRPr="003D738C" w:rsidRDefault="0010045E" w:rsidP="00985790">
      <w:pPr>
        <w:rPr>
          <w:lang w:val="el-GR"/>
        </w:rPr>
      </w:pPr>
      <w:r w:rsidRPr="006703D4">
        <w:rPr>
          <w:b/>
          <w:bCs/>
        </w:rPr>
        <w:t>tcpdump</w:t>
      </w:r>
      <w:r w:rsidRPr="003D738C">
        <w:rPr>
          <w:b/>
          <w:bCs/>
          <w:lang w:val="el-GR"/>
        </w:rPr>
        <w:t xml:space="preserve"> -</w:t>
      </w:r>
      <w:r w:rsidRPr="006703D4">
        <w:rPr>
          <w:b/>
          <w:bCs/>
        </w:rPr>
        <w:t>i</w:t>
      </w:r>
      <w:r w:rsidRPr="003D738C">
        <w:rPr>
          <w:b/>
          <w:bCs/>
          <w:lang w:val="el-GR"/>
        </w:rPr>
        <w:t xml:space="preserve"> </w:t>
      </w:r>
      <w:r w:rsidRPr="006703D4">
        <w:rPr>
          <w:b/>
          <w:bCs/>
        </w:rPr>
        <w:t>em</w:t>
      </w:r>
      <w:r w:rsidR="007E0A5B" w:rsidRPr="003D738C">
        <w:rPr>
          <w:b/>
          <w:bCs/>
          <w:lang w:val="el-GR"/>
        </w:rPr>
        <w:t>1</w:t>
      </w:r>
      <w:r w:rsidRPr="003D738C">
        <w:rPr>
          <w:b/>
          <w:bCs/>
          <w:lang w:val="el-GR"/>
        </w:rPr>
        <w:t xml:space="preserve"> -</w:t>
      </w:r>
      <w:r w:rsidRPr="006703D4">
        <w:rPr>
          <w:b/>
          <w:bCs/>
        </w:rPr>
        <w:t>e</w:t>
      </w:r>
      <w:r w:rsidRPr="003D738C">
        <w:rPr>
          <w:b/>
          <w:bCs/>
          <w:lang w:val="el-GR"/>
        </w:rPr>
        <w:t xml:space="preserve"> -</w:t>
      </w:r>
      <w:r w:rsidRPr="006703D4">
        <w:rPr>
          <w:b/>
          <w:bCs/>
        </w:rPr>
        <w:t>vvv</w:t>
      </w:r>
      <w:r w:rsidR="006703D4" w:rsidRPr="003D738C">
        <w:rPr>
          <w:lang w:val="el-GR"/>
        </w:rPr>
        <w:t xml:space="preserve"> </w:t>
      </w:r>
      <w:r w:rsidR="006703D4" w:rsidRPr="003D738C">
        <w:rPr>
          <w:i/>
          <w:iCs/>
          <w:lang w:val="el-GR"/>
        </w:rPr>
        <w:t>(</w:t>
      </w:r>
      <w:r w:rsidR="006703D4" w:rsidRPr="006703D4">
        <w:rPr>
          <w:i/>
          <w:iCs/>
          <w:lang w:val="el-GR"/>
        </w:rPr>
        <w:t>στο</w:t>
      </w:r>
      <w:r w:rsidR="006703D4" w:rsidRPr="003D738C">
        <w:rPr>
          <w:i/>
          <w:iCs/>
          <w:lang w:val="el-GR"/>
        </w:rPr>
        <w:t xml:space="preserve"> </w:t>
      </w:r>
      <w:r w:rsidR="00133FF9">
        <w:rPr>
          <w:i/>
          <w:iCs/>
        </w:rPr>
        <w:t>B</w:t>
      </w:r>
      <w:r w:rsidR="00133FF9" w:rsidRPr="003D738C">
        <w:rPr>
          <w:i/>
          <w:iCs/>
          <w:lang w:val="el-GR"/>
        </w:rPr>
        <w:t>2</w:t>
      </w:r>
      <w:r w:rsidR="006703D4" w:rsidRPr="003D738C">
        <w:rPr>
          <w:i/>
          <w:iCs/>
          <w:lang w:val="el-GR"/>
        </w:rPr>
        <w:t>)</w:t>
      </w:r>
      <w:r w:rsidR="006703D4" w:rsidRPr="003D738C">
        <w:rPr>
          <w:lang w:val="el-GR"/>
        </w:rPr>
        <w:t xml:space="preserve"> ---&gt; εκπέμπο</w:t>
      </w:r>
      <w:r w:rsidR="007D143E">
        <w:rPr>
          <w:lang w:val="el-GR"/>
        </w:rPr>
        <w:t>ν</w:t>
      </w:r>
      <w:r w:rsidR="006703D4" w:rsidRPr="003D738C">
        <w:rPr>
          <w:lang w:val="el-GR"/>
        </w:rPr>
        <w:t>ται κάθε 2 δευτερόλεπτα (</w:t>
      </w:r>
      <w:r w:rsidR="006703D4">
        <w:t>hello</w:t>
      </w:r>
      <w:r w:rsidR="006703D4" w:rsidRPr="003D738C">
        <w:rPr>
          <w:lang w:val="el-GR"/>
        </w:rPr>
        <w:t>-</w:t>
      </w:r>
      <w:r w:rsidR="006703D4">
        <w:t>time</w:t>
      </w:r>
      <w:r w:rsidR="006703D4" w:rsidRPr="003D738C">
        <w:rPr>
          <w:lang w:val="el-GR"/>
        </w:rPr>
        <w:t>)</w:t>
      </w:r>
    </w:p>
    <w:p w14:paraId="6DDF3413" w14:textId="23670C1B" w:rsidR="001E2C91" w:rsidRPr="003D738C" w:rsidRDefault="001E2C91" w:rsidP="004C4C0F">
      <w:pPr>
        <w:pStyle w:val="3"/>
        <w:rPr>
          <w:lang w:val="el-GR"/>
        </w:rPr>
      </w:pPr>
      <w:r w:rsidRPr="003D738C">
        <w:rPr>
          <w:lang w:val="el-GR"/>
        </w:rPr>
        <w:t>5.13</w:t>
      </w:r>
    </w:p>
    <w:p w14:paraId="44572EBA" w14:textId="06E4C3DF" w:rsidR="00985790" w:rsidRPr="000B6C9A" w:rsidRDefault="0014349C" w:rsidP="00985790">
      <w:pPr>
        <w:rPr>
          <w:lang w:val="el-GR"/>
        </w:rPr>
      </w:pPr>
      <w:r w:rsidRPr="003D738C">
        <w:rPr>
          <w:lang w:val="el-GR"/>
        </w:rPr>
        <w:t xml:space="preserve">Χρησιμοποιείται ενθυλάκωση </w:t>
      </w:r>
      <w:r>
        <w:t>IEEE</w:t>
      </w:r>
      <w:r w:rsidRPr="003D738C">
        <w:rPr>
          <w:lang w:val="el-GR"/>
        </w:rPr>
        <w:t xml:space="preserve"> 802.3</w:t>
      </w:r>
      <w:r w:rsidR="000B6C9A">
        <w:rPr>
          <w:lang w:val="el-GR"/>
        </w:rPr>
        <w:t>.</w:t>
      </w:r>
    </w:p>
    <w:p w14:paraId="45AC733F" w14:textId="271C03C6" w:rsidR="001E2C91" w:rsidRPr="003D738C" w:rsidRDefault="001E2C91" w:rsidP="004C4C0F">
      <w:pPr>
        <w:pStyle w:val="3"/>
        <w:rPr>
          <w:lang w:val="el-GR"/>
        </w:rPr>
      </w:pPr>
      <w:r w:rsidRPr="003D738C">
        <w:rPr>
          <w:lang w:val="el-GR"/>
        </w:rPr>
        <w:t>5.14</w:t>
      </w:r>
    </w:p>
    <w:p w14:paraId="6FAFABD3" w14:textId="08B33DCC" w:rsidR="00C24953" w:rsidRPr="003D738C" w:rsidRDefault="00C24953" w:rsidP="00C24953">
      <w:pPr>
        <w:rPr>
          <w:lang w:val="el-GR"/>
        </w:rPr>
      </w:pPr>
      <w:r>
        <w:t>MAC</w:t>
      </w:r>
      <w:r w:rsidRPr="003D738C">
        <w:rPr>
          <w:lang w:val="el-GR"/>
        </w:rPr>
        <w:t xml:space="preserve"> </w:t>
      </w:r>
      <w:r>
        <w:t>Source</w:t>
      </w:r>
      <w:r w:rsidRPr="003D738C">
        <w:rPr>
          <w:lang w:val="el-GR"/>
        </w:rPr>
        <w:t xml:space="preserve"> : 08:00:</w:t>
      </w:r>
      <w:r w:rsidR="00FC7DBF" w:rsidRPr="003D738C">
        <w:rPr>
          <w:lang w:val="el-GR"/>
        </w:rPr>
        <w:t>27:</w:t>
      </w:r>
      <w:r w:rsidR="002418C7" w:rsidRPr="003D738C">
        <w:rPr>
          <w:lang w:val="el-GR"/>
        </w:rPr>
        <w:t>93:60:</w:t>
      </w:r>
      <w:r w:rsidR="002418C7">
        <w:t>c</w:t>
      </w:r>
      <w:r w:rsidR="002418C7" w:rsidRPr="003D738C">
        <w:rPr>
          <w:lang w:val="el-GR"/>
        </w:rPr>
        <w:t>1</w:t>
      </w:r>
      <w:r w:rsidR="0086596C" w:rsidRPr="003D738C">
        <w:rPr>
          <w:lang w:val="el-GR"/>
        </w:rPr>
        <w:t xml:space="preserve"> </w:t>
      </w:r>
      <w:r w:rsidR="00F22A12" w:rsidRPr="003D738C">
        <w:rPr>
          <w:lang w:val="el-GR"/>
        </w:rPr>
        <w:t>(</w:t>
      </w:r>
      <w:r w:rsidR="00F22A12">
        <w:t>em</w:t>
      </w:r>
      <w:r w:rsidR="0086596C" w:rsidRPr="003D738C">
        <w:rPr>
          <w:lang w:val="el-GR"/>
        </w:rPr>
        <w:t>1</w:t>
      </w:r>
      <w:r w:rsidR="00F22A12" w:rsidRPr="003D738C">
        <w:rPr>
          <w:lang w:val="el-GR"/>
        </w:rPr>
        <w:t xml:space="preserve"> </w:t>
      </w:r>
      <w:r w:rsidR="00F22A12">
        <w:t>LN</w:t>
      </w:r>
      <w:r w:rsidR="0086596C">
        <w:t>K</w:t>
      </w:r>
      <w:r w:rsidR="0086596C" w:rsidRPr="003D738C">
        <w:rPr>
          <w:lang w:val="el-GR"/>
        </w:rPr>
        <w:t>1</w:t>
      </w:r>
      <w:r w:rsidR="00F22A12" w:rsidRPr="003D738C">
        <w:rPr>
          <w:lang w:val="el-GR"/>
        </w:rPr>
        <w:t>)</w:t>
      </w:r>
    </w:p>
    <w:p w14:paraId="08B1071F" w14:textId="630E61A7" w:rsidR="00CD1F09" w:rsidRDefault="00C24953" w:rsidP="00CD1F09">
      <w:r>
        <w:t>MAC Destination :</w:t>
      </w:r>
      <w:r w:rsidRPr="00C24953">
        <w:t xml:space="preserve"> 01:80:</w:t>
      </w:r>
      <w:r>
        <w:t>c</w:t>
      </w:r>
      <w:r w:rsidRPr="00C24953">
        <w:t>2:00:00:00</w:t>
      </w:r>
    </w:p>
    <w:p w14:paraId="6D349AFF" w14:textId="75E4CFE7" w:rsidR="002418C7" w:rsidRPr="00C24953" w:rsidRDefault="002418C7" w:rsidP="00CD1F09">
      <w:r w:rsidRPr="002418C7">
        <w:rPr>
          <w:noProof/>
        </w:rPr>
        <w:drawing>
          <wp:inline distT="0" distB="0" distL="0" distR="0" wp14:anchorId="6608C8BA" wp14:editId="42570065">
            <wp:extent cx="6408751" cy="1029554"/>
            <wp:effectExtent l="0" t="0" r="0" b="0"/>
            <wp:docPr id="101723923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392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31476" cy="103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7F8F" w14:textId="27A88B39" w:rsidR="001E2C91" w:rsidRPr="003D738C" w:rsidRDefault="0014349C" w:rsidP="0014349C">
      <w:pPr>
        <w:pStyle w:val="3"/>
        <w:rPr>
          <w:lang w:val="el-GR"/>
        </w:rPr>
      </w:pPr>
      <w:r w:rsidRPr="003D738C">
        <w:rPr>
          <w:lang w:val="el-GR"/>
        </w:rPr>
        <w:t>5.15</w:t>
      </w:r>
    </w:p>
    <w:p w14:paraId="425653D5" w14:textId="2D91077F" w:rsidR="00CD1F09" w:rsidRDefault="00B25904" w:rsidP="00CD1F09">
      <w:pPr>
        <w:rPr>
          <w:lang w:val="el-GR"/>
        </w:rPr>
      </w:pPr>
      <w:r w:rsidRPr="00B25904">
        <w:rPr>
          <w:lang w:val="el-GR"/>
        </w:rPr>
        <w:t xml:space="preserve">Ανήκει στη θύρα </w:t>
      </w:r>
      <w:r>
        <w:t>em</w:t>
      </w:r>
      <w:r w:rsidR="00C66A7C">
        <w:rPr>
          <w:lang w:val="el-GR"/>
        </w:rPr>
        <w:t>1</w:t>
      </w:r>
      <w:r w:rsidRPr="00B25904">
        <w:rPr>
          <w:lang w:val="el-GR"/>
        </w:rPr>
        <w:t xml:space="preserve"> που συνδέεται στ</w:t>
      </w:r>
      <w:r>
        <w:t>o</w:t>
      </w:r>
      <w:r w:rsidRPr="00B25904">
        <w:rPr>
          <w:lang w:val="el-GR"/>
        </w:rPr>
        <w:t xml:space="preserve"> </w:t>
      </w:r>
      <w:r>
        <w:t>L</w:t>
      </w:r>
      <w:r w:rsidR="00C66A7C">
        <w:t>NK</w:t>
      </w:r>
      <w:r w:rsidR="00C66A7C" w:rsidRPr="00C66A7C">
        <w:rPr>
          <w:lang w:val="el-GR"/>
        </w:rPr>
        <w:t>1</w:t>
      </w:r>
      <w:r w:rsidR="00393F8D">
        <w:rPr>
          <w:lang w:val="el-GR"/>
        </w:rPr>
        <w:t>.</w:t>
      </w:r>
    </w:p>
    <w:p w14:paraId="4BFFC025" w14:textId="0C15737D" w:rsidR="0058468F" w:rsidRPr="0058468F" w:rsidRDefault="0058468F" w:rsidP="00CD1F09">
      <w:pPr>
        <w:rPr>
          <w:lang w:val="el-GR"/>
        </w:rPr>
      </w:pPr>
      <w:r>
        <w:rPr>
          <w:lang w:val="el-GR"/>
        </w:rPr>
        <w:t xml:space="preserve">Σημείωση : Επειδή η ριζική θύρα στην περίπτωση μου ήτανε η </w:t>
      </w:r>
      <w:r>
        <w:t>bridge</w:t>
      </w:r>
      <w:r>
        <w:rPr>
          <w:lang w:val="el-GR"/>
        </w:rPr>
        <w:t xml:space="preserve">2 έκανα καταγραφή στη διεπαφή προς την κατεύθυνση της  </w:t>
      </w:r>
      <w:r>
        <w:t>LAN</w:t>
      </w:r>
      <w:r w:rsidRPr="0058468F">
        <w:rPr>
          <w:lang w:val="el-GR"/>
        </w:rPr>
        <w:t>1</w:t>
      </w:r>
      <w:r>
        <w:rPr>
          <w:lang w:val="el-GR"/>
        </w:rPr>
        <w:t xml:space="preserve">  που είναι η </w:t>
      </w:r>
      <w:r>
        <w:t>LNK</w:t>
      </w:r>
      <w:r>
        <w:rPr>
          <w:lang w:val="el-GR"/>
        </w:rPr>
        <w:t xml:space="preserve">1 αφού πρώτα από εκεί θα περάσουν τα πακέτα που φτάνουν στα </w:t>
      </w:r>
      <w:r>
        <w:t>LAN</w:t>
      </w:r>
      <w:r>
        <w:rPr>
          <w:lang w:val="el-GR"/>
        </w:rPr>
        <w:t>1</w:t>
      </w:r>
      <w:r w:rsidR="005E6A2C">
        <w:rPr>
          <w:lang w:val="el-GR"/>
        </w:rPr>
        <w:t>.</w:t>
      </w:r>
    </w:p>
    <w:p w14:paraId="6335203D" w14:textId="47E06862" w:rsidR="0014349C" w:rsidRPr="0058468F" w:rsidRDefault="0014349C" w:rsidP="0014349C">
      <w:pPr>
        <w:pStyle w:val="3"/>
        <w:rPr>
          <w:lang w:val="el-GR"/>
        </w:rPr>
      </w:pPr>
      <w:r w:rsidRPr="0058468F">
        <w:rPr>
          <w:lang w:val="el-GR"/>
        </w:rPr>
        <w:t>5.16</w:t>
      </w:r>
    </w:p>
    <w:p w14:paraId="5C40820D" w14:textId="43643297" w:rsidR="00CD1F09" w:rsidRPr="00D96E69" w:rsidRDefault="00D96E69" w:rsidP="00CD1F09">
      <w:pPr>
        <w:rPr>
          <w:lang w:val="el-GR"/>
        </w:rPr>
      </w:pPr>
      <w:r w:rsidRPr="00D96E69">
        <w:rPr>
          <w:lang w:val="el-GR"/>
        </w:rPr>
        <w:t xml:space="preserve">Είναι </w:t>
      </w:r>
      <w:r w:rsidRPr="00D96E69">
        <w:rPr>
          <w:u w:val="single"/>
        </w:rPr>
        <w:t>multicast</w:t>
      </w:r>
      <w:r w:rsidRPr="00D96E69">
        <w:rPr>
          <w:lang w:val="el-GR"/>
        </w:rPr>
        <w:t xml:space="preserve"> (01:80:</w:t>
      </w:r>
      <w:r>
        <w:t>c</w:t>
      </w:r>
      <w:r w:rsidRPr="00D96E69">
        <w:rPr>
          <w:lang w:val="el-GR"/>
        </w:rPr>
        <w:t xml:space="preserve">2:00:00:00), καθώς η σειρά με την οποία θα διαβαστεί η διεύθυνση είναι πρώτα το </w:t>
      </w:r>
      <w:r>
        <w:t>LSB</w:t>
      </w:r>
      <w:r w:rsidRPr="00D96E69">
        <w:rPr>
          <w:lang w:val="el-GR"/>
        </w:rPr>
        <w:t xml:space="preserve"> του πρώτου </w:t>
      </w:r>
      <w:r>
        <w:t>byte</w:t>
      </w:r>
      <w:r w:rsidRPr="00D96E69">
        <w:rPr>
          <w:lang w:val="el-GR"/>
        </w:rPr>
        <w:t>, άρα το 1.</w:t>
      </w:r>
    </w:p>
    <w:p w14:paraId="406816F6" w14:textId="724F5626" w:rsidR="0014349C" w:rsidRDefault="0014349C" w:rsidP="0014349C">
      <w:pPr>
        <w:pStyle w:val="3"/>
      </w:pPr>
      <w:r w:rsidRPr="00C24953">
        <w:t>5.17</w:t>
      </w:r>
    </w:p>
    <w:p w14:paraId="6A9B18F6" w14:textId="0A1B1A4D" w:rsidR="00B22AF5" w:rsidRPr="00B22AF5" w:rsidRDefault="00B22AF5" w:rsidP="00B22AF5">
      <w:r>
        <w:t xml:space="preserve">bridge ID </w:t>
      </w:r>
      <w:r w:rsidR="00B9703A">
        <w:t xml:space="preserve">: </w:t>
      </w:r>
      <w:r>
        <w:t xml:space="preserve"> 8000.08:00:27:46:91:96.8002</w:t>
      </w:r>
    </w:p>
    <w:p w14:paraId="3030BF8D" w14:textId="0E35DF80" w:rsidR="00CD1F09" w:rsidRDefault="00D96E69" w:rsidP="00CD1F09">
      <w:r>
        <w:t>root</w:t>
      </w:r>
      <w:r w:rsidR="00B22AF5">
        <w:t xml:space="preserve"> ID</w:t>
      </w:r>
      <w:r>
        <w:t xml:space="preserve"> </w:t>
      </w:r>
      <w:r w:rsidR="00B9703A">
        <w:t xml:space="preserve">: </w:t>
      </w:r>
      <w:r>
        <w:t xml:space="preserve"> 8000.08:00:27:46:91:96</w:t>
      </w:r>
    </w:p>
    <w:p w14:paraId="519EE598" w14:textId="40B6C8AF" w:rsidR="00D96E69" w:rsidRPr="00C24953" w:rsidRDefault="00D96E69" w:rsidP="00CD1F09">
      <w:r>
        <w:t>root-pathcost</w:t>
      </w:r>
      <w:r w:rsidR="00B9703A">
        <w:t xml:space="preserve">c : </w:t>
      </w:r>
      <w:r>
        <w:t xml:space="preserve"> 0</w:t>
      </w:r>
    </w:p>
    <w:p w14:paraId="32C49D38" w14:textId="3E76AAE4" w:rsidR="0014349C" w:rsidRPr="00C24953" w:rsidRDefault="0014349C" w:rsidP="0014349C">
      <w:pPr>
        <w:pStyle w:val="3"/>
      </w:pPr>
      <w:r w:rsidRPr="00C24953">
        <w:lastRenderedPageBreak/>
        <w:t>5.18</w:t>
      </w:r>
    </w:p>
    <w:p w14:paraId="56095C73" w14:textId="571A97F5" w:rsidR="00CD1F09" w:rsidRDefault="00DF2E09" w:rsidP="00CD1F09">
      <w:pPr>
        <w:rPr>
          <w:i/>
          <w:iCs/>
        </w:rPr>
      </w:pPr>
      <w:r w:rsidRPr="00FA3091">
        <w:rPr>
          <w:b/>
          <w:bCs/>
        </w:rPr>
        <w:t>tcpdump -i em0 -e -vvv</w:t>
      </w:r>
      <w:r w:rsidR="00FA3091">
        <w:rPr>
          <w:b/>
          <w:bCs/>
        </w:rPr>
        <w:t xml:space="preserve"> </w:t>
      </w:r>
      <w:r w:rsidR="00FA3091" w:rsidRPr="00FA3091">
        <w:rPr>
          <w:i/>
          <w:iCs/>
        </w:rPr>
        <w:t>(</w:t>
      </w:r>
      <w:r w:rsidR="00FA3091" w:rsidRPr="00FA3091">
        <w:rPr>
          <w:i/>
          <w:iCs/>
          <w:lang w:val="el-GR"/>
        </w:rPr>
        <w:t>στο</w:t>
      </w:r>
      <w:r w:rsidR="00FA3091" w:rsidRPr="00FA3091">
        <w:rPr>
          <w:i/>
          <w:iCs/>
        </w:rPr>
        <w:t xml:space="preserve"> B2)</w:t>
      </w:r>
    </w:p>
    <w:p w14:paraId="2CE660B7" w14:textId="046E9D7E" w:rsidR="00484282" w:rsidRPr="00484282" w:rsidRDefault="00484282" w:rsidP="00484282">
      <w:pPr>
        <w:rPr>
          <w:lang w:val="el-GR"/>
        </w:rPr>
      </w:pPr>
      <w:r w:rsidRPr="00484282">
        <w:rPr>
          <w:lang w:val="el-GR"/>
        </w:rPr>
        <w:t xml:space="preserve">Από την </w:t>
      </w:r>
      <w:r>
        <w:t>Bridge</w:t>
      </w:r>
      <w:r w:rsidRPr="00484282">
        <w:rPr>
          <w:lang w:val="el-GR"/>
        </w:rPr>
        <w:t xml:space="preserve"> </w:t>
      </w:r>
      <w:r>
        <w:t>ID</w:t>
      </w:r>
      <w:r w:rsidRPr="00484282">
        <w:rPr>
          <w:lang w:val="el-GR"/>
        </w:rPr>
        <w:t xml:space="preserve"> (</w:t>
      </w:r>
      <w:r w:rsidRPr="00452501">
        <w:rPr>
          <w:b/>
          <w:bCs/>
          <w:highlight w:val="yellow"/>
          <w:lang w:val="el-GR"/>
        </w:rPr>
        <w:t>8000</w:t>
      </w:r>
      <w:r w:rsidRPr="00484282">
        <w:rPr>
          <w:lang w:val="el-GR"/>
        </w:rPr>
        <w:t>.08:00:27:46:91:96.8002) προτεραιότητα είναι το πρώτο μέρος</w:t>
      </w:r>
      <w:r>
        <w:rPr>
          <w:lang w:val="el-GR"/>
        </w:rPr>
        <w:t xml:space="preserve"> </w:t>
      </w:r>
      <w:r w:rsidRPr="00484282">
        <w:rPr>
          <w:lang w:val="el-GR"/>
        </w:rPr>
        <w:t>με τιμή 8000, το οποίο είναι σε δεκαεξαδική μορφή και μεταφράζεται σε 32.768 σε δεκαδική.</w:t>
      </w:r>
    </w:p>
    <w:p w14:paraId="72F63A7D" w14:textId="7131E034" w:rsidR="0014349C" w:rsidRDefault="0014349C" w:rsidP="0014349C">
      <w:pPr>
        <w:pStyle w:val="3"/>
        <w:rPr>
          <w:lang w:val="el-GR"/>
        </w:rPr>
      </w:pPr>
      <w:r w:rsidRPr="00FA3091">
        <w:rPr>
          <w:lang w:val="el-GR"/>
        </w:rPr>
        <w:t>5.19</w:t>
      </w:r>
    </w:p>
    <w:p w14:paraId="69A88970" w14:textId="77B3B1D2" w:rsidR="00825681" w:rsidRPr="00825681" w:rsidRDefault="00825681" w:rsidP="00825681">
      <w:pPr>
        <w:rPr>
          <w:b/>
          <w:bCs/>
          <w:lang w:val="el-GR"/>
        </w:rPr>
      </w:pPr>
      <w:r w:rsidRPr="00452501">
        <w:rPr>
          <w:lang w:val="el-GR"/>
        </w:rPr>
        <w:t>8000.</w:t>
      </w:r>
      <w:r w:rsidRPr="00452501">
        <w:rPr>
          <w:b/>
          <w:bCs/>
          <w:highlight w:val="yellow"/>
          <w:lang w:val="el-GR"/>
        </w:rPr>
        <w:t>08:00:27:46:91:96</w:t>
      </w:r>
      <w:r w:rsidRPr="00452501">
        <w:rPr>
          <w:lang w:val="el-GR"/>
        </w:rPr>
        <w:t>.8002</w:t>
      </w:r>
    </w:p>
    <w:p w14:paraId="2553893C" w14:textId="62D1F776" w:rsidR="00484282" w:rsidRDefault="00484282" w:rsidP="00484282">
      <w:pPr>
        <w:rPr>
          <w:lang w:val="el-GR"/>
        </w:rPr>
      </w:pPr>
      <w:r w:rsidRPr="00484282">
        <w:rPr>
          <w:lang w:val="el-GR"/>
        </w:rPr>
        <w:t>Το δεύτερο μέρος είναι η MAC διεύθυνση της γέφυρας ρίζας</w:t>
      </w:r>
      <w:r>
        <w:rPr>
          <w:lang w:val="el-GR"/>
        </w:rPr>
        <w:t>.</w:t>
      </w:r>
    </w:p>
    <w:p w14:paraId="56245943" w14:textId="7A2CCD94" w:rsidR="0014349C" w:rsidRDefault="0014349C" w:rsidP="0014349C">
      <w:pPr>
        <w:pStyle w:val="3"/>
        <w:rPr>
          <w:lang w:val="el-GR"/>
        </w:rPr>
      </w:pPr>
      <w:r w:rsidRPr="00452501">
        <w:rPr>
          <w:lang w:val="el-GR"/>
        </w:rPr>
        <w:t>5.20</w:t>
      </w:r>
    </w:p>
    <w:p w14:paraId="5E724CAA" w14:textId="6885F7DF" w:rsidR="00452501" w:rsidRPr="00452501" w:rsidRDefault="00452501" w:rsidP="00452501">
      <w:pPr>
        <w:rPr>
          <w:b/>
          <w:bCs/>
          <w:lang w:val="el-GR"/>
        </w:rPr>
      </w:pPr>
      <w:r w:rsidRPr="00452501">
        <w:rPr>
          <w:lang w:val="el-GR"/>
        </w:rPr>
        <w:t>8000.08:00:27:46:91:96.</w:t>
      </w:r>
      <w:r w:rsidRPr="00452501">
        <w:rPr>
          <w:b/>
          <w:bCs/>
          <w:highlight w:val="yellow"/>
          <w:lang w:val="el-GR"/>
        </w:rPr>
        <w:t>8002</w:t>
      </w:r>
    </w:p>
    <w:p w14:paraId="7335E111" w14:textId="15D62267" w:rsidR="00CD1F09" w:rsidRPr="00452501" w:rsidRDefault="00452501" w:rsidP="00CD1F09">
      <w:pPr>
        <w:rPr>
          <w:lang w:val="el-GR"/>
        </w:rPr>
      </w:pPr>
      <w:r w:rsidRPr="00452501">
        <w:rPr>
          <w:lang w:val="el-GR"/>
        </w:rPr>
        <w:t xml:space="preserve">Εκτελώντας </w:t>
      </w:r>
      <w:r>
        <w:t>ifconfig</w:t>
      </w:r>
      <w:r w:rsidRPr="00452501">
        <w:rPr>
          <w:lang w:val="el-GR"/>
        </w:rPr>
        <w:t xml:space="preserve"> </w:t>
      </w:r>
      <w:r>
        <w:t>bridge</w:t>
      </w:r>
      <w:r>
        <w:rPr>
          <w:lang w:val="el-GR"/>
        </w:rPr>
        <w:t>2</w:t>
      </w:r>
      <w:r w:rsidRPr="00452501">
        <w:rPr>
          <w:lang w:val="el-GR"/>
        </w:rPr>
        <w:t xml:space="preserve"> βλέπουμε πως η </w:t>
      </w:r>
      <w:r>
        <w:t>em</w:t>
      </w:r>
      <w:r>
        <w:rPr>
          <w:lang w:val="el-GR"/>
        </w:rPr>
        <w:t>1</w:t>
      </w:r>
      <w:r w:rsidRPr="00452501">
        <w:rPr>
          <w:lang w:val="el-GR"/>
        </w:rPr>
        <w:t xml:space="preserve"> έχει </w:t>
      </w:r>
      <w:r>
        <w:t>port</w:t>
      </w:r>
      <w:r w:rsidRPr="00452501">
        <w:rPr>
          <w:lang w:val="el-GR"/>
        </w:rPr>
        <w:t xml:space="preserve"> </w:t>
      </w:r>
      <w:r>
        <w:rPr>
          <w:lang w:val="el-GR"/>
        </w:rPr>
        <w:t>2</w:t>
      </w:r>
      <w:r w:rsidRPr="00452501">
        <w:rPr>
          <w:lang w:val="el-GR"/>
        </w:rPr>
        <w:t>, επομένως το 800</w:t>
      </w:r>
      <w:r w:rsidR="0058224A">
        <w:rPr>
          <w:lang w:val="el-GR"/>
        </w:rPr>
        <w:t>2</w:t>
      </w:r>
      <w:r w:rsidRPr="00452501">
        <w:rPr>
          <w:lang w:val="el-GR"/>
        </w:rPr>
        <w:t xml:space="preserve"> προκύπτει ως άθροισμα της προτεραιότητας με τον αριθμό της θύρας.</w:t>
      </w:r>
    </w:p>
    <w:p w14:paraId="5B7369A8" w14:textId="7BEC87C4" w:rsidR="0014349C" w:rsidRPr="00C24953" w:rsidRDefault="0014349C" w:rsidP="0014349C">
      <w:pPr>
        <w:pStyle w:val="3"/>
      </w:pPr>
      <w:r w:rsidRPr="00C24953">
        <w:t>5.21</w:t>
      </w:r>
    </w:p>
    <w:p w14:paraId="57813C2D" w14:textId="39D0583C" w:rsidR="00CD1F09" w:rsidRDefault="003621DF" w:rsidP="00CD1F09">
      <w:pPr>
        <w:rPr>
          <w:lang w:val="el-GR"/>
        </w:rPr>
      </w:pPr>
      <w:r>
        <w:rPr>
          <w:lang w:val="el-GR"/>
        </w:rPr>
        <w:t>Ναι, παρατηρώ</w:t>
      </w:r>
      <w:r w:rsidR="004D0A9D">
        <w:rPr>
          <w:lang w:val="el-GR"/>
        </w:rPr>
        <w:t>.</w:t>
      </w:r>
    </w:p>
    <w:p w14:paraId="7AC6AB06" w14:textId="507A0535" w:rsidR="004D0A9D" w:rsidRDefault="004D0A9D" w:rsidP="00CD1F09">
      <w:pPr>
        <w:rPr>
          <w:lang w:val="el-GR"/>
        </w:rPr>
      </w:pPr>
      <w:r w:rsidRPr="004D0A9D">
        <w:rPr>
          <w:noProof/>
          <w:lang w:val="el-GR"/>
        </w:rPr>
        <w:drawing>
          <wp:inline distT="0" distB="0" distL="0" distR="0" wp14:anchorId="74269B6A" wp14:editId="03B1A166">
            <wp:extent cx="4907213" cy="2035534"/>
            <wp:effectExtent l="0" t="0" r="0" b="0"/>
            <wp:docPr id="61811377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1377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2491" cy="205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6462" w14:textId="347A84D9" w:rsidR="004D0A9D" w:rsidRPr="003621DF" w:rsidRDefault="004D0A9D" w:rsidP="00CD1F09">
      <w:pPr>
        <w:rPr>
          <w:lang w:val="el-GR"/>
        </w:rPr>
      </w:pPr>
      <w:r w:rsidRPr="004D0A9D">
        <w:rPr>
          <w:noProof/>
          <w:lang w:val="el-GR"/>
        </w:rPr>
        <w:lastRenderedPageBreak/>
        <w:drawing>
          <wp:inline distT="0" distB="0" distL="0" distR="0" wp14:anchorId="5B474748" wp14:editId="4D24653C">
            <wp:extent cx="4937760" cy="2921220"/>
            <wp:effectExtent l="0" t="0" r="0" b="0"/>
            <wp:docPr id="189207309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730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1869" cy="29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A314" w14:textId="279D6E65" w:rsidR="0014349C" w:rsidRPr="00254C14" w:rsidRDefault="0014349C" w:rsidP="0014349C">
      <w:pPr>
        <w:pStyle w:val="3"/>
        <w:rPr>
          <w:lang w:val="el-GR"/>
        </w:rPr>
      </w:pPr>
      <w:r w:rsidRPr="00254C14">
        <w:rPr>
          <w:lang w:val="el-GR"/>
        </w:rPr>
        <w:t>5.22</w:t>
      </w:r>
    </w:p>
    <w:p w14:paraId="7EBD6B9D" w14:textId="586B7B2D" w:rsidR="005C5D96" w:rsidRPr="00254C14" w:rsidRDefault="00254C14" w:rsidP="005C5D96">
      <w:pPr>
        <w:rPr>
          <w:lang w:val="el-GR"/>
        </w:rPr>
      </w:pPr>
      <w:r>
        <w:rPr>
          <w:lang w:val="el-GR"/>
        </w:rPr>
        <w:t xml:space="preserve">Από τις θύρες </w:t>
      </w:r>
      <w:r w:rsidR="00380102">
        <w:rPr>
          <w:lang w:val="el-GR"/>
        </w:rPr>
        <w:t xml:space="preserve">1, </w:t>
      </w:r>
      <w:r>
        <w:rPr>
          <w:lang w:val="el-GR"/>
        </w:rPr>
        <w:t xml:space="preserve">2 και 3 των διεπαφών </w:t>
      </w:r>
      <w:r w:rsidR="00380102">
        <w:rPr>
          <w:lang w:val="el-GR"/>
        </w:rPr>
        <w:t>em0(LAN1)</w:t>
      </w:r>
      <w:r w:rsidR="00B63C66">
        <w:rPr>
          <w:lang w:val="el-GR"/>
        </w:rPr>
        <w:t xml:space="preserve">, </w:t>
      </w:r>
      <w:r>
        <w:t>em</w:t>
      </w:r>
      <w:r w:rsidRPr="00254C14">
        <w:rPr>
          <w:lang w:val="el-GR"/>
        </w:rPr>
        <w:t>1</w:t>
      </w:r>
      <w:r>
        <w:rPr>
          <w:lang w:val="el-GR"/>
        </w:rPr>
        <w:t>(</w:t>
      </w:r>
      <w:r>
        <w:t>LNK</w:t>
      </w:r>
      <w:r w:rsidRPr="00254C14">
        <w:rPr>
          <w:lang w:val="el-GR"/>
        </w:rPr>
        <w:t>1</w:t>
      </w:r>
      <w:r>
        <w:rPr>
          <w:lang w:val="el-GR"/>
        </w:rPr>
        <w:t>) και em2(LNK2) αντίστοιχα.</w:t>
      </w:r>
    </w:p>
    <w:p w14:paraId="02AA7B67" w14:textId="4E8C3AFE" w:rsidR="0014349C" w:rsidRPr="00567E3F" w:rsidRDefault="0014349C" w:rsidP="0014349C">
      <w:pPr>
        <w:pStyle w:val="3"/>
      </w:pPr>
      <w:r w:rsidRPr="00567E3F">
        <w:t>5.23</w:t>
      </w:r>
    </w:p>
    <w:p w14:paraId="15536170" w14:textId="4E24175B" w:rsidR="005C5D96" w:rsidRPr="00567E3F" w:rsidRDefault="00567E3F" w:rsidP="005C5D96">
      <w:r>
        <w:t>R</w:t>
      </w:r>
      <w:r w:rsidRPr="00567E3F">
        <w:t xml:space="preserve">oot ID : </w:t>
      </w:r>
      <w:r w:rsidR="0035042B" w:rsidRPr="0035042B">
        <w:rPr>
          <w:b/>
          <w:bCs/>
        </w:rPr>
        <w:t>8000.08:00:27:46:91:96</w:t>
      </w:r>
      <w:r w:rsidR="001265B7" w:rsidRPr="001265B7">
        <w:t xml:space="preserve"> </w:t>
      </w:r>
      <w:r w:rsidR="001265B7">
        <w:t>(</w:t>
      </w:r>
      <w:r w:rsidR="00385BD1">
        <w:t xml:space="preserve">em0-LAN1, </w:t>
      </w:r>
      <w:r w:rsidR="001265B7">
        <w:t>em1-LNK1, em2-LNK2)</w:t>
      </w:r>
    </w:p>
    <w:p w14:paraId="6746B934" w14:textId="6F1DFE53" w:rsidR="00567E3F" w:rsidRPr="009B5CCD" w:rsidRDefault="00567E3F" w:rsidP="005C5D96">
      <w:r w:rsidRPr="00567E3F">
        <w:t>Bridge ID :</w:t>
      </w:r>
      <w:r w:rsidR="000B7C84" w:rsidRPr="000B7C84">
        <w:rPr>
          <w:b/>
          <w:bCs/>
        </w:rPr>
        <w:t xml:space="preserve"> </w:t>
      </w:r>
      <w:r w:rsidR="00244A99" w:rsidRPr="00244A99">
        <w:rPr>
          <w:b/>
          <w:bCs/>
        </w:rPr>
        <w:t>8000.08:00:27:5c:3c:5a</w:t>
      </w:r>
      <w:r w:rsidR="00244A99">
        <w:rPr>
          <w:b/>
          <w:bCs/>
        </w:rPr>
        <w:t>.8001</w:t>
      </w:r>
      <w:r w:rsidR="00244A99" w:rsidRPr="00244A99">
        <w:rPr>
          <w:b/>
          <w:bCs/>
        </w:rPr>
        <w:t xml:space="preserve"> </w:t>
      </w:r>
      <w:r w:rsidR="000F18ED">
        <w:t>(em0-LAN1)</w:t>
      </w:r>
      <w:r w:rsidR="00244A99" w:rsidRPr="00244A99">
        <w:t>,</w:t>
      </w:r>
      <w:r w:rsidR="00244A99">
        <w:t xml:space="preserve"> </w:t>
      </w:r>
      <w:r w:rsidR="000B7C84" w:rsidRPr="00567E3F">
        <w:rPr>
          <w:b/>
          <w:bCs/>
        </w:rPr>
        <w:t>8000.</w:t>
      </w:r>
      <w:r w:rsidR="000B7C84" w:rsidRPr="009B5CCD">
        <w:rPr>
          <w:b/>
          <w:bCs/>
        </w:rPr>
        <w:t>08:00:27:46:91:96</w:t>
      </w:r>
      <w:r w:rsidR="000B7C84" w:rsidRPr="00567E3F">
        <w:rPr>
          <w:b/>
          <w:bCs/>
        </w:rPr>
        <w:t>.8002</w:t>
      </w:r>
      <w:r w:rsidR="000B7C84">
        <w:rPr>
          <w:b/>
          <w:bCs/>
        </w:rPr>
        <w:t xml:space="preserve"> </w:t>
      </w:r>
      <w:r w:rsidR="009B5CCD">
        <w:t>(em1-LNK1)</w:t>
      </w:r>
      <w:r w:rsidR="000B7C84">
        <w:rPr>
          <w:b/>
          <w:bCs/>
        </w:rPr>
        <w:t xml:space="preserve"> </w:t>
      </w:r>
      <w:r w:rsidR="000B7C84" w:rsidRPr="000B7C84">
        <w:t xml:space="preserve">, </w:t>
      </w:r>
      <w:r w:rsidR="000B7C84">
        <w:rPr>
          <w:b/>
          <w:bCs/>
        </w:rPr>
        <w:t xml:space="preserve"> </w:t>
      </w:r>
      <w:r w:rsidR="000B7C84" w:rsidRPr="00567E3F">
        <w:rPr>
          <w:b/>
          <w:bCs/>
        </w:rPr>
        <w:t>8000.</w:t>
      </w:r>
      <w:r w:rsidR="000B7C84" w:rsidRPr="009B5CCD">
        <w:rPr>
          <w:b/>
          <w:bCs/>
        </w:rPr>
        <w:t>08:00:27:46:91:96</w:t>
      </w:r>
      <w:r w:rsidR="000B7C84" w:rsidRPr="00567E3F">
        <w:rPr>
          <w:b/>
          <w:bCs/>
        </w:rPr>
        <w:t>.800</w:t>
      </w:r>
      <w:r w:rsidR="00D43EBF">
        <w:rPr>
          <w:b/>
          <w:bCs/>
        </w:rPr>
        <w:t>3</w:t>
      </w:r>
      <w:r w:rsidR="009B5CCD">
        <w:rPr>
          <w:b/>
          <w:bCs/>
        </w:rPr>
        <w:t xml:space="preserve"> </w:t>
      </w:r>
      <w:r w:rsidR="009B5CCD" w:rsidRPr="009B5CCD">
        <w:t>(</w:t>
      </w:r>
      <w:r w:rsidR="009B5CCD">
        <w:t>em2-LNK2</w:t>
      </w:r>
      <w:r w:rsidR="009B5CCD" w:rsidRPr="009B5CCD">
        <w:t>)</w:t>
      </w:r>
    </w:p>
    <w:p w14:paraId="040071D5" w14:textId="1042AE49" w:rsidR="00567E3F" w:rsidRPr="00567E3F" w:rsidRDefault="005D6394" w:rsidP="005C5D96">
      <w:r>
        <w:t>R</w:t>
      </w:r>
      <w:r w:rsidR="00567E3F" w:rsidRPr="00567E3F">
        <w:t xml:space="preserve">oot path cost : </w:t>
      </w:r>
      <w:r w:rsidR="0035042B">
        <w:t>0</w:t>
      </w:r>
      <w:r w:rsidR="000F18ED" w:rsidRPr="000F18ED">
        <w:t xml:space="preserve"> </w:t>
      </w:r>
      <w:r w:rsidR="000F18ED">
        <w:t>(em1-LNK1, em2-LNK2)</w:t>
      </w:r>
      <w:r w:rsidR="00D94ACE">
        <w:t xml:space="preserve"> , 20000</w:t>
      </w:r>
      <w:r>
        <w:t xml:space="preserve"> </w:t>
      </w:r>
      <w:r w:rsidR="00D94ACE">
        <w:t>(em0-LAN1)</w:t>
      </w:r>
    </w:p>
    <w:p w14:paraId="0351C08F" w14:textId="130CB7EA" w:rsidR="0014349C" w:rsidRDefault="0014349C" w:rsidP="0014349C">
      <w:pPr>
        <w:pStyle w:val="3"/>
        <w:rPr>
          <w:lang w:val="el-GR"/>
        </w:rPr>
      </w:pPr>
      <w:r>
        <w:rPr>
          <w:lang w:val="el-GR"/>
        </w:rPr>
        <w:t>5.24</w:t>
      </w:r>
    </w:p>
    <w:p w14:paraId="7FF5010F" w14:textId="656F6952" w:rsidR="005C5D96" w:rsidRDefault="007322F0" w:rsidP="005C5D96">
      <w:pPr>
        <w:rPr>
          <w:b/>
          <w:bCs/>
          <w:lang w:val="el-GR"/>
        </w:rPr>
      </w:pPr>
      <w:r w:rsidRPr="003E7768">
        <w:rPr>
          <w:b/>
          <w:bCs/>
          <w:lang w:val="el-GR"/>
        </w:rPr>
        <w:t>ping 192.168.1.2</w:t>
      </w:r>
    </w:p>
    <w:p w14:paraId="497B25A4" w14:textId="6B52BAB2" w:rsidR="003E7768" w:rsidRPr="008153F9" w:rsidRDefault="003E7768" w:rsidP="005C5D96">
      <w:pPr>
        <w:rPr>
          <w:lang w:val="el-GR"/>
        </w:rPr>
      </w:pPr>
      <w:r>
        <w:rPr>
          <w:lang w:val="el-GR"/>
        </w:rPr>
        <w:t>Ναι,</w:t>
      </w:r>
      <w:r w:rsidR="008153F9">
        <w:rPr>
          <w:lang w:val="el-GR"/>
        </w:rPr>
        <w:t xml:space="preserve"> </w:t>
      </w:r>
      <w:r>
        <w:rPr>
          <w:lang w:val="el-GR"/>
        </w:rPr>
        <w:t>είναι επιτυχές.</w:t>
      </w:r>
    </w:p>
    <w:p w14:paraId="73B3C933" w14:textId="73C71195" w:rsidR="0014349C" w:rsidRDefault="0014349C" w:rsidP="0014349C">
      <w:pPr>
        <w:pStyle w:val="3"/>
        <w:rPr>
          <w:lang w:val="el-GR"/>
        </w:rPr>
      </w:pPr>
      <w:r>
        <w:rPr>
          <w:lang w:val="el-GR"/>
        </w:rPr>
        <w:t>5.25</w:t>
      </w:r>
    </w:p>
    <w:p w14:paraId="0B068365" w14:textId="177EB709" w:rsidR="00614669" w:rsidRDefault="00614669" w:rsidP="00614669">
      <w:pPr>
        <w:rPr>
          <w:lang w:val="el-GR"/>
        </w:rPr>
      </w:pPr>
      <w:r w:rsidRPr="00614669">
        <w:rPr>
          <w:lang w:val="el-GR"/>
        </w:rPr>
        <w:t xml:space="preserve">Περνάνε περίπου 6 δευτερόλεπτα. Αυτό γίνετια διότι στο </w:t>
      </w:r>
      <w:r>
        <w:t>RSTP</w:t>
      </w:r>
      <w:r w:rsidRPr="00614669">
        <w:rPr>
          <w:lang w:val="el-GR"/>
        </w:rPr>
        <w:t xml:space="preserve"> χρειάζονται περίπου 3</w:t>
      </w:r>
      <w:r>
        <w:t>x</w:t>
      </w:r>
      <w:r w:rsidRPr="00614669">
        <w:rPr>
          <w:lang w:val="el-GR"/>
        </w:rPr>
        <w:t xml:space="preserve">2 </w:t>
      </w:r>
      <w:r>
        <w:t>seconds</w:t>
      </w:r>
      <w:r w:rsidRPr="00614669">
        <w:rPr>
          <w:lang w:val="el-GR"/>
        </w:rPr>
        <w:t xml:space="preserve"> για να ανταποκριθεί σε κάποια τοπολογική αλλαγή του δικτύου</w:t>
      </w:r>
      <w:r>
        <w:rPr>
          <w:lang w:val="el-GR"/>
        </w:rPr>
        <w:t>.</w:t>
      </w:r>
    </w:p>
    <w:p w14:paraId="0F7EC6B9" w14:textId="63D154AB" w:rsidR="00614669" w:rsidRDefault="00614669" w:rsidP="00614669">
      <w:pPr>
        <w:pStyle w:val="3"/>
        <w:rPr>
          <w:lang w:val="el-GR"/>
        </w:rPr>
      </w:pPr>
      <w:r>
        <w:rPr>
          <w:lang w:val="el-GR"/>
        </w:rPr>
        <w:t>5.26</w:t>
      </w:r>
    </w:p>
    <w:p w14:paraId="25EE6763" w14:textId="34B23761" w:rsidR="00614669" w:rsidRPr="00614669" w:rsidRDefault="00614669" w:rsidP="00614669">
      <w:pPr>
        <w:rPr>
          <w:lang w:val="el-GR"/>
        </w:rPr>
      </w:pPr>
      <w:r w:rsidRPr="00614669">
        <w:rPr>
          <w:lang w:val="el-GR"/>
        </w:rPr>
        <w:t>Όχι, δεν υπάρχει διακοπή</w:t>
      </w:r>
      <w:r>
        <w:rPr>
          <w:lang w:val="el-GR"/>
        </w:rPr>
        <w:t>.</w:t>
      </w:r>
    </w:p>
    <w:p w14:paraId="3F20FF68" w14:textId="77777777" w:rsidR="00AE0930" w:rsidRDefault="00AE0930" w:rsidP="00452501">
      <w:pPr>
        <w:pStyle w:val="1"/>
      </w:pPr>
    </w:p>
    <w:p w14:paraId="5B8E4A63" w14:textId="77777777" w:rsidR="00AE0930" w:rsidRDefault="00AE0930" w:rsidP="00452501">
      <w:pPr>
        <w:pStyle w:val="1"/>
      </w:pPr>
    </w:p>
    <w:p w14:paraId="3A28E87C" w14:textId="77777777" w:rsidR="00AE0930" w:rsidRDefault="00AE0930" w:rsidP="00452501">
      <w:pPr>
        <w:pStyle w:val="1"/>
      </w:pPr>
    </w:p>
    <w:p w14:paraId="15E6E5EF" w14:textId="7CC8B085" w:rsidR="00452501" w:rsidRDefault="00452501" w:rsidP="00452501">
      <w:pPr>
        <w:pStyle w:val="1"/>
        <w:rPr>
          <w:lang w:val="el-GR"/>
        </w:rPr>
      </w:pPr>
      <w:r w:rsidRPr="00452501">
        <w:rPr>
          <w:lang w:val="el-GR"/>
        </w:rPr>
        <w:t>Άσκηση 6: Ένα πιο πολύπλοκο δίκτυο με εναλλακτικές διαδρομές</w:t>
      </w:r>
    </w:p>
    <w:p w14:paraId="101E2D52" w14:textId="7F6C7419" w:rsidR="00452501" w:rsidRPr="00A07EFD" w:rsidRDefault="00A07EFD" w:rsidP="00452501">
      <w:pPr>
        <w:rPr>
          <w:rFonts w:ascii="Ubuntu Mono" w:hAnsi="Ubuntu Mono"/>
          <w:i/>
          <w:iCs/>
          <w:sz w:val="18"/>
          <w:szCs w:val="18"/>
          <w:lang w:val="el-GR"/>
        </w:rPr>
      </w:pPr>
      <w:r w:rsidRPr="00A07EFD">
        <w:rPr>
          <w:rFonts w:ascii="Ubuntu Mono" w:hAnsi="Ubuntu Mono"/>
          <w:i/>
          <w:iCs/>
          <w:sz w:val="18"/>
          <w:szCs w:val="18"/>
          <w:lang w:val="el-GR"/>
        </w:rPr>
        <w:t>Ευρετήριο διεπαφών</w:t>
      </w:r>
    </w:p>
    <w:p w14:paraId="37EAB001" w14:textId="77777777" w:rsidR="006D77CE" w:rsidRPr="003D738C" w:rsidRDefault="006D77CE" w:rsidP="006D77CE">
      <w:pPr>
        <w:rPr>
          <w:rFonts w:ascii="Ubuntu Mono" w:hAnsi="Ubuntu Mono"/>
          <w:b/>
          <w:bCs/>
          <w:i/>
          <w:iCs/>
          <w:sz w:val="18"/>
          <w:szCs w:val="18"/>
          <w:lang w:val="el-GR"/>
        </w:rPr>
      </w:pPr>
      <w:r w:rsidRPr="00A07EFD">
        <w:rPr>
          <w:rFonts w:ascii="Ubuntu Mono" w:hAnsi="Ubuntu Mono"/>
          <w:b/>
          <w:bCs/>
          <w:i/>
          <w:iCs/>
          <w:sz w:val="18"/>
          <w:szCs w:val="18"/>
        </w:rPr>
        <w:t>B</w:t>
      </w:r>
      <w:r w:rsidRPr="003D738C">
        <w:rPr>
          <w:rFonts w:ascii="Ubuntu Mono" w:hAnsi="Ubuntu Mono"/>
          <w:b/>
          <w:bCs/>
          <w:i/>
          <w:iCs/>
          <w:sz w:val="18"/>
          <w:szCs w:val="18"/>
          <w:lang w:val="el-GR"/>
        </w:rPr>
        <w:t>1</w:t>
      </w:r>
    </w:p>
    <w:p w14:paraId="416EF2D3" w14:textId="77777777" w:rsidR="006D77CE" w:rsidRPr="003D738C" w:rsidRDefault="006D77CE" w:rsidP="006D77CE">
      <w:pPr>
        <w:rPr>
          <w:rFonts w:ascii="Ubuntu Mono" w:hAnsi="Ubuntu Mono"/>
          <w:i/>
          <w:iCs/>
          <w:sz w:val="18"/>
          <w:szCs w:val="18"/>
          <w:lang w:val="el-GR"/>
        </w:rPr>
      </w:pPr>
      <w:r w:rsidRPr="00A07EFD">
        <w:rPr>
          <w:rFonts w:ascii="Ubuntu Mono" w:hAnsi="Ubuntu Mono"/>
          <w:i/>
          <w:iCs/>
          <w:sz w:val="18"/>
          <w:szCs w:val="18"/>
        </w:rPr>
        <w:t>em</w:t>
      </w:r>
      <w:r w:rsidRPr="003D738C">
        <w:rPr>
          <w:rFonts w:ascii="Ubuntu Mono" w:hAnsi="Ubuntu Mono"/>
          <w:i/>
          <w:iCs/>
          <w:sz w:val="18"/>
          <w:szCs w:val="18"/>
          <w:lang w:val="el-GR"/>
        </w:rPr>
        <w:t xml:space="preserve">0: </w:t>
      </w:r>
      <w:r w:rsidRPr="00A07EFD">
        <w:rPr>
          <w:rFonts w:ascii="Ubuntu Mono" w:hAnsi="Ubuntu Mono"/>
          <w:i/>
          <w:iCs/>
          <w:sz w:val="18"/>
          <w:szCs w:val="18"/>
        </w:rPr>
        <w:t>LAN</w:t>
      </w:r>
      <w:r w:rsidRPr="003D738C">
        <w:rPr>
          <w:rFonts w:ascii="Ubuntu Mono" w:hAnsi="Ubuntu Mono"/>
          <w:i/>
          <w:iCs/>
          <w:sz w:val="18"/>
          <w:szCs w:val="18"/>
          <w:lang w:val="el-GR"/>
        </w:rPr>
        <w:t>1</w:t>
      </w:r>
    </w:p>
    <w:p w14:paraId="58666809" w14:textId="77777777" w:rsidR="006D77CE" w:rsidRPr="003D738C" w:rsidRDefault="006D77CE" w:rsidP="006D77CE">
      <w:pPr>
        <w:rPr>
          <w:rFonts w:ascii="Ubuntu Mono" w:hAnsi="Ubuntu Mono"/>
          <w:i/>
          <w:iCs/>
          <w:sz w:val="18"/>
          <w:szCs w:val="18"/>
          <w:lang w:val="el-GR"/>
        </w:rPr>
      </w:pPr>
      <w:r w:rsidRPr="00A07EFD">
        <w:rPr>
          <w:rFonts w:ascii="Ubuntu Mono" w:hAnsi="Ubuntu Mono"/>
          <w:i/>
          <w:iCs/>
          <w:sz w:val="18"/>
          <w:szCs w:val="18"/>
        </w:rPr>
        <w:t>em</w:t>
      </w:r>
      <w:r w:rsidRPr="003D738C">
        <w:rPr>
          <w:rFonts w:ascii="Ubuntu Mono" w:hAnsi="Ubuntu Mono"/>
          <w:i/>
          <w:iCs/>
          <w:sz w:val="18"/>
          <w:szCs w:val="18"/>
          <w:lang w:val="el-GR"/>
        </w:rPr>
        <w:t xml:space="preserve">1: </w:t>
      </w:r>
      <w:r w:rsidRPr="00A07EFD">
        <w:rPr>
          <w:rFonts w:ascii="Ubuntu Mono" w:hAnsi="Ubuntu Mono"/>
          <w:i/>
          <w:iCs/>
          <w:sz w:val="18"/>
          <w:szCs w:val="18"/>
        </w:rPr>
        <w:t>LNK</w:t>
      </w:r>
      <w:r w:rsidRPr="003D738C">
        <w:rPr>
          <w:rFonts w:ascii="Ubuntu Mono" w:hAnsi="Ubuntu Mono"/>
          <w:i/>
          <w:iCs/>
          <w:sz w:val="18"/>
          <w:szCs w:val="18"/>
          <w:lang w:val="el-GR"/>
        </w:rPr>
        <w:t>1</w:t>
      </w:r>
    </w:p>
    <w:p w14:paraId="6BB203DF" w14:textId="77777777" w:rsidR="006D77CE" w:rsidRPr="00A07EFD" w:rsidRDefault="006D77CE" w:rsidP="006D77CE">
      <w:pPr>
        <w:rPr>
          <w:rFonts w:ascii="Ubuntu Mono" w:hAnsi="Ubuntu Mono"/>
          <w:i/>
          <w:iCs/>
          <w:sz w:val="18"/>
          <w:szCs w:val="18"/>
        </w:rPr>
      </w:pPr>
      <w:r w:rsidRPr="00A07EFD">
        <w:rPr>
          <w:rFonts w:ascii="Ubuntu Mono" w:hAnsi="Ubuntu Mono"/>
          <w:i/>
          <w:iCs/>
          <w:sz w:val="18"/>
          <w:szCs w:val="18"/>
        </w:rPr>
        <w:t>em2: LNK2</w:t>
      </w:r>
    </w:p>
    <w:p w14:paraId="0B752A56" w14:textId="77777777" w:rsidR="006D77CE" w:rsidRPr="00A07EFD" w:rsidRDefault="006D77CE" w:rsidP="006D77CE">
      <w:pPr>
        <w:rPr>
          <w:rFonts w:ascii="Ubuntu Mono" w:hAnsi="Ubuntu Mono"/>
          <w:i/>
          <w:iCs/>
          <w:sz w:val="18"/>
          <w:szCs w:val="18"/>
        </w:rPr>
      </w:pPr>
      <w:r w:rsidRPr="00A07EFD">
        <w:rPr>
          <w:rFonts w:ascii="Ubuntu Mono" w:hAnsi="Ubuntu Mono"/>
          <w:i/>
          <w:iCs/>
          <w:sz w:val="18"/>
          <w:szCs w:val="18"/>
        </w:rPr>
        <w:t>em3: LNK3</w:t>
      </w:r>
    </w:p>
    <w:p w14:paraId="1708C725" w14:textId="6CAEDD85" w:rsidR="006D77CE" w:rsidRPr="00A07EFD" w:rsidRDefault="006D77CE" w:rsidP="006D77CE">
      <w:pPr>
        <w:rPr>
          <w:rFonts w:ascii="Ubuntu Mono" w:hAnsi="Ubuntu Mono"/>
          <w:b/>
          <w:bCs/>
          <w:i/>
          <w:iCs/>
          <w:sz w:val="18"/>
          <w:szCs w:val="18"/>
        </w:rPr>
      </w:pPr>
      <w:r w:rsidRPr="00A07EFD">
        <w:rPr>
          <w:rFonts w:ascii="Ubuntu Mono" w:hAnsi="Ubuntu Mono"/>
          <w:b/>
          <w:bCs/>
          <w:i/>
          <w:iCs/>
          <w:sz w:val="18"/>
          <w:szCs w:val="18"/>
        </w:rPr>
        <w:t>B2</w:t>
      </w:r>
    </w:p>
    <w:p w14:paraId="46CC8ABE" w14:textId="77777777" w:rsidR="006D77CE" w:rsidRPr="00A07EFD" w:rsidRDefault="006D77CE" w:rsidP="006D77CE">
      <w:pPr>
        <w:rPr>
          <w:rFonts w:ascii="Ubuntu Mono" w:hAnsi="Ubuntu Mono"/>
          <w:i/>
          <w:iCs/>
          <w:sz w:val="18"/>
          <w:szCs w:val="18"/>
        </w:rPr>
      </w:pPr>
      <w:r w:rsidRPr="00A07EFD">
        <w:rPr>
          <w:rFonts w:ascii="Ubuntu Mono" w:hAnsi="Ubuntu Mono"/>
          <w:i/>
          <w:iCs/>
          <w:sz w:val="18"/>
          <w:szCs w:val="18"/>
        </w:rPr>
        <w:t>em0: LAN2</w:t>
      </w:r>
    </w:p>
    <w:p w14:paraId="2FF36C9F" w14:textId="77777777" w:rsidR="006D77CE" w:rsidRPr="00A07EFD" w:rsidRDefault="006D77CE" w:rsidP="006D77CE">
      <w:pPr>
        <w:rPr>
          <w:rFonts w:ascii="Ubuntu Mono" w:hAnsi="Ubuntu Mono"/>
          <w:i/>
          <w:iCs/>
          <w:sz w:val="18"/>
          <w:szCs w:val="18"/>
        </w:rPr>
      </w:pPr>
      <w:r w:rsidRPr="00A07EFD">
        <w:rPr>
          <w:rFonts w:ascii="Ubuntu Mono" w:hAnsi="Ubuntu Mono"/>
          <w:i/>
          <w:iCs/>
          <w:sz w:val="18"/>
          <w:szCs w:val="18"/>
        </w:rPr>
        <w:t>em1: LNK1</w:t>
      </w:r>
    </w:p>
    <w:p w14:paraId="289AE22F" w14:textId="77777777" w:rsidR="006D77CE" w:rsidRPr="00A07EFD" w:rsidRDefault="006D77CE" w:rsidP="006D77CE">
      <w:pPr>
        <w:rPr>
          <w:rFonts w:ascii="Ubuntu Mono" w:hAnsi="Ubuntu Mono"/>
          <w:i/>
          <w:iCs/>
          <w:sz w:val="18"/>
          <w:szCs w:val="18"/>
        </w:rPr>
      </w:pPr>
      <w:r w:rsidRPr="00A07EFD">
        <w:rPr>
          <w:rFonts w:ascii="Ubuntu Mono" w:hAnsi="Ubuntu Mono"/>
          <w:i/>
          <w:iCs/>
          <w:sz w:val="18"/>
          <w:szCs w:val="18"/>
        </w:rPr>
        <w:t>em2: LNK2</w:t>
      </w:r>
    </w:p>
    <w:p w14:paraId="58E3F76B" w14:textId="77777777" w:rsidR="006D77CE" w:rsidRPr="00A07EFD" w:rsidRDefault="006D77CE" w:rsidP="006D77CE">
      <w:pPr>
        <w:rPr>
          <w:rFonts w:ascii="Ubuntu Mono" w:hAnsi="Ubuntu Mono"/>
          <w:i/>
          <w:iCs/>
          <w:sz w:val="18"/>
          <w:szCs w:val="18"/>
        </w:rPr>
      </w:pPr>
      <w:r w:rsidRPr="00A07EFD">
        <w:rPr>
          <w:rFonts w:ascii="Ubuntu Mono" w:hAnsi="Ubuntu Mono"/>
          <w:i/>
          <w:iCs/>
          <w:sz w:val="18"/>
          <w:szCs w:val="18"/>
        </w:rPr>
        <w:t>em3: LNK4</w:t>
      </w:r>
    </w:p>
    <w:p w14:paraId="3C97B59D" w14:textId="77777777" w:rsidR="006D77CE" w:rsidRPr="00A07EFD" w:rsidRDefault="006D77CE" w:rsidP="006D77CE">
      <w:pPr>
        <w:rPr>
          <w:rFonts w:ascii="Ubuntu Mono" w:hAnsi="Ubuntu Mono"/>
          <w:b/>
          <w:bCs/>
          <w:i/>
          <w:iCs/>
          <w:sz w:val="18"/>
          <w:szCs w:val="18"/>
        </w:rPr>
      </w:pPr>
      <w:r w:rsidRPr="00A07EFD">
        <w:rPr>
          <w:rFonts w:ascii="Ubuntu Mono" w:hAnsi="Ubuntu Mono"/>
          <w:b/>
          <w:bCs/>
          <w:i/>
          <w:iCs/>
          <w:sz w:val="18"/>
          <w:szCs w:val="18"/>
        </w:rPr>
        <w:t>B3</w:t>
      </w:r>
    </w:p>
    <w:p w14:paraId="231F1789" w14:textId="77777777" w:rsidR="006D77CE" w:rsidRPr="00A07EFD" w:rsidRDefault="006D77CE" w:rsidP="006D77CE">
      <w:pPr>
        <w:rPr>
          <w:rFonts w:ascii="Ubuntu Mono" w:hAnsi="Ubuntu Mono"/>
          <w:i/>
          <w:iCs/>
          <w:sz w:val="18"/>
          <w:szCs w:val="18"/>
        </w:rPr>
      </w:pPr>
      <w:r w:rsidRPr="00A07EFD">
        <w:rPr>
          <w:rFonts w:ascii="Ubuntu Mono" w:hAnsi="Ubuntu Mono"/>
          <w:i/>
          <w:iCs/>
          <w:sz w:val="18"/>
          <w:szCs w:val="18"/>
        </w:rPr>
        <w:t>em0: LAN3</w:t>
      </w:r>
    </w:p>
    <w:p w14:paraId="7AD6B1E4" w14:textId="77777777" w:rsidR="006D77CE" w:rsidRPr="003D738C" w:rsidRDefault="006D77CE" w:rsidP="006D77CE">
      <w:pPr>
        <w:rPr>
          <w:rFonts w:ascii="Ubuntu Mono" w:hAnsi="Ubuntu Mono"/>
          <w:i/>
          <w:iCs/>
          <w:sz w:val="18"/>
          <w:szCs w:val="18"/>
        </w:rPr>
      </w:pPr>
      <w:r w:rsidRPr="003D738C">
        <w:rPr>
          <w:rFonts w:ascii="Ubuntu Mono" w:hAnsi="Ubuntu Mono"/>
          <w:i/>
          <w:iCs/>
          <w:sz w:val="18"/>
          <w:szCs w:val="18"/>
        </w:rPr>
        <w:t>em1: LNK3</w:t>
      </w:r>
    </w:p>
    <w:p w14:paraId="4E0F54FF" w14:textId="197370D7" w:rsidR="006D77CE" w:rsidRPr="003D738C" w:rsidRDefault="006D77CE" w:rsidP="006D77CE">
      <w:pPr>
        <w:rPr>
          <w:rFonts w:ascii="Ubuntu Mono" w:hAnsi="Ubuntu Mono"/>
          <w:i/>
          <w:iCs/>
          <w:sz w:val="18"/>
          <w:szCs w:val="18"/>
        </w:rPr>
      </w:pPr>
      <w:r w:rsidRPr="003D738C">
        <w:rPr>
          <w:rFonts w:ascii="Ubuntu Mono" w:hAnsi="Ubuntu Mono"/>
          <w:i/>
          <w:iCs/>
          <w:sz w:val="18"/>
          <w:szCs w:val="18"/>
        </w:rPr>
        <w:t>em2: LNK4</w:t>
      </w:r>
    </w:p>
    <w:p w14:paraId="028B6361" w14:textId="7DA19F6D" w:rsidR="00117745" w:rsidRPr="003D738C" w:rsidRDefault="00117745" w:rsidP="00BD4EBA">
      <w:pPr>
        <w:pStyle w:val="3"/>
      </w:pPr>
      <w:r w:rsidRPr="003D738C">
        <w:t>6.1</w:t>
      </w:r>
    </w:p>
    <w:p w14:paraId="03C15776" w14:textId="77777777" w:rsidR="00823BEE" w:rsidRPr="00823BEE" w:rsidRDefault="00823BEE" w:rsidP="00BD4EBA">
      <w:pPr>
        <w:rPr>
          <w:b/>
          <w:bCs/>
        </w:rPr>
      </w:pPr>
      <w:r w:rsidRPr="00823BEE">
        <w:rPr>
          <w:b/>
          <w:bCs/>
        </w:rPr>
        <w:t>ifconfig em3 up</w:t>
      </w:r>
    </w:p>
    <w:p w14:paraId="62D493A0" w14:textId="77777777" w:rsidR="00823BEE" w:rsidRPr="00823BEE" w:rsidRDefault="00823BEE" w:rsidP="00BD4EBA">
      <w:pPr>
        <w:rPr>
          <w:b/>
          <w:bCs/>
        </w:rPr>
      </w:pPr>
      <w:r w:rsidRPr="00823BEE">
        <w:rPr>
          <w:b/>
          <w:bCs/>
        </w:rPr>
        <w:t xml:space="preserve">ifconfig bridge1 addm em3 </w:t>
      </w:r>
    </w:p>
    <w:p w14:paraId="2C84ED6A" w14:textId="3D4D8ADA" w:rsidR="00BD4EBA" w:rsidRPr="00823BEE" w:rsidRDefault="00823BEE" w:rsidP="00BD4EBA">
      <w:pPr>
        <w:rPr>
          <w:b/>
          <w:bCs/>
        </w:rPr>
      </w:pPr>
      <w:r w:rsidRPr="00823BEE">
        <w:rPr>
          <w:b/>
          <w:bCs/>
        </w:rPr>
        <w:t>ifconfig bridge1 stp em3</w:t>
      </w:r>
    </w:p>
    <w:p w14:paraId="63E5E2CF" w14:textId="77495846" w:rsidR="00117745" w:rsidRPr="003D738C" w:rsidRDefault="00117745" w:rsidP="00BD4EBA">
      <w:pPr>
        <w:pStyle w:val="3"/>
      </w:pPr>
      <w:r w:rsidRPr="003D738C">
        <w:t>6.2</w:t>
      </w:r>
    </w:p>
    <w:p w14:paraId="3C904BBF" w14:textId="77777777" w:rsidR="00823BEE" w:rsidRPr="00823BEE" w:rsidRDefault="00823BEE" w:rsidP="00823BEE">
      <w:pPr>
        <w:rPr>
          <w:b/>
          <w:bCs/>
        </w:rPr>
      </w:pPr>
      <w:r w:rsidRPr="00823BEE">
        <w:rPr>
          <w:b/>
          <w:bCs/>
        </w:rPr>
        <w:t xml:space="preserve">ifconfig em3 up </w:t>
      </w:r>
    </w:p>
    <w:p w14:paraId="6D0206C7" w14:textId="77777777" w:rsidR="00823BEE" w:rsidRPr="00823BEE" w:rsidRDefault="00823BEE" w:rsidP="00823BEE">
      <w:pPr>
        <w:rPr>
          <w:b/>
          <w:bCs/>
        </w:rPr>
      </w:pPr>
      <w:r w:rsidRPr="00823BEE">
        <w:rPr>
          <w:b/>
          <w:bCs/>
        </w:rPr>
        <w:t>ifconfig bridge2 addm em3</w:t>
      </w:r>
    </w:p>
    <w:p w14:paraId="29973643" w14:textId="01CAEBF8" w:rsidR="00823BEE" w:rsidRPr="00823BEE" w:rsidRDefault="00823BEE" w:rsidP="00823BEE">
      <w:pPr>
        <w:rPr>
          <w:b/>
          <w:bCs/>
        </w:rPr>
      </w:pPr>
      <w:r w:rsidRPr="00823BEE">
        <w:rPr>
          <w:b/>
          <w:bCs/>
        </w:rPr>
        <w:t>ifconfig bridge2 stp em3</w:t>
      </w:r>
    </w:p>
    <w:p w14:paraId="65342052" w14:textId="2D7516F9" w:rsidR="00117745" w:rsidRPr="003D738C" w:rsidRDefault="00117745" w:rsidP="00BD4EBA">
      <w:pPr>
        <w:pStyle w:val="3"/>
      </w:pPr>
      <w:r w:rsidRPr="003D738C">
        <w:t>6.3</w:t>
      </w:r>
    </w:p>
    <w:p w14:paraId="113D887F" w14:textId="77777777" w:rsidR="00823BEE" w:rsidRPr="00506985" w:rsidRDefault="00823BEE" w:rsidP="00823BEE">
      <w:pPr>
        <w:rPr>
          <w:b/>
          <w:bCs/>
        </w:rPr>
      </w:pPr>
      <w:r w:rsidRPr="00506985">
        <w:rPr>
          <w:b/>
          <w:bCs/>
        </w:rPr>
        <w:t>ifconfig bridge3 create</w:t>
      </w:r>
    </w:p>
    <w:p w14:paraId="7A688932" w14:textId="77777777" w:rsidR="00823BEE" w:rsidRPr="00506985" w:rsidRDefault="00823BEE" w:rsidP="00823BEE">
      <w:pPr>
        <w:rPr>
          <w:b/>
          <w:bCs/>
        </w:rPr>
      </w:pPr>
      <w:r w:rsidRPr="00506985">
        <w:rPr>
          <w:b/>
          <w:bCs/>
        </w:rPr>
        <w:t>ifconfig bridge3 addm em0 addm em1 addm em2 up</w:t>
      </w:r>
    </w:p>
    <w:p w14:paraId="680B6779" w14:textId="6658DECF" w:rsidR="00823BEE" w:rsidRPr="00506985" w:rsidRDefault="00823BEE" w:rsidP="00823BEE">
      <w:pPr>
        <w:rPr>
          <w:b/>
          <w:bCs/>
        </w:rPr>
      </w:pPr>
      <w:r w:rsidRPr="00506985">
        <w:rPr>
          <w:b/>
          <w:bCs/>
        </w:rPr>
        <w:t>ifconfig bridge3 stp em0 stp em1 stp em2</w:t>
      </w:r>
    </w:p>
    <w:p w14:paraId="77B75FF0" w14:textId="04890583" w:rsidR="00117745" w:rsidRPr="003D738C" w:rsidRDefault="00117745" w:rsidP="00BD4EBA">
      <w:pPr>
        <w:pStyle w:val="3"/>
      </w:pPr>
      <w:r w:rsidRPr="003D738C">
        <w:lastRenderedPageBreak/>
        <w:t>6.4</w:t>
      </w:r>
    </w:p>
    <w:p w14:paraId="3D068ECA" w14:textId="05222DAF" w:rsidR="0022280D" w:rsidRPr="003D738C" w:rsidRDefault="0022280D" w:rsidP="00823BEE">
      <w:r w:rsidRPr="00326422">
        <w:rPr>
          <w:b/>
          <w:bCs/>
        </w:rPr>
        <w:t>ifconfig</w:t>
      </w:r>
      <w:r w:rsidRPr="003D738C">
        <w:rPr>
          <w:b/>
          <w:bCs/>
        </w:rPr>
        <w:t xml:space="preserve"> </w:t>
      </w:r>
      <w:r w:rsidRPr="00326422">
        <w:rPr>
          <w:b/>
          <w:bCs/>
        </w:rPr>
        <w:t>bridgeX</w:t>
      </w:r>
      <w:r w:rsidRPr="003D738C">
        <w:rPr>
          <w:b/>
          <w:bCs/>
        </w:rPr>
        <w:t xml:space="preserve"> </w:t>
      </w:r>
      <w:r w:rsidRPr="00326422">
        <w:rPr>
          <w:b/>
          <w:bCs/>
        </w:rPr>
        <w:t>flush</w:t>
      </w:r>
      <w:r w:rsidRPr="003D738C">
        <w:rPr>
          <w:b/>
          <w:bCs/>
        </w:rPr>
        <w:t xml:space="preserve"> </w:t>
      </w:r>
      <w:r w:rsidR="00326422" w:rsidRPr="003D738C">
        <w:t>, X={1,2,3}</w:t>
      </w:r>
    </w:p>
    <w:p w14:paraId="07FD4020" w14:textId="77B82610" w:rsidR="00823BEE" w:rsidRPr="003D738C" w:rsidRDefault="0022280D" w:rsidP="00823BEE">
      <w:r w:rsidRPr="0022280D">
        <w:rPr>
          <w:lang w:val="el-GR"/>
        </w:rPr>
        <w:t>Ναι</w:t>
      </w:r>
      <w:r w:rsidRPr="003D738C">
        <w:t xml:space="preserve"> </w:t>
      </w:r>
      <w:r w:rsidRPr="0022280D">
        <w:rPr>
          <w:lang w:val="el-GR"/>
        </w:rPr>
        <w:t>είναι</w:t>
      </w:r>
      <w:r w:rsidRPr="003D738C">
        <w:t xml:space="preserve"> </w:t>
      </w:r>
      <w:r w:rsidRPr="0022280D">
        <w:rPr>
          <w:lang w:val="el-GR"/>
        </w:rPr>
        <w:t>επιτυχές</w:t>
      </w:r>
      <w:r w:rsidRPr="003D738C">
        <w:t>.</w:t>
      </w:r>
    </w:p>
    <w:p w14:paraId="32CC98B6" w14:textId="6DF29D25" w:rsidR="00117745" w:rsidRPr="003D738C" w:rsidRDefault="00117745" w:rsidP="00BD4EBA">
      <w:pPr>
        <w:pStyle w:val="3"/>
      </w:pPr>
      <w:r w:rsidRPr="003D738C">
        <w:t>6.5</w:t>
      </w:r>
    </w:p>
    <w:p w14:paraId="28A5B3D4" w14:textId="38728B55" w:rsidR="00613A9A" w:rsidRPr="003D738C" w:rsidRDefault="00613A9A" w:rsidP="00F220B9">
      <w:pPr>
        <w:rPr>
          <w:b/>
          <w:bCs/>
        </w:rPr>
      </w:pPr>
      <w:r w:rsidRPr="006A1ACF">
        <w:rPr>
          <w:b/>
          <w:bCs/>
        </w:rPr>
        <w:t>ifconfig</w:t>
      </w:r>
      <w:r w:rsidRPr="003D738C">
        <w:rPr>
          <w:b/>
          <w:bCs/>
        </w:rPr>
        <w:t xml:space="preserve"> </w:t>
      </w:r>
      <w:r w:rsidRPr="006A1ACF">
        <w:rPr>
          <w:b/>
          <w:bCs/>
        </w:rPr>
        <w:t>bridge</w:t>
      </w:r>
      <w:r w:rsidRPr="003D738C">
        <w:rPr>
          <w:b/>
          <w:bCs/>
        </w:rPr>
        <w:t xml:space="preserve">1 </w:t>
      </w:r>
      <w:r w:rsidRPr="006A1ACF">
        <w:rPr>
          <w:b/>
          <w:bCs/>
        </w:rPr>
        <w:t>priority</w:t>
      </w:r>
      <w:r w:rsidRPr="003D738C">
        <w:rPr>
          <w:b/>
          <w:bCs/>
        </w:rPr>
        <w:t xml:space="preserve"> </w:t>
      </w:r>
      <w:r w:rsidR="006A1ACF" w:rsidRPr="003D738C">
        <w:rPr>
          <w:b/>
          <w:bCs/>
        </w:rPr>
        <w:t>0</w:t>
      </w:r>
    </w:p>
    <w:p w14:paraId="461B2D6A" w14:textId="0B5D59AE" w:rsidR="00117745" w:rsidRPr="003D738C" w:rsidRDefault="00117745" w:rsidP="00BD4EBA">
      <w:pPr>
        <w:pStyle w:val="3"/>
      </w:pPr>
      <w:r w:rsidRPr="003D738C">
        <w:t>6.6</w:t>
      </w:r>
    </w:p>
    <w:p w14:paraId="5BB5B8EF" w14:textId="1850400D" w:rsidR="006F415F" w:rsidRPr="006F415F" w:rsidRDefault="006F415F" w:rsidP="002F423A">
      <w:pPr>
        <w:rPr>
          <w:b/>
          <w:bCs/>
        </w:rPr>
      </w:pPr>
      <w:r w:rsidRPr="006F415F">
        <w:rPr>
          <w:b/>
          <w:bCs/>
        </w:rPr>
        <w:t>ifconfig bridge2</w:t>
      </w:r>
    </w:p>
    <w:p w14:paraId="61795CC8" w14:textId="0A46DDC0" w:rsidR="002F423A" w:rsidRPr="002D2660" w:rsidRDefault="005822C0" w:rsidP="002F423A">
      <w:pPr>
        <w:rPr>
          <w:lang w:val="el-GR"/>
        </w:rPr>
      </w:pPr>
      <w:r>
        <w:rPr>
          <w:lang w:val="el-GR"/>
        </w:rPr>
        <w:t>Τ</w:t>
      </w:r>
      <w:r w:rsidRPr="005822C0">
        <w:rPr>
          <w:lang w:val="el-GR"/>
        </w:rPr>
        <w:t>α</w:t>
      </w:r>
      <w:r w:rsidRPr="006F415F">
        <w:t xml:space="preserve"> path costs </w:t>
      </w:r>
      <w:r w:rsidRPr="005822C0">
        <w:rPr>
          <w:lang w:val="el-GR"/>
        </w:rPr>
        <w:t>είναι</w:t>
      </w:r>
      <w:r w:rsidRPr="006F415F">
        <w:t xml:space="preserve"> </w:t>
      </w:r>
      <w:r w:rsidRPr="005822C0">
        <w:rPr>
          <w:lang w:val="el-GR"/>
        </w:rPr>
        <w:t>όλα</w:t>
      </w:r>
      <w:r w:rsidRPr="006F415F">
        <w:t xml:space="preserve"> 20000. </w:t>
      </w:r>
      <w:r w:rsidRPr="005822C0">
        <w:rPr>
          <w:lang w:val="el-GR"/>
        </w:rPr>
        <w:t>Επομένως από το</w:t>
      </w:r>
      <w:r w:rsidR="00CC1566">
        <w:rPr>
          <w:lang w:val="el-GR"/>
        </w:rPr>
        <w:t>ν</w:t>
      </w:r>
      <w:r w:rsidRPr="005822C0">
        <w:rPr>
          <w:lang w:val="el-GR"/>
        </w:rPr>
        <w:t xml:space="preserve"> τύπο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l-GR"/>
              </w:rPr>
              <m:t>20</m:t>
            </m:r>
            <m:r>
              <m:rPr>
                <m:sty m:val="p"/>
              </m:rPr>
              <w:rPr>
                <w:rFonts w:ascii="Cambria Math" w:hAnsi="Cambria Math"/>
              </w:rPr>
              <m:t>Tbit</m:t>
            </m:r>
            <m:r>
              <m:rPr>
                <m:sty m:val="p"/>
              </m:rPr>
              <w:rPr>
                <w:rFonts w:ascii="Cambria Math" w:hAnsi="Cambria Math"/>
                <w:lang w:val="el-GR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el-GR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l-GR"/>
              </w:rPr>
              <m:t>bandwidth</m:t>
            </m:r>
          </m:den>
        </m:f>
      </m:oMath>
      <w:r w:rsidR="006829E3">
        <w:rPr>
          <w:lang w:val="el-GR"/>
        </w:rPr>
        <w:t xml:space="preserve"> </w:t>
      </w:r>
      <w:r w:rsidRPr="005822C0">
        <w:rPr>
          <w:lang w:val="el-GR"/>
        </w:rPr>
        <w:t>προκύπτει σωστά για bandwith = 1Gbps</w:t>
      </w:r>
      <w:r w:rsidR="00B64FA5">
        <w:rPr>
          <w:lang w:val="el-GR"/>
        </w:rPr>
        <w:t>.</w:t>
      </w:r>
    </w:p>
    <w:p w14:paraId="7A8C5EFB" w14:textId="5F125545" w:rsidR="00117745" w:rsidRPr="005822C0" w:rsidRDefault="00117745" w:rsidP="00BD4EBA">
      <w:pPr>
        <w:pStyle w:val="3"/>
        <w:rPr>
          <w:lang w:val="el-GR"/>
        </w:rPr>
      </w:pPr>
      <w:r w:rsidRPr="005822C0">
        <w:rPr>
          <w:lang w:val="el-GR"/>
        </w:rPr>
        <w:t>6.7</w:t>
      </w:r>
    </w:p>
    <w:p w14:paraId="1C31873D" w14:textId="423CBDFF" w:rsidR="002F423A" w:rsidRPr="00A07EFD" w:rsidRDefault="00A07EFD" w:rsidP="00805EAA">
      <w:pPr>
        <w:rPr>
          <w:lang w:val="el-GR"/>
        </w:rPr>
      </w:pPr>
      <w:r w:rsidRPr="00A07EFD">
        <w:rPr>
          <w:lang w:val="el-GR"/>
        </w:rPr>
        <w:t xml:space="preserve">Τα </w:t>
      </w:r>
      <w:r>
        <w:t>root</w:t>
      </w:r>
      <w:r w:rsidRPr="00A07EFD">
        <w:rPr>
          <w:lang w:val="el-GR"/>
        </w:rPr>
        <w:t xml:space="preserve"> </w:t>
      </w:r>
      <w:r>
        <w:t>path</w:t>
      </w:r>
      <w:r w:rsidRPr="00A07EFD">
        <w:rPr>
          <w:lang w:val="el-GR"/>
        </w:rPr>
        <w:t xml:space="preserve"> </w:t>
      </w:r>
      <w:r>
        <w:t>cost</w:t>
      </w:r>
      <w:r w:rsidRPr="00A07EFD">
        <w:rPr>
          <w:lang w:val="el-GR"/>
        </w:rPr>
        <w:t xml:space="preserve"> που λαμβάνει στα πλαίσια </w:t>
      </w:r>
      <w:r>
        <w:t>BPDU</w:t>
      </w:r>
      <w:r w:rsidRPr="00A07EFD">
        <w:rPr>
          <w:lang w:val="el-GR"/>
        </w:rPr>
        <w:t xml:space="preserve"> από τις γέφυρες 1 και 2 είναι αντίστοιχα 0 και 20.000 (τα διαβάζουμε με </w:t>
      </w:r>
      <w:r>
        <w:rPr>
          <w:lang w:val="el-GR"/>
        </w:rPr>
        <w:t xml:space="preserve">« </w:t>
      </w:r>
      <w:r w:rsidRPr="00A07EFD">
        <w:rPr>
          <w:b/>
          <w:bCs/>
        </w:rPr>
        <w:t>tcpdump</w:t>
      </w:r>
      <w:r w:rsidRPr="00A07EFD">
        <w:rPr>
          <w:b/>
          <w:bCs/>
          <w:lang w:val="el-GR"/>
        </w:rPr>
        <w:t xml:space="preserve"> -</w:t>
      </w:r>
      <w:r w:rsidRPr="00A07EFD">
        <w:rPr>
          <w:b/>
          <w:bCs/>
        </w:rPr>
        <w:t>i</w:t>
      </w:r>
      <w:r w:rsidRPr="00A07EFD">
        <w:rPr>
          <w:b/>
          <w:bCs/>
          <w:lang w:val="el-GR"/>
        </w:rPr>
        <w:t xml:space="preserve"> </w:t>
      </w:r>
      <w:r w:rsidRPr="00A07EFD">
        <w:rPr>
          <w:b/>
          <w:bCs/>
        </w:rPr>
        <w:t>em</w:t>
      </w:r>
      <w:r>
        <w:rPr>
          <w:b/>
          <w:bCs/>
          <w:lang w:val="el-GR"/>
        </w:rPr>
        <w:t xml:space="preserve">1 </w:t>
      </w:r>
      <w:r w:rsidRPr="00A07EFD">
        <w:rPr>
          <w:b/>
          <w:bCs/>
          <w:lang w:val="el-GR"/>
        </w:rPr>
        <w:t>-</w:t>
      </w:r>
      <w:r w:rsidRPr="00A07EFD">
        <w:rPr>
          <w:b/>
          <w:bCs/>
        </w:rPr>
        <w:t>vvve</w:t>
      </w:r>
      <w:r w:rsidRPr="00A07EFD">
        <w:rPr>
          <w:b/>
          <w:bCs/>
          <w:lang w:val="el-GR"/>
        </w:rPr>
        <w:t xml:space="preserve"> </w:t>
      </w:r>
      <w:r w:rsidRPr="00A07EFD">
        <w:rPr>
          <w:lang w:val="el-GR"/>
        </w:rPr>
        <w:t xml:space="preserve">» και </w:t>
      </w:r>
      <w:r>
        <w:rPr>
          <w:lang w:val="el-GR"/>
        </w:rPr>
        <w:t xml:space="preserve">« </w:t>
      </w:r>
      <w:r w:rsidRPr="00A07EFD">
        <w:rPr>
          <w:b/>
          <w:bCs/>
        </w:rPr>
        <w:t>tcpdump</w:t>
      </w:r>
      <w:r w:rsidRPr="00A07EFD">
        <w:rPr>
          <w:b/>
          <w:bCs/>
          <w:lang w:val="el-GR"/>
        </w:rPr>
        <w:t xml:space="preserve"> -</w:t>
      </w:r>
      <w:r w:rsidRPr="00A07EFD">
        <w:rPr>
          <w:b/>
          <w:bCs/>
        </w:rPr>
        <w:t>i</w:t>
      </w:r>
      <w:r w:rsidRPr="00A07EFD">
        <w:rPr>
          <w:b/>
          <w:bCs/>
          <w:lang w:val="el-GR"/>
        </w:rPr>
        <w:t xml:space="preserve"> </w:t>
      </w:r>
      <w:r w:rsidRPr="00A07EFD">
        <w:rPr>
          <w:b/>
          <w:bCs/>
        </w:rPr>
        <w:t>em</w:t>
      </w:r>
      <w:r w:rsidRPr="00A07EFD">
        <w:rPr>
          <w:b/>
          <w:bCs/>
          <w:lang w:val="el-GR"/>
        </w:rPr>
        <w:t>2 -</w:t>
      </w:r>
      <w:r w:rsidRPr="00A07EFD">
        <w:rPr>
          <w:b/>
          <w:bCs/>
        </w:rPr>
        <w:t>vvve</w:t>
      </w:r>
      <w:r w:rsidRPr="00A07EFD">
        <w:rPr>
          <w:b/>
          <w:bCs/>
          <w:lang w:val="el-GR"/>
        </w:rPr>
        <w:t xml:space="preserve"> </w:t>
      </w:r>
      <w:r>
        <w:rPr>
          <w:lang w:val="el-GR"/>
        </w:rPr>
        <w:t>»</w:t>
      </w:r>
      <w:r w:rsidRPr="00A07EFD">
        <w:rPr>
          <w:lang w:val="el-GR"/>
        </w:rPr>
        <w:t xml:space="preserve"> αντίστοιχα). Η πρώτη τιμή είναι 0 επειδή η </w:t>
      </w:r>
      <w:r w:rsidR="00431E3D">
        <w:rPr>
          <w:lang w:val="el-GR"/>
        </w:rPr>
        <w:t>bridge</w:t>
      </w:r>
      <w:r w:rsidRPr="00A07EFD">
        <w:rPr>
          <w:lang w:val="el-GR"/>
        </w:rPr>
        <w:t xml:space="preserve">1 είναι </w:t>
      </w:r>
      <w:r w:rsidR="00B9541B">
        <w:rPr>
          <w:lang w:val="el-GR"/>
        </w:rPr>
        <w:t xml:space="preserve">η </w:t>
      </w:r>
      <w:r w:rsidRPr="00A07EFD">
        <w:rPr>
          <w:lang w:val="el-GR"/>
        </w:rPr>
        <w:t xml:space="preserve">ρίζα, επομένως δεν υπάρχει κόστος από αυτή μέχρι τη γέφυρα ρίζα, ενώ η δεύτερη είναι 20000 επειδή το </w:t>
      </w:r>
      <w:r>
        <w:t>Bandwidth</w:t>
      </w:r>
      <w:r w:rsidRPr="00A07EFD">
        <w:rPr>
          <w:lang w:val="el-GR"/>
        </w:rPr>
        <w:t xml:space="preserve"> της κάρτας δικτύου της ριζικής θύρας </w:t>
      </w:r>
      <w:r w:rsidR="0089757C">
        <w:t>LNK</w:t>
      </w:r>
      <w:r w:rsidR="0089757C" w:rsidRPr="0089757C">
        <w:rPr>
          <w:lang w:val="el-GR"/>
        </w:rPr>
        <w:t>1/</w:t>
      </w:r>
      <w:r w:rsidR="0089757C">
        <w:rPr>
          <w:lang w:val="el-GR"/>
        </w:rPr>
        <w:t>LNK2</w:t>
      </w:r>
      <w:r w:rsidRPr="00A07EFD">
        <w:rPr>
          <w:lang w:val="el-GR"/>
        </w:rPr>
        <w:t xml:space="preserve"> </w:t>
      </w:r>
      <w:r w:rsidR="00425A34">
        <w:rPr>
          <w:lang w:val="el-GR"/>
        </w:rPr>
        <w:t xml:space="preserve">της γέφυρας </w:t>
      </w:r>
      <w:r w:rsidR="00425A34">
        <w:t>bridge</w:t>
      </w:r>
      <w:r w:rsidR="00425A34">
        <w:rPr>
          <w:lang w:val="el-GR"/>
        </w:rPr>
        <w:t>2</w:t>
      </w:r>
      <w:r w:rsidR="00367347">
        <w:rPr>
          <w:lang w:val="el-GR"/>
        </w:rPr>
        <w:t xml:space="preserve"> </w:t>
      </w:r>
      <w:r w:rsidRPr="00A07EFD">
        <w:rPr>
          <w:lang w:val="el-GR"/>
        </w:rPr>
        <w:t>είναι 1</w:t>
      </w:r>
      <w:r w:rsidR="0089757C">
        <w:t>Gbps</w:t>
      </w:r>
      <w:r w:rsidR="00805EAA">
        <w:rPr>
          <w:lang w:val="el-GR"/>
        </w:rPr>
        <w:t>,</w:t>
      </w:r>
      <w:r w:rsidR="00805EAA" w:rsidRPr="00805EAA">
        <w:rPr>
          <w:lang w:val="el-GR"/>
        </w:rPr>
        <w:t xml:space="preserve"> αφού για να φτάσει ένα πακέτο στην ρίζα από την bridge2 θα χρειαστεί να</w:t>
      </w:r>
      <w:r w:rsidR="00805EAA">
        <w:rPr>
          <w:lang w:val="el-GR"/>
        </w:rPr>
        <w:t xml:space="preserve"> </w:t>
      </w:r>
      <w:r w:rsidR="00805EAA" w:rsidRPr="00805EAA">
        <w:rPr>
          <w:lang w:val="el-GR"/>
        </w:rPr>
        <w:t>διανύσει και την απόσταση του LNK1</w:t>
      </w:r>
      <w:r w:rsidR="006573E3">
        <w:rPr>
          <w:lang w:val="el-GR"/>
        </w:rPr>
        <w:t>/LNK2</w:t>
      </w:r>
      <w:r w:rsidR="00805EAA" w:rsidRPr="00805EAA">
        <w:rPr>
          <w:lang w:val="el-GR"/>
        </w:rPr>
        <w:t>.</w:t>
      </w:r>
    </w:p>
    <w:p w14:paraId="7D437E8D" w14:textId="42251D5B" w:rsidR="00117745" w:rsidRPr="00BE4BA7" w:rsidRDefault="00117745" w:rsidP="00BD4EBA">
      <w:pPr>
        <w:pStyle w:val="3"/>
        <w:rPr>
          <w:lang w:val="el-GR"/>
        </w:rPr>
      </w:pPr>
      <w:r w:rsidRPr="00BE4BA7">
        <w:rPr>
          <w:lang w:val="el-GR"/>
        </w:rPr>
        <w:t>6.8</w:t>
      </w:r>
    </w:p>
    <w:p w14:paraId="6B2EFC76" w14:textId="0ABF1CF3" w:rsidR="00F44717" w:rsidRPr="00F44717" w:rsidRDefault="00F44717" w:rsidP="002F423A">
      <w:pPr>
        <w:rPr>
          <w:lang w:val="el-GR"/>
        </w:rPr>
      </w:pPr>
      <w:r w:rsidRPr="00F44717">
        <w:rPr>
          <w:lang w:val="el-GR"/>
        </w:rPr>
        <w:t xml:space="preserve">Εκτελώντας </w:t>
      </w:r>
      <w:r>
        <w:rPr>
          <w:lang w:val="el-GR"/>
        </w:rPr>
        <w:t xml:space="preserve">« </w:t>
      </w:r>
      <w:r w:rsidRPr="00F44717">
        <w:rPr>
          <w:b/>
          <w:bCs/>
        </w:rPr>
        <w:t>ifconfig</w:t>
      </w:r>
      <w:r w:rsidRPr="00F44717">
        <w:rPr>
          <w:b/>
          <w:bCs/>
          <w:lang w:val="el-GR"/>
        </w:rPr>
        <w:t xml:space="preserve"> </w:t>
      </w:r>
      <w:r w:rsidRPr="00F44717">
        <w:rPr>
          <w:b/>
          <w:bCs/>
        </w:rPr>
        <w:t>bridge</w:t>
      </w:r>
      <w:r w:rsidRPr="00F44717">
        <w:rPr>
          <w:b/>
          <w:bCs/>
          <w:lang w:val="el-GR"/>
        </w:rPr>
        <w:t>3</w:t>
      </w:r>
      <w:r>
        <w:rPr>
          <w:lang w:val="el-GR"/>
        </w:rPr>
        <w:t xml:space="preserve"> »</w:t>
      </w:r>
      <w:r w:rsidRPr="00F44717">
        <w:rPr>
          <w:lang w:val="el-GR"/>
        </w:rPr>
        <w:t xml:space="preserve"> βλέπουμε πως ριζική θύρα είναι η </w:t>
      </w:r>
      <w:r>
        <w:t>em</w:t>
      </w:r>
      <w:r w:rsidR="007C30BD">
        <w:rPr>
          <w:lang w:val="el-GR"/>
        </w:rPr>
        <w:t>1</w:t>
      </w:r>
      <w:r w:rsidRPr="00F44717">
        <w:rPr>
          <w:lang w:val="el-GR"/>
        </w:rPr>
        <w:t xml:space="preserve"> (</w:t>
      </w:r>
      <w:r>
        <w:t>LNK</w:t>
      </w:r>
      <w:r w:rsidRPr="00F44717">
        <w:rPr>
          <w:lang w:val="el-GR"/>
        </w:rPr>
        <w:t xml:space="preserve">3) και αυτό διότι από εκεί πάει άμεσα στο </w:t>
      </w:r>
      <w:r>
        <w:t>B</w:t>
      </w:r>
      <w:r w:rsidRPr="00F44717">
        <w:rPr>
          <w:lang w:val="el-GR"/>
        </w:rPr>
        <w:t>1, επομένως έχει το μικρότερο δυνατό κόστος (δεδομένου ότι όλες οι διαδρομές έχουν κόστος 20000)</w:t>
      </w:r>
      <w:r w:rsidR="00177E33">
        <w:rPr>
          <w:lang w:val="el-GR"/>
        </w:rPr>
        <w:t>.</w:t>
      </w:r>
    </w:p>
    <w:p w14:paraId="5BB4A65D" w14:textId="5DE782B7" w:rsidR="00117745" w:rsidRPr="00BE4BA7" w:rsidRDefault="00117745" w:rsidP="00BD4EBA">
      <w:pPr>
        <w:pStyle w:val="3"/>
        <w:rPr>
          <w:lang w:val="el-GR"/>
        </w:rPr>
      </w:pPr>
      <w:r w:rsidRPr="00BE4BA7">
        <w:rPr>
          <w:lang w:val="el-GR"/>
        </w:rPr>
        <w:t>6.9</w:t>
      </w:r>
    </w:p>
    <w:p w14:paraId="6F67BCCD" w14:textId="563EA769" w:rsidR="002F423A" w:rsidRPr="002A2757" w:rsidRDefault="00E37D51" w:rsidP="00E37D51">
      <w:pPr>
        <w:rPr>
          <w:lang w:val="el-GR"/>
        </w:rPr>
      </w:pPr>
      <w:r w:rsidRPr="00E37D51">
        <w:rPr>
          <w:lang w:val="el-GR"/>
        </w:rPr>
        <w:t xml:space="preserve">Όσον αφορά τη θύρα στο LNK4 για το Β3, ο ρόλος της είναι </w:t>
      </w:r>
      <w:r w:rsidRPr="007B0C81">
        <w:rPr>
          <w:u w:val="single"/>
          <w:lang w:val="el-GR"/>
        </w:rPr>
        <w:t>designated</w:t>
      </w:r>
      <w:r w:rsidRPr="00E37D51">
        <w:rPr>
          <w:lang w:val="el-GR"/>
        </w:rPr>
        <w:t xml:space="preserve"> και η κατάστασή</w:t>
      </w:r>
      <w:r>
        <w:rPr>
          <w:lang w:val="el-GR"/>
        </w:rPr>
        <w:t xml:space="preserve"> </w:t>
      </w:r>
      <w:r w:rsidRPr="00E37D51">
        <w:rPr>
          <w:lang w:val="el-GR"/>
        </w:rPr>
        <w:t xml:space="preserve">της </w:t>
      </w:r>
      <w:r w:rsidRPr="007B0C81">
        <w:rPr>
          <w:u w:val="single"/>
          <w:lang w:val="el-GR"/>
        </w:rPr>
        <w:t>forwarding</w:t>
      </w:r>
      <w:r w:rsidRPr="00E37D51">
        <w:rPr>
          <w:lang w:val="el-GR"/>
        </w:rPr>
        <w:t xml:space="preserve"> (αν και θα αναμέναμε role alternate state discarding), ωστόσο στο Β2 η</w:t>
      </w:r>
      <w:r>
        <w:rPr>
          <w:lang w:val="el-GR"/>
        </w:rPr>
        <w:t xml:space="preserve"> </w:t>
      </w:r>
      <w:r w:rsidRPr="00E37D51">
        <w:rPr>
          <w:lang w:val="el-GR"/>
        </w:rPr>
        <w:t xml:space="preserve">θύρα στο LNK4 έχει ρόλο </w:t>
      </w:r>
      <w:r w:rsidRPr="007B0C81">
        <w:rPr>
          <w:u w:val="single"/>
          <w:lang w:val="el-GR"/>
        </w:rPr>
        <w:t>alternate</w:t>
      </w:r>
      <w:r w:rsidRPr="00E37D51">
        <w:rPr>
          <w:lang w:val="el-GR"/>
        </w:rPr>
        <w:t xml:space="preserve"> και κατάσταση </w:t>
      </w:r>
      <w:r w:rsidRPr="007B0C81">
        <w:rPr>
          <w:u w:val="single"/>
          <w:lang w:val="el-GR"/>
        </w:rPr>
        <w:t>discarding</w:t>
      </w:r>
      <w:r w:rsidR="002A2757" w:rsidRPr="002A2757">
        <w:rPr>
          <w:lang w:val="el-GR"/>
        </w:rPr>
        <w:t>.</w:t>
      </w:r>
    </w:p>
    <w:p w14:paraId="18D1C4F6" w14:textId="37C272B7" w:rsidR="00117745" w:rsidRPr="00D03C86" w:rsidRDefault="00117745" w:rsidP="00BD4EBA">
      <w:pPr>
        <w:pStyle w:val="3"/>
        <w:rPr>
          <w:lang w:val="el-GR"/>
        </w:rPr>
      </w:pPr>
      <w:r w:rsidRPr="00D03C86">
        <w:rPr>
          <w:lang w:val="el-GR"/>
        </w:rPr>
        <w:t>6.10</w:t>
      </w:r>
    </w:p>
    <w:p w14:paraId="3976E267" w14:textId="5CB8BD49" w:rsidR="00241549" w:rsidRPr="002F2D5C" w:rsidRDefault="00D03C86" w:rsidP="00D03C86">
      <w:pPr>
        <w:rPr>
          <w:lang w:val="el-GR"/>
        </w:rPr>
      </w:pPr>
      <w:r>
        <w:rPr>
          <w:lang w:val="el-GR"/>
        </w:rPr>
        <w:t>Εκτελώντας «</w:t>
      </w:r>
      <w:r w:rsidRPr="00D03C86">
        <w:rPr>
          <w:lang w:val="el-GR"/>
        </w:rPr>
        <w:t xml:space="preserve"> </w:t>
      </w:r>
      <w:r w:rsidRPr="00D03C86">
        <w:rPr>
          <w:b/>
          <w:bCs/>
        </w:rPr>
        <w:t>tcpdump</w:t>
      </w:r>
      <w:r w:rsidRPr="00D03C86">
        <w:rPr>
          <w:b/>
          <w:bCs/>
          <w:lang w:val="el-GR"/>
        </w:rPr>
        <w:t xml:space="preserve"> -</w:t>
      </w:r>
      <w:r w:rsidRPr="00D03C86">
        <w:rPr>
          <w:b/>
          <w:bCs/>
        </w:rPr>
        <w:t>vvvei</w:t>
      </w:r>
      <w:r w:rsidRPr="00D03C86">
        <w:rPr>
          <w:b/>
          <w:bCs/>
          <w:lang w:val="el-GR"/>
        </w:rPr>
        <w:t xml:space="preserve"> </w:t>
      </w:r>
      <w:r w:rsidRPr="00D03C86">
        <w:rPr>
          <w:b/>
          <w:bCs/>
        </w:rPr>
        <w:t>em</w:t>
      </w:r>
      <w:r w:rsidRPr="00D03C86">
        <w:rPr>
          <w:b/>
          <w:bCs/>
          <w:lang w:val="el-GR"/>
        </w:rPr>
        <w:t>0</w:t>
      </w:r>
      <w:r>
        <w:rPr>
          <w:lang w:val="el-GR"/>
        </w:rPr>
        <w:t xml:space="preserve"> »</w:t>
      </w:r>
      <w:r w:rsidRPr="00D03C86">
        <w:rPr>
          <w:lang w:val="el-GR"/>
        </w:rPr>
        <w:t xml:space="preserve"> στο </w:t>
      </w:r>
      <w:r>
        <w:t>PC</w:t>
      </w:r>
      <w:r w:rsidRPr="00D03C86">
        <w:rPr>
          <w:lang w:val="el-GR"/>
        </w:rPr>
        <w:t xml:space="preserve">3 βλέπουμε πως καταγράφονται </w:t>
      </w:r>
      <w:r>
        <w:t>BPDU</w:t>
      </w:r>
      <w:r w:rsidRPr="00D03C86">
        <w:rPr>
          <w:lang w:val="el-GR"/>
        </w:rPr>
        <w:t xml:space="preserve"> πλαίσια</w:t>
      </w:r>
      <w:r>
        <w:rPr>
          <w:lang w:val="el-GR"/>
        </w:rPr>
        <w:t xml:space="preserve"> </w:t>
      </w:r>
      <w:r w:rsidRPr="00D03C86">
        <w:rPr>
          <w:lang w:val="el-GR"/>
        </w:rPr>
        <w:t xml:space="preserve">με </w:t>
      </w:r>
      <w:r>
        <w:t>root</w:t>
      </w:r>
      <w:r w:rsidRPr="00D03C86">
        <w:rPr>
          <w:lang w:val="el-GR"/>
        </w:rPr>
        <w:t xml:space="preserve"> </w:t>
      </w:r>
      <w:r>
        <w:t>path</w:t>
      </w:r>
      <w:r w:rsidRPr="00D03C86">
        <w:rPr>
          <w:lang w:val="el-GR"/>
        </w:rPr>
        <w:t xml:space="preserve"> </w:t>
      </w:r>
      <w:r>
        <w:t>cost</w:t>
      </w:r>
      <w:r w:rsidRPr="00D03C86">
        <w:rPr>
          <w:lang w:val="el-GR"/>
        </w:rPr>
        <w:t xml:space="preserve"> ίσο με 20000.</w:t>
      </w:r>
    </w:p>
    <w:p w14:paraId="562AD483" w14:textId="0FAC1D79" w:rsidR="00117745" w:rsidRPr="003D738C" w:rsidRDefault="00117745" w:rsidP="00BD4EBA">
      <w:pPr>
        <w:pStyle w:val="3"/>
        <w:rPr>
          <w:lang w:val="el-GR"/>
        </w:rPr>
      </w:pPr>
      <w:r w:rsidRPr="003D738C">
        <w:rPr>
          <w:lang w:val="el-GR"/>
        </w:rPr>
        <w:t>6.11</w:t>
      </w:r>
    </w:p>
    <w:p w14:paraId="693D4CC6" w14:textId="4D38CB2D" w:rsidR="002F423A" w:rsidRPr="003D738C" w:rsidRDefault="00241549" w:rsidP="002F423A">
      <w:pPr>
        <w:rPr>
          <w:b/>
          <w:bCs/>
          <w:lang w:val="el-GR"/>
        </w:rPr>
      </w:pPr>
      <w:r w:rsidRPr="00241549">
        <w:rPr>
          <w:b/>
          <w:bCs/>
        </w:rPr>
        <w:t>ping</w:t>
      </w:r>
      <w:r w:rsidRPr="003D738C">
        <w:rPr>
          <w:b/>
          <w:bCs/>
          <w:lang w:val="el-GR"/>
        </w:rPr>
        <w:t xml:space="preserve"> 192.168.1.3</w:t>
      </w:r>
    </w:p>
    <w:p w14:paraId="0A21A985" w14:textId="5E8688FE" w:rsidR="00117745" w:rsidRPr="003D738C" w:rsidRDefault="00117745" w:rsidP="00BD4EBA">
      <w:pPr>
        <w:pStyle w:val="3"/>
        <w:rPr>
          <w:lang w:val="el-GR"/>
        </w:rPr>
      </w:pPr>
      <w:r w:rsidRPr="003D738C">
        <w:rPr>
          <w:lang w:val="el-GR"/>
        </w:rPr>
        <w:t>6.12</w:t>
      </w:r>
    </w:p>
    <w:p w14:paraId="64995A8F" w14:textId="4FFE006D" w:rsidR="002F423A" w:rsidRPr="00241549" w:rsidRDefault="00241549" w:rsidP="002F423A">
      <w:pPr>
        <w:rPr>
          <w:lang w:val="el-GR"/>
        </w:rPr>
      </w:pPr>
      <w:r w:rsidRPr="00241549">
        <w:rPr>
          <w:lang w:val="el-GR"/>
        </w:rPr>
        <w:t xml:space="preserve">Το κόστος μέσω της </w:t>
      </w:r>
      <w:r>
        <w:t>LNK</w:t>
      </w:r>
      <w:r w:rsidRPr="00241549">
        <w:rPr>
          <w:lang w:val="el-GR"/>
        </w:rPr>
        <w:t xml:space="preserve">4 από το </w:t>
      </w:r>
      <w:r>
        <w:t>B</w:t>
      </w:r>
      <w:r w:rsidRPr="00241549">
        <w:rPr>
          <w:lang w:val="el-GR"/>
        </w:rPr>
        <w:t xml:space="preserve">3 προς τη γέφυρα ρίζα αναμένεται πως είναι 20000 (κόστος </w:t>
      </w:r>
      <w:r>
        <w:t>LNK</w:t>
      </w:r>
      <w:r w:rsidRPr="00241549">
        <w:rPr>
          <w:lang w:val="el-GR"/>
        </w:rPr>
        <w:t xml:space="preserve">4) + 20000 (κόστος </w:t>
      </w:r>
      <w:r>
        <w:t>LNK</w:t>
      </w:r>
      <w:r w:rsidRPr="00241549">
        <w:rPr>
          <w:lang w:val="el-GR"/>
        </w:rPr>
        <w:t>1) = 4</w:t>
      </w:r>
      <w:r w:rsidR="00EC6966">
        <w:rPr>
          <w:lang w:val="el-GR"/>
        </w:rPr>
        <w:t>0</w:t>
      </w:r>
      <w:r w:rsidRPr="00241549">
        <w:rPr>
          <w:lang w:val="el-GR"/>
        </w:rPr>
        <w:t xml:space="preserve">000. Άρα θα θέσουμε μια τιμή μεγαλύτερη από 40000 στο υπάρχον κόστος της (20000). Εκτελούμε, επομένως, την εντολή </w:t>
      </w:r>
      <w:r w:rsidR="00983716">
        <w:rPr>
          <w:lang w:val="el-GR"/>
        </w:rPr>
        <w:t xml:space="preserve">« </w:t>
      </w:r>
      <w:r w:rsidRPr="00150BB9">
        <w:rPr>
          <w:b/>
          <w:bCs/>
        </w:rPr>
        <w:t>ifconfig</w:t>
      </w:r>
      <w:r w:rsidRPr="00150BB9">
        <w:rPr>
          <w:b/>
          <w:bCs/>
          <w:lang w:val="el-GR"/>
        </w:rPr>
        <w:t xml:space="preserve"> </w:t>
      </w:r>
      <w:r w:rsidRPr="00150BB9">
        <w:rPr>
          <w:b/>
          <w:bCs/>
        </w:rPr>
        <w:t>bridge</w:t>
      </w:r>
      <w:r w:rsidRPr="00150BB9">
        <w:rPr>
          <w:b/>
          <w:bCs/>
          <w:lang w:val="el-GR"/>
        </w:rPr>
        <w:t xml:space="preserve">3 </w:t>
      </w:r>
      <w:r w:rsidRPr="00150BB9">
        <w:rPr>
          <w:b/>
          <w:bCs/>
        </w:rPr>
        <w:t>ifpathcost</w:t>
      </w:r>
      <w:r w:rsidRPr="00150BB9">
        <w:rPr>
          <w:b/>
          <w:bCs/>
          <w:lang w:val="el-GR"/>
        </w:rPr>
        <w:t xml:space="preserve"> </w:t>
      </w:r>
      <w:r w:rsidRPr="00150BB9">
        <w:rPr>
          <w:b/>
          <w:bCs/>
        </w:rPr>
        <w:t>em</w:t>
      </w:r>
      <w:r w:rsidR="00693285">
        <w:rPr>
          <w:b/>
          <w:bCs/>
          <w:lang w:val="el-GR"/>
        </w:rPr>
        <w:t>1</w:t>
      </w:r>
      <w:r w:rsidRPr="00150BB9">
        <w:rPr>
          <w:b/>
          <w:bCs/>
          <w:lang w:val="el-GR"/>
        </w:rPr>
        <w:t xml:space="preserve"> 40001</w:t>
      </w:r>
      <w:r w:rsidR="00983716">
        <w:rPr>
          <w:lang w:val="el-GR"/>
        </w:rPr>
        <w:t xml:space="preserve"> »</w:t>
      </w:r>
      <w:r w:rsidRPr="00241549">
        <w:rPr>
          <w:lang w:val="el-GR"/>
        </w:rPr>
        <w:t>, και παρατηρούμε (</w:t>
      </w:r>
      <w:r w:rsidR="00107104">
        <w:rPr>
          <w:lang w:val="el-GR"/>
        </w:rPr>
        <w:t xml:space="preserve">« </w:t>
      </w:r>
      <w:r w:rsidRPr="00150BB9">
        <w:rPr>
          <w:b/>
          <w:bCs/>
        </w:rPr>
        <w:t>ifconfig</w:t>
      </w:r>
      <w:r w:rsidRPr="00150BB9">
        <w:rPr>
          <w:b/>
          <w:bCs/>
          <w:lang w:val="el-GR"/>
        </w:rPr>
        <w:t xml:space="preserve"> </w:t>
      </w:r>
      <w:r w:rsidRPr="00150BB9">
        <w:rPr>
          <w:b/>
          <w:bCs/>
        </w:rPr>
        <w:t>bridge</w:t>
      </w:r>
      <w:r w:rsidRPr="00150BB9">
        <w:rPr>
          <w:b/>
          <w:bCs/>
          <w:lang w:val="el-GR"/>
        </w:rPr>
        <w:t>3</w:t>
      </w:r>
      <w:r w:rsidR="00107104">
        <w:rPr>
          <w:lang w:val="el-GR"/>
        </w:rPr>
        <w:t xml:space="preserve"> »</w:t>
      </w:r>
      <w:r w:rsidRPr="00241549">
        <w:rPr>
          <w:lang w:val="el-GR"/>
        </w:rPr>
        <w:t xml:space="preserve">) πως ριζική πλέον θύρα στο </w:t>
      </w:r>
      <w:r>
        <w:t>B</w:t>
      </w:r>
      <w:r w:rsidRPr="00241549">
        <w:rPr>
          <w:lang w:val="el-GR"/>
        </w:rPr>
        <w:t xml:space="preserve">3 είναι η </w:t>
      </w:r>
      <w:r>
        <w:t>em</w:t>
      </w:r>
      <w:r w:rsidR="00ED7D96">
        <w:rPr>
          <w:lang w:val="el-GR"/>
        </w:rPr>
        <w:t>2</w:t>
      </w:r>
      <w:r w:rsidRPr="00241549">
        <w:rPr>
          <w:lang w:val="el-GR"/>
        </w:rPr>
        <w:t xml:space="preserve"> (</w:t>
      </w:r>
      <w:r>
        <w:t>LNK</w:t>
      </w:r>
      <w:r w:rsidRPr="00241549">
        <w:rPr>
          <w:lang w:val="el-GR"/>
        </w:rPr>
        <w:t xml:space="preserve">4) </w:t>
      </w:r>
      <w:r w:rsidR="00ED7D96">
        <w:rPr>
          <w:lang w:val="el-GR"/>
        </w:rPr>
        <w:t>.</w:t>
      </w:r>
    </w:p>
    <w:p w14:paraId="0F37DE7C" w14:textId="20E12E36" w:rsidR="00117745" w:rsidRPr="00241549" w:rsidRDefault="00117745" w:rsidP="00BD4EBA">
      <w:pPr>
        <w:pStyle w:val="3"/>
        <w:rPr>
          <w:lang w:val="el-GR"/>
        </w:rPr>
      </w:pPr>
      <w:r w:rsidRPr="00241549">
        <w:rPr>
          <w:lang w:val="el-GR"/>
        </w:rPr>
        <w:lastRenderedPageBreak/>
        <w:t>6.13</w:t>
      </w:r>
    </w:p>
    <w:p w14:paraId="677586E1" w14:textId="657EB990" w:rsidR="002F423A" w:rsidRPr="00524E4C" w:rsidRDefault="00773396" w:rsidP="002F423A">
      <w:pPr>
        <w:rPr>
          <w:lang w:val="el-GR"/>
        </w:rPr>
      </w:pPr>
      <w:r w:rsidRPr="00773396">
        <w:rPr>
          <w:lang w:val="el-GR"/>
        </w:rPr>
        <w:t>Περνάνε περίπου 2 δευτερόλεπτα (</w:t>
      </w:r>
      <w:r>
        <w:t>hello</w:t>
      </w:r>
      <w:r w:rsidRPr="00773396">
        <w:rPr>
          <w:lang w:val="el-GR"/>
        </w:rPr>
        <w:t>-</w:t>
      </w:r>
      <w:r>
        <w:t>time</w:t>
      </w:r>
      <w:r w:rsidRPr="00773396">
        <w:rPr>
          <w:lang w:val="el-GR"/>
        </w:rPr>
        <w:t>)</w:t>
      </w:r>
      <w:r w:rsidR="00524E4C" w:rsidRPr="00524E4C">
        <w:rPr>
          <w:lang w:val="el-GR"/>
        </w:rPr>
        <w:t>.</w:t>
      </w:r>
    </w:p>
    <w:p w14:paraId="6CCAA1A0" w14:textId="71F27333" w:rsidR="00117745" w:rsidRPr="003D738C" w:rsidRDefault="00117745" w:rsidP="00BD4EBA">
      <w:pPr>
        <w:pStyle w:val="3"/>
        <w:rPr>
          <w:lang w:val="el-GR"/>
        </w:rPr>
      </w:pPr>
      <w:r w:rsidRPr="003D738C">
        <w:rPr>
          <w:lang w:val="el-GR"/>
        </w:rPr>
        <w:t>6.14</w:t>
      </w:r>
    </w:p>
    <w:p w14:paraId="310CA177" w14:textId="573126E5" w:rsidR="002E0561" w:rsidRPr="003D738C" w:rsidRDefault="002E0561" w:rsidP="002E0561">
      <w:pPr>
        <w:rPr>
          <w:b/>
          <w:bCs/>
          <w:lang w:val="el-GR"/>
        </w:rPr>
      </w:pPr>
      <w:r w:rsidRPr="002E0561">
        <w:rPr>
          <w:b/>
          <w:bCs/>
        </w:rPr>
        <w:t>ifconfig</w:t>
      </w:r>
      <w:r w:rsidRPr="003D738C">
        <w:rPr>
          <w:b/>
          <w:bCs/>
          <w:lang w:val="el-GR"/>
        </w:rPr>
        <w:t xml:space="preserve"> </w:t>
      </w:r>
      <w:r w:rsidRPr="002E0561">
        <w:rPr>
          <w:b/>
          <w:bCs/>
        </w:rPr>
        <w:t>bridge</w:t>
      </w:r>
      <w:r w:rsidRPr="003D738C">
        <w:rPr>
          <w:b/>
          <w:bCs/>
          <w:lang w:val="el-GR"/>
        </w:rPr>
        <w:t>3</w:t>
      </w:r>
    </w:p>
    <w:p w14:paraId="1584EA94" w14:textId="45F9E814" w:rsidR="002E0561" w:rsidRPr="003D738C" w:rsidRDefault="002E0561" w:rsidP="002E0561">
      <w:pPr>
        <w:rPr>
          <w:b/>
          <w:bCs/>
          <w:lang w:val="el-GR"/>
        </w:rPr>
      </w:pPr>
      <w:r w:rsidRPr="002E0561">
        <w:rPr>
          <w:b/>
          <w:bCs/>
        </w:rPr>
        <w:t>ifconfig</w:t>
      </w:r>
      <w:r w:rsidRPr="003D738C">
        <w:rPr>
          <w:b/>
          <w:bCs/>
          <w:lang w:val="el-GR"/>
        </w:rPr>
        <w:t xml:space="preserve"> </w:t>
      </w:r>
      <w:r w:rsidRPr="002E0561">
        <w:rPr>
          <w:b/>
          <w:bCs/>
        </w:rPr>
        <w:t>bridge</w:t>
      </w:r>
      <w:r w:rsidRPr="003D738C">
        <w:rPr>
          <w:b/>
          <w:bCs/>
          <w:lang w:val="el-GR"/>
        </w:rPr>
        <w:t>2</w:t>
      </w:r>
    </w:p>
    <w:p w14:paraId="61C174A8" w14:textId="63DEEB59" w:rsidR="002F423A" w:rsidRPr="003D2A03" w:rsidRDefault="003D2A03" w:rsidP="003D2A03">
      <w:pPr>
        <w:rPr>
          <w:lang w:val="el-GR"/>
        </w:rPr>
      </w:pPr>
      <w:r w:rsidRPr="003D2A03">
        <w:rPr>
          <w:lang w:val="el-GR"/>
        </w:rPr>
        <w:t>Η</w:t>
      </w:r>
      <w:r w:rsidRPr="003D738C">
        <w:rPr>
          <w:lang w:val="el-GR"/>
        </w:rPr>
        <w:t xml:space="preserve"> </w:t>
      </w:r>
      <w:r w:rsidRPr="003D2A03">
        <w:rPr>
          <w:lang w:val="el-GR"/>
        </w:rPr>
        <w:t>θύρα</w:t>
      </w:r>
      <w:r w:rsidRPr="003D738C">
        <w:rPr>
          <w:lang w:val="el-GR"/>
        </w:rPr>
        <w:t xml:space="preserve"> </w:t>
      </w:r>
      <w:r w:rsidRPr="003D2A03">
        <w:rPr>
          <w:lang w:val="el-GR"/>
        </w:rPr>
        <w:t>της</w:t>
      </w:r>
      <w:r w:rsidRPr="003D738C">
        <w:rPr>
          <w:lang w:val="el-GR"/>
        </w:rPr>
        <w:t xml:space="preserve"> </w:t>
      </w:r>
      <w:r>
        <w:t>bridge</w:t>
      </w:r>
      <w:r w:rsidRPr="003D738C">
        <w:rPr>
          <w:lang w:val="el-GR"/>
        </w:rPr>
        <w:t xml:space="preserve">3 </w:t>
      </w:r>
      <w:r w:rsidRPr="003D2A03">
        <w:rPr>
          <w:lang w:val="el-GR"/>
        </w:rPr>
        <w:t>στο</w:t>
      </w:r>
      <w:r w:rsidRPr="003D738C">
        <w:rPr>
          <w:lang w:val="el-GR"/>
        </w:rPr>
        <w:t xml:space="preserve"> </w:t>
      </w:r>
      <w:r>
        <w:t>LNK</w:t>
      </w:r>
      <w:r w:rsidRPr="003D738C">
        <w:rPr>
          <w:lang w:val="el-GR"/>
        </w:rPr>
        <w:t>3 (</w:t>
      </w:r>
      <w:r>
        <w:t>em</w:t>
      </w:r>
      <w:r w:rsidRPr="003D738C">
        <w:rPr>
          <w:lang w:val="el-GR"/>
        </w:rPr>
        <w:t xml:space="preserve">1) </w:t>
      </w:r>
      <w:r w:rsidRPr="003D2A03">
        <w:rPr>
          <w:lang w:val="el-GR"/>
        </w:rPr>
        <w:t>έχει</w:t>
      </w:r>
      <w:r w:rsidRPr="003D738C">
        <w:rPr>
          <w:lang w:val="el-GR"/>
        </w:rPr>
        <w:t xml:space="preserve"> </w:t>
      </w:r>
      <w:r w:rsidRPr="00D11EC8">
        <w:rPr>
          <w:u w:val="single"/>
          <w:lang w:val="el-GR"/>
        </w:rPr>
        <w:t>ρόλο</w:t>
      </w:r>
      <w:r w:rsidRPr="003D738C">
        <w:rPr>
          <w:u w:val="single"/>
          <w:lang w:val="el-GR"/>
        </w:rPr>
        <w:t xml:space="preserve"> </w:t>
      </w:r>
      <w:r w:rsidRPr="00D11EC8">
        <w:rPr>
          <w:u w:val="single"/>
        </w:rPr>
        <w:t>alternate</w:t>
      </w:r>
      <w:r w:rsidRPr="003D738C">
        <w:rPr>
          <w:lang w:val="el-GR"/>
        </w:rPr>
        <w:t xml:space="preserve"> </w:t>
      </w:r>
      <w:r w:rsidRPr="003D2A03">
        <w:rPr>
          <w:lang w:val="el-GR"/>
        </w:rPr>
        <w:t>και</w:t>
      </w:r>
      <w:r w:rsidRPr="003D738C">
        <w:rPr>
          <w:lang w:val="el-GR"/>
        </w:rPr>
        <w:t xml:space="preserve"> </w:t>
      </w:r>
      <w:r w:rsidRPr="003D2A03">
        <w:rPr>
          <w:lang w:val="el-GR"/>
        </w:rPr>
        <w:t>βρίσκεται</w:t>
      </w:r>
      <w:r w:rsidRPr="003D738C">
        <w:rPr>
          <w:lang w:val="el-GR"/>
        </w:rPr>
        <w:t xml:space="preserve"> </w:t>
      </w:r>
      <w:r w:rsidRPr="00D11EC8">
        <w:rPr>
          <w:u w:val="single"/>
          <w:lang w:val="el-GR"/>
        </w:rPr>
        <w:t>σε</w:t>
      </w:r>
      <w:r w:rsidRPr="003D738C">
        <w:rPr>
          <w:u w:val="single"/>
          <w:lang w:val="el-GR"/>
        </w:rPr>
        <w:t xml:space="preserve"> </w:t>
      </w:r>
      <w:r w:rsidRPr="00D11EC8">
        <w:rPr>
          <w:u w:val="single"/>
          <w:lang w:val="el-GR"/>
        </w:rPr>
        <w:t>κατάσταση</w:t>
      </w:r>
      <w:r w:rsidRPr="003D738C">
        <w:rPr>
          <w:u w:val="single"/>
          <w:lang w:val="el-GR"/>
        </w:rPr>
        <w:t xml:space="preserve"> </w:t>
      </w:r>
      <w:r w:rsidRPr="00D11EC8">
        <w:rPr>
          <w:u w:val="single"/>
        </w:rPr>
        <w:t>discarding</w:t>
      </w:r>
      <w:r w:rsidRPr="003D738C">
        <w:rPr>
          <w:lang w:val="el-GR"/>
        </w:rPr>
        <w:t xml:space="preserve">. </w:t>
      </w:r>
      <w:r w:rsidRPr="003D2A03">
        <w:rPr>
          <w:lang w:val="el-GR"/>
        </w:rPr>
        <w:t xml:space="preserve">Η θύρα της </w:t>
      </w:r>
      <w:r>
        <w:t>bridge</w:t>
      </w:r>
      <w:r w:rsidRPr="003D2A03">
        <w:rPr>
          <w:lang w:val="el-GR"/>
        </w:rPr>
        <w:t xml:space="preserve">2 στο </w:t>
      </w:r>
      <w:r>
        <w:t>LNK</w:t>
      </w:r>
      <w:r w:rsidRPr="003D2A03">
        <w:rPr>
          <w:lang w:val="el-GR"/>
        </w:rPr>
        <w:t>4 (</w:t>
      </w:r>
      <w:r>
        <w:t>em</w:t>
      </w:r>
      <w:r w:rsidRPr="003D2A03">
        <w:rPr>
          <w:lang w:val="el-GR"/>
        </w:rPr>
        <w:t>3)</w:t>
      </w:r>
      <w:r>
        <w:rPr>
          <w:lang w:val="el-GR"/>
        </w:rPr>
        <w:t xml:space="preserve"> </w:t>
      </w:r>
      <w:r w:rsidRPr="003D2A03">
        <w:rPr>
          <w:lang w:val="el-GR"/>
        </w:rPr>
        <w:t xml:space="preserve">έχει </w:t>
      </w:r>
      <w:r w:rsidRPr="00D11EC8">
        <w:rPr>
          <w:u w:val="single"/>
          <w:lang w:val="el-GR"/>
        </w:rPr>
        <w:t xml:space="preserve">ρόλο </w:t>
      </w:r>
      <w:r w:rsidRPr="00D11EC8">
        <w:rPr>
          <w:u w:val="single"/>
        </w:rPr>
        <w:t>designated</w:t>
      </w:r>
      <w:r w:rsidRPr="003D2A03">
        <w:rPr>
          <w:lang w:val="el-GR"/>
        </w:rPr>
        <w:t xml:space="preserve"> και βρίσκεται σε </w:t>
      </w:r>
      <w:r w:rsidRPr="00D11EC8">
        <w:rPr>
          <w:u w:val="single"/>
          <w:lang w:val="el-GR"/>
        </w:rPr>
        <w:t xml:space="preserve">κατάσταση </w:t>
      </w:r>
      <w:r w:rsidRPr="00D11EC8">
        <w:rPr>
          <w:u w:val="single"/>
        </w:rPr>
        <w:t>forwarding</w:t>
      </w:r>
      <w:r w:rsidRPr="003D2A03">
        <w:rPr>
          <w:lang w:val="el-GR"/>
        </w:rPr>
        <w:t>.</w:t>
      </w:r>
    </w:p>
    <w:p w14:paraId="4BE9AD7D" w14:textId="783B1D5C" w:rsidR="00117745" w:rsidRPr="003D738C" w:rsidRDefault="00117745" w:rsidP="009C45AE">
      <w:pPr>
        <w:pStyle w:val="3"/>
        <w:rPr>
          <w:lang w:val="el-GR"/>
        </w:rPr>
      </w:pPr>
      <w:r w:rsidRPr="003D738C">
        <w:rPr>
          <w:lang w:val="el-GR"/>
        </w:rPr>
        <w:t>6.15</w:t>
      </w:r>
    </w:p>
    <w:p w14:paraId="64255EBE" w14:textId="2942828C" w:rsidR="00B42EB1" w:rsidRPr="00B42EB1" w:rsidRDefault="00B42EB1" w:rsidP="00B42EB1">
      <w:pPr>
        <w:rPr>
          <w:lang w:val="el-GR"/>
        </w:rPr>
      </w:pPr>
      <w:r w:rsidRPr="00B42EB1">
        <w:rPr>
          <w:lang w:val="el-GR"/>
        </w:rPr>
        <w:t xml:space="preserve">Δεν παρατηρείται κάποια διαφορά στις παραμέτρους που λαμβάνει η </w:t>
      </w:r>
      <w:r>
        <w:t>bridge</w:t>
      </w:r>
      <w:r w:rsidRPr="00B42EB1">
        <w:rPr>
          <w:lang w:val="el-GR"/>
        </w:rPr>
        <w:t>3 (</w:t>
      </w:r>
      <w:r>
        <w:rPr>
          <w:lang w:val="el-GR"/>
        </w:rPr>
        <w:t xml:space="preserve">« </w:t>
      </w:r>
      <w:r w:rsidRPr="00B42EB1">
        <w:rPr>
          <w:b/>
          <w:bCs/>
        </w:rPr>
        <w:t>tcpdump</w:t>
      </w:r>
      <w:r w:rsidRPr="00B42EB1">
        <w:rPr>
          <w:b/>
          <w:bCs/>
          <w:lang w:val="el-GR"/>
        </w:rPr>
        <w:t xml:space="preserve"> -</w:t>
      </w:r>
      <w:r w:rsidRPr="00B42EB1">
        <w:rPr>
          <w:b/>
          <w:bCs/>
        </w:rPr>
        <w:t>vvve</w:t>
      </w:r>
      <w:r w:rsidRPr="00B42EB1">
        <w:rPr>
          <w:b/>
          <w:bCs/>
          <w:lang w:val="el-GR"/>
        </w:rPr>
        <w:t xml:space="preserve"> -</w:t>
      </w:r>
      <w:r w:rsidRPr="00B42EB1">
        <w:rPr>
          <w:b/>
          <w:bCs/>
        </w:rPr>
        <w:t>i</w:t>
      </w:r>
      <w:r w:rsidRPr="00B42EB1">
        <w:rPr>
          <w:b/>
          <w:bCs/>
          <w:lang w:val="el-GR"/>
        </w:rPr>
        <w:t xml:space="preserve"> </w:t>
      </w:r>
      <w:r w:rsidRPr="00B42EB1">
        <w:rPr>
          <w:b/>
          <w:bCs/>
        </w:rPr>
        <w:t>em</w:t>
      </w:r>
      <w:r w:rsidRPr="00B42EB1">
        <w:rPr>
          <w:b/>
          <w:bCs/>
          <w:lang w:val="el-GR"/>
        </w:rPr>
        <w:t>0</w:t>
      </w:r>
      <w:r>
        <w:rPr>
          <w:lang w:val="el-GR"/>
        </w:rPr>
        <w:t xml:space="preserve"> »</w:t>
      </w:r>
      <w:r w:rsidRPr="00B42EB1">
        <w:rPr>
          <w:lang w:val="el-GR"/>
        </w:rPr>
        <w:t xml:space="preserve"> και </w:t>
      </w:r>
      <w:r>
        <w:rPr>
          <w:lang w:val="el-GR"/>
        </w:rPr>
        <w:t xml:space="preserve">                   « </w:t>
      </w:r>
      <w:r w:rsidRPr="00B42EB1">
        <w:rPr>
          <w:b/>
          <w:bCs/>
        </w:rPr>
        <w:t>tcpdump</w:t>
      </w:r>
      <w:r w:rsidRPr="00B42EB1">
        <w:rPr>
          <w:b/>
          <w:bCs/>
          <w:lang w:val="el-GR"/>
        </w:rPr>
        <w:t xml:space="preserve"> -</w:t>
      </w:r>
      <w:r w:rsidRPr="00B42EB1">
        <w:rPr>
          <w:b/>
          <w:bCs/>
        </w:rPr>
        <w:t>vvve</w:t>
      </w:r>
      <w:r w:rsidRPr="00B42EB1">
        <w:rPr>
          <w:b/>
          <w:bCs/>
          <w:lang w:val="el-GR"/>
        </w:rPr>
        <w:t xml:space="preserve"> -</w:t>
      </w:r>
      <w:r w:rsidRPr="00B42EB1">
        <w:rPr>
          <w:b/>
          <w:bCs/>
        </w:rPr>
        <w:t>i</w:t>
      </w:r>
      <w:r w:rsidRPr="00B42EB1">
        <w:rPr>
          <w:b/>
          <w:bCs/>
          <w:lang w:val="el-GR"/>
        </w:rPr>
        <w:t xml:space="preserve"> </w:t>
      </w:r>
      <w:r w:rsidRPr="00B42EB1">
        <w:rPr>
          <w:b/>
          <w:bCs/>
        </w:rPr>
        <w:t>em</w:t>
      </w:r>
      <w:r w:rsidRPr="00B42EB1">
        <w:rPr>
          <w:b/>
          <w:bCs/>
          <w:lang w:val="el-GR"/>
        </w:rPr>
        <w:t>1</w:t>
      </w:r>
      <w:r>
        <w:rPr>
          <w:lang w:val="el-GR"/>
        </w:rPr>
        <w:t xml:space="preserve"> »</w:t>
      </w:r>
      <w:r w:rsidRPr="00B42EB1">
        <w:rPr>
          <w:lang w:val="el-GR"/>
        </w:rPr>
        <w:t>).</w:t>
      </w:r>
    </w:p>
    <w:p w14:paraId="1CA5A0B5" w14:textId="50962A76" w:rsidR="009C45AE" w:rsidRDefault="009C45AE" w:rsidP="009C45AE">
      <w:pPr>
        <w:pStyle w:val="3"/>
        <w:rPr>
          <w:lang w:val="el-GR"/>
        </w:rPr>
      </w:pPr>
      <w:r w:rsidRPr="00B42EB1">
        <w:rPr>
          <w:lang w:val="el-GR"/>
        </w:rPr>
        <w:t>6.16</w:t>
      </w:r>
    </w:p>
    <w:p w14:paraId="42C0C852" w14:textId="1BE4A6DA" w:rsidR="00B42EB1" w:rsidRPr="00B42EB1" w:rsidRDefault="00B42EB1" w:rsidP="00B42EB1">
      <w:pPr>
        <w:rPr>
          <w:lang w:val="el-GR"/>
        </w:rPr>
      </w:pPr>
      <w:r w:rsidRPr="00B42EB1">
        <w:rPr>
          <w:lang w:val="el-GR"/>
        </w:rPr>
        <w:t xml:space="preserve">Όσον αφορά τα παραγόμενα </w:t>
      </w:r>
      <w:r>
        <w:t>BPDU</w:t>
      </w:r>
      <w:r w:rsidRPr="00B42EB1">
        <w:rPr>
          <w:lang w:val="el-GR"/>
        </w:rPr>
        <w:t xml:space="preserve"> από τη γέφυρα </w:t>
      </w:r>
      <w:r>
        <w:t>bridge</w:t>
      </w:r>
      <w:r w:rsidRPr="00B42EB1">
        <w:rPr>
          <w:lang w:val="el-GR"/>
        </w:rPr>
        <w:t xml:space="preserve">3, πλέον το </w:t>
      </w:r>
      <w:r>
        <w:t>root</w:t>
      </w:r>
      <w:r w:rsidRPr="00B42EB1">
        <w:rPr>
          <w:lang w:val="el-GR"/>
        </w:rPr>
        <w:t xml:space="preserve"> </w:t>
      </w:r>
      <w:r>
        <w:t>path</w:t>
      </w:r>
      <w:r w:rsidRPr="00B42EB1">
        <w:rPr>
          <w:lang w:val="el-GR"/>
        </w:rPr>
        <w:t xml:space="preserve"> </w:t>
      </w:r>
      <w:r>
        <w:t>cost</w:t>
      </w:r>
      <w:r w:rsidRPr="00B42EB1">
        <w:rPr>
          <w:lang w:val="el-GR"/>
        </w:rPr>
        <w:t> έχει τιμή 40000.</w:t>
      </w:r>
    </w:p>
    <w:p w14:paraId="785DBC25" w14:textId="4E02FF9F" w:rsidR="009C45AE" w:rsidRPr="0016496C" w:rsidRDefault="009C45AE" w:rsidP="009C45AE">
      <w:pPr>
        <w:pStyle w:val="3"/>
        <w:rPr>
          <w:lang w:val="el-GR"/>
        </w:rPr>
      </w:pPr>
      <w:r w:rsidRPr="0016496C">
        <w:rPr>
          <w:lang w:val="el-GR"/>
        </w:rPr>
        <w:t>6.17</w:t>
      </w:r>
    </w:p>
    <w:p w14:paraId="3258AA05" w14:textId="06368FAF" w:rsidR="009C45AE" w:rsidRPr="0016496C" w:rsidRDefault="00677813" w:rsidP="009C45AE">
      <w:pPr>
        <w:rPr>
          <w:lang w:val="el-GR"/>
        </w:rPr>
      </w:pPr>
      <w:r w:rsidRPr="0016496C">
        <w:rPr>
          <w:lang w:val="el-GR"/>
        </w:rPr>
        <w:t xml:space="preserve">Περίπου 6-8 δευτερόλεπτα (3 </w:t>
      </w:r>
      <w:r>
        <w:t>hello</w:t>
      </w:r>
      <w:r w:rsidRPr="0016496C">
        <w:rPr>
          <w:lang w:val="el-GR"/>
        </w:rPr>
        <w:t>-</w:t>
      </w:r>
      <w:r>
        <w:t>time</w:t>
      </w:r>
      <w:r w:rsidRPr="0016496C">
        <w:rPr>
          <w:lang w:val="el-GR"/>
        </w:rPr>
        <w:t>).</w:t>
      </w:r>
    </w:p>
    <w:p w14:paraId="20A816C9" w14:textId="035F315E" w:rsidR="009C45AE" w:rsidRPr="0016496C" w:rsidRDefault="009C45AE" w:rsidP="009C45AE">
      <w:pPr>
        <w:pStyle w:val="3"/>
        <w:rPr>
          <w:lang w:val="el-GR"/>
        </w:rPr>
      </w:pPr>
      <w:r w:rsidRPr="0016496C">
        <w:rPr>
          <w:lang w:val="el-GR"/>
        </w:rPr>
        <w:t>6.18</w:t>
      </w:r>
    </w:p>
    <w:p w14:paraId="441A8E2A" w14:textId="75425F99" w:rsidR="009C45AE" w:rsidRPr="0016496C" w:rsidRDefault="0016496C" w:rsidP="0016496C">
      <w:pPr>
        <w:rPr>
          <w:lang w:val="el-GR"/>
        </w:rPr>
      </w:pPr>
      <w:r w:rsidRPr="0016496C">
        <w:rPr>
          <w:lang w:val="el-GR"/>
        </w:rPr>
        <w:t>Αφού επανασυνέδεσα το καλώδιο που αποσυνέδεσα στο</w:t>
      </w:r>
      <w:r>
        <w:rPr>
          <w:lang w:val="el-GR"/>
        </w:rPr>
        <w:t xml:space="preserve"> </w:t>
      </w:r>
      <w:r w:rsidRPr="0016496C">
        <w:rPr>
          <w:lang w:val="el-GR"/>
        </w:rPr>
        <w:t>προηγούμενο ερώτημα χρειάστηκαν περίπου 2 δευτερόλεπτα (</w:t>
      </w:r>
      <w:r>
        <w:t>hellotime</w:t>
      </w:r>
      <w:r w:rsidRPr="0016496C">
        <w:rPr>
          <w:lang w:val="el-GR"/>
        </w:rPr>
        <w:t xml:space="preserve"> =2</w:t>
      </w:r>
      <w:r>
        <w:rPr>
          <w:lang w:val="el-GR"/>
        </w:rPr>
        <w:t xml:space="preserve"> sec</w:t>
      </w:r>
      <w:r w:rsidRPr="0016496C">
        <w:rPr>
          <w:lang w:val="el-GR"/>
        </w:rPr>
        <w:t>) έως ότου αποκατασταθεί ξανά η επικοινωνία</w:t>
      </w:r>
      <w:r w:rsidR="00E21E53">
        <w:rPr>
          <w:lang w:val="el-GR"/>
        </w:rPr>
        <w:t>.</w:t>
      </w:r>
    </w:p>
    <w:p w14:paraId="6897D5B1" w14:textId="6EEE7C37" w:rsidR="009C45AE" w:rsidRPr="0016496C" w:rsidRDefault="009C45AE" w:rsidP="009C45AE">
      <w:pPr>
        <w:pStyle w:val="3"/>
        <w:rPr>
          <w:lang w:val="el-GR"/>
        </w:rPr>
      </w:pPr>
      <w:r w:rsidRPr="0016496C">
        <w:rPr>
          <w:lang w:val="el-GR"/>
        </w:rPr>
        <w:t>6.19</w:t>
      </w:r>
    </w:p>
    <w:p w14:paraId="14E67649" w14:textId="75C41CF5" w:rsidR="00897546" w:rsidRPr="00897546" w:rsidRDefault="00897546" w:rsidP="00897546">
      <w:pPr>
        <w:rPr>
          <w:lang w:val="el-GR"/>
        </w:rPr>
      </w:pPr>
      <w:r w:rsidRPr="00897546">
        <w:rPr>
          <w:lang w:val="el-GR"/>
        </w:rPr>
        <w:t>Συνδέω την 4η διεπαφή του B3 στο LAN3, την ενεργοποιώ, την</w:t>
      </w:r>
      <w:r>
        <w:rPr>
          <w:lang w:val="el-GR"/>
        </w:rPr>
        <w:t xml:space="preserve"> </w:t>
      </w:r>
      <w:r w:rsidRPr="00897546">
        <w:rPr>
          <w:lang w:val="el-GR"/>
        </w:rPr>
        <w:t>προσθέτω στην bridge3 και ενεργοποιώ για αυτήν το STP με τις παρακάτω</w:t>
      </w:r>
      <w:r>
        <w:rPr>
          <w:lang w:val="el-GR"/>
        </w:rPr>
        <w:t xml:space="preserve"> </w:t>
      </w:r>
      <w:r w:rsidRPr="00897546">
        <w:rPr>
          <w:lang w:val="el-GR"/>
        </w:rPr>
        <w:t>εντολές:</w:t>
      </w:r>
    </w:p>
    <w:p w14:paraId="68549A92" w14:textId="21029259" w:rsidR="00897546" w:rsidRPr="00897546" w:rsidRDefault="00897546" w:rsidP="00897546">
      <w:pPr>
        <w:rPr>
          <w:b/>
          <w:bCs/>
        </w:rPr>
      </w:pPr>
      <w:r w:rsidRPr="00897546">
        <w:rPr>
          <w:b/>
          <w:bCs/>
        </w:rPr>
        <w:t>ifconfig em3 up</w:t>
      </w:r>
    </w:p>
    <w:p w14:paraId="10BABAE5" w14:textId="10163A41" w:rsidR="00897546" w:rsidRPr="00897546" w:rsidRDefault="00897546" w:rsidP="00897546">
      <w:pPr>
        <w:rPr>
          <w:b/>
          <w:bCs/>
        </w:rPr>
      </w:pPr>
      <w:r w:rsidRPr="00897546">
        <w:rPr>
          <w:b/>
          <w:bCs/>
        </w:rPr>
        <w:t>ifconfig bridge3 addm em3</w:t>
      </w:r>
    </w:p>
    <w:p w14:paraId="4DEAA2FD" w14:textId="172BDC11" w:rsidR="009C45AE" w:rsidRPr="003D738C" w:rsidRDefault="00897546" w:rsidP="00897546">
      <w:pPr>
        <w:rPr>
          <w:b/>
          <w:bCs/>
          <w:lang w:val="el-GR"/>
        </w:rPr>
      </w:pPr>
      <w:r w:rsidRPr="00897546">
        <w:rPr>
          <w:b/>
          <w:bCs/>
        </w:rPr>
        <w:t>ifconfig</w:t>
      </w:r>
      <w:r w:rsidRPr="003D738C">
        <w:rPr>
          <w:b/>
          <w:bCs/>
          <w:lang w:val="el-GR"/>
        </w:rPr>
        <w:t xml:space="preserve"> </w:t>
      </w:r>
      <w:r w:rsidRPr="00897546">
        <w:rPr>
          <w:b/>
          <w:bCs/>
        </w:rPr>
        <w:t>bridge</w:t>
      </w:r>
      <w:r w:rsidRPr="003D738C">
        <w:rPr>
          <w:b/>
          <w:bCs/>
          <w:lang w:val="el-GR"/>
        </w:rPr>
        <w:t xml:space="preserve">3 </w:t>
      </w:r>
      <w:r w:rsidRPr="00897546">
        <w:rPr>
          <w:b/>
          <w:bCs/>
        </w:rPr>
        <w:t>stp</w:t>
      </w:r>
      <w:r w:rsidRPr="003D738C">
        <w:rPr>
          <w:b/>
          <w:bCs/>
          <w:lang w:val="el-GR"/>
        </w:rPr>
        <w:t xml:space="preserve"> </w:t>
      </w:r>
      <w:r w:rsidRPr="00897546">
        <w:rPr>
          <w:b/>
          <w:bCs/>
        </w:rPr>
        <w:t>em</w:t>
      </w:r>
      <w:r w:rsidRPr="003D738C">
        <w:rPr>
          <w:b/>
          <w:bCs/>
          <w:lang w:val="el-GR"/>
        </w:rPr>
        <w:t>3</w:t>
      </w:r>
    </w:p>
    <w:p w14:paraId="3C5BE652" w14:textId="7B52BDFB" w:rsidR="007131C5" w:rsidRDefault="007131C5" w:rsidP="007131C5">
      <w:pPr>
        <w:rPr>
          <w:lang w:val="el-GR"/>
        </w:rPr>
      </w:pPr>
      <w:r w:rsidRPr="007131C5">
        <w:rPr>
          <w:lang w:val="el-GR"/>
        </w:rPr>
        <w:t xml:space="preserve">Παρατηρώ ότι η διεπαφή που μόλις προσέθεσα έχει </w:t>
      </w:r>
      <w:r w:rsidRPr="002B0255">
        <w:rPr>
          <w:u w:val="single"/>
          <w:lang w:val="el-GR"/>
        </w:rPr>
        <w:t xml:space="preserve">ρόλο </w:t>
      </w:r>
      <w:r w:rsidRPr="002B0255">
        <w:rPr>
          <w:u w:val="single"/>
        </w:rPr>
        <w:t>backup</w:t>
      </w:r>
      <w:r w:rsidRPr="007131C5">
        <w:rPr>
          <w:lang w:val="el-GR"/>
        </w:rPr>
        <w:t xml:space="preserve"> και</w:t>
      </w:r>
      <w:r>
        <w:rPr>
          <w:lang w:val="el-GR"/>
        </w:rPr>
        <w:t xml:space="preserve"> </w:t>
      </w:r>
      <w:r w:rsidRPr="007131C5">
        <w:rPr>
          <w:lang w:val="el-GR"/>
        </w:rPr>
        <w:t xml:space="preserve">βρίσκεται σε </w:t>
      </w:r>
      <w:r w:rsidRPr="002B0255">
        <w:rPr>
          <w:u w:val="single"/>
          <w:lang w:val="el-GR"/>
        </w:rPr>
        <w:t xml:space="preserve">κατάσταση </w:t>
      </w:r>
      <w:r w:rsidRPr="002B0255">
        <w:rPr>
          <w:u w:val="single"/>
        </w:rPr>
        <w:t>discarding</w:t>
      </w:r>
      <w:r w:rsidRPr="007131C5">
        <w:rPr>
          <w:lang w:val="el-GR"/>
        </w:rPr>
        <w:t>, ενώ η διεπαφή που υπήρχε από πριν</w:t>
      </w:r>
      <w:r>
        <w:rPr>
          <w:lang w:val="el-GR"/>
        </w:rPr>
        <w:t xml:space="preserve"> </w:t>
      </w:r>
      <w:r w:rsidRPr="007131C5">
        <w:rPr>
          <w:lang w:val="el-GR"/>
        </w:rPr>
        <w:t xml:space="preserve">έχει </w:t>
      </w:r>
      <w:r w:rsidRPr="002B0255">
        <w:rPr>
          <w:u w:val="single"/>
          <w:lang w:val="el-GR"/>
        </w:rPr>
        <w:t xml:space="preserve">ρόλο </w:t>
      </w:r>
      <w:r w:rsidRPr="002B0255">
        <w:rPr>
          <w:u w:val="single"/>
        </w:rPr>
        <w:t>designated</w:t>
      </w:r>
      <w:r w:rsidRPr="007131C5">
        <w:rPr>
          <w:lang w:val="el-GR"/>
        </w:rPr>
        <w:t xml:space="preserve"> και βρίσκεται σε </w:t>
      </w:r>
      <w:r w:rsidRPr="002B0255">
        <w:rPr>
          <w:u w:val="single"/>
          <w:lang w:val="el-GR"/>
        </w:rPr>
        <w:t xml:space="preserve">κατάσταση </w:t>
      </w:r>
      <w:r w:rsidRPr="002B0255">
        <w:rPr>
          <w:u w:val="single"/>
        </w:rPr>
        <w:t>forwarding</w:t>
      </w:r>
      <w:r w:rsidRPr="007131C5">
        <w:rPr>
          <w:lang w:val="el-GR"/>
        </w:rPr>
        <w:t>.</w:t>
      </w:r>
    </w:p>
    <w:p w14:paraId="7473E995" w14:textId="77777777" w:rsidR="002B0255" w:rsidRPr="007131C5" w:rsidRDefault="002B0255" w:rsidP="007131C5">
      <w:pPr>
        <w:rPr>
          <w:lang w:val="el-GR"/>
        </w:rPr>
      </w:pPr>
    </w:p>
    <w:p w14:paraId="393E5D7D" w14:textId="1037BEDA" w:rsidR="009C45AE" w:rsidRDefault="009C45AE" w:rsidP="002B68B4">
      <w:pPr>
        <w:pStyle w:val="3"/>
        <w:rPr>
          <w:lang w:val="el-GR"/>
        </w:rPr>
      </w:pPr>
      <w:r w:rsidRPr="0016496C">
        <w:rPr>
          <w:lang w:val="el-GR"/>
        </w:rPr>
        <w:t>6.20</w:t>
      </w:r>
    </w:p>
    <w:p w14:paraId="507256EC" w14:textId="5B3E7176" w:rsidR="00C2478C" w:rsidRPr="00C2478C" w:rsidRDefault="00C2478C" w:rsidP="00C2478C">
      <w:pPr>
        <w:rPr>
          <w:b/>
          <w:bCs/>
          <w:lang w:val="el-GR"/>
        </w:rPr>
      </w:pPr>
      <w:r w:rsidRPr="00C2478C">
        <w:rPr>
          <w:b/>
          <w:bCs/>
          <w:lang w:val="el-GR"/>
        </w:rPr>
        <w:t xml:space="preserve">ifconfig bridge3 ifpathcost em1 </w:t>
      </w:r>
      <w:r>
        <w:rPr>
          <w:b/>
          <w:bCs/>
          <w:lang w:val="el-GR"/>
        </w:rPr>
        <w:t>20000</w:t>
      </w:r>
    </w:p>
    <w:p w14:paraId="5AE51490" w14:textId="06575BE7" w:rsidR="002B68B4" w:rsidRDefault="005F5195" w:rsidP="005F5195">
      <w:pPr>
        <w:rPr>
          <w:lang w:val="el-GR"/>
        </w:rPr>
      </w:pPr>
      <w:r w:rsidRPr="005F5195">
        <w:rPr>
          <w:lang w:val="el-GR"/>
        </w:rPr>
        <w:t>Διαλέξαμε την αρχική της τιμή αφού στο LNK3 βρίσκεται και η Β1 οπότε θα επιλεγεί ως</w:t>
      </w:r>
      <w:r>
        <w:rPr>
          <w:lang w:val="el-GR"/>
        </w:rPr>
        <w:t xml:space="preserve"> </w:t>
      </w:r>
      <w:r w:rsidRPr="005F5195">
        <w:rPr>
          <w:lang w:val="el-GR"/>
        </w:rPr>
        <w:t>ριζική, καθώς το κόστος μέσω της LNK4 από το B3 προς τη γέφυρα ρίζα είναι 40000, ενώ</w:t>
      </w:r>
      <w:r>
        <w:rPr>
          <w:lang w:val="el-GR"/>
        </w:rPr>
        <w:t xml:space="preserve"> </w:t>
      </w:r>
      <w:r w:rsidRPr="005F5195">
        <w:rPr>
          <w:lang w:val="el-GR"/>
        </w:rPr>
        <w:t>μέσω της LINK3 είναι πλέον 20000.</w:t>
      </w:r>
    </w:p>
    <w:p w14:paraId="5D94E4A0" w14:textId="672636FD" w:rsidR="006F0897" w:rsidRPr="002B68B4" w:rsidRDefault="006F0897" w:rsidP="005F5195">
      <w:pPr>
        <w:rPr>
          <w:lang w:val="el-GR"/>
        </w:rPr>
      </w:pPr>
      <w:r w:rsidRPr="006F0897">
        <w:rPr>
          <w:noProof/>
          <w:lang w:val="el-GR"/>
        </w:rPr>
        <w:lastRenderedPageBreak/>
        <w:drawing>
          <wp:inline distT="0" distB="0" distL="0" distR="0" wp14:anchorId="401885DD" wp14:editId="77C49776">
            <wp:extent cx="6631387" cy="3394089"/>
            <wp:effectExtent l="0" t="0" r="0" b="0"/>
            <wp:docPr id="196503978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397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32991" cy="33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B801" w14:textId="05420958" w:rsidR="006F0897" w:rsidRDefault="006A18AA" w:rsidP="00F65985">
      <w:pPr>
        <w:pStyle w:val="1"/>
        <w:rPr>
          <w:lang w:val="el-GR"/>
        </w:rPr>
      </w:pPr>
      <w:r w:rsidRPr="006A18AA">
        <w:rPr>
          <w:lang w:val="el-GR"/>
        </w:rPr>
        <w:t>Άσκηση 7: Εικονικά τοπικά δίκτυα (</w:t>
      </w:r>
      <w:r>
        <w:t>VLAN</w:t>
      </w:r>
      <w:r w:rsidRPr="006A18AA">
        <w:rPr>
          <w:lang w:val="el-GR"/>
        </w:rPr>
        <w:t>)</w:t>
      </w:r>
    </w:p>
    <w:p w14:paraId="0546983E" w14:textId="673664DA" w:rsidR="006F0897" w:rsidRPr="003D738C" w:rsidRDefault="006F0897" w:rsidP="006F0897">
      <w:pPr>
        <w:pStyle w:val="3"/>
      </w:pPr>
      <w:r w:rsidRPr="003D738C">
        <w:t>7.1</w:t>
      </w:r>
    </w:p>
    <w:p w14:paraId="0E7FEEB8" w14:textId="7A74C49E" w:rsidR="006F0897" w:rsidRPr="008F095C" w:rsidRDefault="00200581" w:rsidP="006F0897">
      <w:pPr>
        <w:rPr>
          <w:b/>
          <w:bCs/>
        </w:rPr>
      </w:pPr>
      <w:r w:rsidRPr="008F095C">
        <w:rPr>
          <w:b/>
          <w:bCs/>
        </w:rPr>
        <w:t>ifconfig em0.5 create vlan 5 vlandev em0 inet 192.168.5.1/24</w:t>
      </w:r>
    </w:p>
    <w:p w14:paraId="006F7825" w14:textId="4A18AD39" w:rsidR="00200581" w:rsidRPr="008F095C" w:rsidRDefault="00200581" w:rsidP="006F0897">
      <w:pPr>
        <w:rPr>
          <w:b/>
          <w:bCs/>
        </w:rPr>
      </w:pPr>
      <w:r w:rsidRPr="008F095C">
        <w:rPr>
          <w:b/>
          <w:bCs/>
        </w:rPr>
        <w:t>ifconfig em0.6 create vlan 6 vlandev em0 inet 192.168.6.1/24</w:t>
      </w:r>
    </w:p>
    <w:p w14:paraId="0C2585B1" w14:textId="56F9E5F3" w:rsidR="006F0897" w:rsidRPr="008F095C" w:rsidRDefault="006F0897" w:rsidP="006F0897">
      <w:pPr>
        <w:pStyle w:val="3"/>
      </w:pPr>
      <w:r w:rsidRPr="008F095C">
        <w:t>7.2</w:t>
      </w:r>
    </w:p>
    <w:p w14:paraId="0CAB04F5" w14:textId="7EE9EE1E" w:rsidR="008F095C" w:rsidRPr="008F095C" w:rsidRDefault="008F095C" w:rsidP="008F095C">
      <w:pPr>
        <w:rPr>
          <w:b/>
          <w:bCs/>
        </w:rPr>
      </w:pPr>
      <w:r w:rsidRPr="008F095C">
        <w:rPr>
          <w:b/>
          <w:bCs/>
        </w:rPr>
        <w:t>ifconfig em0.</w:t>
      </w:r>
      <w:r w:rsidR="008B3834">
        <w:rPr>
          <w:b/>
          <w:bCs/>
        </w:rPr>
        <w:t>5</w:t>
      </w:r>
      <w:r w:rsidRPr="008F095C">
        <w:rPr>
          <w:b/>
          <w:bCs/>
        </w:rPr>
        <w:t xml:space="preserve"> create vlan 5 vlandev em0 </w:t>
      </w:r>
      <w:r w:rsidR="00332087">
        <w:rPr>
          <w:b/>
          <w:bCs/>
        </w:rPr>
        <w:t>up</w:t>
      </w:r>
    </w:p>
    <w:p w14:paraId="5B96B854" w14:textId="4275BDAB" w:rsidR="006F0897" w:rsidRPr="00C04324" w:rsidRDefault="008F095C" w:rsidP="006F0897">
      <w:pPr>
        <w:rPr>
          <w:b/>
          <w:bCs/>
        </w:rPr>
      </w:pPr>
      <w:r w:rsidRPr="008F095C">
        <w:rPr>
          <w:b/>
          <w:bCs/>
        </w:rPr>
        <w:t xml:space="preserve">ifconfig em0.6 create vlan 6 vlandev em0 </w:t>
      </w:r>
      <w:r w:rsidR="00332087">
        <w:rPr>
          <w:b/>
          <w:bCs/>
        </w:rPr>
        <w:t>up</w:t>
      </w:r>
    </w:p>
    <w:p w14:paraId="72CFE97A" w14:textId="3F01AA73" w:rsidR="006F0897" w:rsidRPr="00332087" w:rsidRDefault="006F0897" w:rsidP="006F0897">
      <w:pPr>
        <w:pStyle w:val="3"/>
      </w:pPr>
      <w:r w:rsidRPr="00332087">
        <w:t>7.3</w:t>
      </w:r>
    </w:p>
    <w:p w14:paraId="3390A0ED" w14:textId="5CD88FD0" w:rsidR="006F0897" w:rsidRPr="00864BF2" w:rsidRDefault="00332087" w:rsidP="006F0897">
      <w:pPr>
        <w:rPr>
          <w:b/>
          <w:bCs/>
        </w:rPr>
      </w:pPr>
      <w:r w:rsidRPr="00864BF2">
        <w:rPr>
          <w:b/>
          <w:bCs/>
        </w:rPr>
        <w:t xml:space="preserve">ifconfig em1.6 create vlan </w:t>
      </w:r>
      <w:r w:rsidR="00683419" w:rsidRPr="00864BF2">
        <w:rPr>
          <w:b/>
          <w:bCs/>
        </w:rPr>
        <w:t xml:space="preserve">6 vlandev em1 </w:t>
      </w:r>
      <w:r w:rsidRPr="00864BF2">
        <w:rPr>
          <w:b/>
          <w:bCs/>
        </w:rPr>
        <w:t>up</w:t>
      </w:r>
    </w:p>
    <w:p w14:paraId="18DBF09A" w14:textId="7FADFED0" w:rsidR="00683419" w:rsidRPr="00864BF2" w:rsidRDefault="00683419" w:rsidP="006F0897">
      <w:pPr>
        <w:rPr>
          <w:b/>
          <w:bCs/>
        </w:rPr>
      </w:pPr>
      <w:r w:rsidRPr="00864BF2">
        <w:rPr>
          <w:b/>
          <w:bCs/>
        </w:rPr>
        <w:t>ifconfig em3.5 create vlan 5 vlandev em3 up</w:t>
      </w:r>
    </w:p>
    <w:p w14:paraId="7528D842" w14:textId="27878FBA" w:rsidR="006F0897" w:rsidRPr="00332087" w:rsidRDefault="006F0897" w:rsidP="006F0897">
      <w:pPr>
        <w:pStyle w:val="3"/>
      </w:pPr>
      <w:r w:rsidRPr="00332087">
        <w:t>7.4</w:t>
      </w:r>
    </w:p>
    <w:p w14:paraId="4BA018F9" w14:textId="6E8DA0A0" w:rsidR="006F0897" w:rsidRPr="0074355D" w:rsidRDefault="004A05F2" w:rsidP="006F0897">
      <w:pPr>
        <w:rPr>
          <w:b/>
          <w:bCs/>
        </w:rPr>
      </w:pPr>
      <w:r w:rsidRPr="0074355D">
        <w:rPr>
          <w:b/>
          <w:bCs/>
        </w:rPr>
        <w:t>ifconfig em0.6 create vlan 6 vlandev em0 inet 192.168.6.2/24 up</w:t>
      </w:r>
    </w:p>
    <w:p w14:paraId="5371490A" w14:textId="68155BA2" w:rsidR="006F0897" w:rsidRPr="00332087" w:rsidRDefault="006F0897" w:rsidP="006F0897">
      <w:pPr>
        <w:pStyle w:val="3"/>
      </w:pPr>
      <w:r w:rsidRPr="00332087">
        <w:t>7.5</w:t>
      </w:r>
    </w:p>
    <w:p w14:paraId="685FF622" w14:textId="640E59AC" w:rsidR="006F0897" w:rsidRPr="00E1215A" w:rsidRDefault="0074355D" w:rsidP="006F0897">
      <w:pPr>
        <w:rPr>
          <w:b/>
          <w:bCs/>
        </w:rPr>
      </w:pPr>
      <w:r w:rsidRPr="00E1215A">
        <w:rPr>
          <w:b/>
          <w:bCs/>
        </w:rPr>
        <w:t>ifconfig em0.6 create vlan 6 vlandev em0 up</w:t>
      </w:r>
    </w:p>
    <w:p w14:paraId="475AC374" w14:textId="1BFACEB9" w:rsidR="0074355D" w:rsidRPr="00E1215A" w:rsidRDefault="0074355D" w:rsidP="006F0897">
      <w:pPr>
        <w:rPr>
          <w:b/>
          <w:bCs/>
        </w:rPr>
      </w:pPr>
      <w:r w:rsidRPr="00E1215A">
        <w:rPr>
          <w:b/>
          <w:bCs/>
        </w:rPr>
        <w:t>ifconfig em1.6 create vlan 6 vlandev em1 up</w:t>
      </w:r>
    </w:p>
    <w:p w14:paraId="5EBBAF6D" w14:textId="28D7A6CD" w:rsidR="006F0897" w:rsidRPr="00332087" w:rsidRDefault="006F0897" w:rsidP="006F0897">
      <w:pPr>
        <w:pStyle w:val="3"/>
      </w:pPr>
      <w:r w:rsidRPr="00332087">
        <w:lastRenderedPageBreak/>
        <w:t>7.6</w:t>
      </w:r>
    </w:p>
    <w:p w14:paraId="74666C56" w14:textId="75F59AA3" w:rsidR="006F0897" w:rsidRPr="00E1215A" w:rsidRDefault="00E1215A" w:rsidP="006F0897">
      <w:pPr>
        <w:rPr>
          <w:b/>
          <w:bCs/>
        </w:rPr>
      </w:pPr>
      <w:r w:rsidRPr="00E1215A">
        <w:rPr>
          <w:b/>
          <w:bCs/>
        </w:rPr>
        <w:t>ifconfig em0.5 create vlan 5 vlandev em0 inet 192.168.5.3/24 up</w:t>
      </w:r>
    </w:p>
    <w:p w14:paraId="79250B63" w14:textId="3F5FC471" w:rsidR="006F0897" w:rsidRPr="003D738C" w:rsidRDefault="006F0897" w:rsidP="006F0897">
      <w:pPr>
        <w:pStyle w:val="3"/>
      </w:pPr>
      <w:r w:rsidRPr="003D738C">
        <w:t>7.7</w:t>
      </w:r>
    </w:p>
    <w:p w14:paraId="6BC24688" w14:textId="1718BB75" w:rsidR="00E91002" w:rsidRDefault="00E91002" w:rsidP="002E45A5">
      <w:pPr>
        <w:rPr>
          <w:b/>
          <w:bCs/>
        </w:rPr>
      </w:pPr>
      <w:r w:rsidRPr="00E91002">
        <w:rPr>
          <w:b/>
          <w:bCs/>
        </w:rPr>
        <w:t>ifconfig em0.5 create vlan 5 vlandev em0 up</w:t>
      </w:r>
    </w:p>
    <w:p w14:paraId="5B023583" w14:textId="2A95DB2F" w:rsidR="00E91002" w:rsidRPr="00E91002" w:rsidRDefault="00E91002" w:rsidP="002E45A5">
      <w:pPr>
        <w:rPr>
          <w:b/>
          <w:bCs/>
        </w:rPr>
      </w:pPr>
      <w:r>
        <w:rPr>
          <w:b/>
          <w:bCs/>
        </w:rPr>
        <w:t>ifconfig em1.5 create vlan 5 vlandev em1 up</w:t>
      </w:r>
    </w:p>
    <w:p w14:paraId="117EB50C" w14:textId="629FE60B" w:rsidR="006F0897" w:rsidRPr="00E91002" w:rsidRDefault="006F0897" w:rsidP="006F0897">
      <w:pPr>
        <w:pStyle w:val="3"/>
      </w:pPr>
      <w:r w:rsidRPr="00E91002">
        <w:t>7.8</w:t>
      </w:r>
    </w:p>
    <w:p w14:paraId="03ABD67A" w14:textId="28588F3A" w:rsidR="002E45A5" w:rsidRPr="003D738C" w:rsidRDefault="002E45A5" w:rsidP="002E45A5">
      <w:pPr>
        <w:rPr>
          <w:b/>
          <w:bCs/>
        </w:rPr>
      </w:pPr>
      <w:r w:rsidRPr="002E45A5">
        <w:rPr>
          <w:b/>
          <w:bCs/>
        </w:rPr>
        <w:t>ping</w:t>
      </w:r>
      <w:r w:rsidRPr="003D738C">
        <w:rPr>
          <w:b/>
          <w:bCs/>
        </w:rPr>
        <w:t xml:space="preserve"> 192.168.6.2</w:t>
      </w:r>
    </w:p>
    <w:p w14:paraId="5FC8FCCC" w14:textId="45CA4486" w:rsidR="002E45A5" w:rsidRPr="003D738C" w:rsidRDefault="002E45A5" w:rsidP="002E45A5">
      <w:pPr>
        <w:rPr>
          <w:b/>
          <w:bCs/>
        </w:rPr>
      </w:pPr>
      <w:r w:rsidRPr="002E45A5">
        <w:rPr>
          <w:b/>
          <w:bCs/>
        </w:rPr>
        <w:t>ping</w:t>
      </w:r>
      <w:r w:rsidRPr="003D738C">
        <w:rPr>
          <w:b/>
          <w:bCs/>
        </w:rPr>
        <w:t xml:space="preserve"> 192.168.5.3</w:t>
      </w:r>
    </w:p>
    <w:p w14:paraId="30583880" w14:textId="13DCBD32" w:rsidR="006F0897" w:rsidRPr="003D738C" w:rsidRDefault="002E45A5" w:rsidP="006F0897">
      <w:r>
        <w:rPr>
          <w:lang w:val="el-GR"/>
        </w:rPr>
        <w:t>Ναι</w:t>
      </w:r>
      <w:r w:rsidRPr="003D738C">
        <w:t xml:space="preserve"> </w:t>
      </w:r>
      <w:r>
        <w:rPr>
          <w:lang w:val="el-GR"/>
        </w:rPr>
        <w:t>μπορούμε</w:t>
      </w:r>
      <w:r w:rsidRPr="003D738C">
        <w:t>.</w:t>
      </w:r>
    </w:p>
    <w:p w14:paraId="30E8EB45" w14:textId="680964A0" w:rsidR="006F0897" w:rsidRPr="003D738C" w:rsidRDefault="006F0897" w:rsidP="006F0897">
      <w:pPr>
        <w:pStyle w:val="3"/>
      </w:pPr>
      <w:r w:rsidRPr="003D738C">
        <w:t>7.9</w:t>
      </w:r>
    </w:p>
    <w:p w14:paraId="11304D54" w14:textId="7BB39A93" w:rsidR="006F0897" w:rsidRPr="002E45A5" w:rsidRDefault="002E45A5" w:rsidP="006F0897">
      <w:pPr>
        <w:rPr>
          <w:b/>
          <w:bCs/>
        </w:rPr>
      </w:pPr>
      <w:r w:rsidRPr="002E45A5">
        <w:rPr>
          <w:b/>
          <w:bCs/>
        </w:rPr>
        <w:t>ifconfig bridge1 -stp em0</w:t>
      </w:r>
    </w:p>
    <w:p w14:paraId="2C2E7CD7" w14:textId="570437F1" w:rsidR="006F0897" w:rsidRPr="002E45A5" w:rsidRDefault="006F0897" w:rsidP="006F0897">
      <w:pPr>
        <w:pStyle w:val="3"/>
      </w:pPr>
      <w:r w:rsidRPr="002E45A5">
        <w:t>7.10</w:t>
      </w:r>
    </w:p>
    <w:p w14:paraId="5236D6D4" w14:textId="7CA1F33C" w:rsidR="006F0897" w:rsidRPr="002E45A5" w:rsidRDefault="002E45A5" w:rsidP="006F0897">
      <w:pPr>
        <w:rPr>
          <w:b/>
          <w:bCs/>
        </w:rPr>
      </w:pPr>
      <w:r w:rsidRPr="002E45A5">
        <w:rPr>
          <w:b/>
          <w:bCs/>
        </w:rPr>
        <w:t>tcpdump -i em0 -e -vvv -x -l</w:t>
      </w:r>
      <w:r w:rsidR="004923F3">
        <w:rPr>
          <w:b/>
          <w:bCs/>
        </w:rPr>
        <w:t xml:space="preserve"> | tee cap1</w:t>
      </w:r>
    </w:p>
    <w:p w14:paraId="07426FAF" w14:textId="7C8C6E35" w:rsidR="008444F0" w:rsidRPr="003D738C" w:rsidRDefault="006F0897" w:rsidP="008444F0">
      <w:pPr>
        <w:pStyle w:val="3"/>
        <w:rPr>
          <w:lang w:val="el-GR"/>
        </w:rPr>
      </w:pPr>
      <w:r w:rsidRPr="003D738C">
        <w:rPr>
          <w:lang w:val="el-GR"/>
        </w:rPr>
        <w:t>7.11</w:t>
      </w:r>
    </w:p>
    <w:p w14:paraId="1485588B" w14:textId="62D01228" w:rsidR="006F0897" w:rsidRDefault="000A3BC1" w:rsidP="000A3BC1">
      <w:pPr>
        <w:rPr>
          <w:lang w:val="el-GR"/>
        </w:rPr>
      </w:pPr>
      <w:r w:rsidRPr="000A3BC1">
        <w:rPr>
          <w:lang w:val="el-GR"/>
        </w:rPr>
        <w:t xml:space="preserve">Καθαρίζω τον πίνακα </w:t>
      </w:r>
      <w:r>
        <w:t>ARP</w:t>
      </w:r>
      <w:r w:rsidRPr="000A3BC1">
        <w:rPr>
          <w:lang w:val="el-GR"/>
        </w:rPr>
        <w:t xml:space="preserve"> στο </w:t>
      </w:r>
      <w:r>
        <w:t>PC</w:t>
      </w:r>
      <w:r w:rsidRPr="000A3BC1">
        <w:rPr>
          <w:lang w:val="el-GR"/>
        </w:rPr>
        <w:t xml:space="preserve">2 με την εντολή </w:t>
      </w:r>
      <w:r>
        <w:rPr>
          <w:lang w:val="el-GR"/>
        </w:rPr>
        <w:t xml:space="preserve">« </w:t>
      </w:r>
      <w:r w:rsidRPr="000A3BC1">
        <w:rPr>
          <w:b/>
          <w:bCs/>
        </w:rPr>
        <w:t>arp</w:t>
      </w:r>
      <w:r w:rsidRPr="000A3BC1">
        <w:rPr>
          <w:b/>
          <w:bCs/>
          <w:lang w:val="el-GR"/>
        </w:rPr>
        <w:t xml:space="preserve"> -</w:t>
      </w:r>
      <w:r w:rsidRPr="000A3BC1">
        <w:rPr>
          <w:b/>
          <w:bCs/>
        </w:rPr>
        <w:t>ad</w:t>
      </w:r>
      <w:r w:rsidRPr="000A3BC1">
        <w:rPr>
          <w:lang w:val="el-GR"/>
        </w:rPr>
        <w:t xml:space="preserve"> </w:t>
      </w:r>
      <w:r>
        <w:rPr>
          <w:lang w:val="el-GR"/>
        </w:rPr>
        <w:t>»</w:t>
      </w:r>
      <w:r w:rsidR="00761B40">
        <w:rPr>
          <w:lang w:val="el-GR"/>
        </w:rPr>
        <w:t xml:space="preserve"> </w:t>
      </w:r>
      <w:r w:rsidRPr="000A3BC1">
        <w:rPr>
          <w:lang w:val="el-GR"/>
        </w:rPr>
        <w:t>και</w:t>
      </w:r>
      <w:r>
        <w:rPr>
          <w:lang w:val="el-GR"/>
        </w:rPr>
        <w:t xml:space="preserve"> </w:t>
      </w:r>
      <w:r w:rsidRPr="000A3BC1">
        <w:rPr>
          <w:lang w:val="el-GR"/>
        </w:rPr>
        <w:t xml:space="preserve">εκτελώ την εντολή </w:t>
      </w:r>
      <w:r w:rsidR="00C44DE6">
        <w:rPr>
          <w:lang w:val="el-GR"/>
        </w:rPr>
        <w:t xml:space="preserve">« </w:t>
      </w:r>
      <w:r w:rsidRPr="00C44DE6">
        <w:rPr>
          <w:b/>
          <w:bCs/>
        </w:rPr>
        <w:t>ping</w:t>
      </w:r>
      <w:r w:rsidRPr="00C44DE6">
        <w:rPr>
          <w:b/>
          <w:bCs/>
          <w:lang w:val="el-GR"/>
        </w:rPr>
        <w:t xml:space="preserve"> -</w:t>
      </w:r>
      <w:r w:rsidRPr="00C44DE6">
        <w:rPr>
          <w:b/>
          <w:bCs/>
        </w:rPr>
        <w:t>c</w:t>
      </w:r>
      <w:r w:rsidRPr="00C44DE6">
        <w:rPr>
          <w:b/>
          <w:bCs/>
          <w:lang w:val="el-GR"/>
        </w:rPr>
        <w:t xml:space="preserve"> 1 192.168.1.1</w:t>
      </w:r>
      <w:r w:rsidR="00C44DE6">
        <w:rPr>
          <w:lang w:val="el-GR"/>
        </w:rPr>
        <w:t xml:space="preserve"> »</w:t>
      </w:r>
      <w:r w:rsidRPr="000A3BC1">
        <w:rPr>
          <w:lang w:val="el-GR"/>
        </w:rPr>
        <w:t>. Παρατηρώ ότι η τιμή του</w:t>
      </w:r>
      <w:r w:rsidR="00562D9D">
        <w:rPr>
          <w:lang w:val="el-GR"/>
        </w:rPr>
        <w:t xml:space="preserve"> </w:t>
      </w:r>
      <w:r w:rsidRPr="000A3BC1">
        <w:rPr>
          <w:lang w:val="el-GR"/>
        </w:rPr>
        <w:t xml:space="preserve">πεδίου </w:t>
      </w:r>
      <w:r>
        <w:t>Ethertype</w:t>
      </w:r>
      <w:r w:rsidRPr="000A3BC1">
        <w:rPr>
          <w:lang w:val="el-GR"/>
        </w:rPr>
        <w:t xml:space="preserve"> των πλαισίων για τα πακέτα </w:t>
      </w:r>
      <w:r w:rsidRPr="00F00D43">
        <w:rPr>
          <w:highlight w:val="yellow"/>
        </w:rPr>
        <w:t>ARP</w:t>
      </w:r>
      <w:r w:rsidRPr="00F00D43">
        <w:rPr>
          <w:highlight w:val="yellow"/>
          <w:lang w:val="el-GR"/>
        </w:rPr>
        <w:t xml:space="preserve"> είναι 0</w:t>
      </w:r>
      <w:r w:rsidRPr="00F00D43">
        <w:rPr>
          <w:highlight w:val="yellow"/>
        </w:rPr>
        <w:t>x</w:t>
      </w:r>
      <w:r w:rsidRPr="00F00D43">
        <w:rPr>
          <w:highlight w:val="yellow"/>
          <w:lang w:val="el-GR"/>
        </w:rPr>
        <w:t>0806</w:t>
      </w:r>
      <w:r w:rsidRPr="000A3BC1">
        <w:rPr>
          <w:lang w:val="el-GR"/>
        </w:rPr>
        <w:t>, ενώ των</w:t>
      </w:r>
      <w:r w:rsidR="00F00D43">
        <w:rPr>
          <w:lang w:val="el-GR"/>
        </w:rPr>
        <w:t xml:space="preserve"> </w:t>
      </w:r>
      <w:r w:rsidRPr="00F00D43">
        <w:rPr>
          <w:lang w:val="el-GR"/>
        </w:rPr>
        <w:t xml:space="preserve">πλαισίων </w:t>
      </w:r>
      <w:r w:rsidRPr="00F00D43">
        <w:rPr>
          <w:highlight w:val="green"/>
        </w:rPr>
        <w:t>IPv</w:t>
      </w:r>
      <w:r w:rsidRPr="00F00D43">
        <w:rPr>
          <w:highlight w:val="green"/>
          <w:lang w:val="el-GR"/>
        </w:rPr>
        <w:t>4 είναι 0</w:t>
      </w:r>
      <w:r w:rsidRPr="00F00D43">
        <w:rPr>
          <w:highlight w:val="green"/>
        </w:rPr>
        <w:t>x</w:t>
      </w:r>
      <w:r w:rsidRPr="00F00D43">
        <w:rPr>
          <w:highlight w:val="green"/>
          <w:lang w:val="el-GR"/>
        </w:rPr>
        <w:t>0800</w:t>
      </w:r>
      <w:r w:rsidR="00F00D43">
        <w:rPr>
          <w:lang w:val="el-GR"/>
        </w:rPr>
        <w:t>.</w:t>
      </w:r>
    </w:p>
    <w:p w14:paraId="22A59E6A" w14:textId="4DA52124" w:rsidR="000B3B95" w:rsidRPr="000B3B95" w:rsidRDefault="00EC151A" w:rsidP="000B3B95">
      <w:pPr>
        <w:pStyle w:val="3"/>
        <w:rPr>
          <w:lang w:val="el-GR"/>
        </w:rPr>
      </w:pPr>
      <w:r>
        <w:rPr>
          <w:lang w:val="el-GR"/>
        </w:rPr>
        <w:t>7.12</w:t>
      </w:r>
    </w:p>
    <w:p w14:paraId="6FD6B0F4" w14:textId="7D4FF29D" w:rsidR="004923F3" w:rsidRPr="004923F3" w:rsidRDefault="004923F3" w:rsidP="004923F3">
      <w:pPr>
        <w:rPr>
          <w:b/>
          <w:bCs/>
          <w:lang w:val="el-GR"/>
        </w:rPr>
      </w:pPr>
      <w:r w:rsidRPr="004923F3">
        <w:rPr>
          <w:b/>
          <w:bCs/>
          <w:lang w:val="el-GR"/>
        </w:rPr>
        <w:t>less cap1</w:t>
      </w:r>
    </w:p>
    <w:p w14:paraId="203A036D" w14:textId="79F22720" w:rsidR="00EC151A" w:rsidRPr="003712C0" w:rsidRDefault="003712C0" w:rsidP="00EC151A">
      <w:pPr>
        <w:rPr>
          <w:lang w:val="el-GR"/>
        </w:rPr>
      </w:pPr>
      <w:r w:rsidRPr="003712C0">
        <w:rPr>
          <w:lang w:val="el-GR"/>
        </w:rPr>
        <w:t xml:space="preserve">Έχουν μεγαλύτερο μέγεθος γιατί περιέχουν και το </w:t>
      </w:r>
      <w:r>
        <w:t>vlan</w:t>
      </w:r>
      <w:r w:rsidRPr="003712C0">
        <w:rPr>
          <w:lang w:val="el-GR"/>
        </w:rPr>
        <w:t xml:space="preserve"> </w:t>
      </w:r>
      <w:r>
        <w:t>tag</w:t>
      </w:r>
      <w:r w:rsidRPr="003712C0">
        <w:rPr>
          <w:lang w:val="el-GR"/>
        </w:rPr>
        <w:t xml:space="preserve"> (4 </w:t>
      </w:r>
      <w:r>
        <w:t>bytes</w:t>
      </w:r>
      <w:r w:rsidRPr="003712C0">
        <w:rPr>
          <w:lang w:val="el-GR"/>
        </w:rPr>
        <w:t>)</w:t>
      </w:r>
      <w:r>
        <w:rPr>
          <w:lang w:val="el-GR"/>
        </w:rPr>
        <w:t>.</w:t>
      </w:r>
    </w:p>
    <w:p w14:paraId="72AF953D" w14:textId="7040B82D" w:rsidR="00EC151A" w:rsidRDefault="00EC151A" w:rsidP="00EC151A">
      <w:pPr>
        <w:pStyle w:val="3"/>
        <w:rPr>
          <w:lang w:val="el-GR"/>
        </w:rPr>
      </w:pPr>
      <w:r>
        <w:rPr>
          <w:lang w:val="el-GR"/>
        </w:rPr>
        <w:t>7.13</w:t>
      </w:r>
    </w:p>
    <w:p w14:paraId="258F69BA" w14:textId="076275D7" w:rsidR="00EC151A" w:rsidRPr="00EC151A" w:rsidRDefault="00AE173F" w:rsidP="00AE173F">
      <w:pPr>
        <w:rPr>
          <w:lang w:val="el-GR"/>
        </w:rPr>
      </w:pPr>
      <w:r w:rsidRPr="00AE173F">
        <w:rPr>
          <w:lang w:val="el-GR"/>
        </w:rPr>
        <w:t>Πλέον η τιμή του ethertype είναι 0x8100, ωστόσο παρατηρούμε πως είναι ενθυλακωμένος και ο τύπος που είχαμε δει πιο πριν (ethertype ARP) και (ethertype IPv4) αμέσως</w:t>
      </w:r>
      <w:r>
        <w:rPr>
          <w:lang w:val="el-GR"/>
        </w:rPr>
        <w:t xml:space="preserve"> </w:t>
      </w:r>
      <w:r w:rsidRPr="00AE173F">
        <w:rPr>
          <w:lang w:val="el-GR"/>
        </w:rPr>
        <w:t>μετά.</w:t>
      </w:r>
    </w:p>
    <w:p w14:paraId="10C60102" w14:textId="5B9FA0C9" w:rsidR="00EC151A" w:rsidRDefault="00EC151A" w:rsidP="00EC151A">
      <w:pPr>
        <w:pStyle w:val="3"/>
        <w:rPr>
          <w:lang w:val="el-GR"/>
        </w:rPr>
      </w:pPr>
      <w:r>
        <w:rPr>
          <w:lang w:val="el-GR"/>
        </w:rPr>
        <w:t>7.14</w:t>
      </w:r>
    </w:p>
    <w:p w14:paraId="37C7477A" w14:textId="0DBCA223" w:rsidR="00EC151A" w:rsidRPr="002F2D5C" w:rsidRDefault="005F4C9E" w:rsidP="005F4C9E">
      <w:pPr>
        <w:rPr>
          <w:lang w:val="el-GR"/>
        </w:rPr>
      </w:pPr>
      <w:r w:rsidRPr="005F4C9E">
        <w:rPr>
          <w:lang w:val="el-GR"/>
        </w:rPr>
        <w:t>Η πληροφορία για το VLAN εμφανίζεται ακριβώς μετά το πεδίο που</w:t>
      </w:r>
      <w:r>
        <w:rPr>
          <w:lang w:val="el-GR"/>
        </w:rPr>
        <w:t xml:space="preserve"> </w:t>
      </w:r>
      <w:r w:rsidRPr="005F4C9E">
        <w:rPr>
          <w:lang w:val="el-GR"/>
        </w:rPr>
        <w:t>αναφέρει το μήκος length.</w:t>
      </w:r>
    </w:p>
    <w:p w14:paraId="07F9B476" w14:textId="0C6DBF07" w:rsidR="00EC151A" w:rsidRPr="003D738C" w:rsidRDefault="00EC151A" w:rsidP="00EC151A">
      <w:pPr>
        <w:pStyle w:val="3"/>
      </w:pPr>
      <w:r w:rsidRPr="003D738C">
        <w:t>7.15</w:t>
      </w:r>
    </w:p>
    <w:p w14:paraId="7461FCD4" w14:textId="7EF6E93A" w:rsidR="00EC151A" w:rsidRPr="00F81306" w:rsidRDefault="004923F3" w:rsidP="00EC151A">
      <w:pPr>
        <w:rPr>
          <w:b/>
          <w:bCs/>
        </w:rPr>
      </w:pPr>
      <w:r w:rsidRPr="002E45A5">
        <w:rPr>
          <w:b/>
          <w:bCs/>
        </w:rPr>
        <w:t>tcpdump -i em0 -e -vvv -x -l</w:t>
      </w:r>
      <w:r w:rsidR="00D56B75">
        <w:rPr>
          <w:b/>
          <w:bCs/>
        </w:rPr>
        <w:t xml:space="preserve"> | tee file15.txt</w:t>
      </w:r>
    </w:p>
    <w:p w14:paraId="4404D99E" w14:textId="290A45F9" w:rsidR="00EC151A" w:rsidRDefault="00EC151A" w:rsidP="00EC151A">
      <w:pPr>
        <w:pStyle w:val="3"/>
        <w:rPr>
          <w:lang w:val="el-GR"/>
        </w:rPr>
      </w:pPr>
      <w:r>
        <w:rPr>
          <w:lang w:val="el-GR"/>
        </w:rPr>
        <w:t>7.16</w:t>
      </w:r>
    </w:p>
    <w:p w14:paraId="1FD3ED50" w14:textId="0CAC9252" w:rsidR="004476FD" w:rsidRPr="004476FD" w:rsidRDefault="00EA0BDC" w:rsidP="00EA0BDC">
      <w:pPr>
        <w:rPr>
          <w:lang w:val="el-GR"/>
        </w:rPr>
      </w:pPr>
      <w:r>
        <w:rPr>
          <w:lang w:val="el-GR"/>
        </w:rPr>
        <w:t>Σ</w:t>
      </w:r>
      <w:r w:rsidRPr="00EA0BDC">
        <w:rPr>
          <w:lang w:val="el-GR"/>
        </w:rPr>
        <w:t xml:space="preserve">το PC3 καθαρίζω τον πίνακα ARP με την εντολή </w:t>
      </w:r>
      <w:r>
        <w:rPr>
          <w:lang w:val="el-GR"/>
        </w:rPr>
        <w:t xml:space="preserve">« </w:t>
      </w:r>
      <w:r w:rsidRPr="005235D9">
        <w:rPr>
          <w:b/>
          <w:bCs/>
          <w:lang w:val="el-GR"/>
        </w:rPr>
        <w:t>arp -ad</w:t>
      </w:r>
      <w:r>
        <w:rPr>
          <w:lang w:val="el-GR"/>
        </w:rPr>
        <w:t xml:space="preserve"> »</w:t>
      </w:r>
      <w:r w:rsidRPr="00EA0BDC">
        <w:rPr>
          <w:lang w:val="el-GR"/>
        </w:rPr>
        <w:t xml:space="preserve"> και</w:t>
      </w:r>
      <w:r>
        <w:rPr>
          <w:lang w:val="el-GR"/>
        </w:rPr>
        <w:t xml:space="preserve"> </w:t>
      </w:r>
      <w:r w:rsidRPr="00EA0BDC">
        <w:rPr>
          <w:lang w:val="el-GR"/>
        </w:rPr>
        <w:t xml:space="preserve">εκτελώ την εντολή </w:t>
      </w:r>
      <w:r w:rsidR="005235D9">
        <w:rPr>
          <w:lang w:val="el-GR"/>
        </w:rPr>
        <w:t xml:space="preserve">« </w:t>
      </w:r>
      <w:r w:rsidRPr="005235D9">
        <w:rPr>
          <w:b/>
          <w:bCs/>
          <w:lang w:val="el-GR"/>
        </w:rPr>
        <w:t>ping -c 1 192.168.5.1</w:t>
      </w:r>
      <w:r w:rsidR="005235D9">
        <w:rPr>
          <w:lang w:val="el-GR"/>
        </w:rPr>
        <w:t xml:space="preserve"> »</w:t>
      </w:r>
      <w:r w:rsidRPr="00EA0BDC">
        <w:rPr>
          <w:lang w:val="el-GR"/>
        </w:rPr>
        <w:t>. Το πεδίο Ethertype στα</w:t>
      </w:r>
      <w:r>
        <w:rPr>
          <w:lang w:val="el-GR"/>
        </w:rPr>
        <w:t xml:space="preserve"> </w:t>
      </w:r>
      <w:r w:rsidRPr="00EA0BDC">
        <w:rPr>
          <w:lang w:val="el-GR"/>
        </w:rPr>
        <w:t>πλαίσια ARP έχει την τιμή 0x0806 και στα πακέτα που μεταφέρουν τα</w:t>
      </w:r>
      <w:r w:rsidR="005235D9">
        <w:rPr>
          <w:lang w:val="el-GR"/>
        </w:rPr>
        <w:t xml:space="preserve"> </w:t>
      </w:r>
      <w:r w:rsidRPr="00EA0BDC">
        <w:rPr>
          <w:lang w:val="el-GR"/>
        </w:rPr>
        <w:t>μηνύματα ICMP έχει την τιμή 0x0800. Επίσης, δεν φαίνεται στην</w:t>
      </w:r>
      <w:r w:rsidR="005235D9">
        <w:rPr>
          <w:lang w:val="el-GR"/>
        </w:rPr>
        <w:t xml:space="preserve"> </w:t>
      </w:r>
      <w:r w:rsidRPr="00EA0BDC">
        <w:rPr>
          <w:lang w:val="el-GR"/>
        </w:rPr>
        <w:t>καταγραφή κάποιο πεδίο σχετικό με το VLAN.</w:t>
      </w:r>
    </w:p>
    <w:p w14:paraId="37DC40CA" w14:textId="436FBB90" w:rsidR="00EC151A" w:rsidRDefault="00EC151A" w:rsidP="00EC151A">
      <w:pPr>
        <w:pStyle w:val="3"/>
        <w:rPr>
          <w:lang w:val="el-GR"/>
        </w:rPr>
      </w:pPr>
      <w:r>
        <w:rPr>
          <w:lang w:val="el-GR"/>
        </w:rPr>
        <w:lastRenderedPageBreak/>
        <w:t>7.17</w:t>
      </w:r>
    </w:p>
    <w:p w14:paraId="65EA8A08" w14:textId="3EE4AC1D" w:rsidR="004476FD" w:rsidRPr="00F106F1" w:rsidRDefault="00F106F1" w:rsidP="00F106F1">
      <w:pPr>
        <w:rPr>
          <w:lang w:val="el-GR"/>
        </w:rPr>
      </w:pPr>
      <w:r w:rsidRPr="00F106F1">
        <w:rPr>
          <w:lang w:val="el-GR"/>
        </w:rPr>
        <w:t>Στη γέφυρα bridge1 προσθέτω στο επικαλύπτον δένδρο τη διεπαφή</w:t>
      </w:r>
      <w:r>
        <w:rPr>
          <w:lang w:val="el-GR"/>
        </w:rPr>
        <w:t xml:space="preserve"> </w:t>
      </w:r>
      <w:r w:rsidRPr="00F106F1">
        <w:rPr>
          <w:lang w:val="el-GR"/>
        </w:rPr>
        <w:t xml:space="preserve">του B1 στο LAN1 με την εντολή </w:t>
      </w:r>
      <w:r w:rsidR="002A1B9E">
        <w:rPr>
          <w:lang w:val="el-GR"/>
        </w:rPr>
        <w:t xml:space="preserve">                                   </w:t>
      </w:r>
      <w:r w:rsidR="003A17F5">
        <w:rPr>
          <w:lang w:val="el-GR"/>
        </w:rPr>
        <w:t xml:space="preserve">« </w:t>
      </w:r>
      <w:r w:rsidRPr="002A1B9E">
        <w:rPr>
          <w:b/>
          <w:bCs/>
          <w:lang w:val="el-GR"/>
        </w:rPr>
        <w:t>ifconfig bridge1 stp em0</w:t>
      </w:r>
      <w:r w:rsidR="003A17F5">
        <w:rPr>
          <w:lang w:val="el-GR"/>
        </w:rPr>
        <w:t xml:space="preserve"> »</w:t>
      </w:r>
      <w:r w:rsidRPr="00F106F1">
        <w:rPr>
          <w:lang w:val="el-GR"/>
        </w:rPr>
        <w:t>. Έπειτα,</w:t>
      </w:r>
      <w:r>
        <w:rPr>
          <w:lang w:val="el-GR"/>
        </w:rPr>
        <w:t xml:space="preserve"> </w:t>
      </w:r>
      <w:r w:rsidRPr="00F106F1">
        <w:rPr>
          <w:lang w:val="el-GR"/>
        </w:rPr>
        <w:t>ξεκινώ μια λεπτομερή καταγραφή στο PC1 (αποθηκεύοντάς την στο</w:t>
      </w:r>
      <w:r>
        <w:rPr>
          <w:lang w:val="el-GR"/>
        </w:rPr>
        <w:t xml:space="preserve"> </w:t>
      </w:r>
      <w:r w:rsidRPr="00F106F1">
        <w:rPr>
          <w:lang w:val="el-GR"/>
        </w:rPr>
        <w:t>αρχείο file</w:t>
      </w:r>
      <w:r>
        <w:rPr>
          <w:lang w:val="el-GR"/>
        </w:rPr>
        <w:t>17</w:t>
      </w:r>
      <w:r w:rsidRPr="00F106F1">
        <w:rPr>
          <w:lang w:val="el-GR"/>
        </w:rPr>
        <w:t>.txt) όπως πριν, για την διεπαφή em0 αυτή τη φορά με την</w:t>
      </w:r>
      <w:r>
        <w:rPr>
          <w:lang w:val="el-GR"/>
        </w:rPr>
        <w:t xml:space="preserve"> </w:t>
      </w:r>
      <w:r w:rsidRPr="00F106F1">
        <w:rPr>
          <w:lang w:val="el-GR"/>
        </w:rPr>
        <w:t>εντολή “</w:t>
      </w:r>
      <w:r w:rsidRPr="00F106F1">
        <w:t>tcpdump</w:t>
      </w:r>
      <w:r w:rsidRPr="00F106F1">
        <w:rPr>
          <w:lang w:val="el-GR"/>
        </w:rPr>
        <w:t xml:space="preserve"> -</w:t>
      </w:r>
      <w:r w:rsidRPr="00F106F1">
        <w:t>i</w:t>
      </w:r>
      <w:r w:rsidRPr="00F106F1">
        <w:rPr>
          <w:lang w:val="el-GR"/>
        </w:rPr>
        <w:t xml:space="preserve"> </w:t>
      </w:r>
      <w:r w:rsidRPr="00F106F1">
        <w:t>em</w:t>
      </w:r>
      <w:r w:rsidRPr="00F106F1">
        <w:rPr>
          <w:lang w:val="el-GR"/>
        </w:rPr>
        <w:t>0 -</w:t>
      </w:r>
      <w:r w:rsidRPr="00F106F1">
        <w:t>e</w:t>
      </w:r>
      <w:r w:rsidRPr="00F106F1">
        <w:rPr>
          <w:lang w:val="el-GR"/>
        </w:rPr>
        <w:t xml:space="preserve"> -</w:t>
      </w:r>
      <w:r w:rsidRPr="00F106F1">
        <w:t>vvv</w:t>
      </w:r>
      <w:r w:rsidRPr="00F106F1">
        <w:rPr>
          <w:lang w:val="el-GR"/>
        </w:rPr>
        <w:t xml:space="preserve"> -</w:t>
      </w:r>
      <w:r w:rsidRPr="00F106F1">
        <w:t>x</w:t>
      </w:r>
      <w:r w:rsidRPr="00F106F1">
        <w:rPr>
          <w:lang w:val="el-GR"/>
        </w:rPr>
        <w:t xml:space="preserve"> -</w:t>
      </w:r>
      <w:r w:rsidRPr="00F106F1">
        <w:t>l</w:t>
      </w:r>
      <w:r w:rsidRPr="00F106F1">
        <w:rPr>
          <w:lang w:val="el-GR"/>
        </w:rPr>
        <w:t xml:space="preserve"> | </w:t>
      </w:r>
      <w:r w:rsidRPr="00F106F1">
        <w:t>tee</w:t>
      </w:r>
      <w:r w:rsidRPr="00F106F1">
        <w:rPr>
          <w:lang w:val="el-GR"/>
        </w:rPr>
        <w:t xml:space="preserve"> </w:t>
      </w:r>
      <w:r w:rsidRPr="00F106F1">
        <w:t>file</w:t>
      </w:r>
      <w:r>
        <w:rPr>
          <w:lang w:val="el-GR"/>
        </w:rPr>
        <w:t>17</w:t>
      </w:r>
      <w:r w:rsidRPr="00F106F1">
        <w:rPr>
          <w:lang w:val="el-GR"/>
        </w:rPr>
        <w:t>.</w:t>
      </w:r>
      <w:r w:rsidRPr="00F106F1">
        <w:t>txt</w:t>
      </w:r>
      <w:r w:rsidRPr="00F106F1">
        <w:rPr>
          <w:lang w:val="el-GR"/>
        </w:rPr>
        <w:t>”.</w:t>
      </w:r>
    </w:p>
    <w:p w14:paraId="09E1F9A0" w14:textId="3560CCDE" w:rsidR="00EC151A" w:rsidRDefault="00EC151A" w:rsidP="00EC151A">
      <w:pPr>
        <w:pStyle w:val="3"/>
        <w:rPr>
          <w:lang w:val="el-GR"/>
        </w:rPr>
      </w:pPr>
      <w:r>
        <w:rPr>
          <w:lang w:val="el-GR"/>
        </w:rPr>
        <w:t>7.18</w:t>
      </w:r>
    </w:p>
    <w:p w14:paraId="00A84DA1" w14:textId="79490B44" w:rsidR="00EA0BDC" w:rsidRPr="008924C9" w:rsidRDefault="00F106F1" w:rsidP="00F106F1">
      <w:pPr>
        <w:rPr>
          <w:u w:val="single"/>
          <w:lang w:val="el-GR"/>
        </w:rPr>
      </w:pPr>
      <w:r w:rsidRPr="00F106F1">
        <w:rPr>
          <w:lang w:val="el-GR"/>
        </w:rPr>
        <w:t>Αυτά τα πλαίσια Ethernet που μεταφέρουν BPDU δεν είναι του ίδιου</w:t>
      </w:r>
      <w:r w:rsidR="00521683">
        <w:rPr>
          <w:lang w:val="el-GR"/>
        </w:rPr>
        <w:t xml:space="preserve"> </w:t>
      </w:r>
      <w:r w:rsidRPr="00F106F1">
        <w:rPr>
          <w:lang w:val="el-GR"/>
        </w:rPr>
        <w:t>τύπου. Αυτό το συμπεραίνω από το γεγονός ότι στη θέση του πεδίου</w:t>
      </w:r>
      <w:r w:rsidR="00521683">
        <w:rPr>
          <w:lang w:val="el-GR"/>
        </w:rPr>
        <w:t xml:space="preserve"> </w:t>
      </w:r>
      <w:r w:rsidRPr="003B2720">
        <w:rPr>
          <w:u w:val="single"/>
          <w:lang w:val="el-GR"/>
        </w:rPr>
        <w:t>Ethertype</w:t>
      </w:r>
      <w:r w:rsidRPr="00F106F1">
        <w:rPr>
          <w:lang w:val="el-GR"/>
        </w:rPr>
        <w:t xml:space="preserve"> υπάρχει η τιμή </w:t>
      </w:r>
      <w:r w:rsidRPr="008924C9">
        <w:rPr>
          <w:u w:val="single"/>
          <w:lang w:val="el-GR"/>
        </w:rPr>
        <w:t>802.3</w:t>
      </w:r>
    </w:p>
    <w:p w14:paraId="653E929C" w14:textId="7F4A6FDA" w:rsidR="00EC151A" w:rsidRDefault="00EC151A" w:rsidP="00EC151A">
      <w:pPr>
        <w:pStyle w:val="3"/>
        <w:rPr>
          <w:lang w:val="el-GR"/>
        </w:rPr>
      </w:pPr>
      <w:r>
        <w:rPr>
          <w:lang w:val="el-GR"/>
        </w:rPr>
        <w:t>7.19</w:t>
      </w:r>
    </w:p>
    <w:p w14:paraId="77628D6B" w14:textId="12B960FB" w:rsidR="00EC151A" w:rsidRPr="00A032E8" w:rsidRDefault="00AD077F" w:rsidP="000A3BC1">
      <w:pPr>
        <w:rPr>
          <w:b/>
          <w:bCs/>
          <w:lang w:val="el-GR"/>
        </w:rPr>
      </w:pPr>
      <w:r w:rsidRPr="00AD077F">
        <w:rPr>
          <w:b/>
          <w:bCs/>
        </w:rPr>
        <w:t>tcpdump</w:t>
      </w:r>
      <w:r w:rsidRPr="00710D81">
        <w:rPr>
          <w:b/>
          <w:bCs/>
          <w:lang w:val="el-GR"/>
        </w:rPr>
        <w:t xml:space="preserve"> </w:t>
      </w:r>
      <w:r w:rsidRPr="00AD077F">
        <w:rPr>
          <w:b/>
          <w:bCs/>
        </w:rPr>
        <w:t>not</w:t>
      </w:r>
      <w:r w:rsidRPr="00710D81">
        <w:rPr>
          <w:b/>
          <w:bCs/>
          <w:lang w:val="el-GR"/>
        </w:rPr>
        <w:t xml:space="preserve"> </w:t>
      </w:r>
      <w:r w:rsidRPr="00AD077F">
        <w:rPr>
          <w:b/>
          <w:bCs/>
        </w:rPr>
        <w:t>stp</w:t>
      </w:r>
      <w:r w:rsidR="008B2F3A" w:rsidRPr="00710D81">
        <w:rPr>
          <w:b/>
          <w:bCs/>
          <w:lang w:val="el-GR"/>
        </w:rPr>
        <w:t xml:space="preserve"> </w:t>
      </w:r>
      <w:r w:rsidR="008B2F3A" w:rsidRPr="00710D81">
        <w:rPr>
          <w:lang w:val="el-GR"/>
        </w:rPr>
        <w:t>(+</w:t>
      </w:r>
      <w:r w:rsidR="008B2F3A">
        <w:rPr>
          <w:lang w:val="el-GR"/>
        </w:rPr>
        <w:t>άλλα φίλτρα που ζητήθηκαν</w:t>
      </w:r>
      <w:r w:rsidR="008B2F3A" w:rsidRPr="00710D81">
        <w:rPr>
          <w:lang w:val="el-GR"/>
        </w:rPr>
        <w:t>)</w:t>
      </w:r>
      <w:r w:rsidR="00A032E8">
        <w:rPr>
          <w:lang w:val="el-GR"/>
        </w:rPr>
        <w:t>.</w:t>
      </w:r>
    </w:p>
    <w:sectPr w:rsidR="00EC151A" w:rsidRPr="00A032E8" w:rsidSect="00180A87">
      <w:headerReference w:type="default" r:id="rId29"/>
      <w:footerReference w:type="default" r:id="rId3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7A03B" w14:textId="77777777" w:rsidR="006E363D" w:rsidRDefault="006E363D" w:rsidP="00C6554A">
      <w:pPr>
        <w:spacing w:before="0" w:after="0" w:line="240" w:lineRule="auto"/>
      </w:pPr>
      <w:r>
        <w:separator/>
      </w:r>
    </w:p>
  </w:endnote>
  <w:endnote w:type="continuationSeparator" w:id="0">
    <w:p w14:paraId="132AE0D5" w14:textId="77777777" w:rsidR="006E363D" w:rsidRDefault="006E363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l-GR"/>
      </w:rPr>
      <w:id w:val="-611430314"/>
      <w:docPartObj>
        <w:docPartGallery w:val="Page Numbers (Bottom of Page)"/>
        <w:docPartUnique/>
      </w:docPartObj>
    </w:sdtPr>
    <w:sdtContent>
      <w:p w14:paraId="47EB5572" w14:textId="77777777" w:rsidR="00407411" w:rsidRDefault="00407411">
        <w:pPr>
          <w:pStyle w:val="a7"/>
          <w:jc w:val="center"/>
        </w:pPr>
        <w:r>
          <w:rPr>
            <w:lang w:val="el-GR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  <w:r>
          <w:rPr>
            <w:lang w:val="el-GR"/>
          </w:rPr>
          <w:t>]</w:t>
        </w:r>
      </w:p>
    </w:sdtContent>
  </w:sdt>
  <w:p w14:paraId="2A39DF3E" w14:textId="77777777" w:rsidR="00260078" w:rsidRDefault="002600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1DA0B" w14:textId="77777777" w:rsidR="006E363D" w:rsidRDefault="006E363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70FC16E" w14:textId="77777777" w:rsidR="006E363D" w:rsidRDefault="006E363D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8FF8" w14:textId="77777777" w:rsidR="00A34E8F" w:rsidRPr="00A34E8F" w:rsidRDefault="00A34E8F" w:rsidP="00A34E8F">
    <w:pPr>
      <w:pStyle w:val="topofpagenote"/>
      <w:rPr>
        <w:sz w:val="18"/>
        <w:szCs w:val="18"/>
      </w:rPr>
    </w:pPr>
    <w:r w:rsidRPr="00A34E8F">
      <w:rPr>
        <w:sz w:val="18"/>
        <w:szCs w:val="18"/>
      </w:rPr>
      <w:t xml:space="preserve">ΕΡΓΑΣΤΗΡΙΟ ΔΙΚΤΥΩΝ ΥΠΟΛΟΓΙΣΤΩΝ </w:t>
    </w:r>
    <w:r w:rsidRPr="00A34E8F">
      <w:rPr>
        <w:sz w:val="18"/>
        <w:szCs w:val="18"/>
      </w:rPr>
      <w:tab/>
    </w:r>
    <w:r w:rsidRPr="00A34E8F">
      <w:rPr>
        <w:sz w:val="18"/>
        <w:szCs w:val="18"/>
      </w:rPr>
      <w:tab/>
    </w:r>
    <w:r w:rsidRPr="00A34E8F">
      <w:rPr>
        <w:sz w:val="18"/>
        <w:szCs w:val="18"/>
      </w:rPr>
      <w:tab/>
    </w:r>
    <w:r w:rsidRPr="00A34E8F">
      <w:rPr>
        <w:sz w:val="18"/>
        <w:szCs w:val="18"/>
      </w:rPr>
      <w:tab/>
    </w:r>
    <w:r w:rsidRPr="00A34E8F">
      <w:rPr>
        <w:sz w:val="18"/>
        <w:szCs w:val="18"/>
      </w:rPr>
      <w:tab/>
    </w:r>
    <w:r w:rsidRPr="00A34E8F">
      <w:rPr>
        <w:sz w:val="18"/>
        <w:szCs w:val="18"/>
      </w:rPr>
      <w:tab/>
    </w:r>
    <w:r w:rsidRPr="00A34E8F">
      <w:rPr>
        <w:sz w:val="18"/>
        <w:szCs w:val="18"/>
      </w:rPr>
      <w:tab/>
    </w:r>
    <w:r w:rsidRPr="002F694C">
      <w:rPr>
        <w:sz w:val="18"/>
        <w:szCs w:val="18"/>
      </w:rPr>
      <w:t xml:space="preserve">    </w:t>
    </w:r>
    <w:r w:rsidRPr="002F694C">
      <w:rPr>
        <w:sz w:val="18"/>
        <w:szCs w:val="18"/>
      </w:rPr>
      <w:tab/>
    </w:r>
    <w:r w:rsidRPr="002F694C">
      <w:rPr>
        <w:sz w:val="18"/>
        <w:szCs w:val="18"/>
      </w:rPr>
      <w:tab/>
    </w:r>
    <w:r w:rsidRPr="00A34E8F">
      <w:rPr>
        <w:sz w:val="18"/>
        <w:szCs w:val="18"/>
      </w:rPr>
      <w:t>Ακ. Έτος 2023-24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2C86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160E04"/>
    <w:multiLevelType w:val="hybridMultilevel"/>
    <w:tmpl w:val="E6BA0F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6703559">
    <w:abstractNumId w:val="9"/>
  </w:num>
  <w:num w:numId="2" w16cid:durableId="2048021419">
    <w:abstractNumId w:val="8"/>
  </w:num>
  <w:num w:numId="3" w16cid:durableId="360398390">
    <w:abstractNumId w:val="8"/>
  </w:num>
  <w:num w:numId="4" w16cid:durableId="596445897">
    <w:abstractNumId w:val="9"/>
  </w:num>
  <w:num w:numId="5" w16cid:durableId="77362979">
    <w:abstractNumId w:val="14"/>
  </w:num>
  <w:num w:numId="6" w16cid:durableId="1321158538">
    <w:abstractNumId w:val="10"/>
  </w:num>
  <w:num w:numId="7" w16cid:durableId="1841043146">
    <w:abstractNumId w:val="11"/>
  </w:num>
  <w:num w:numId="8" w16cid:durableId="47611517">
    <w:abstractNumId w:val="7"/>
  </w:num>
  <w:num w:numId="9" w16cid:durableId="17892964">
    <w:abstractNumId w:val="6"/>
  </w:num>
  <w:num w:numId="10" w16cid:durableId="610940197">
    <w:abstractNumId w:val="5"/>
  </w:num>
  <w:num w:numId="11" w16cid:durableId="148329983">
    <w:abstractNumId w:val="4"/>
  </w:num>
  <w:num w:numId="12" w16cid:durableId="1393306041">
    <w:abstractNumId w:val="3"/>
  </w:num>
  <w:num w:numId="13" w16cid:durableId="1960065370">
    <w:abstractNumId w:val="2"/>
  </w:num>
  <w:num w:numId="14" w16cid:durableId="1037895451">
    <w:abstractNumId w:val="1"/>
  </w:num>
  <w:num w:numId="15" w16cid:durableId="671107750">
    <w:abstractNumId w:val="0"/>
  </w:num>
  <w:num w:numId="16" w16cid:durableId="1785273209">
    <w:abstractNumId w:val="12"/>
  </w:num>
  <w:num w:numId="17" w16cid:durableId="13224632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328"/>
    <w:rsid w:val="000078BE"/>
    <w:rsid w:val="000127F4"/>
    <w:rsid w:val="0001289E"/>
    <w:rsid w:val="00012D88"/>
    <w:rsid w:val="0001370D"/>
    <w:rsid w:val="00016E42"/>
    <w:rsid w:val="00021B93"/>
    <w:rsid w:val="0004246E"/>
    <w:rsid w:val="00042FBD"/>
    <w:rsid w:val="00044636"/>
    <w:rsid w:val="00047E67"/>
    <w:rsid w:val="00053A43"/>
    <w:rsid w:val="0006035F"/>
    <w:rsid w:val="000865FB"/>
    <w:rsid w:val="00090CE7"/>
    <w:rsid w:val="000918B8"/>
    <w:rsid w:val="00092966"/>
    <w:rsid w:val="00093106"/>
    <w:rsid w:val="00095131"/>
    <w:rsid w:val="000A1C42"/>
    <w:rsid w:val="000A3B28"/>
    <w:rsid w:val="000A3BC1"/>
    <w:rsid w:val="000A43FD"/>
    <w:rsid w:val="000B3B95"/>
    <w:rsid w:val="000B6C9A"/>
    <w:rsid w:val="000B7C84"/>
    <w:rsid w:val="000C24CD"/>
    <w:rsid w:val="000C5C3A"/>
    <w:rsid w:val="000C643E"/>
    <w:rsid w:val="000E724B"/>
    <w:rsid w:val="000E7E3C"/>
    <w:rsid w:val="000F0BE6"/>
    <w:rsid w:val="000F18ED"/>
    <w:rsid w:val="0010045E"/>
    <w:rsid w:val="001026D0"/>
    <w:rsid w:val="00102DAE"/>
    <w:rsid w:val="00107104"/>
    <w:rsid w:val="00115A56"/>
    <w:rsid w:val="00117745"/>
    <w:rsid w:val="00125C60"/>
    <w:rsid w:val="001265B7"/>
    <w:rsid w:val="00133195"/>
    <w:rsid w:val="00133FF9"/>
    <w:rsid w:val="0014349C"/>
    <w:rsid w:val="00150BB9"/>
    <w:rsid w:val="00151136"/>
    <w:rsid w:val="0015211D"/>
    <w:rsid w:val="00160E96"/>
    <w:rsid w:val="00164081"/>
    <w:rsid w:val="0016496C"/>
    <w:rsid w:val="00177E33"/>
    <w:rsid w:val="00180A87"/>
    <w:rsid w:val="00190F92"/>
    <w:rsid w:val="001931C8"/>
    <w:rsid w:val="001A3F13"/>
    <w:rsid w:val="001A622C"/>
    <w:rsid w:val="001B0047"/>
    <w:rsid w:val="001B361E"/>
    <w:rsid w:val="001B4FC4"/>
    <w:rsid w:val="001B7FBE"/>
    <w:rsid w:val="001C0F9D"/>
    <w:rsid w:val="001C1619"/>
    <w:rsid w:val="001C36C8"/>
    <w:rsid w:val="001C672B"/>
    <w:rsid w:val="001D6589"/>
    <w:rsid w:val="001D6C6B"/>
    <w:rsid w:val="001E084F"/>
    <w:rsid w:val="001E2C91"/>
    <w:rsid w:val="001E32AF"/>
    <w:rsid w:val="001E5B1A"/>
    <w:rsid w:val="001F0365"/>
    <w:rsid w:val="001F243D"/>
    <w:rsid w:val="001F5267"/>
    <w:rsid w:val="00200581"/>
    <w:rsid w:val="00202B50"/>
    <w:rsid w:val="002101E7"/>
    <w:rsid w:val="00214143"/>
    <w:rsid w:val="0021594F"/>
    <w:rsid w:val="0022280D"/>
    <w:rsid w:val="0023149E"/>
    <w:rsid w:val="00241549"/>
    <w:rsid w:val="002418C7"/>
    <w:rsid w:val="0024292B"/>
    <w:rsid w:val="00244A99"/>
    <w:rsid w:val="00252FC0"/>
    <w:rsid w:val="00254C14"/>
    <w:rsid w:val="002554CD"/>
    <w:rsid w:val="002569E4"/>
    <w:rsid w:val="00260078"/>
    <w:rsid w:val="00266F15"/>
    <w:rsid w:val="002759E9"/>
    <w:rsid w:val="00286C5D"/>
    <w:rsid w:val="00293B83"/>
    <w:rsid w:val="00293FF6"/>
    <w:rsid w:val="002955BC"/>
    <w:rsid w:val="002A1B9E"/>
    <w:rsid w:val="002A2757"/>
    <w:rsid w:val="002A4370"/>
    <w:rsid w:val="002B0255"/>
    <w:rsid w:val="002B4294"/>
    <w:rsid w:val="002B68B4"/>
    <w:rsid w:val="002C0580"/>
    <w:rsid w:val="002C0B1E"/>
    <w:rsid w:val="002D2660"/>
    <w:rsid w:val="002D64ED"/>
    <w:rsid w:val="002D72AA"/>
    <w:rsid w:val="002E0561"/>
    <w:rsid w:val="002E275B"/>
    <w:rsid w:val="002E3F45"/>
    <w:rsid w:val="002E45A5"/>
    <w:rsid w:val="002F2D5C"/>
    <w:rsid w:val="002F423A"/>
    <w:rsid w:val="002F694C"/>
    <w:rsid w:val="00323277"/>
    <w:rsid w:val="00326422"/>
    <w:rsid w:val="00331E5C"/>
    <w:rsid w:val="00332087"/>
    <w:rsid w:val="00333D0D"/>
    <w:rsid w:val="003369E7"/>
    <w:rsid w:val="00340AE3"/>
    <w:rsid w:val="0035042B"/>
    <w:rsid w:val="0035051D"/>
    <w:rsid w:val="00351886"/>
    <w:rsid w:val="003621DF"/>
    <w:rsid w:val="0036435E"/>
    <w:rsid w:val="00367347"/>
    <w:rsid w:val="003712C0"/>
    <w:rsid w:val="00371F05"/>
    <w:rsid w:val="0037657D"/>
    <w:rsid w:val="003776B1"/>
    <w:rsid w:val="00380102"/>
    <w:rsid w:val="003812E7"/>
    <w:rsid w:val="003828F0"/>
    <w:rsid w:val="00385BD1"/>
    <w:rsid w:val="00385E12"/>
    <w:rsid w:val="003921F0"/>
    <w:rsid w:val="00393F8D"/>
    <w:rsid w:val="00395E7F"/>
    <w:rsid w:val="003A17F5"/>
    <w:rsid w:val="003A1882"/>
    <w:rsid w:val="003A4A67"/>
    <w:rsid w:val="003A7E98"/>
    <w:rsid w:val="003B2720"/>
    <w:rsid w:val="003D037F"/>
    <w:rsid w:val="003D2382"/>
    <w:rsid w:val="003D2A03"/>
    <w:rsid w:val="003D37A1"/>
    <w:rsid w:val="003D738C"/>
    <w:rsid w:val="003D7C3D"/>
    <w:rsid w:val="003E4F9D"/>
    <w:rsid w:val="003E7768"/>
    <w:rsid w:val="00402333"/>
    <w:rsid w:val="00406489"/>
    <w:rsid w:val="00407411"/>
    <w:rsid w:val="0041172D"/>
    <w:rsid w:val="004206B0"/>
    <w:rsid w:val="004218A7"/>
    <w:rsid w:val="00425A34"/>
    <w:rsid w:val="00431E3D"/>
    <w:rsid w:val="00435675"/>
    <w:rsid w:val="00441F5E"/>
    <w:rsid w:val="004476FD"/>
    <w:rsid w:val="004507E2"/>
    <w:rsid w:val="00452151"/>
    <w:rsid w:val="00452501"/>
    <w:rsid w:val="00453640"/>
    <w:rsid w:val="00454123"/>
    <w:rsid w:val="004579F9"/>
    <w:rsid w:val="004638FC"/>
    <w:rsid w:val="00470DB5"/>
    <w:rsid w:val="00472660"/>
    <w:rsid w:val="00482BD8"/>
    <w:rsid w:val="00484282"/>
    <w:rsid w:val="004923F3"/>
    <w:rsid w:val="004A05F2"/>
    <w:rsid w:val="004A36F5"/>
    <w:rsid w:val="004A49E7"/>
    <w:rsid w:val="004A50BF"/>
    <w:rsid w:val="004B38D0"/>
    <w:rsid w:val="004B46C6"/>
    <w:rsid w:val="004B6D3E"/>
    <w:rsid w:val="004C049F"/>
    <w:rsid w:val="004C1EF0"/>
    <w:rsid w:val="004C4C0F"/>
    <w:rsid w:val="004D0A9D"/>
    <w:rsid w:val="004D1387"/>
    <w:rsid w:val="004D266D"/>
    <w:rsid w:val="004D26D1"/>
    <w:rsid w:val="004E277B"/>
    <w:rsid w:val="004E79F6"/>
    <w:rsid w:val="004F1E01"/>
    <w:rsid w:val="005000E2"/>
    <w:rsid w:val="00503BD5"/>
    <w:rsid w:val="005068A0"/>
    <w:rsid w:val="00506985"/>
    <w:rsid w:val="00521683"/>
    <w:rsid w:val="005235D9"/>
    <w:rsid w:val="00524E4C"/>
    <w:rsid w:val="005261A0"/>
    <w:rsid w:val="005276CD"/>
    <w:rsid w:val="00551E69"/>
    <w:rsid w:val="00562D9D"/>
    <w:rsid w:val="00567E3F"/>
    <w:rsid w:val="0057194C"/>
    <w:rsid w:val="00577A0E"/>
    <w:rsid w:val="005803B5"/>
    <w:rsid w:val="005816AC"/>
    <w:rsid w:val="0058224A"/>
    <w:rsid w:val="005822C0"/>
    <w:rsid w:val="00583814"/>
    <w:rsid w:val="0058468F"/>
    <w:rsid w:val="005855B2"/>
    <w:rsid w:val="005A14B0"/>
    <w:rsid w:val="005A3CF0"/>
    <w:rsid w:val="005A668C"/>
    <w:rsid w:val="005B05E9"/>
    <w:rsid w:val="005B3A9C"/>
    <w:rsid w:val="005C4554"/>
    <w:rsid w:val="005C5D96"/>
    <w:rsid w:val="005D6394"/>
    <w:rsid w:val="005E6A2C"/>
    <w:rsid w:val="005E7D7C"/>
    <w:rsid w:val="005F4C9E"/>
    <w:rsid w:val="005F5195"/>
    <w:rsid w:val="00610C1F"/>
    <w:rsid w:val="00611583"/>
    <w:rsid w:val="0061173C"/>
    <w:rsid w:val="00613A9A"/>
    <w:rsid w:val="00614669"/>
    <w:rsid w:val="00625720"/>
    <w:rsid w:val="00626CBB"/>
    <w:rsid w:val="00627226"/>
    <w:rsid w:val="0062797B"/>
    <w:rsid w:val="00635039"/>
    <w:rsid w:val="006573E3"/>
    <w:rsid w:val="006618FB"/>
    <w:rsid w:val="006621A4"/>
    <w:rsid w:val="006703D4"/>
    <w:rsid w:val="00671C94"/>
    <w:rsid w:val="00677813"/>
    <w:rsid w:val="006829E3"/>
    <w:rsid w:val="00683419"/>
    <w:rsid w:val="00687FF3"/>
    <w:rsid w:val="00690EEA"/>
    <w:rsid w:val="00693285"/>
    <w:rsid w:val="00693A8D"/>
    <w:rsid w:val="006A18AA"/>
    <w:rsid w:val="006A1ACF"/>
    <w:rsid w:val="006A3CE7"/>
    <w:rsid w:val="006A3DAD"/>
    <w:rsid w:val="006B2ADD"/>
    <w:rsid w:val="006B48B5"/>
    <w:rsid w:val="006C10C0"/>
    <w:rsid w:val="006C154A"/>
    <w:rsid w:val="006D0776"/>
    <w:rsid w:val="006D3953"/>
    <w:rsid w:val="006D4F71"/>
    <w:rsid w:val="006D77CE"/>
    <w:rsid w:val="006E363D"/>
    <w:rsid w:val="006F0897"/>
    <w:rsid w:val="006F415F"/>
    <w:rsid w:val="006F5C7D"/>
    <w:rsid w:val="00700BC0"/>
    <w:rsid w:val="00710D81"/>
    <w:rsid w:val="007131C5"/>
    <w:rsid w:val="00720ABD"/>
    <w:rsid w:val="00723C96"/>
    <w:rsid w:val="00723D32"/>
    <w:rsid w:val="00724BCF"/>
    <w:rsid w:val="007322F0"/>
    <w:rsid w:val="00733C3B"/>
    <w:rsid w:val="0073598D"/>
    <w:rsid w:val="007400FA"/>
    <w:rsid w:val="007432BA"/>
    <w:rsid w:val="0074355D"/>
    <w:rsid w:val="00744B4F"/>
    <w:rsid w:val="0074735E"/>
    <w:rsid w:val="00761B40"/>
    <w:rsid w:val="00773396"/>
    <w:rsid w:val="00774A8B"/>
    <w:rsid w:val="00774CC7"/>
    <w:rsid w:val="007778C0"/>
    <w:rsid w:val="0078301B"/>
    <w:rsid w:val="00786E42"/>
    <w:rsid w:val="00791D49"/>
    <w:rsid w:val="007951D1"/>
    <w:rsid w:val="00796E8F"/>
    <w:rsid w:val="007B0B1B"/>
    <w:rsid w:val="007B0C81"/>
    <w:rsid w:val="007B6935"/>
    <w:rsid w:val="007C2380"/>
    <w:rsid w:val="007C30BD"/>
    <w:rsid w:val="007C55F9"/>
    <w:rsid w:val="007C7477"/>
    <w:rsid w:val="007C79CD"/>
    <w:rsid w:val="007D020C"/>
    <w:rsid w:val="007D0B3F"/>
    <w:rsid w:val="007D143E"/>
    <w:rsid w:val="007E0A5B"/>
    <w:rsid w:val="007E1B76"/>
    <w:rsid w:val="007E4ED9"/>
    <w:rsid w:val="00805EAA"/>
    <w:rsid w:val="008068FA"/>
    <w:rsid w:val="00812984"/>
    <w:rsid w:val="008153F9"/>
    <w:rsid w:val="00821414"/>
    <w:rsid w:val="00823BEE"/>
    <w:rsid w:val="00824D3F"/>
    <w:rsid w:val="00825681"/>
    <w:rsid w:val="00836877"/>
    <w:rsid w:val="00841B5C"/>
    <w:rsid w:val="008444F0"/>
    <w:rsid w:val="00846DA7"/>
    <w:rsid w:val="0085125B"/>
    <w:rsid w:val="0085146E"/>
    <w:rsid w:val="008521DC"/>
    <w:rsid w:val="008521E9"/>
    <w:rsid w:val="0085575A"/>
    <w:rsid w:val="00855C3D"/>
    <w:rsid w:val="00862774"/>
    <w:rsid w:val="00864BF2"/>
    <w:rsid w:val="0086596C"/>
    <w:rsid w:val="008924C9"/>
    <w:rsid w:val="00897546"/>
    <w:rsid w:val="0089757C"/>
    <w:rsid w:val="008A1118"/>
    <w:rsid w:val="008A4BC0"/>
    <w:rsid w:val="008A5BD0"/>
    <w:rsid w:val="008B2F3A"/>
    <w:rsid w:val="008B3834"/>
    <w:rsid w:val="008C1926"/>
    <w:rsid w:val="008C287A"/>
    <w:rsid w:val="008C723D"/>
    <w:rsid w:val="008C7F82"/>
    <w:rsid w:val="008D0CF9"/>
    <w:rsid w:val="008D3B91"/>
    <w:rsid w:val="008D4230"/>
    <w:rsid w:val="008D6C5A"/>
    <w:rsid w:val="008D7F5D"/>
    <w:rsid w:val="008E281B"/>
    <w:rsid w:val="008E2FEA"/>
    <w:rsid w:val="008E5906"/>
    <w:rsid w:val="008F095C"/>
    <w:rsid w:val="008F54A7"/>
    <w:rsid w:val="00901603"/>
    <w:rsid w:val="00904685"/>
    <w:rsid w:val="00911C3B"/>
    <w:rsid w:val="009126DC"/>
    <w:rsid w:val="00920270"/>
    <w:rsid w:val="00927D0D"/>
    <w:rsid w:val="00936199"/>
    <w:rsid w:val="0095112D"/>
    <w:rsid w:val="0095134F"/>
    <w:rsid w:val="00964D5B"/>
    <w:rsid w:val="00967946"/>
    <w:rsid w:val="00972E19"/>
    <w:rsid w:val="00972EA7"/>
    <w:rsid w:val="0098111B"/>
    <w:rsid w:val="0098154F"/>
    <w:rsid w:val="00983716"/>
    <w:rsid w:val="00985790"/>
    <w:rsid w:val="0099384D"/>
    <w:rsid w:val="00995995"/>
    <w:rsid w:val="009A4848"/>
    <w:rsid w:val="009A484C"/>
    <w:rsid w:val="009B0617"/>
    <w:rsid w:val="009B1110"/>
    <w:rsid w:val="009B5CCD"/>
    <w:rsid w:val="009C0DCF"/>
    <w:rsid w:val="009C343C"/>
    <w:rsid w:val="009C45AE"/>
    <w:rsid w:val="009D4406"/>
    <w:rsid w:val="009D61C9"/>
    <w:rsid w:val="009E610F"/>
    <w:rsid w:val="009F216D"/>
    <w:rsid w:val="009F26BE"/>
    <w:rsid w:val="009F2EE5"/>
    <w:rsid w:val="00A032E8"/>
    <w:rsid w:val="00A07EFD"/>
    <w:rsid w:val="00A1238E"/>
    <w:rsid w:val="00A26896"/>
    <w:rsid w:val="00A270A9"/>
    <w:rsid w:val="00A34E8F"/>
    <w:rsid w:val="00A435D6"/>
    <w:rsid w:val="00A56017"/>
    <w:rsid w:val="00A645A1"/>
    <w:rsid w:val="00A66DFA"/>
    <w:rsid w:val="00A72771"/>
    <w:rsid w:val="00A73185"/>
    <w:rsid w:val="00A76E17"/>
    <w:rsid w:val="00A82969"/>
    <w:rsid w:val="00A855EE"/>
    <w:rsid w:val="00A923F7"/>
    <w:rsid w:val="00AA050B"/>
    <w:rsid w:val="00AB27BB"/>
    <w:rsid w:val="00AB286B"/>
    <w:rsid w:val="00AB2C04"/>
    <w:rsid w:val="00AB548B"/>
    <w:rsid w:val="00AB5B61"/>
    <w:rsid w:val="00AC522E"/>
    <w:rsid w:val="00AD077F"/>
    <w:rsid w:val="00AD0836"/>
    <w:rsid w:val="00AD0BB7"/>
    <w:rsid w:val="00AE0930"/>
    <w:rsid w:val="00AE173F"/>
    <w:rsid w:val="00AE1C8A"/>
    <w:rsid w:val="00AF0C19"/>
    <w:rsid w:val="00AF3061"/>
    <w:rsid w:val="00AF3220"/>
    <w:rsid w:val="00AF371E"/>
    <w:rsid w:val="00AF75A3"/>
    <w:rsid w:val="00B05AD8"/>
    <w:rsid w:val="00B126A8"/>
    <w:rsid w:val="00B22AF5"/>
    <w:rsid w:val="00B25904"/>
    <w:rsid w:val="00B26697"/>
    <w:rsid w:val="00B31D5C"/>
    <w:rsid w:val="00B346B6"/>
    <w:rsid w:val="00B42EB1"/>
    <w:rsid w:val="00B4633E"/>
    <w:rsid w:val="00B63C66"/>
    <w:rsid w:val="00B64FA5"/>
    <w:rsid w:val="00B80A10"/>
    <w:rsid w:val="00B94F13"/>
    <w:rsid w:val="00B9541B"/>
    <w:rsid w:val="00B9703A"/>
    <w:rsid w:val="00BA0F87"/>
    <w:rsid w:val="00BA2CC9"/>
    <w:rsid w:val="00BB292C"/>
    <w:rsid w:val="00BB61F3"/>
    <w:rsid w:val="00BC2356"/>
    <w:rsid w:val="00BD4EBA"/>
    <w:rsid w:val="00BE1C0A"/>
    <w:rsid w:val="00BE4BA7"/>
    <w:rsid w:val="00BF250E"/>
    <w:rsid w:val="00BF7906"/>
    <w:rsid w:val="00C04324"/>
    <w:rsid w:val="00C0688E"/>
    <w:rsid w:val="00C07E01"/>
    <w:rsid w:val="00C16320"/>
    <w:rsid w:val="00C21792"/>
    <w:rsid w:val="00C22DFE"/>
    <w:rsid w:val="00C2478C"/>
    <w:rsid w:val="00C24953"/>
    <w:rsid w:val="00C35B4B"/>
    <w:rsid w:val="00C37223"/>
    <w:rsid w:val="00C44DE6"/>
    <w:rsid w:val="00C52956"/>
    <w:rsid w:val="00C54469"/>
    <w:rsid w:val="00C62A3E"/>
    <w:rsid w:val="00C62AAE"/>
    <w:rsid w:val="00C6554A"/>
    <w:rsid w:val="00C66A7C"/>
    <w:rsid w:val="00C83325"/>
    <w:rsid w:val="00C879B5"/>
    <w:rsid w:val="00CA637E"/>
    <w:rsid w:val="00CC1328"/>
    <w:rsid w:val="00CC1566"/>
    <w:rsid w:val="00CC2238"/>
    <w:rsid w:val="00CC5A67"/>
    <w:rsid w:val="00CD1F09"/>
    <w:rsid w:val="00CE116A"/>
    <w:rsid w:val="00CE1559"/>
    <w:rsid w:val="00D03C86"/>
    <w:rsid w:val="00D10BB3"/>
    <w:rsid w:val="00D11089"/>
    <w:rsid w:val="00D1166D"/>
    <w:rsid w:val="00D11EC8"/>
    <w:rsid w:val="00D25734"/>
    <w:rsid w:val="00D31123"/>
    <w:rsid w:val="00D314AF"/>
    <w:rsid w:val="00D43EBF"/>
    <w:rsid w:val="00D457E6"/>
    <w:rsid w:val="00D56B75"/>
    <w:rsid w:val="00D61F25"/>
    <w:rsid w:val="00D87224"/>
    <w:rsid w:val="00D9422C"/>
    <w:rsid w:val="00D94ACE"/>
    <w:rsid w:val="00D96E69"/>
    <w:rsid w:val="00DA08EE"/>
    <w:rsid w:val="00DB4BBC"/>
    <w:rsid w:val="00DB7F9E"/>
    <w:rsid w:val="00DC2FF1"/>
    <w:rsid w:val="00DC752A"/>
    <w:rsid w:val="00DD1209"/>
    <w:rsid w:val="00DE16F2"/>
    <w:rsid w:val="00DE7D8C"/>
    <w:rsid w:val="00DF1ACA"/>
    <w:rsid w:val="00DF2470"/>
    <w:rsid w:val="00DF2E09"/>
    <w:rsid w:val="00DF467E"/>
    <w:rsid w:val="00DF79F9"/>
    <w:rsid w:val="00E05DFA"/>
    <w:rsid w:val="00E1215A"/>
    <w:rsid w:val="00E14E6D"/>
    <w:rsid w:val="00E21E53"/>
    <w:rsid w:val="00E32AAF"/>
    <w:rsid w:val="00E37D51"/>
    <w:rsid w:val="00E42627"/>
    <w:rsid w:val="00E42836"/>
    <w:rsid w:val="00E44AEC"/>
    <w:rsid w:val="00E46612"/>
    <w:rsid w:val="00E52C11"/>
    <w:rsid w:val="00E644BF"/>
    <w:rsid w:val="00E91002"/>
    <w:rsid w:val="00E94D03"/>
    <w:rsid w:val="00E95E85"/>
    <w:rsid w:val="00E96421"/>
    <w:rsid w:val="00EA0BDC"/>
    <w:rsid w:val="00EA1F6B"/>
    <w:rsid w:val="00EA3524"/>
    <w:rsid w:val="00EB2670"/>
    <w:rsid w:val="00EB30E6"/>
    <w:rsid w:val="00EB4280"/>
    <w:rsid w:val="00EC0190"/>
    <w:rsid w:val="00EC151A"/>
    <w:rsid w:val="00EC38C5"/>
    <w:rsid w:val="00EC6203"/>
    <w:rsid w:val="00EC6966"/>
    <w:rsid w:val="00ED3EFA"/>
    <w:rsid w:val="00ED503E"/>
    <w:rsid w:val="00ED7C44"/>
    <w:rsid w:val="00ED7D96"/>
    <w:rsid w:val="00F00D43"/>
    <w:rsid w:val="00F01720"/>
    <w:rsid w:val="00F034B7"/>
    <w:rsid w:val="00F04C7E"/>
    <w:rsid w:val="00F106F1"/>
    <w:rsid w:val="00F13256"/>
    <w:rsid w:val="00F15EE4"/>
    <w:rsid w:val="00F216BD"/>
    <w:rsid w:val="00F220B9"/>
    <w:rsid w:val="00F22A12"/>
    <w:rsid w:val="00F232FB"/>
    <w:rsid w:val="00F259DE"/>
    <w:rsid w:val="00F3433E"/>
    <w:rsid w:val="00F3505E"/>
    <w:rsid w:val="00F36183"/>
    <w:rsid w:val="00F37654"/>
    <w:rsid w:val="00F44717"/>
    <w:rsid w:val="00F57B32"/>
    <w:rsid w:val="00F61C61"/>
    <w:rsid w:val="00F634E1"/>
    <w:rsid w:val="00F641D3"/>
    <w:rsid w:val="00F65636"/>
    <w:rsid w:val="00F65985"/>
    <w:rsid w:val="00F66EB2"/>
    <w:rsid w:val="00F67940"/>
    <w:rsid w:val="00F7059B"/>
    <w:rsid w:val="00F71192"/>
    <w:rsid w:val="00F717CC"/>
    <w:rsid w:val="00F7285F"/>
    <w:rsid w:val="00F8002C"/>
    <w:rsid w:val="00F81306"/>
    <w:rsid w:val="00F83347"/>
    <w:rsid w:val="00F87660"/>
    <w:rsid w:val="00F91EAF"/>
    <w:rsid w:val="00F9438A"/>
    <w:rsid w:val="00F955EC"/>
    <w:rsid w:val="00FA0D2E"/>
    <w:rsid w:val="00FA2821"/>
    <w:rsid w:val="00FA3091"/>
    <w:rsid w:val="00FC290F"/>
    <w:rsid w:val="00FC6B2D"/>
    <w:rsid w:val="00FC7DBF"/>
    <w:rsid w:val="00FF081F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99BC90"/>
  <w15:docId w15:val="{A4CC6195-98DD-4372-A154-67D704E3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94D03"/>
    <w:rPr>
      <w:rFonts w:ascii="Calibri" w:hAnsi="Calibri"/>
      <w:color w:val="262626" w:themeColor="text1" w:themeTint="D9"/>
    </w:rPr>
  </w:style>
  <w:style w:type="paragraph" w:styleId="1">
    <w:name w:val="heading 1"/>
    <w:basedOn w:val="a1"/>
    <w:next w:val="a1"/>
    <w:link w:val="1Char"/>
    <w:uiPriority w:val="9"/>
    <w:qFormat/>
    <w:rsid w:val="00A34E8F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830F0E" w:themeColor="accent1" w:themeShade="BF"/>
      <w:sz w:val="28"/>
    </w:rPr>
  </w:style>
  <w:style w:type="paragraph" w:styleId="2">
    <w:name w:val="heading 2"/>
    <w:basedOn w:val="a1"/>
    <w:next w:val="a1"/>
    <w:link w:val="2Char"/>
    <w:uiPriority w:val="9"/>
    <w:unhideWhenUsed/>
    <w:rsid w:val="00A34E8F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830F0E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ED503E"/>
    <w:pPr>
      <w:keepNext/>
      <w:keepLines/>
      <w:pBdr>
        <w:top w:val="double" w:sz="4" w:space="1" w:color="000000" w:themeColor="text1"/>
      </w:pBdr>
      <w:spacing w:before="40" w:after="0"/>
      <w:outlineLvl w:val="2"/>
    </w:pPr>
    <w:rPr>
      <w:rFonts w:asciiTheme="majorHAnsi" w:eastAsiaTheme="majorEastAsia" w:hAnsiTheme="majorHAnsi" w:cstheme="majorBidi"/>
      <w:b/>
      <w:color w:val="830F0E" w:themeColor="accent1" w:themeShade="BF"/>
      <w:szCs w:val="24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964D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30F0E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Επικεφαλίδα 1 Char"/>
    <w:basedOn w:val="a2"/>
    <w:link w:val="1"/>
    <w:uiPriority w:val="9"/>
    <w:rsid w:val="00A34E8F"/>
    <w:rPr>
      <w:rFonts w:asciiTheme="majorHAnsi" w:eastAsiaTheme="majorEastAsia" w:hAnsiTheme="majorHAnsi" w:cstheme="majorBidi"/>
      <w:color w:val="830F0E" w:themeColor="accent1" w:themeShade="BF"/>
      <w:sz w:val="28"/>
    </w:rPr>
  </w:style>
  <w:style w:type="character" w:customStyle="1" w:styleId="2Char">
    <w:name w:val="Επικεφαλίδα 2 Char"/>
    <w:basedOn w:val="a2"/>
    <w:link w:val="2"/>
    <w:uiPriority w:val="9"/>
    <w:rsid w:val="00A34E8F"/>
    <w:rPr>
      <w:rFonts w:asciiTheme="majorHAnsi" w:eastAsiaTheme="majorEastAsia" w:hAnsiTheme="majorHAnsi" w:cstheme="majorBidi"/>
      <w:caps/>
      <w:color w:val="830F0E" w:themeColor="accent1" w:themeShade="BF"/>
      <w:sz w:val="24"/>
    </w:rPr>
  </w:style>
  <w:style w:type="paragraph" w:customStyle="1" w:styleId="ContactInfo">
    <w:name w:val="Contact Info"/>
    <w:basedOn w:val="a1"/>
    <w:uiPriority w:val="4"/>
    <w:qFormat/>
    <w:rsid w:val="007B0B1B"/>
    <w:pPr>
      <w:spacing w:before="0" w:after="0"/>
      <w:jc w:val="center"/>
    </w:pPr>
    <w:rPr>
      <w:rFonts w:ascii="Cascadia Mono Light" w:hAnsi="Cascadia Mono Light"/>
    </w:r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5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830F0E" w:themeColor="accent1" w:themeShade="BF"/>
      <w:kern w:val="28"/>
      <w:sz w:val="60"/>
    </w:rPr>
  </w:style>
  <w:style w:type="character" w:customStyle="1" w:styleId="Char">
    <w:name w:val="Τίτλος Char"/>
    <w:basedOn w:val="a2"/>
    <w:link w:val="a5"/>
    <w:uiPriority w:val="2"/>
    <w:rsid w:val="00333D0D"/>
    <w:rPr>
      <w:rFonts w:asciiTheme="majorHAnsi" w:eastAsiaTheme="majorEastAsia" w:hAnsiTheme="majorHAnsi" w:cstheme="majorBidi"/>
      <w:color w:val="830F0E" w:themeColor="accent1" w:themeShade="BF"/>
      <w:kern w:val="28"/>
      <w:sz w:val="60"/>
    </w:rPr>
  </w:style>
  <w:style w:type="paragraph" w:styleId="a6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Υπότιτλος Char"/>
    <w:basedOn w:val="a2"/>
    <w:link w:val="a6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7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Υποσέλιδο Char"/>
    <w:basedOn w:val="a2"/>
    <w:link w:val="a7"/>
    <w:uiPriority w:val="99"/>
    <w:rsid w:val="00C6554A"/>
    <w:rPr>
      <w:caps/>
    </w:rPr>
  </w:style>
  <w:style w:type="paragraph" w:customStyle="1" w:styleId="Photo">
    <w:name w:val="Photo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8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Κεφαλίδα Char"/>
    <w:basedOn w:val="a2"/>
    <w:link w:val="a8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Επικεφαλίδα 3 Char"/>
    <w:basedOn w:val="a2"/>
    <w:link w:val="3"/>
    <w:uiPriority w:val="9"/>
    <w:rsid w:val="00ED503E"/>
    <w:rPr>
      <w:rFonts w:asciiTheme="majorHAnsi" w:eastAsiaTheme="majorEastAsia" w:hAnsiTheme="majorHAnsi" w:cstheme="majorBidi"/>
      <w:b/>
      <w:color w:val="830F0E" w:themeColor="accent1" w:themeShade="BF"/>
      <w:szCs w:val="24"/>
    </w:rPr>
  </w:style>
  <w:style w:type="character" w:customStyle="1" w:styleId="8Char">
    <w:name w:val="Επικεφαλίδα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Επικεφαλίδα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9">
    <w:name w:val="Intense Emphasis"/>
    <w:basedOn w:val="a2"/>
    <w:uiPriority w:val="21"/>
    <w:semiHidden/>
    <w:unhideWhenUsed/>
    <w:qFormat/>
    <w:rsid w:val="00C6554A"/>
    <w:rPr>
      <w:i/>
      <w:iCs/>
      <w:color w:val="830F0E" w:themeColor="accent1" w:themeShade="BF"/>
    </w:rPr>
  </w:style>
  <w:style w:type="paragraph" w:styleId="aa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830F0E" w:themeColor="accent1" w:themeShade="BF"/>
        <w:bottom w:val="single" w:sz="4" w:space="10" w:color="830F0E" w:themeColor="accent1" w:themeShade="BF"/>
      </w:pBdr>
      <w:spacing w:before="360" w:after="360"/>
      <w:ind w:left="864" w:right="864"/>
      <w:jc w:val="center"/>
    </w:pPr>
    <w:rPr>
      <w:i/>
      <w:iCs/>
      <w:color w:val="830F0E" w:themeColor="accent1" w:themeShade="BF"/>
    </w:rPr>
  </w:style>
  <w:style w:type="character" w:customStyle="1" w:styleId="Char3">
    <w:name w:val="Έντονο απόσπ. Char"/>
    <w:basedOn w:val="a2"/>
    <w:link w:val="aa"/>
    <w:uiPriority w:val="30"/>
    <w:semiHidden/>
    <w:rsid w:val="00C6554A"/>
    <w:rPr>
      <w:i/>
      <w:iCs/>
      <w:color w:val="830F0E" w:themeColor="accent1" w:themeShade="BF"/>
    </w:rPr>
  </w:style>
  <w:style w:type="character" w:styleId="ab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830F0E" w:themeColor="accent1" w:themeShade="BF"/>
      <w:spacing w:val="5"/>
    </w:rPr>
  </w:style>
  <w:style w:type="paragraph" w:styleId="ac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1E5155" w:themeColor="text2"/>
      <w:szCs w:val="18"/>
    </w:rPr>
  </w:style>
  <w:style w:type="paragraph" w:styleId="ad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Κείμενο πλαισίου Char"/>
    <w:basedOn w:val="a2"/>
    <w:link w:val="ad"/>
    <w:uiPriority w:val="99"/>
    <w:semiHidden/>
    <w:rsid w:val="00C6554A"/>
    <w:rPr>
      <w:rFonts w:ascii="Segoe UI" w:hAnsi="Segoe UI" w:cs="Segoe UI"/>
      <w:szCs w:val="18"/>
    </w:rPr>
  </w:style>
  <w:style w:type="paragraph" w:styleId="ae">
    <w:name w:val="Block Text"/>
    <w:basedOn w:val="a1"/>
    <w:uiPriority w:val="99"/>
    <w:semiHidden/>
    <w:unhideWhenUsed/>
    <w:rsid w:val="00C6554A"/>
    <w:pPr>
      <w:pBdr>
        <w:top w:val="single" w:sz="2" w:space="10" w:color="830F0E" w:themeColor="accent1" w:themeShade="BF"/>
        <w:left w:val="single" w:sz="2" w:space="10" w:color="830F0E" w:themeColor="accent1" w:themeShade="BF"/>
        <w:bottom w:val="single" w:sz="2" w:space="10" w:color="830F0E" w:themeColor="accent1" w:themeShade="BF"/>
        <w:right w:val="single" w:sz="2" w:space="10" w:color="830F0E" w:themeColor="accent1" w:themeShade="BF"/>
      </w:pBdr>
      <w:ind w:left="1152" w:right="1152"/>
    </w:pPr>
    <w:rPr>
      <w:rFonts w:eastAsiaTheme="minorEastAsia"/>
      <w:i/>
      <w:iCs/>
      <w:color w:val="830F0E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Σώμα κείμενου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2"/>
    <w:link w:val="31"/>
    <w:uiPriority w:val="99"/>
    <w:semiHidden/>
    <w:rsid w:val="00C6554A"/>
    <w:rPr>
      <w:szCs w:val="16"/>
    </w:rPr>
  </w:style>
  <w:style w:type="character" w:styleId="af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0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Κείμενο σχολίου Char"/>
    <w:basedOn w:val="a2"/>
    <w:link w:val="af0"/>
    <w:uiPriority w:val="99"/>
    <w:semiHidden/>
    <w:rsid w:val="00C6554A"/>
    <w:rPr>
      <w:szCs w:val="20"/>
    </w:rPr>
  </w:style>
  <w:style w:type="paragraph" w:styleId="af1">
    <w:name w:val="annotation subject"/>
    <w:basedOn w:val="af0"/>
    <w:next w:val="af0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Θέμα σχολίου Char"/>
    <w:basedOn w:val="Char5"/>
    <w:link w:val="af1"/>
    <w:uiPriority w:val="99"/>
    <w:semiHidden/>
    <w:rsid w:val="00C6554A"/>
    <w:rPr>
      <w:b/>
      <w:bCs/>
      <w:szCs w:val="20"/>
    </w:rPr>
  </w:style>
  <w:style w:type="paragraph" w:styleId="af2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Χάρτης εγγράφου Char"/>
    <w:basedOn w:val="a2"/>
    <w:link w:val="af2"/>
    <w:uiPriority w:val="99"/>
    <w:semiHidden/>
    <w:rsid w:val="00C6554A"/>
    <w:rPr>
      <w:rFonts w:ascii="Segoe UI" w:hAnsi="Segoe UI" w:cs="Segoe UI"/>
      <w:szCs w:val="16"/>
    </w:rPr>
  </w:style>
  <w:style w:type="paragraph" w:styleId="af3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Κείμενο σημείωσης τέλους Char"/>
    <w:basedOn w:val="a2"/>
    <w:link w:val="af3"/>
    <w:uiPriority w:val="99"/>
    <w:semiHidden/>
    <w:rsid w:val="00C6554A"/>
    <w:rPr>
      <w:szCs w:val="20"/>
    </w:rPr>
  </w:style>
  <w:style w:type="paragraph" w:styleId="af4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-">
    <w:name w:val="FollowedHyperlink"/>
    <w:basedOn w:val="a2"/>
    <w:uiPriority w:val="99"/>
    <w:semiHidden/>
    <w:unhideWhenUsed/>
    <w:rsid w:val="00C6554A"/>
    <w:rPr>
      <w:color w:val="830F0E" w:themeColor="accent1" w:themeShade="BF"/>
      <w:u w:val="single"/>
    </w:rPr>
  </w:style>
  <w:style w:type="paragraph" w:styleId="af5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Κείμενο υποσημείωσης Char"/>
    <w:basedOn w:val="a2"/>
    <w:link w:val="af5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-HTML">
    <w:name w:val="HTML Preformatted"/>
    <w:basedOn w:val="a1"/>
    <w:link w:val="-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2"/>
    <w:link w:val="-HTML"/>
    <w:uiPriority w:val="99"/>
    <w:semiHidden/>
    <w:rsid w:val="00C6554A"/>
    <w:rPr>
      <w:rFonts w:ascii="Consolas" w:hAnsi="Consolas"/>
      <w:szCs w:val="20"/>
    </w:rPr>
  </w:style>
  <w:style w:type="character" w:styleId="HTML1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-0">
    <w:name w:val="Hyperlink"/>
    <w:basedOn w:val="a2"/>
    <w:uiPriority w:val="99"/>
    <w:unhideWhenUsed/>
    <w:rsid w:val="00C6554A"/>
    <w:rPr>
      <w:color w:val="795E0E" w:themeColor="accent3" w:themeShade="80"/>
      <w:u w:val="single"/>
    </w:rPr>
  </w:style>
  <w:style w:type="paragraph" w:styleId="af6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Κείμενο μακροεντολής Char"/>
    <w:basedOn w:val="a2"/>
    <w:link w:val="af6"/>
    <w:uiPriority w:val="99"/>
    <w:semiHidden/>
    <w:rsid w:val="00C6554A"/>
    <w:rPr>
      <w:rFonts w:ascii="Consolas" w:hAnsi="Consolas"/>
      <w:szCs w:val="20"/>
    </w:rPr>
  </w:style>
  <w:style w:type="character" w:styleId="af7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8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Απλό κείμενο Char"/>
    <w:basedOn w:val="a2"/>
    <w:link w:val="af8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Επικεφαλίδα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6Char">
    <w:name w:val="Επικεφαλίδα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570A09" w:themeColor="accent1" w:themeShade="7F"/>
    </w:rPr>
  </w:style>
  <w:style w:type="paragraph" w:customStyle="1" w:styleId="topofpagenote">
    <w:name w:val="topofpagenote"/>
    <w:basedOn w:val="a8"/>
    <w:link w:val="topofpagenoteChar"/>
    <w:qFormat/>
    <w:rsid w:val="00A34E8F"/>
    <w:rPr>
      <w:rFonts w:ascii="Ubuntu Mono" w:hAnsi="Ubuntu Mono"/>
      <w:sz w:val="16"/>
      <w:lang w:val="el-GR"/>
    </w:rPr>
  </w:style>
  <w:style w:type="character" w:customStyle="1" w:styleId="topofpagenoteChar">
    <w:name w:val="topofpagenote Char"/>
    <w:basedOn w:val="Char2"/>
    <w:link w:val="topofpagenote"/>
    <w:rsid w:val="00A34E8F"/>
    <w:rPr>
      <w:rFonts w:ascii="Ubuntu Mono" w:hAnsi="Ubuntu Mono"/>
      <w:color w:val="595959" w:themeColor="text1" w:themeTint="A6"/>
      <w:sz w:val="16"/>
      <w:szCs w:val="20"/>
      <w:lang w:val="el-GR" w:eastAsia="ja-JP"/>
    </w:rPr>
  </w:style>
  <w:style w:type="paragraph" w:styleId="af9">
    <w:name w:val="List Paragraph"/>
    <w:basedOn w:val="a1"/>
    <w:uiPriority w:val="34"/>
    <w:unhideWhenUsed/>
    <w:qFormat/>
    <w:rsid w:val="00A34E8F"/>
    <w:pPr>
      <w:ind w:left="720"/>
      <w:contextualSpacing/>
    </w:pPr>
  </w:style>
  <w:style w:type="character" w:styleId="afa">
    <w:name w:val="Unresolved Mention"/>
    <w:basedOn w:val="a2"/>
    <w:uiPriority w:val="99"/>
    <w:semiHidden/>
    <w:unhideWhenUsed/>
    <w:rsid w:val="00EC6203"/>
    <w:rPr>
      <w:color w:val="605E5C"/>
      <w:shd w:val="clear" w:color="auto" w:fill="E1DFDD"/>
    </w:rPr>
  </w:style>
  <w:style w:type="character" w:customStyle="1" w:styleId="4Char">
    <w:name w:val="Επικεφαλίδα 4 Char"/>
    <w:basedOn w:val="a2"/>
    <w:link w:val="4"/>
    <w:uiPriority w:val="9"/>
    <w:rsid w:val="00964D5B"/>
    <w:rPr>
      <w:rFonts w:asciiTheme="majorHAnsi" w:eastAsiaTheme="majorEastAsia" w:hAnsiTheme="majorHAnsi" w:cstheme="majorBidi"/>
      <w:i/>
      <w:iCs/>
      <w:color w:val="830F0E" w:themeColor="accent1" w:themeShade="BF"/>
    </w:rPr>
  </w:style>
  <w:style w:type="character" w:styleId="afb">
    <w:name w:val="Emphasis"/>
    <w:basedOn w:val="a2"/>
    <w:uiPriority w:val="20"/>
    <w:qFormat/>
    <w:rsid w:val="004023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ust\ECE\8th_semester\CNLab\lab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Ιόν">
  <a:themeElements>
    <a:clrScheme name="Ιόν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Ιόν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Ιόν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9B5B9-B319-45A5-90E9-6FB74D39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labtemplate</Template>
  <TotalTime>6877</TotalTime>
  <Pages>25</Pages>
  <Words>3183</Words>
  <Characters>18147</Characters>
  <Application>Microsoft Office Word</Application>
  <DocSecurity>0</DocSecurity>
  <Lines>151</Lines>
  <Paragraphs>42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koustenis</dc:creator>
  <cp:keywords/>
  <dc:description/>
  <cp:lastModifiedBy>chris koustenis</cp:lastModifiedBy>
  <cp:revision>408</cp:revision>
  <dcterms:created xsi:type="dcterms:W3CDTF">2024-02-26T11:51:00Z</dcterms:created>
  <dcterms:modified xsi:type="dcterms:W3CDTF">2024-05-18T19:18:00Z</dcterms:modified>
</cp:coreProperties>
</file>